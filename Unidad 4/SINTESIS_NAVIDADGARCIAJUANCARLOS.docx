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7C227AC9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0AA4758" wp14:editId="7A2A83E1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2C5F0C7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45803FED" w:rsidR="00D077E9" w:rsidRPr="00F97219" w:rsidRDefault="002B110F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109145AA" wp14:editId="609B7045">
                      <wp:simplePos x="0" y="0"/>
                      <wp:positionH relativeFrom="column">
                        <wp:posOffset>41275</wp:posOffset>
                      </wp:positionH>
                      <wp:positionV relativeFrom="paragraph">
                        <wp:posOffset>416719</wp:posOffset>
                      </wp:positionV>
                      <wp:extent cx="3599180" cy="735806"/>
                      <wp:effectExtent l="0" t="0" r="0" b="762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7358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21AE5EB2" w:rsidR="00255741" w:rsidRPr="002B110F" w:rsidRDefault="002B110F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Cs w:val="72"/>
                                    </w:rPr>
                                  </w:pPr>
                                  <w:r w:rsidRPr="002B110F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Cs w:val="72"/>
                                      <w:lang w:bidi="es-ES"/>
                                    </w:rPr>
                                    <w:t>SINTESIS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25pt;margin-top:32.8pt;width:283.4pt;height:57.9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" filled="f" stroked="f" strokeweight=".5pt">
                      <v:textbox>
                        <w:txbxContent>
                          <w:p w14:paraId="109BB88C" w14:textId="21AE5EB2" w:rsidR="00255741" w:rsidRPr="002B110F" w:rsidRDefault="002B110F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Cs w:val="72"/>
                              </w:rPr>
                            </w:pPr>
                            <w:r w:rsidRPr="002B110F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Cs w:val="72"/>
                                <w:lang w:bidi="es-ES"/>
                              </w:rPr>
                              <w:t>SINTESIS 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0455F">
              <w:rPr>
                <w:noProof/>
              </w:rPr>
              <w:drawing>
                <wp:anchor distT="0" distB="0" distL="114300" distR="114300" simplePos="0" relativeHeight="251864576" behindDoc="0" locked="0" layoutInCell="1" allowOverlap="1" wp14:anchorId="2E204076" wp14:editId="2E7B4E81">
                  <wp:simplePos x="0" y="0"/>
                  <wp:positionH relativeFrom="margin">
                    <wp:posOffset>-68472</wp:posOffset>
                  </wp:positionH>
                  <wp:positionV relativeFrom="paragraph">
                    <wp:posOffset>1751546</wp:posOffset>
                  </wp:positionV>
                  <wp:extent cx="3812875" cy="3812875"/>
                  <wp:effectExtent l="0" t="0" r="0" b="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5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875" cy="38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A4229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5D6904CF" wp14:editId="5A84A458">
                      <wp:simplePos x="0" y="0"/>
                      <wp:positionH relativeFrom="column">
                        <wp:posOffset>181395</wp:posOffset>
                      </wp:positionH>
                      <wp:positionV relativeFrom="paragraph">
                        <wp:posOffset>1494335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368970" id="Conector recto 1" o:spid="_x0000_s1026" alt="divisor de texto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3pt,117.65pt" to="160.6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4Z+gEAAEk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49ADFBB8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4315AEC8" wp14:editId="4FC3E515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23FDFC" id="Conector recto 38" o:spid="_x0000_s1026" alt="divisor de texto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UK/AEAAEs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1FF9920A" w14:textId="2649A30F" w:rsidR="00E336E8" w:rsidRDefault="007635E8" w:rsidP="002B110F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BE1169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BE1169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BE116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157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BE1169" w:rsidRDefault="008A4229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BE1169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BE1169"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6BDF55B" wp14:editId="141EBC97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chemeClr val="accent1">
                                <a:lumMod val="75000"/>
                                <a:alpha val="72000"/>
                              </a:schemeClr>
                            </a:gs>
                            <a:gs pos="100000">
                              <a:schemeClr val="accent1">
                                <a:lumMod val="75000"/>
                              </a:schemeClr>
                            </a:gs>
                            <a:gs pos="46945">
                              <a:srgbClr val="0372A9">
                                <a:alpha val="72000"/>
                              </a:srgbClr>
                            </a:gs>
                            <a:gs pos="69000">
                              <a:srgbClr val="0372A9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" fillcolor="#013a57 [2404]" stroked="f" strokeweight="2pt">
                <v:fill color2="#013a57 [2404]" o:opacity2="47185f" colors="0 #023b58;9175f #023b58;30766f #0372a9;45220f #0372a9" focus="100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5264" behindDoc="0" locked="0" layoutInCell="1" allowOverlap="1" wp14:anchorId="27704234" wp14:editId="3BC73571">
            <wp:simplePos x="0" y="0"/>
            <wp:positionH relativeFrom="column">
              <wp:posOffset>-753216</wp:posOffset>
            </wp:positionH>
            <wp:positionV relativeFrom="paragraph">
              <wp:posOffset>7128179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FE4">
        <w:rPr>
          <w:noProof/>
        </w:rPr>
        <w:t xml:space="preserve"> </w:t>
      </w:r>
      <w:r w:rsidR="00D077E9">
        <w:rPr>
          <w:noProof/>
          <w:lang w:bidi="es-ES"/>
        </w:rPr>
        <w:br w:type="page"/>
      </w:r>
      <w:bookmarkStart w:id="0" w:name="_Toc122451105"/>
    </w:p>
    <w:bookmarkEnd w:id="0"/>
    <w:p w14:paraId="11580A76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lastRenderedPageBreak/>
        <w:t>Un proveedor de servicios de internet tiene asignado el espacio de direcciones 11.3.64.0/20 y queremos dividirlo las siguientes subredes para diferentes zonas:</w:t>
      </w:r>
    </w:p>
    <w:p w14:paraId="7996156C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0DC0D828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t>a.       Zona B1 de 700 equipos como mínimo</w:t>
      </w:r>
    </w:p>
    <w:p w14:paraId="3A313D30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0E053F4B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t>b.       Dos zonas B2 y B3 de    200  equipos cada una, como mínimo.</w:t>
      </w:r>
    </w:p>
    <w:p w14:paraId="7A59E673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65EAD18C" w14:textId="0408966A" w:rsid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t>c.       B4 de  1030 equipos como mínimo</w:t>
      </w:r>
    </w:p>
    <w:p w14:paraId="587F1CC0" w14:textId="22DA273F" w:rsidR="00EB36B9" w:rsidRDefault="00EB36B9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82"/>
        <w:gridCol w:w="4500"/>
        <w:gridCol w:w="2793"/>
        <w:gridCol w:w="1751"/>
      </w:tblGrid>
      <w:tr w:rsidR="00EB36B9" w14:paraId="3051416D" w14:textId="77777777" w:rsidTr="00AD0943">
        <w:tc>
          <w:tcPr>
            <w:tcW w:w="782" w:type="dxa"/>
            <w:shd w:val="clear" w:color="auto" w:fill="D2F1EF" w:themeFill="accent3" w:themeFillTint="33"/>
          </w:tcPr>
          <w:p w14:paraId="45B3195B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SR</w:t>
            </w:r>
          </w:p>
        </w:tc>
        <w:tc>
          <w:tcPr>
            <w:tcW w:w="4500" w:type="dxa"/>
            <w:shd w:val="clear" w:color="auto" w:fill="D2F1EF" w:themeFill="accent3" w:themeFillTint="33"/>
          </w:tcPr>
          <w:p w14:paraId="02E08DEE" w14:textId="77777777" w:rsidR="00EB36B9" w:rsidRPr="00F97B6B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F97B6B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Dirección de red</w:t>
            </w:r>
          </w:p>
        </w:tc>
        <w:tc>
          <w:tcPr>
            <w:tcW w:w="2793" w:type="dxa"/>
            <w:shd w:val="clear" w:color="auto" w:fill="D2F1EF" w:themeFill="accent3" w:themeFillTint="33"/>
          </w:tcPr>
          <w:p w14:paraId="7BB19D14" w14:textId="77777777" w:rsidR="00EB36B9" w:rsidRPr="00F97B6B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F97B6B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1ª e Última</w:t>
            </w:r>
          </w:p>
        </w:tc>
        <w:tc>
          <w:tcPr>
            <w:tcW w:w="1751" w:type="dxa"/>
            <w:shd w:val="clear" w:color="auto" w:fill="D2F1EF" w:themeFill="accent3" w:themeFillTint="33"/>
          </w:tcPr>
          <w:p w14:paraId="67E3FC41" w14:textId="77777777" w:rsidR="00EB36B9" w:rsidRPr="00F97B6B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F97B6B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BD</w:t>
            </w:r>
          </w:p>
        </w:tc>
      </w:tr>
      <w:tr w:rsidR="00EB36B9" w14:paraId="5B23820C" w14:textId="77777777" w:rsidTr="00AD0943">
        <w:tc>
          <w:tcPr>
            <w:tcW w:w="782" w:type="dxa"/>
            <w:shd w:val="clear" w:color="auto" w:fill="D2F1EF" w:themeFill="accent3" w:themeFillTint="33"/>
          </w:tcPr>
          <w:p w14:paraId="3847B715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B4</w:t>
            </w:r>
          </w:p>
        </w:tc>
        <w:tc>
          <w:tcPr>
            <w:tcW w:w="4500" w:type="dxa"/>
            <w:shd w:val="clear" w:color="auto" w:fill="D2F1EF" w:themeFill="accent3" w:themeFillTint="33"/>
          </w:tcPr>
          <w:p w14:paraId="32477B38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3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.0100</w:t>
            </w:r>
            <w:r w:rsidRPr="0072103C"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0</w:t>
            </w:r>
            <w:r w:rsidRPr="00880DB6">
              <w:rPr>
                <w:rFonts w:ascii="Segoe UI" w:hAnsi="Segoe UI" w:cs="Segoe UI"/>
                <w:b w:val="0"/>
                <w:bCs/>
                <w:color w:val="FF0000"/>
                <w:sz w:val="24"/>
                <w:szCs w:val="20"/>
              </w:rPr>
              <w:t xml:space="preserve">000.00000000 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64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 /21</w:t>
            </w:r>
          </w:p>
        </w:tc>
        <w:tc>
          <w:tcPr>
            <w:tcW w:w="2793" w:type="dxa"/>
            <w:shd w:val="clear" w:color="auto" w:fill="D2F1EF" w:themeFill="accent3" w:themeFillTint="33"/>
          </w:tcPr>
          <w:p w14:paraId="7B4EDDF8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64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.1 – 11.3.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64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.254</w:t>
            </w:r>
          </w:p>
        </w:tc>
        <w:tc>
          <w:tcPr>
            <w:tcW w:w="1751" w:type="dxa"/>
            <w:shd w:val="clear" w:color="auto" w:fill="D2F1EF" w:themeFill="accent3" w:themeFillTint="33"/>
          </w:tcPr>
          <w:p w14:paraId="1BA67000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64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.255</w:t>
            </w:r>
          </w:p>
        </w:tc>
      </w:tr>
      <w:tr w:rsidR="00EB36B9" w14:paraId="2259B0AC" w14:textId="77777777" w:rsidTr="00AD0943">
        <w:tc>
          <w:tcPr>
            <w:tcW w:w="782" w:type="dxa"/>
            <w:shd w:val="clear" w:color="auto" w:fill="D2F1EF" w:themeFill="accent3" w:themeFillTint="33"/>
          </w:tcPr>
          <w:p w14:paraId="7C40DC39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B1</w:t>
            </w:r>
          </w:p>
        </w:tc>
        <w:tc>
          <w:tcPr>
            <w:tcW w:w="4500" w:type="dxa"/>
            <w:shd w:val="clear" w:color="auto" w:fill="D2F1EF" w:themeFill="accent3" w:themeFillTint="33"/>
          </w:tcPr>
          <w:p w14:paraId="5F4D7D0D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3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.0100</w:t>
            </w:r>
            <w:r w:rsidRPr="00880DB6"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1</w:t>
            </w:r>
            <w:r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0</w:t>
            </w:r>
            <w:r w:rsidRPr="00880DB6">
              <w:rPr>
                <w:rFonts w:ascii="Segoe UI" w:hAnsi="Segoe UI" w:cs="Segoe UI"/>
                <w:b w:val="0"/>
                <w:bCs/>
                <w:color w:val="FF0000"/>
                <w:sz w:val="24"/>
                <w:szCs w:val="20"/>
              </w:rPr>
              <w:t>00.00000000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 xml:space="preserve"> 11.3.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72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 /22</w:t>
            </w:r>
          </w:p>
        </w:tc>
        <w:tc>
          <w:tcPr>
            <w:tcW w:w="2793" w:type="dxa"/>
            <w:shd w:val="clear" w:color="auto" w:fill="D2F1EF" w:themeFill="accent3" w:themeFillTint="33"/>
          </w:tcPr>
          <w:p w14:paraId="3AC34FCA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2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.1 – 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2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.254</w:t>
            </w:r>
          </w:p>
        </w:tc>
        <w:tc>
          <w:tcPr>
            <w:tcW w:w="1751" w:type="dxa"/>
            <w:shd w:val="clear" w:color="auto" w:fill="D2F1EF" w:themeFill="accent3" w:themeFillTint="33"/>
          </w:tcPr>
          <w:p w14:paraId="71D8B9B8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5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.255</w:t>
            </w:r>
          </w:p>
        </w:tc>
      </w:tr>
      <w:tr w:rsidR="00EB36B9" w14:paraId="678A44AC" w14:textId="77777777" w:rsidTr="00AD0943">
        <w:tc>
          <w:tcPr>
            <w:tcW w:w="782" w:type="dxa"/>
            <w:shd w:val="clear" w:color="auto" w:fill="D2F1EF" w:themeFill="accent3" w:themeFillTint="33"/>
          </w:tcPr>
          <w:p w14:paraId="65DB6E74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B2</w:t>
            </w:r>
          </w:p>
        </w:tc>
        <w:tc>
          <w:tcPr>
            <w:tcW w:w="4500" w:type="dxa"/>
            <w:shd w:val="clear" w:color="auto" w:fill="D2F1EF" w:themeFill="accent3" w:themeFillTint="33"/>
          </w:tcPr>
          <w:p w14:paraId="2E294C48" w14:textId="77777777" w:rsidR="00EB36B9" w:rsidRPr="00880DB6" w:rsidRDefault="00EB36B9" w:rsidP="00AD0943">
            <w:pPr>
              <w:jc w:val="both"/>
              <w:rPr>
                <w:rFonts w:ascii="Poppins" w:hAnsi="Poppins" w:cs="Poppins"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3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.0100</w:t>
            </w:r>
            <w:r w:rsidRPr="00880DB6"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1</w:t>
            </w:r>
            <w:r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1</w:t>
            </w:r>
            <w:r w:rsidRPr="00880DB6"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0</w:t>
            </w:r>
            <w:r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0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</w:t>
            </w:r>
            <w:r w:rsidRPr="00880DB6">
              <w:rPr>
                <w:rFonts w:ascii="Segoe UI" w:hAnsi="Segoe UI" w:cs="Segoe UI"/>
                <w:b w:val="0"/>
                <w:bCs/>
                <w:color w:val="FF0000"/>
                <w:sz w:val="24"/>
                <w:szCs w:val="20"/>
              </w:rPr>
              <w:t>00000000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 xml:space="preserve"> 110.3.7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 /24</w:t>
            </w:r>
          </w:p>
        </w:tc>
        <w:tc>
          <w:tcPr>
            <w:tcW w:w="2793" w:type="dxa"/>
            <w:shd w:val="clear" w:color="auto" w:fill="D2F1EF" w:themeFill="accent3" w:themeFillTint="33"/>
          </w:tcPr>
          <w:p w14:paraId="01602E77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.1 – 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.254</w:t>
            </w:r>
          </w:p>
        </w:tc>
        <w:tc>
          <w:tcPr>
            <w:tcW w:w="1751" w:type="dxa"/>
            <w:shd w:val="clear" w:color="auto" w:fill="D2F1EF" w:themeFill="accent3" w:themeFillTint="33"/>
          </w:tcPr>
          <w:p w14:paraId="61E34992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6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.255</w:t>
            </w:r>
          </w:p>
        </w:tc>
      </w:tr>
      <w:tr w:rsidR="00EB36B9" w14:paraId="5AE1C5C6" w14:textId="77777777" w:rsidTr="00AD0943">
        <w:tc>
          <w:tcPr>
            <w:tcW w:w="782" w:type="dxa"/>
            <w:shd w:val="clear" w:color="auto" w:fill="D2F1EF" w:themeFill="accent3" w:themeFillTint="33"/>
          </w:tcPr>
          <w:p w14:paraId="3E796F99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color w:val="1A5550" w:themeColor="accent6" w:themeShade="80"/>
                <w:sz w:val="24"/>
                <w:szCs w:val="20"/>
              </w:rPr>
              <w:t>B3</w:t>
            </w:r>
          </w:p>
        </w:tc>
        <w:tc>
          <w:tcPr>
            <w:tcW w:w="4500" w:type="dxa"/>
            <w:shd w:val="clear" w:color="auto" w:fill="D2F1EF" w:themeFill="accent3" w:themeFillTint="33"/>
          </w:tcPr>
          <w:p w14:paraId="53BB16C0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3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.0100</w:t>
            </w:r>
            <w:r w:rsidRPr="00880DB6"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1</w:t>
            </w:r>
            <w:r>
              <w:rPr>
                <w:rFonts w:ascii="Segoe UI" w:hAnsi="Segoe UI" w:cs="Segoe UI"/>
                <w:b w:val="0"/>
                <w:bCs/>
                <w:color w:val="7030A0"/>
                <w:sz w:val="24"/>
                <w:szCs w:val="20"/>
              </w:rPr>
              <w:t>101</w:t>
            </w:r>
            <w:r w:rsidRPr="00880DB6">
              <w:rPr>
                <w:rFonts w:ascii="Segoe UI" w:hAnsi="Segoe UI" w:cs="Segoe UI"/>
                <w:b w:val="0"/>
                <w:bCs/>
                <w:color w:val="FF0000"/>
                <w:sz w:val="24"/>
                <w:szCs w:val="20"/>
              </w:rPr>
              <w:t>.00000000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 xml:space="preserve"> 110.3.7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7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.0 /24</w:t>
            </w:r>
          </w:p>
        </w:tc>
        <w:tc>
          <w:tcPr>
            <w:tcW w:w="2793" w:type="dxa"/>
            <w:shd w:val="clear" w:color="auto" w:fill="D2F1EF" w:themeFill="accent3" w:themeFillTint="33"/>
          </w:tcPr>
          <w:p w14:paraId="4B64993E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7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.1 – 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7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.254</w:t>
            </w:r>
          </w:p>
        </w:tc>
        <w:tc>
          <w:tcPr>
            <w:tcW w:w="1751" w:type="dxa"/>
            <w:shd w:val="clear" w:color="auto" w:fill="D2F1EF" w:themeFill="accent3" w:themeFillTint="33"/>
          </w:tcPr>
          <w:p w14:paraId="6D57C307" w14:textId="77777777" w:rsidR="00EB36B9" w:rsidRPr="00880DB6" w:rsidRDefault="00EB36B9" w:rsidP="00AD0943">
            <w:pPr>
              <w:jc w:val="both"/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</w:pP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11.3.7</w:t>
            </w:r>
            <w:r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7</w:t>
            </w:r>
            <w:r w:rsidRPr="00880DB6">
              <w:rPr>
                <w:rFonts w:ascii="Segoe UI" w:hAnsi="Segoe UI" w:cs="Segoe UI"/>
                <w:b w:val="0"/>
                <w:bCs/>
                <w:color w:val="1A5550" w:themeColor="accent6" w:themeShade="80"/>
                <w:sz w:val="24"/>
                <w:szCs w:val="20"/>
              </w:rPr>
              <w:t>.255</w:t>
            </w:r>
          </w:p>
        </w:tc>
      </w:tr>
    </w:tbl>
    <w:p w14:paraId="7C75C6CA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4D5838E8" w14:textId="77777777" w:rsidR="00F06454" w:rsidRP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t xml:space="preserve">d.      Pregunta 1: Después de crear la subred B1, B2, B3 y B4 (zonas),¿Se podrían crear otra subredes y de qué tamaño? </w:t>
      </w:r>
    </w:p>
    <w:p w14:paraId="148C7FB6" w14:textId="2CD65BFD" w:rsidR="00F06454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1623CDEC" w14:textId="52C5BDCF" w:rsidR="00EB36B9" w:rsidRDefault="00337450" w:rsidP="00EB36B9">
      <w:pPr>
        <w:jc w:val="both"/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</w:pPr>
      <w:r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>Teniendo en cuenta que todavía nos sobra un octeto para crear subredes</w:t>
      </w:r>
      <w:r w:rsidR="00532D13"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 xml:space="preserve"> podemos coger mínimo 6 bits para las subredes, dejando 2 bits para los hosts.</w:t>
      </w:r>
    </w:p>
    <w:p w14:paraId="33868F7C" w14:textId="77777777" w:rsidR="00D670AE" w:rsidRDefault="00532D13" w:rsidP="00EB36B9">
      <w:pPr>
        <w:jc w:val="both"/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</w:pPr>
      <w:r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>2^6 dan 64 subredes más que se pueden crear, como solo nos quedan d</w:t>
      </w:r>
      <w:r w:rsidR="00D670AE"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>os bits 2^2 -2 da 2 host para cada subred.</w:t>
      </w:r>
    </w:p>
    <w:p w14:paraId="1A47343F" w14:textId="77777777" w:rsidR="00D670AE" w:rsidRDefault="00D670AE" w:rsidP="00EB36B9">
      <w:pPr>
        <w:jc w:val="both"/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</w:pPr>
    </w:p>
    <w:p w14:paraId="070F971A" w14:textId="5D0E2781" w:rsidR="00532D13" w:rsidRPr="000323BA" w:rsidRDefault="00D670AE" w:rsidP="00EB36B9">
      <w:pPr>
        <w:jc w:val="both"/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</w:pPr>
      <w:r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 xml:space="preserve">En resumen, podemos crear 64 subredes más de dos hosts cada una. </w:t>
      </w:r>
    </w:p>
    <w:p w14:paraId="3480BB32" w14:textId="77777777" w:rsidR="00EB36B9" w:rsidRPr="00F06454" w:rsidRDefault="00EB36B9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32742811" w14:textId="4A6EEFD6" w:rsidR="005A2A3A" w:rsidRDefault="00F06454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  <w:r w:rsidRPr="00F06454">
        <w:rPr>
          <w:rFonts w:ascii="Poppins" w:hAnsi="Poppins" w:cs="Poppins"/>
          <w:noProof/>
          <w:color w:val="1A5550" w:themeColor="accent6" w:themeShade="80"/>
          <w:sz w:val="24"/>
          <w:szCs w:val="20"/>
        </w:rPr>
        <w:t>¿A qué subred pertenece la ip  11.3.64.254/20?</w:t>
      </w:r>
    </w:p>
    <w:p w14:paraId="1CF3D31D" w14:textId="50F6C85D" w:rsidR="000323BA" w:rsidRDefault="000323BA" w:rsidP="00F06454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267186E8" w14:textId="016E5821" w:rsidR="000323BA" w:rsidRPr="000323BA" w:rsidRDefault="000323BA" w:rsidP="00F06454">
      <w:pPr>
        <w:jc w:val="both"/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</w:pPr>
      <w:r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 xml:space="preserve">La IP 11.3.64.254/20 pertenece a la subred </w:t>
      </w:r>
      <w:r w:rsidR="00EB36B9">
        <w:rPr>
          <w:rFonts w:ascii="Segoe UI" w:hAnsi="Segoe UI" w:cs="Segoe UI"/>
          <w:b w:val="0"/>
          <w:bCs/>
          <w:noProof/>
          <w:color w:val="auto"/>
          <w:sz w:val="24"/>
          <w:szCs w:val="20"/>
        </w:rPr>
        <w:t>4.</w:t>
      </w:r>
    </w:p>
    <w:p w14:paraId="21661A10" w14:textId="36CC6F1F" w:rsidR="007B3C72" w:rsidRDefault="007B3C72" w:rsidP="00624145">
      <w:pPr>
        <w:jc w:val="both"/>
        <w:rPr>
          <w:rFonts w:ascii="Poppins" w:hAnsi="Poppins" w:cs="Poppins"/>
          <w:noProof/>
          <w:color w:val="1A5550" w:themeColor="accent6" w:themeShade="80"/>
          <w:sz w:val="24"/>
          <w:szCs w:val="20"/>
        </w:rPr>
      </w:pPr>
    </w:p>
    <w:p w14:paraId="5BCFD758" w14:textId="77777777" w:rsidR="00D419E8" w:rsidRDefault="00D419E8" w:rsidP="00624145">
      <w:pPr>
        <w:jc w:val="both"/>
        <w:rPr>
          <w:rFonts w:ascii="Segoe UI" w:hAnsi="Segoe UI" w:cs="Segoe UI"/>
          <w:b w:val="0"/>
          <w:bCs/>
          <w:color w:val="auto"/>
          <w:sz w:val="24"/>
          <w:szCs w:val="20"/>
        </w:rPr>
      </w:pPr>
    </w:p>
    <w:p w14:paraId="1A5A8674" w14:textId="1DE4D1A1" w:rsidR="007D1853" w:rsidRDefault="007D1853" w:rsidP="00624145">
      <w:pPr>
        <w:jc w:val="both"/>
        <w:rPr>
          <w:rFonts w:ascii="Segoe UI" w:hAnsi="Segoe UI" w:cs="Segoe UI"/>
          <w:b w:val="0"/>
          <w:bCs/>
          <w:color w:val="auto"/>
          <w:sz w:val="24"/>
          <w:szCs w:val="20"/>
        </w:rPr>
      </w:pPr>
    </w:p>
    <w:p w14:paraId="6E4ADDE2" w14:textId="77777777" w:rsidR="007D1853" w:rsidRPr="00624145" w:rsidRDefault="007D1853" w:rsidP="00624145">
      <w:pPr>
        <w:jc w:val="both"/>
        <w:rPr>
          <w:rFonts w:ascii="Poppins" w:hAnsi="Poppins" w:cs="Poppins"/>
          <w:color w:val="1A5550" w:themeColor="accent6" w:themeShade="80"/>
          <w:sz w:val="24"/>
          <w:szCs w:val="20"/>
        </w:rPr>
      </w:pPr>
    </w:p>
    <w:sectPr w:rsidR="007D1853" w:rsidRPr="00624145" w:rsidSect="00D94A20">
      <w:headerReference w:type="default" r:id="rId13"/>
      <w:footerReference w:type="default" r:id="rId14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9203E" w14:textId="77777777" w:rsidR="00F6232A" w:rsidRDefault="00F6232A">
      <w:r>
        <w:separator/>
      </w:r>
    </w:p>
    <w:p w14:paraId="7C96E7A6" w14:textId="77777777" w:rsidR="00F6232A" w:rsidRDefault="00F6232A"/>
  </w:endnote>
  <w:endnote w:type="continuationSeparator" w:id="0">
    <w:p w14:paraId="2D22F537" w14:textId="77777777" w:rsidR="00F6232A" w:rsidRDefault="00F6232A">
      <w:r>
        <w:continuationSeparator/>
      </w:r>
    </w:p>
    <w:p w14:paraId="3125FC93" w14:textId="77777777" w:rsidR="00F6232A" w:rsidRDefault="00F6232A"/>
  </w:endnote>
  <w:endnote w:type="continuationNotice" w:id="1">
    <w:p w14:paraId="460D22FA" w14:textId="77777777" w:rsidR="00F6232A" w:rsidRDefault="00F6232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190198ED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746C5" w14:textId="77777777" w:rsidR="00F6232A" w:rsidRDefault="00F6232A">
      <w:r>
        <w:separator/>
      </w:r>
    </w:p>
    <w:p w14:paraId="7EF2D5F2" w14:textId="77777777" w:rsidR="00F6232A" w:rsidRDefault="00F6232A"/>
  </w:footnote>
  <w:footnote w:type="continuationSeparator" w:id="0">
    <w:p w14:paraId="2810C311" w14:textId="77777777" w:rsidR="00F6232A" w:rsidRDefault="00F6232A">
      <w:r>
        <w:continuationSeparator/>
      </w:r>
    </w:p>
    <w:p w14:paraId="261835C0" w14:textId="77777777" w:rsidR="00F6232A" w:rsidRDefault="00F6232A"/>
  </w:footnote>
  <w:footnote w:type="continuationNotice" w:id="1">
    <w:p w14:paraId="7536499E" w14:textId="77777777" w:rsidR="00F6232A" w:rsidRDefault="00F6232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2BFDDB95" w:rsidR="00370673" w:rsidRPr="000C4A6A" w:rsidRDefault="002B110F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SÍNTESIS 2                                                                                                    </w:t>
          </w:r>
          <w:r w:rsidR="007E73D2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                                          </w:t>
          </w:r>
          <w:r w:rsidR="00BE5625">
            <w:rPr>
              <w:rFonts w:ascii="Poppins" w:hAnsi="Poppins" w:cs="Poppins"/>
              <w:color w:val="34ABA2" w:themeColor="accent6"/>
              <w:sz w:val="20"/>
              <w:szCs w:val="16"/>
            </w:rPr>
            <w:t>ADMINISTRACIÓN DE REDES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5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4FD7"/>
    <w:rsid w:val="00005A47"/>
    <w:rsid w:val="00006122"/>
    <w:rsid w:val="00011891"/>
    <w:rsid w:val="000132EB"/>
    <w:rsid w:val="0001561F"/>
    <w:rsid w:val="00017EAE"/>
    <w:rsid w:val="00021E6D"/>
    <w:rsid w:val="0002482E"/>
    <w:rsid w:val="0002609C"/>
    <w:rsid w:val="000277FF"/>
    <w:rsid w:val="00027D0A"/>
    <w:rsid w:val="00030F59"/>
    <w:rsid w:val="000323BA"/>
    <w:rsid w:val="0003588D"/>
    <w:rsid w:val="000366F4"/>
    <w:rsid w:val="00041B71"/>
    <w:rsid w:val="00041E66"/>
    <w:rsid w:val="00043A72"/>
    <w:rsid w:val="00044D7F"/>
    <w:rsid w:val="000464C4"/>
    <w:rsid w:val="00047AF3"/>
    <w:rsid w:val="00050324"/>
    <w:rsid w:val="000518CE"/>
    <w:rsid w:val="00053E14"/>
    <w:rsid w:val="000543B6"/>
    <w:rsid w:val="00061F2F"/>
    <w:rsid w:val="00067046"/>
    <w:rsid w:val="0006746E"/>
    <w:rsid w:val="00073E22"/>
    <w:rsid w:val="000747A0"/>
    <w:rsid w:val="0007650E"/>
    <w:rsid w:val="00081BF6"/>
    <w:rsid w:val="00082817"/>
    <w:rsid w:val="000903CE"/>
    <w:rsid w:val="00093E29"/>
    <w:rsid w:val="0009721A"/>
    <w:rsid w:val="000A0150"/>
    <w:rsid w:val="000A0A92"/>
    <w:rsid w:val="000A66C0"/>
    <w:rsid w:val="000A7832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6E1C"/>
    <w:rsid w:val="000E0FCB"/>
    <w:rsid w:val="000E2218"/>
    <w:rsid w:val="000E4D72"/>
    <w:rsid w:val="000E4EE3"/>
    <w:rsid w:val="000E63C9"/>
    <w:rsid w:val="000E67DC"/>
    <w:rsid w:val="000E6CF8"/>
    <w:rsid w:val="000F09D1"/>
    <w:rsid w:val="000F1E9E"/>
    <w:rsid w:val="000F38B9"/>
    <w:rsid w:val="000F40CD"/>
    <w:rsid w:val="000F597C"/>
    <w:rsid w:val="000F5D76"/>
    <w:rsid w:val="000F7062"/>
    <w:rsid w:val="000F72CE"/>
    <w:rsid w:val="0010183B"/>
    <w:rsid w:val="00101D93"/>
    <w:rsid w:val="00101FE6"/>
    <w:rsid w:val="00102537"/>
    <w:rsid w:val="00102E84"/>
    <w:rsid w:val="00104419"/>
    <w:rsid w:val="0011169D"/>
    <w:rsid w:val="0011339C"/>
    <w:rsid w:val="001210C9"/>
    <w:rsid w:val="00122B3E"/>
    <w:rsid w:val="00124324"/>
    <w:rsid w:val="00124B88"/>
    <w:rsid w:val="00130E9D"/>
    <w:rsid w:val="00132A43"/>
    <w:rsid w:val="001358E9"/>
    <w:rsid w:val="001478DF"/>
    <w:rsid w:val="00150A6D"/>
    <w:rsid w:val="001529B7"/>
    <w:rsid w:val="00154888"/>
    <w:rsid w:val="00157864"/>
    <w:rsid w:val="00171B1A"/>
    <w:rsid w:val="00172525"/>
    <w:rsid w:val="00175247"/>
    <w:rsid w:val="0018148E"/>
    <w:rsid w:val="00185B35"/>
    <w:rsid w:val="00187877"/>
    <w:rsid w:val="0019010F"/>
    <w:rsid w:val="00193657"/>
    <w:rsid w:val="001949CA"/>
    <w:rsid w:val="0019621A"/>
    <w:rsid w:val="00196A7E"/>
    <w:rsid w:val="001A3C86"/>
    <w:rsid w:val="001B1ABB"/>
    <w:rsid w:val="001B297D"/>
    <w:rsid w:val="001B7311"/>
    <w:rsid w:val="001C50FC"/>
    <w:rsid w:val="001C6500"/>
    <w:rsid w:val="001D2D39"/>
    <w:rsid w:val="001D7815"/>
    <w:rsid w:val="001E1AD7"/>
    <w:rsid w:val="001F2BC8"/>
    <w:rsid w:val="001F54BA"/>
    <w:rsid w:val="001F5F6B"/>
    <w:rsid w:val="001F7147"/>
    <w:rsid w:val="0020257A"/>
    <w:rsid w:val="002042B6"/>
    <w:rsid w:val="0020515A"/>
    <w:rsid w:val="0020577B"/>
    <w:rsid w:val="002100E0"/>
    <w:rsid w:val="002109F8"/>
    <w:rsid w:val="0021582F"/>
    <w:rsid w:val="00216FA4"/>
    <w:rsid w:val="0021702B"/>
    <w:rsid w:val="00220B77"/>
    <w:rsid w:val="00224617"/>
    <w:rsid w:val="002254EC"/>
    <w:rsid w:val="00227470"/>
    <w:rsid w:val="00231152"/>
    <w:rsid w:val="00241F99"/>
    <w:rsid w:val="00242048"/>
    <w:rsid w:val="002438CF"/>
    <w:rsid w:val="00243EBC"/>
    <w:rsid w:val="00245EE2"/>
    <w:rsid w:val="00246A35"/>
    <w:rsid w:val="002471C4"/>
    <w:rsid w:val="00251152"/>
    <w:rsid w:val="00255741"/>
    <w:rsid w:val="00257EF3"/>
    <w:rsid w:val="00260A81"/>
    <w:rsid w:val="00267B70"/>
    <w:rsid w:val="0027037A"/>
    <w:rsid w:val="0027073D"/>
    <w:rsid w:val="00271D81"/>
    <w:rsid w:val="0027232F"/>
    <w:rsid w:val="002759C4"/>
    <w:rsid w:val="00280FE4"/>
    <w:rsid w:val="002821E2"/>
    <w:rsid w:val="00282390"/>
    <w:rsid w:val="00284348"/>
    <w:rsid w:val="00286B8B"/>
    <w:rsid w:val="00290F8F"/>
    <w:rsid w:val="00294731"/>
    <w:rsid w:val="002A1580"/>
    <w:rsid w:val="002A4922"/>
    <w:rsid w:val="002A4D68"/>
    <w:rsid w:val="002B059D"/>
    <w:rsid w:val="002B110F"/>
    <w:rsid w:val="002B618C"/>
    <w:rsid w:val="002C1DFD"/>
    <w:rsid w:val="002C4615"/>
    <w:rsid w:val="002C76BC"/>
    <w:rsid w:val="002D2507"/>
    <w:rsid w:val="002D4714"/>
    <w:rsid w:val="002D560C"/>
    <w:rsid w:val="002E0066"/>
    <w:rsid w:val="002E3C29"/>
    <w:rsid w:val="002E45B3"/>
    <w:rsid w:val="002E6275"/>
    <w:rsid w:val="002E7400"/>
    <w:rsid w:val="002F1235"/>
    <w:rsid w:val="002F2347"/>
    <w:rsid w:val="002F51F5"/>
    <w:rsid w:val="002F5266"/>
    <w:rsid w:val="00303345"/>
    <w:rsid w:val="0030455F"/>
    <w:rsid w:val="0030459D"/>
    <w:rsid w:val="00307775"/>
    <w:rsid w:val="00307D5F"/>
    <w:rsid w:val="00311911"/>
    <w:rsid w:val="00312137"/>
    <w:rsid w:val="00317721"/>
    <w:rsid w:val="00320E93"/>
    <w:rsid w:val="00320F0D"/>
    <w:rsid w:val="0032449C"/>
    <w:rsid w:val="00326A46"/>
    <w:rsid w:val="00330359"/>
    <w:rsid w:val="00332115"/>
    <w:rsid w:val="00333179"/>
    <w:rsid w:val="00337450"/>
    <w:rsid w:val="0033762F"/>
    <w:rsid w:val="0034188F"/>
    <w:rsid w:val="00344FF0"/>
    <w:rsid w:val="0034713A"/>
    <w:rsid w:val="00350C36"/>
    <w:rsid w:val="00352D61"/>
    <w:rsid w:val="00355418"/>
    <w:rsid w:val="00360494"/>
    <w:rsid w:val="00362063"/>
    <w:rsid w:val="00364169"/>
    <w:rsid w:val="00366C7E"/>
    <w:rsid w:val="00370673"/>
    <w:rsid w:val="00371685"/>
    <w:rsid w:val="0037346B"/>
    <w:rsid w:val="00373725"/>
    <w:rsid w:val="00374A3D"/>
    <w:rsid w:val="00381F38"/>
    <w:rsid w:val="00384DE3"/>
    <w:rsid w:val="00384EA3"/>
    <w:rsid w:val="00384FF8"/>
    <w:rsid w:val="00391006"/>
    <w:rsid w:val="00391BFF"/>
    <w:rsid w:val="00394BB1"/>
    <w:rsid w:val="0039513F"/>
    <w:rsid w:val="003A080A"/>
    <w:rsid w:val="003A2BE1"/>
    <w:rsid w:val="003A39A1"/>
    <w:rsid w:val="003A50BA"/>
    <w:rsid w:val="003B2EBD"/>
    <w:rsid w:val="003B3161"/>
    <w:rsid w:val="003B41A4"/>
    <w:rsid w:val="003B62EC"/>
    <w:rsid w:val="003C2191"/>
    <w:rsid w:val="003C2E87"/>
    <w:rsid w:val="003C47FA"/>
    <w:rsid w:val="003C545B"/>
    <w:rsid w:val="003C647A"/>
    <w:rsid w:val="003D3863"/>
    <w:rsid w:val="003D5691"/>
    <w:rsid w:val="003D6E99"/>
    <w:rsid w:val="003E0890"/>
    <w:rsid w:val="003E3426"/>
    <w:rsid w:val="003E787D"/>
    <w:rsid w:val="003F1321"/>
    <w:rsid w:val="003F4299"/>
    <w:rsid w:val="00400070"/>
    <w:rsid w:val="00400887"/>
    <w:rsid w:val="00402CB6"/>
    <w:rsid w:val="00402D6D"/>
    <w:rsid w:val="00405980"/>
    <w:rsid w:val="004110DE"/>
    <w:rsid w:val="00411D29"/>
    <w:rsid w:val="004164C9"/>
    <w:rsid w:val="00425ED4"/>
    <w:rsid w:val="004273BF"/>
    <w:rsid w:val="0042750D"/>
    <w:rsid w:val="0043157B"/>
    <w:rsid w:val="0043396B"/>
    <w:rsid w:val="00435784"/>
    <w:rsid w:val="004378D5"/>
    <w:rsid w:val="0044085A"/>
    <w:rsid w:val="00442CA4"/>
    <w:rsid w:val="00445C9D"/>
    <w:rsid w:val="00447CB1"/>
    <w:rsid w:val="00455B2F"/>
    <w:rsid w:val="00457083"/>
    <w:rsid w:val="00457621"/>
    <w:rsid w:val="00460955"/>
    <w:rsid w:val="00462762"/>
    <w:rsid w:val="00462B18"/>
    <w:rsid w:val="00464D5F"/>
    <w:rsid w:val="004655EE"/>
    <w:rsid w:val="0046765A"/>
    <w:rsid w:val="00470901"/>
    <w:rsid w:val="00471776"/>
    <w:rsid w:val="00472C0B"/>
    <w:rsid w:val="00480D34"/>
    <w:rsid w:val="00485219"/>
    <w:rsid w:val="00492165"/>
    <w:rsid w:val="00497510"/>
    <w:rsid w:val="004A2EB5"/>
    <w:rsid w:val="004A779D"/>
    <w:rsid w:val="004A7B61"/>
    <w:rsid w:val="004B21A5"/>
    <w:rsid w:val="004B4C69"/>
    <w:rsid w:val="004B57FB"/>
    <w:rsid w:val="004C5839"/>
    <w:rsid w:val="004D2193"/>
    <w:rsid w:val="004D21AD"/>
    <w:rsid w:val="004D5A29"/>
    <w:rsid w:val="004D74BE"/>
    <w:rsid w:val="004D7827"/>
    <w:rsid w:val="004E5FEE"/>
    <w:rsid w:val="004F3D6F"/>
    <w:rsid w:val="004F54F4"/>
    <w:rsid w:val="004F68AB"/>
    <w:rsid w:val="004F72EB"/>
    <w:rsid w:val="004F772D"/>
    <w:rsid w:val="004F7C29"/>
    <w:rsid w:val="005001F4"/>
    <w:rsid w:val="00500B4B"/>
    <w:rsid w:val="005037F0"/>
    <w:rsid w:val="005065A0"/>
    <w:rsid w:val="0051001F"/>
    <w:rsid w:val="00510F9E"/>
    <w:rsid w:val="00516A86"/>
    <w:rsid w:val="00516F36"/>
    <w:rsid w:val="0052712F"/>
    <w:rsid w:val="005275F6"/>
    <w:rsid w:val="00530175"/>
    <w:rsid w:val="00532D13"/>
    <w:rsid w:val="00537B53"/>
    <w:rsid w:val="005416AE"/>
    <w:rsid w:val="005442CE"/>
    <w:rsid w:val="00545065"/>
    <w:rsid w:val="0054560C"/>
    <w:rsid w:val="00547B37"/>
    <w:rsid w:val="005552F9"/>
    <w:rsid w:val="00556794"/>
    <w:rsid w:val="005574F9"/>
    <w:rsid w:val="00560409"/>
    <w:rsid w:val="0056323E"/>
    <w:rsid w:val="00564BD6"/>
    <w:rsid w:val="005679CB"/>
    <w:rsid w:val="00572102"/>
    <w:rsid w:val="0057729A"/>
    <w:rsid w:val="005776F5"/>
    <w:rsid w:val="0058487D"/>
    <w:rsid w:val="00587FBC"/>
    <w:rsid w:val="00595B01"/>
    <w:rsid w:val="00596BAC"/>
    <w:rsid w:val="005A2A3A"/>
    <w:rsid w:val="005A4148"/>
    <w:rsid w:val="005B4B07"/>
    <w:rsid w:val="005C3B74"/>
    <w:rsid w:val="005C7A74"/>
    <w:rsid w:val="005D1856"/>
    <w:rsid w:val="005D5EF7"/>
    <w:rsid w:val="005E2A09"/>
    <w:rsid w:val="005E6107"/>
    <w:rsid w:val="005F1937"/>
    <w:rsid w:val="005F1BB0"/>
    <w:rsid w:val="006041D7"/>
    <w:rsid w:val="0060629F"/>
    <w:rsid w:val="00606B91"/>
    <w:rsid w:val="00606FB2"/>
    <w:rsid w:val="00611A7C"/>
    <w:rsid w:val="00612C4C"/>
    <w:rsid w:val="00614CED"/>
    <w:rsid w:val="00617B85"/>
    <w:rsid w:val="00622320"/>
    <w:rsid w:val="00624145"/>
    <w:rsid w:val="00627870"/>
    <w:rsid w:val="006309A0"/>
    <w:rsid w:val="00632F61"/>
    <w:rsid w:val="00634B87"/>
    <w:rsid w:val="006409F9"/>
    <w:rsid w:val="00640ABC"/>
    <w:rsid w:val="0065086F"/>
    <w:rsid w:val="00650C91"/>
    <w:rsid w:val="0065203B"/>
    <w:rsid w:val="00652E16"/>
    <w:rsid w:val="00654CDF"/>
    <w:rsid w:val="0065652C"/>
    <w:rsid w:val="00656C4D"/>
    <w:rsid w:val="00661424"/>
    <w:rsid w:val="00663BBF"/>
    <w:rsid w:val="006658D0"/>
    <w:rsid w:val="006714DE"/>
    <w:rsid w:val="00680029"/>
    <w:rsid w:val="00680844"/>
    <w:rsid w:val="00681229"/>
    <w:rsid w:val="006829CB"/>
    <w:rsid w:val="00683F56"/>
    <w:rsid w:val="00685E16"/>
    <w:rsid w:val="00686ACF"/>
    <w:rsid w:val="006878A1"/>
    <w:rsid w:val="006924BD"/>
    <w:rsid w:val="00696F2B"/>
    <w:rsid w:val="006A53E5"/>
    <w:rsid w:val="006B1821"/>
    <w:rsid w:val="006B2803"/>
    <w:rsid w:val="006B493B"/>
    <w:rsid w:val="006C514E"/>
    <w:rsid w:val="006D0A41"/>
    <w:rsid w:val="006D35B4"/>
    <w:rsid w:val="006D63E1"/>
    <w:rsid w:val="006D6EFC"/>
    <w:rsid w:val="006E22D1"/>
    <w:rsid w:val="006E4D8F"/>
    <w:rsid w:val="006E5716"/>
    <w:rsid w:val="006F02C9"/>
    <w:rsid w:val="006F0FB6"/>
    <w:rsid w:val="006F3245"/>
    <w:rsid w:val="006F53BE"/>
    <w:rsid w:val="00703F8A"/>
    <w:rsid w:val="00704F0E"/>
    <w:rsid w:val="0071181C"/>
    <w:rsid w:val="00712AA3"/>
    <w:rsid w:val="00712C35"/>
    <w:rsid w:val="00717471"/>
    <w:rsid w:val="00717EA0"/>
    <w:rsid w:val="0072103C"/>
    <w:rsid w:val="00721F45"/>
    <w:rsid w:val="00724111"/>
    <w:rsid w:val="00725004"/>
    <w:rsid w:val="00725B32"/>
    <w:rsid w:val="0072604C"/>
    <w:rsid w:val="00727030"/>
    <w:rsid w:val="007302B3"/>
    <w:rsid w:val="00730733"/>
    <w:rsid w:val="007309A6"/>
    <w:rsid w:val="00730E3A"/>
    <w:rsid w:val="00732DBB"/>
    <w:rsid w:val="00734566"/>
    <w:rsid w:val="00736194"/>
    <w:rsid w:val="00736AAF"/>
    <w:rsid w:val="00741FD5"/>
    <w:rsid w:val="007441FE"/>
    <w:rsid w:val="007444D4"/>
    <w:rsid w:val="007575E5"/>
    <w:rsid w:val="0076307C"/>
    <w:rsid w:val="007635E8"/>
    <w:rsid w:val="0076363A"/>
    <w:rsid w:val="00765B2A"/>
    <w:rsid w:val="00765C7B"/>
    <w:rsid w:val="00772EB9"/>
    <w:rsid w:val="007740B7"/>
    <w:rsid w:val="00776D2D"/>
    <w:rsid w:val="00777315"/>
    <w:rsid w:val="00781727"/>
    <w:rsid w:val="00783A34"/>
    <w:rsid w:val="00786ED0"/>
    <w:rsid w:val="00790D9E"/>
    <w:rsid w:val="007937EE"/>
    <w:rsid w:val="0079449E"/>
    <w:rsid w:val="00795C68"/>
    <w:rsid w:val="007A0662"/>
    <w:rsid w:val="007A7BC4"/>
    <w:rsid w:val="007B2851"/>
    <w:rsid w:val="007B33E6"/>
    <w:rsid w:val="007B3C72"/>
    <w:rsid w:val="007B6272"/>
    <w:rsid w:val="007B79BC"/>
    <w:rsid w:val="007C013A"/>
    <w:rsid w:val="007C5768"/>
    <w:rsid w:val="007C6B52"/>
    <w:rsid w:val="007D06BD"/>
    <w:rsid w:val="007D06D0"/>
    <w:rsid w:val="007D16C5"/>
    <w:rsid w:val="007D1853"/>
    <w:rsid w:val="007D45B1"/>
    <w:rsid w:val="007D4A03"/>
    <w:rsid w:val="007D52BC"/>
    <w:rsid w:val="007D688F"/>
    <w:rsid w:val="007D7A1C"/>
    <w:rsid w:val="007E1F09"/>
    <w:rsid w:val="007E3261"/>
    <w:rsid w:val="007E73D2"/>
    <w:rsid w:val="00802DBE"/>
    <w:rsid w:val="00803C72"/>
    <w:rsid w:val="00806B57"/>
    <w:rsid w:val="0081771B"/>
    <w:rsid w:val="00817B2F"/>
    <w:rsid w:val="00826768"/>
    <w:rsid w:val="00832C57"/>
    <w:rsid w:val="00837C9A"/>
    <w:rsid w:val="008417B7"/>
    <w:rsid w:val="00852222"/>
    <w:rsid w:val="008528A0"/>
    <w:rsid w:val="00855732"/>
    <w:rsid w:val="00856E63"/>
    <w:rsid w:val="008611B1"/>
    <w:rsid w:val="00861D22"/>
    <w:rsid w:val="008622A7"/>
    <w:rsid w:val="00862EDF"/>
    <w:rsid w:val="00862FE4"/>
    <w:rsid w:val="0086389A"/>
    <w:rsid w:val="008666F6"/>
    <w:rsid w:val="00866951"/>
    <w:rsid w:val="00867A0D"/>
    <w:rsid w:val="00870971"/>
    <w:rsid w:val="00872FF0"/>
    <w:rsid w:val="00874177"/>
    <w:rsid w:val="00875522"/>
    <w:rsid w:val="00875CCF"/>
    <w:rsid w:val="0087605E"/>
    <w:rsid w:val="00880DB6"/>
    <w:rsid w:val="008941AE"/>
    <w:rsid w:val="008A1553"/>
    <w:rsid w:val="008A4229"/>
    <w:rsid w:val="008A4936"/>
    <w:rsid w:val="008A4974"/>
    <w:rsid w:val="008A4DCD"/>
    <w:rsid w:val="008A681F"/>
    <w:rsid w:val="008A6F3E"/>
    <w:rsid w:val="008B000E"/>
    <w:rsid w:val="008B1807"/>
    <w:rsid w:val="008B1974"/>
    <w:rsid w:val="008B1FEE"/>
    <w:rsid w:val="008B2871"/>
    <w:rsid w:val="008B323E"/>
    <w:rsid w:val="008B5C3D"/>
    <w:rsid w:val="008C4456"/>
    <w:rsid w:val="008C4F85"/>
    <w:rsid w:val="008C5047"/>
    <w:rsid w:val="008C586C"/>
    <w:rsid w:val="008E1952"/>
    <w:rsid w:val="008E268B"/>
    <w:rsid w:val="008E441C"/>
    <w:rsid w:val="008E5351"/>
    <w:rsid w:val="008E7637"/>
    <w:rsid w:val="008F06D7"/>
    <w:rsid w:val="008F16CC"/>
    <w:rsid w:val="008F56F9"/>
    <w:rsid w:val="008F6C57"/>
    <w:rsid w:val="008F7833"/>
    <w:rsid w:val="00903C32"/>
    <w:rsid w:val="00904FDB"/>
    <w:rsid w:val="00906B48"/>
    <w:rsid w:val="00915F6C"/>
    <w:rsid w:val="00916B16"/>
    <w:rsid w:val="009173B9"/>
    <w:rsid w:val="0092079D"/>
    <w:rsid w:val="00920F71"/>
    <w:rsid w:val="0092115A"/>
    <w:rsid w:val="00921332"/>
    <w:rsid w:val="009216AB"/>
    <w:rsid w:val="00926282"/>
    <w:rsid w:val="0093335D"/>
    <w:rsid w:val="00935C22"/>
    <w:rsid w:val="0093613E"/>
    <w:rsid w:val="0094196F"/>
    <w:rsid w:val="00942F77"/>
    <w:rsid w:val="00943026"/>
    <w:rsid w:val="00943D08"/>
    <w:rsid w:val="00952C87"/>
    <w:rsid w:val="0095607C"/>
    <w:rsid w:val="00957B39"/>
    <w:rsid w:val="00963840"/>
    <w:rsid w:val="009640B7"/>
    <w:rsid w:val="00965C2D"/>
    <w:rsid w:val="00965CB5"/>
    <w:rsid w:val="00965ECD"/>
    <w:rsid w:val="00966B81"/>
    <w:rsid w:val="00967664"/>
    <w:rsid w:val="0097512C"/>
    <w:rsid w:val="00975429"/>
    <w:rsid w:val="00977D91"/>
    <w:rsid w:val="00977F79"/>
    <w:rsid w:val="00980108"/>
    <w:rsid w:val="00983DE2"/>
    <w:rsid w:val="00992CB8"/>
    <w:rsid w:val="00993544"/>
    <w:rsid w:val="00995940"/>
    <w:rsid w:val="009A275F"/>
    <w:rsid w:val="009A359B"/>
    <w:rsid w:val="009B63A2"/>
    <w:rsid w:val="009B6AB6"/>
    <w:rsid w:val="009C7720"/>
    <w:rsid w:val="009D28B0"/>
    <w:rsid w:val="009D56C9"/>
    <w:rsid w:val="009D6758"/>
    <w:rsid w:val="009F1366"/>
    <w:rsid w:val="009F511E"/>
    <w:rsid w:val="009F78BC"/>
    <w:rsid w:val="00A01A13"/>
    <w:rsid w:val="00A01BB1"/>
    <w:rsid w:val="00A02646"/>
    <w:rsid w:val="00A02FBA"/>
    <w:rsid w:val="00A048AA"/>
    <w:rsid w:val="00A076C3"/>
    <w:rsid w:val="00A11F60"/>
    <w:rsid w:val="00A21069"/>
    <w:rsid w:val="00A23AFA"/>
    <w:rsid w:val="00A267AA"/>
    <w:rsid w:val="00A2779C"/>
    <w:rsid w:val="00A279C3"/>
    <w:rsid w:val="00A3188D"/>
    <w:rsid w:val="00A31B3E"/>
    <w:rsid w:val="00A33128"/>
    <w:rsid w:val="00A35A95"/>
    <w:rsid w:val="00A430D3"/>
    <w:rsid w:val="00A47B43"/>
    <w:rsid w:val="00A52922"/>
    <w:rsid w:val="00A52EA1"/>
    <w:rsid w:val="00A532F3"/>
    <w:rsid w:val="00A54DD0"/>
    <w:rsid w:val="00A55FDD"/>
    <w:rsid w:val="00A6098F"/>
    <w:rsid w:val="00A60F15"/>
    <w:rsid w:val="00A62D41"/>
    <w:rsid w:val="00A630D7"/>
    <w:rsid w:val="00A66D22"/>
    <w:rsid w:val="00A8489E"/>
    <w:rsid w:val="00AA38B4"/>
    <w:rsid w:val="00AB02A7"/>
    <w:rsid w:val="00AB0D74"/>
    <w:rsid w:val="00AB1894"/>
    <w:rsid w:val="00AB2381"/>
    <w:rsid w:val="00AB2507"/>
    <w:rsid w:val="00AB50EC"/>
    <w:rsid w:val="00AC0FD2"/>
    <w:rsid w:val="00AC29F3"/>
    <w:rsid w:val="00AC3868"/>
    <w:rsid w:val="00AC5CFF"/>
    <w:rsid w:val="00AD6CA2"/>
    <w:rsid w:val="00AD6F41"/>
    <w:rsid w:val="00AE6864"/>
    <w:rsid w:val="00AE7459"/>
    <w:rsid w:val="00AF1335"/>
    <w:rsid w:val="00AF33B8"/>
    <w:rsid w:val="00B00567"/>
    <w:rsid w:val="00B01C79"/>
    <w:rsid w:val="00B07B2E"/>
    <w:rsid w:val="00B2161F"/>
    <w:rsid w:val="00B21715"/>
    <w:rsid w:val="00B2277B"/>
    <w:rsid w:val="00B231E5"/>
    <w:rsid w:val="00B24772"/>
    <w:rsid w:val="00B412EA"/>
    <w:rsid w:val="00B46CCB"/>
    <w:rsid w:val="00B4788D"/>
    <w:rsid w:val="00B516EE"/>
    <w:rsid w:val="00B54B5B"/>
    <w:rsid w:val="00B5586D"/>
    <w:rsid w:val="00B55EE9"/>
    <w:rsid w:val="00B56237"/>
    <w:rsid w:val="00B56BF1"/>
    <w:rsid w:val="00B57AF8"/>
    <w:rsid w:val="00B639AB"/>
    <w:rsid w:val="00B63D28"/>
    <w:rsid w:val="00B65DE8"/>
    <w:rsid w:val="00B6794B"/>
    <w:rsid w:val="00B75C3B"/>
    <w:rsid w:val="00B8160D"/>
    <w:rsid w:val="00B817F6"/>
    <w:rsid w:val="00B9053F"/>
    <w:rsid w:val="00B9253B"/>
    <w:rsid w:val="00B92B14"/>
    <w:rsid w:val="00B96A26"/>
    <w:rsid w:val="00BA3009"/>
    <w:rsid w:val="00BB1EBF"/>
    <w:rsid w:val="00BB416E"/>
    <w:rsid w:val="00BB436F"/>
    <w:rsid w:val="00BC2B69"/>
    <w:rsid w:val="00BC396C"/>
    <w:rsid w:val="00BD0625"/>
    <w:rsid w:val="00BD5ED8"/>
    <w:rsid w:val="00BE05A2"/>
    <w:rsid w:val="00BE1169"/>
    <w:rsid w:val="00BE5625"/>
    <w:rsid w:val="00BF1B1D"/>
    <w:rsid w:val="00BF5E2B"/>
    <w:rsid w:val="00BF6B78"/>
    <w:rsid w:val="00C02B87"/>
    <w:rsid w:val="00C03733"/>
    <w:rsid w:val="00C04C2E"/>
    <w:rsid w:val="00C1239C"/>
    <w:rsid w:val="00C151DD"/>
    <w:rsid w:val="00C15C71"/>
    <w:rsid w:val="00C20C36"/>
    <w:rsid w:val="00C27703"/>
    <w:rsid w:val="00C27C7D"/>
    <w:rsid w:val="00C31DDE"/>
    <w:rsid w:val="00C4086D"/>
    <w:rsid w:val="00C5013D"/>
    <w:rsid w:val="00C54E0B"/>
    <w:rsid w:val="00C56287"/>
    <w:rsid w:val="00C62900"/>
    <w:rsid w:val="00C63386"/>
    <w:rsid w:val="00C63B01"/>
    <w:rsid w:val="00C662BF"/>
    <w:rsid w:val="00C71F50"/>
    <w:rsid w:val="00C7382A"/>
    <w:rsid w:val="00C74A33"/>
    <w:rsid w:val="00C77164"/>
    <w:rsid w:val="00C77CC5"/>
    <w:rsid w:val="00C84E9B"/>
    <w:rsid w:val="00C97AF3"/>
    <w:rsid w:val="00CA1896"/>
    <w:rsid w:val="00CA74F5"/>
    <w:rsid w:val="00CB22BA"/>
    <w:rsid w:val="00CB5B28"/>
    <w:rsid w:val="00CC0D27"/>
    <w:rsid w:val="00CC4D15"/>
    <w:rsid w:val="00CC4E19"/>
    <w:rsid w:val="00CC79DE"/>
    <w:rsid w:val="00CD3114"/>
    <w:rsid w:val="00CD46B1"/>
    <w:rsid w:val="00CD79C8"/>
    <w:rsid w:val="00CE14FF"/>
    <w:rsid w:val="00CF295F"/>
    <w:rsid w:val="00CF5371"/>
    <w:rsid w:val="00CF7BF0"/>
    <w:rsid w:val="00D0323A"/>
    <w:rsid w:val="00D03E2D"/>
    <w:rsid w:val="00D0559F"/>
    <w:rsid w:val="00D0593A"/>
    <w:rsid w:val="00D064B5"/>
    <w:rsid w:val="00D077E9"/>
    <w:rsid w:val="00D11FB3"/>
    <w:rsid w:val="00D16EF8"/>
    <w:rsid w:val="00D224EF"/>
    <w:rsid w:val="00D2787C"/>
    <w:rsid w:val="00D27BCB"/>
    <w:rsid w:val="00D3275E"/>
    <w:rsid w:val="00D4036F"/>
    <w:rsid w:val="00D41411"/>
    <w:rsid w:val="00D419E8"/>
    <w:rsid w:val="00D424C4"/>
    <w:rsid w:val="00D42CB7"/>
    <w:rsid w:val="00D4633C"/>
    <w:rsid w:val="00D46D8E"/>
    <w:rsid w:val="00D471E4"/>
    <w:rsid w:val="00D5413D"/>
    <w:rsid w:val="00D570A9"/>
    <w:rsid w:val="00D62073"/>
    <w:rsid w:val="00D62EB5"/>
    <w:rsid w:val="00D670AE"/>
    <w:rsid w:val="00D70D02"/>
    <w:rsid w:val="00D73968"/>
    <w:rsid w:val="00D75018"/>
    <w:rsid w:val="00D752C9"/>
    <w:rsid w:val="00D7694D"/>
    <w:rsid w:val="00D76D79"/>
    <w:rsid w:val="00D76E92"/>
    <w:rsid w:val="00D770C7"/>
    <w:rsid w:val="00D7713A"/>
    <w:rsid w:val="00D83F36"/>
    <w:rsid w:val="00D854AE"/>
    <w:rsid w:val="00D86945"/>
    <w:rsid w:val="00D90290"/>
    <w:rsid w:val="00D91390"/>
    <w:rsid w:val="00D94A20"/>
    <w:rsid w:val="00DA1D13"/>
    <w:rsid w:val="00DB186B"/>
    <w:rsid w:val="00DB5E99"/>
    <w:rsid w:val="00DB7A9F"/>
    <w:rsid w:val="00DC706A"/>
    <w:rsid w:val="00DC7465"/>
    <w:rsid w:val="00DD152F"/>
    <w:rsid w:val="00DE213F"/>
    <w:rsid w:val="00DE410B"/>
    <w:rsid w:val="00DE65AE"/>
    <w:rsid w:val="00DE7FA2"/>
    <w:rsid w:val="00DF027C"/>
    <w:rsid w:val="00DF17CF"/>
    <w:rsid w:val="00DF2815"/>
    <w:rsid w:val="00DF4934"/>
    <w:rsid w:val="00E00242"/>
    <w:rsid w:val="00E00A32"/>
    <w:rsid w:val="00E02B74"/>
    <w:rsid w:val="00E0736D"/>
    <w:rsid w:val="00E07C2A"/>
    <w:rsid w:val="00E10EA7"/>
    <w:rsid w:val="00E149C9"/>
    <w:rsid w:val="00E15B09"/>
    <w:rsid w:val="00E16BC4"/>
    <w:rsid w:val="00E22ACD"/>
    <w:rsid w:val="00E23F85"/>
    <w:rsid w:val="00E25F46"/>
    <w:rsid w:val="00E336E8"/>
    <w:rsid w:val="00E364DB"/>
    <w:rsid w:val="00E36ED8"/>
    <w:rsid w:val="00E448D6"/>
    <w:rsid w:val="00E45C33"/>
    <w:rsid w:val="00E4754B"/>
    <w:rsid w:val="00E47D1F"/>
    <w:rsid w:val="00E50057"/>
    <w:rsid w:val="00E514F3"/>
    <w:rsid w:val="00E543AD"/>
    <w:rsid w:val="00E54A6A"/>
    <w:rsid w:val="00E56B8D"/>
    <w:rsid w:val="00E61A64"/>
    <w:rsid w:val="00E620B0"/>
    <w:rsid w:val="00E63993"/>
    <w:rsid w:val="00E70571"/>
    <w:rsid w:val="00E74C20"/>
    <w:rsid w:val="00E81B40"/>
    <w:rsid w:val="00E843CE"/>
    <w:rsid w:val="00E856EC"/>
    <w:rsid w:val="00E8751A"/>
    <w:rsid w:val="00E91285"/>
    <w:rsid w:val="00E91FC5"/>
    <w:rsid w:val="00EA6995"/>
    <w:rsid w:val="00EA76DD"/>
    <w:rsid w:val="00EA775C"/>
    <w:rsid w:val="00EB17FB"/>
    <w:rsid w:val="00EB36B9"/>
    <w:rsid w:val="00EB3C22"/>
    <w:rsid w:val="00EC0388"/>
    <w:rsid w:val="00EC2C46"/>
    <w:rsid w:val="00EC373C"/>
    <w:rsid w:val="00ED18EE"/>
    <w:rsid w:val="00ED4F01"/>
    <w:rsid w:val="00EE287F"/>
    <w:rsid w:val="00EE4326"/>
    <w:rsid w:val="00EE4C14"/>
    <w:rsid w:val="00EF124C"/>
    <w:rsid w:val="00EF1714"/>
    <w:rsid w:val="00EF3151"/>
    <w:rsid w:val="00EF3E78"/>
    <w:rsid w:val="00EF4A78"/>
    <w:rsid w:val="00EF555B"/>
    <w:rsid w:val="00F01540"/>
    <w:rsid w:val="00F027BB"/>
    <w:rsid w:val="00F06454"/>
    <w:rsid w:val="00F0728D"/>
    <w:rsid w:val="00F11B2A"/>
    <w:rsid w:val="00F11DCF"/>
    <w:rsid w:val="00F162EA"/>
    <w:rsid w:val="00F17564"/>
    <w:rsid w:val="00F242BF"/>
    <w:rsid w:val="00F2611F"/>
    <w:rsid w:val="00F26A32"/>
    <w:rsid w:val="00F30E68"/>
    <w:rsid w:val="00F315B7"/>
    <w:rsid w:val="00F315C6"/>
    <w:rsid w:val="00F37030"/>
    <w:rsid w:val="00F40210"/>
    <w:rsid w:val="00F45104"/>
    <w:rsid w:val="00F45684"/>
    <w:rsid w:val="00F51C1B"/>
    <w:rsid w:val="00F52D27"/>
    <w:rsid w:val="00F54D42"/>
    <w:rsid w:val="00F60463"/>
    <w:rsid w:val="00F62281"/>
    <w:rsid w:val="00F6232A"/>
    <w:rsid w:val="00F62699"/>
    <w:rsid w:val="00F678B5"/>
    <w:rsid w:val="00F67F9D"/>
    <w:rsid w:val="00F76587"/>
    <w:rsid w:val="00F76A44"/>
    <w:rsid w:val="00F77F81"/>
    <w:rsid w:val="00F811B1"/>
    <w:rsid w:val="00F8146F"/>
    <w:rsid w:val="00F829F7"/>
    <w:rsid w:val="00F831D1"/>
    <w:rsid w:val="00F83527"/>
    <w:rsid w:val="00F90529"/>
    <w:rsid w:val="00F90595"/>
    <w:rsid w:val="00F905A1"/>
    <w:rsid w:val="00F9583B"/>
    <w:rsid w:val="00F97219"/>
    <w:rsid w:val="00F97B6B"/>
    <w:rsid w:val="00F97D12"/>
    <w:rsid w:val="00FA273C"/>
    <w:rsid w:val="00FA6982"/>
    <w:rsid w:val="00FA7C8F"/>
    <w:rsid w:val="00FB1154"/>
    <w:rsid w:val="00FB132C"/>
    <w:rsid w:val="00FB3170"/>
    <w:rsid w:val="00FB34BC"/>
    <w:rsid w:val="00FB4B12"/>
    <w:rsid w:val="00FB5667"/>
    <w:rsid w:val="00FC0F2C"/>
    <w:rsid w:val="00FC305D"/>
    <w:rsid w:val="00FC7613"/>
    <w:rsid w:val="00FD14AB"/>
    <w:rsid w:val="00FD2D18"/>
    <w:rsid w:val="00FD583F"/>
    <w:rsid w:val="00FD7488"/>
    <w:rsid w:val="00FD7661"/>
    <w:rsid w:val="00FE0463"/>
    <w:rsid w:val="00FE5957"/>
    <w:rsid w:val="00FE74FF"/>
    <w:rsid w:val="00FF0171"/>
    <w:rsid w:val="00FF16B4"/>
    <w:rsid w:val="00FF4EBB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7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42</TotalTime>
  <Pages>2</Pages>
  <Words>189</Words>
  <Characters>1045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37</cp:revision>
  <cp:lastPrinted>2022-01-14T21:13:00Z</cp:lastPrinted>
  <dcterms:created xsi:type="dcterms:W3CDTF">2023-02-06T08:59:00Z</dcterms:created>
  <dcterms:modified xsi:type="dcterms:W3CDTF">2023-02-06T09:40:00Z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