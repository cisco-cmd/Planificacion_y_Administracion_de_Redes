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/>
  <w:body>
    <w:p w14:paraId="4A2E57AD" w14:textId="0A62DF36" w:rsidR="00D077E9" w:rsidRDefault="00835BBE" w:rsidP="00D70D02">
      <w:pPr>
        <w:rPr>
          <w:noProof/>
        </w:rPr>
      </w:pPr>
      <w:bookmarkStart w:id="0" w:name="_Hlk120729633"/>
      <w:bookmarkEnd w:id="0"/>
      <w:r>
        <w:rPr>
          <w:noProof/>
        </w:rPr>
        <w:drawing>
          <wp:anchor distT="0" distB="0" distL="114300" distR="114300" simplePos="0" relativeHeight="251715072" behindDoc="1" locked="0" layoutInCell="1" allowOverlap="1" wp14:anchorId="6FC0F29F" wp14:editId="18B2E30A">
            <wp:simplePos x="0" y="0"/>
            <wp:positionH relativeFrom="column">
              <wp:posOffset>-2727960</wp:posOffset>
            </wp:positionH>
            <wp:positionV relativeFrom="paragraph">
              <wp:posOffset>-708660</wp:posOffset>
            </wp:positionV>
            <wp:extent cx="16562070" cy="11041380"/>
            <wp:effectExtent l="0" t="0" r="0" b="7620"/>
            <wp:wrapNone/>
            <wp:docPr id="3" name="Imagen 3" descr="Qué es, y cómo realizar, una conexión SSH | Professor Falk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Qué es, y cómo realizar, una conexión SSH | Professor Falke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1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2070" cy="1104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B9C16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EE67085" w14:textId="737967A1" w:rsidR="00D077E9" w:rsidRDefault="00D077E9" w:rsidP="00AB02A7">
            <w:pPr>
              <w:rPr>
                <w:noProof/>
              </w:rPr>
            </w:pPr>
          </w:p>
          <w:p w14:paraId="19779501" w14:textId="62342BD9" w:rsidR="00D077E9" w:rsidRDefault="00720910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109145AA" wp14:editId="1CFBA937">
                      <wp:simplePos x="0" y="0"/>
                      <wp:positionH relativeFrom="margin">
                        <wp:posOffset>104775</wp:posOffset>
                      </wp:positionH>
                      <wp:positionV relativeFrom="paragraph">
                        <wp:posOffset>750101</wp:posOffset>
                      </wp:positionV>
                      <wp:extent cx="3139440" cy="1105232"/>
                      <wp:effectExtent l="0" t="0" r="0" b="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9440" cy="11052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4B0DF9" w14:textId="19DAA8BD" w:rsidR="00D077E9" w:rsidRPr="00720910" w:rsidRDefault="00720910" w:rsidP="00D077E9">
                                  <w:pPr>
                                    <w:pStyle w:val="Ttulo"/>
                                    <w:spacing w:after="0"/>
                                    <w:rPr>
                                      <w:rFonts w:ascii="Nirmala UI" w:hAnsi="Nirmala UI" w:cs="Nirmala UI"/>
                                      <w:color w:val="FFFFFF" w:themeColor="background1"/>
                                      <w:sz w:val="144"/>
                                      <w:szCs w:val="144"/>
                                    </w:rPr>
                                  </w:pPr>
                                  <w:r w:rsidRPr="00720910">
                                    <w:rPr>
                                      <w:rFonts w:ascii="Nirmala UI" w:hAnsi="Nirmala UI" w:cs="Nirmala UI"/>
                                      <w:color w:val="FFFFFF" w:themeColor="background1"/>
                                      <w:sz w:val="40"/>
                                      <w:szCs w:val="40"/>
                                      <w:lang w:bidi="es-ES"/>
                                    </w:rPr>
                                    <w:t>DISEÑO DE CONECTOR HEMBRA RJ45, CABLE DIRECTO Y CRUZADO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9145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8.25pt;margin-top:59.05pt;width:247.2pt;height:87.0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" filled="f" stroked="f" strokeweight=".5pt">
                      <v:textbox>
                        <w:txbxContent>
                          <w:p w14:paraId="6E4B0DF9" w14:textId="19DAA8BD" w:rsidR="00D077E9" w:rsidRPr="00720910" w:rsidRDefault="00720910" w:rsidP="00D077E9">
                            <w:pPr>
                              <w:pStyle w:val="Ttulo"/>
                              <w:spacing w:after="0"/>
                              <w:rPr>
                                <w:rFonts w:ascii="Nirmala UI" w:hAnsi="Nirmala UI" w:cs="Nirmala UI"/>
                                <w:color w:val="FFFFFF" w:themeColor="background1"/>
                                <w:sz w:val="144"/>
                                <w:szCs w:val="144"/>
                              </w:rPr>
                            </w:pPr>
                            <w:r w:rsidRPr="00720910">
                              <w:rPr>
                                <w:rFonts w:ascii="Nirmala UI" w:hAnsi="Nirmala UI" w:cs="Nirmala UI"/>
                                <w:color w:val="FFFFFF" w:themeColor="background1"/>
                                <w:sz w:val="40"/>
                                <w:szCs w:val="40"/>
                                <w:lang w:bidi="es-ES"/>
                              </w:rPr>
                              <w:t>DISEÑO DE CONECTOR HEMBRA RJ45, CABLE DIRECTO Y CRUZADO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D077E9" w14:paraId="0A1E7273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14AC2F" w14:textId="1B3BDA58" w:rsidR="00D077E9" w:rsidRDefault="00F7352C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31217187" wp14:editId="4571B769">
                      <wp:simplePos x="0" y="0"/>
                      <wp:positionH relativeFrom="column">
                        <wp:posOffset>196850</wp:posOffset>
                      </wp:positionH>
                      <wp:positionV relativeFrom="paragraph">
                        <wp:posOffset>1128395</wp:posOffset>
                      </wp:positionV>
                      <wp:extent cx="1390650" cy="0"/>
                      <wp:effectExtent l="0" t="19050" r="19050" b="19050"/>
                      <wp:wrapNone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650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F44679" id="Conector recto 5" o:spid="_x0000_s1026" alt="divisor de texto" style="position:absolute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5pt,88.85pt" to="125pt,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" strokecolor="white [3212]" strokeweight="3pt"/>
                  </w:pict>
                </mc:Fallback>
              </mc:AlternateContent>
            </w:r>
          </w:p>
        </w:tc>
      </w:tr>
      <w:tr w:rsidR="00D077E9" w14:paraId="392F3FC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2E3104" w14:textId="294901CB" w:rsidR="00D077E9" w:rsidRDefault="00713810" w:rsidP="00AB02A7">
            <w:pPr>
              <w:rPr>
                <w:noProof/>
                <w:sz w:val="10"/>
                <w:szCs w:val="10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46BDF55B" wp14:editId="0D09CFCC">
                      <wp:simplePos x="0" y="0"/>
                      <wp:positionH relativeFrom="column">
                        <wp:posOffset>-117475</wp:posOffset>
                      </wp:positionH>
                      <wp:positionV relativeFrom="paragraph">
                        <wp:posOffset>-5744845</wp:posOffset>
                      </wp:positionV>
                      <wp:extent cx="3938905" cy="8648700"/>
                      <wp:effectExtent l="266700" t="342900" r="290195" b="247650"/>
                      <wp:wrapNone/>
                      <wp:docPr id="12" name="Rectángulo: esquinas redondeadas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8905" cy="8648700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53000">
                                    <a:schemeClr val="bg2">
                                      <a:lumMod val="25000"/>
                                      <a:alpha val="80000"/>
                                    </a:schemeClr>
                                  </a:gs>
                                  <a:gs pos="100000">
                                    <a:schemeClr val="bg2">
                                      <a:lumMod val="10000"/>
                                      <a:alpha val="84000"/>
                                    </a:schemeClr>
                                  </a:gs>
                                  <a:gs pos="62000">
                                    <a:schemeClr val="bg2">
                                      <a:lumMod val="25000"/>
                                      <a:alpha val="9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>
                                <a:outerShdw blurRad="292100" dir="5400000" sx="101000" sy="101000" rotWithShape="0">
                                  <a:srgbClr val="000000">
                                    <a:alpha val="58000"/>
                                  </a:srgbClr>
                                </a:outerShdw>
                                <a:softEdge rad="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10392E7" id="Rectángulo: esquinas redondeadas 12" o:spid="_x0000_s1026" style="position:absolute;margin-left:-9.25pt;margin-top:-452.35pt;width:310.15pt;height:681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" fillcolor="#393737 [814]" stroked="f" strokeweight="2pt">
                      <v:fill opacity="55050f" color2="#161616 [334]" o:opacity2="52428f" colors="0 #3b3838;34734f #3b3838;40632f #3b3838" focus="100%" type="gradient"/>
                      <v:shadow on="t" type="perspective" color="black" opacity="38010f" origin=",.5" offset="0,0" matrix="66191f,,,66191f"/>
                    </v:roundrect>
                  </w:pict>
                </mc:Fallback>
              </mc:AlternateContent>
            </w:r>
          </w:p>
          <w:p w14:paraId="211B3F9F" w14:textId="17AE724C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647015" w14:textId="02E791C8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9AA669C" w14:textId="64AD256F" w:rsidR="00D077E9" w:rsidRPr="00D86945" w:rsidRDefault="00713810" w:rsidP="00AB02A7">
            <w:pPr>
              <w:rPr>
                <w:noProof/>
                <w:sz w:val="10"/>
                <w:szCs w:val="10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BEC329D" wp14:editId="5BA52D56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891821</wp:posOffset>
                      </wp:positionV>
                      <wp:extent cx="1390918" cy="0"/>
                      <wp:effectExtent l="0" t="19050" r="19050" b="19050"/>
                      <wp:wrapNone/>
                      <wp:docPr id="32" name="Conector recto 32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D224BC" id="Conector recto 32" o:spid="_x0000_s1026" alt="divisor de texto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6pt,70.2pt" to="119.1pt,7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" strokecolor="white [3212]" strokeweight="3pt"/>
                  </w:pict>
                </mc:Fallback>
              </mc:AlternateContent>
            </w:r>
          </w:p>
        </w:tc>
      </w:tr>
    </w:tbl>
    <w:p w14:paraId="3D9676F7" w14:textId="605702DD" w:rsidR="00B36D86" w:rsidRPr="00720910" w:rsidRDefault="008A72F0" w:rsidP="00720910">
      <w:pPr>
        <w:spacing w:after="200"/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865600" behindDoc="0" locked="0" layoutInCell="1" allowOverlap="1" wp14:anchorId="7E4567A0" wp14:editId="2447926C">
            <wp:simplePos x="0" y="0"/>
            <wp:positionH relativeFrom="column">
              <wp:posOffset>-129540</wp:posOffset>
            </wp:positionH>
            <wp:positionV relativeFrom="paragraph">
              <wp:posOffset>2714625</wp:posOffset>
            </wp:positionV>
            <wp:extent cx="3901399" cy="3901440"/>
            <wp:effectExtent l="0" t="0" r="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115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399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02EC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63CF8FC" wp14:editId="3F60F54D">
                <wp:simplePos x="0" y="0"/>
                <wp:positionH relativeFrom="margin">
                  <wp:align>left</wp:align>
                </wp:positionH>
                <wp:positionV relativeFrom="paragraph">
                  <wp:posOffset>7171269</wp:posOffset>
                </wp:positionV>
                <wp:extent cx="3089564" cy="624840"/>
                <wp:effectExtent l="0" t="0" r="0" b="381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9564" cy="624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95BFCE" w14:textId="5D99129D" w:rsidR="00F76A44" w:rsidRPr="00713810" w:rsidRDefault="006C02EC" w:rsidP="006C02EC">
                            <w:pPr>
                              <w:pStyle w:val="Ttulo"/>
                              <w:rPr>
                                <w:rFonts w:ascii="Nirmala UI" w:hAnsi="Nirmala UI" w:cs="Nirmala UI"/>
                                <w:color w:val="FFFFFF" w:themeColor="background1"/>
                                <w:sz w:val="28"/>
                                <w:szCs w:val="28"/>
                                <w:lang w:bidi="es-ES"/>
                              </w:rPr>
                            </w:pPr>
                            <w:r w:rsidRPr="006C02EC">
                              <w:rPr>
                                <w:rFonts w:ascii="Nirmala UI" w:hAnsi="Nirmala UI" w:cs="Nirmala UI"/>
                                <w:color w:val="FFFFFF" w:themeColor="background1"/>
                                <w:sz w:val="28"/>
                                <w:szCs w:val="28"/>
                                <w:lang w:bidi="es-ES"/>
                              </w:rPr>
                              <w:t>ADMINISTRACIÓN</w:t>
                            </w:r>
                            <w:r>
                              <w:rPr>
                                <w:rFonts w:ascii="Nirmala UI" w:hAnsi="Nirmala UI" w:cs="Nirmala UI"/>
                                <w:color w:val="FFFFFF" w:themeColor="background1"/>
                                <w:sz w:val="28"/>
                                <w:szCs w:val="28"/>
                                <w:lang w:bidi="es-ES"/>
                              </w:rPr>
                              <w:t xml:space="preserve"> </w:t>
                            </w:r>
                            <w:r w:rsidRPr="006C02EC">
                              <w:rPr>
                                <w:rFonts w:ascii="Nirmala UI" w:hAnsi="Nirmala UI" w:cs="Nirmala UI"/>
                                <w:color w:val="FFFFFF" w:themeColor="background1"/>
                                <w:sz w:val="28"/>
                                <w:szCs w:val="28"/>
                                <w:lang w:bidi="es-ES"/>
                              </w:rPr>
                              <w:t>DE REDES</w:t>
                            </w:r>
                            <w:r>
                              <w:rPr>
                                <w:rFonts w:ascii="Nirmala UI" w:hAnsi="Nirmala UI" w:cs="Nirmala UI"/>
                                <w:color w:val="FFFFFF" w:themeColor="background1"/>
                                <w:sz w:val="28"/>
                                <w:szCs w:val="28"/>
                                <w:lang w:bidi="es-ES"/>
                              </w:rPr>
                              <w:t xml:space="preserve"> </w:t>
                            </w:r>
                            <w:r w:rsidRPr="00713810">
                              <w:rPr>
                                <w:rFonts w:ascii="Nirmala UI" w:hAnsi="Nirmala UI" w:cs="Nirmala UI"/>
                                <w:color w:val="FFFFFF" w:themeColor="background1"/>
                                <w:sz w:val="28"/>
                                <w:szCs w:val="28"/>
                                <w:lang w:bidi="es-ES"/>
                              </w:rPr>
                              <w:t xml:space="preserve">JUAN </w:t>
                            </w:r>
                            <w:r w:rsidR="00F76A44" w:rsidRPr="00713810">
                              <w:rPr>
                                <w:rFonts w:ascii="Nirmala UI" w:hAnsi="Nirmala UI" w:cs="Nirmala UI"/>
                                <w:color w:val="FFFFFF" w:themeColor="background1"/>
                                <w:sz w:val="28"/>
                                <w:szCs w:val="28"/>
                                <w:lang w:bidi="es-ES"/>
                              </w:rPr>
                              <w:t>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F8FC" id="Cuadro de texto 27" o:spid="_x0000_s1027" type="#_x0000_t202" style="position:absolute;margin-left:0;margin-top:564.65pt;width:243.25pt;height:49.2pt;z-index:251668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" filled="f" stroked="f" strokeweight=".5pt">
                <v:textbox>
                  <w:txbxContent>
                    <w:p w14:paraId="3095BFCE" w14:textId="5D99129D" w:rsidR="00F76A44" w:rsidRPr="00713810" w:rsidRDefault="006C02EC" w:rsidP="006C02EC">
                      <w:pPr>
                        <w:pStyle w:val="Ttulo"/>
                        <w:rPr>
                          <w:rFonts w:ascii="Nirmala UI" w:hAnsi="Nirmala UI" w:cs="Nirmala UI"/>
                          <w:color w:val="FFFFFF" w:themeColor="background1"/>
                          <w:sz w:val="28"/>
                          <w:szCs w:val="28"/>
                          <w:lang w:bidi="es-ES"/>
                        </w:rPr>
                      </w:pPr>
                      <w:r w:rsidRPr="006C02EC">
                        <w:rPr>
                          <w:rFonts w:ascii="Nirmala UI" w:hAnsi="Nirmala UI" w:cs="Nirmala UI"/>
                          <w:color w:val="FFFFFF" w:themeColor="background1"/>
                          <w:sz w:val="28"/>
                          <w:szCs w:val="28"/>
                          <w:lang w:bidi="es-ES"/>
                        </w:rPr>
                        <w:t>ADMINISTRACIÓN</w:t>
                      </w:r>
                      <w:r>
                        <w:rPr>
                          <w:rFonts w:ascii="Nirmala UI" w:hAnsi="Nirmala UI" w:cs="Nirmala UI"/>
                          <w:color w:val="FFFFFF" w:themeColor="background1"/>
                          <w:sz w:val="28"/>
                          <w:szCs w:val="28"/>
                          <w:lang w:bidi="es-ES"/>
                        </w:rPr>
                        <w:t xml:space="preserve"> </w:t>
                      </w:r>
                      <w:r w:rsidRPr="006C02EC">
                        <w:rPr>
                          <w:rFonts w:ascii="Nirmala UI" w:hAnsi="Nirmala UI" w:cs="Nirmala UI"/>
                          <w:color w:val="FFFFFF" w:themeColor="background1"/>
                          <w:sz w:val="28"/>
                          <w:szCs w:val="28"/>
                          <w:lang w:bidi="es-ES"/>
                        </w:rPr>
                        <w:t>DE REDES</w:t>
                      </w:r>
                      <w:r>
                        <w:rPr>
                          <w:rFonts w:ascii="Nirmala UI" w:hAnsi="Nirmala UI" w:cs="Nirmala UI"/>
                          <w:color w:val="FFFFFF" w:themeColor="background1"/>
                          <w:sz w:val="28"/>
                          <w:szCs w:val="28"/>
                          <w:lang w:bidi="es-ES"/>
                        </w:rPr>
                        <w:t xml:space="preserve"> </w:t>
                      </w:r>
                      <w:r w:rsidRPr="00713810">
                        <w:rPr>
                          <w:rFonts w:ascii="Nirmala UI" w:hAnsi="Nirmala UI" w:cs="Nirmala UI"/>
                          <w:color w:val="FFFFFF" w:themeColor="background1"/>
                          <w:sz w:val="28"/>
                          <w:szCs w:val="28"/>
                          <w:lang w:bidi="es-ES"/>
                        </w:rPr>
                        <w:t xml:space="preserve">JUAN </w:t>
                      </w:r>
                      <w:r w:rsidR="00F76A44" w:rsidRPr="00713810">
                        <w:rPr>
                          <w:rFonts w:ascii="Nirmala UI" w:hAnsi="Nirmala UI" w:cs="Nirmala UI"/>
                          <w:color w:val="FFFFFF" w:themeColor="background1"/>
                          <w:sz w:val="28"/>
                          <w:szCs w:val="28"/>
                          <w:lang w:bidi="es-ES"/>
                        </w:rPr>
                        <w:t>CARLOS NAVIDAD GARCÍA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52F">
        <w:rPr>
          <w:noProof/>
        </w:rPr>
        <mc:AlternateContent>
          <mc:Choice Requires="wps">
            <w:drawing>
              <wp:anchor distT="0" distB="0" distL="114300" distR="114300" simplePos="0" relativeHeight="251614719" behindDoc="0" locked="0" layoutInCell="1" allowOverlap="1" wp14:anchorId="301A8F43" wp14:editId="05AF6484">
                <wp:simplePos x="0" y="0"/>
                <wp:positionH relativeFrom="page">
                  <wp:posOffset>-68580</wp:posOffset>
                </wp:positionH>
                <wp:positionV relativeFrom="paragraph">
                  <wp:posOffset>6189345</wp:posOffset>
                </wp:positionV>
                <wp:extent cx="7677150" cy="3958590"/>
                <wp:effectExtent l="590550" t="590550" r="571500" b="57531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0" cy="395859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  <a:ln>
                          <a:noFill/>
                        </a:ln>
                        <a:effectLst>
                          <a:outerShdw blurRad="812800" dir="5400000" algn="ctr" rotWithShape="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499B8" id="Rectángulo 7" o:spid="_x0000_s1026" style="position:absolute;margin-left:-5.4pt;margin-top:487.35pt;width:604.5pt;height:311.7pt;z-index:25161471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" fillcolor="black" stroked="f" strokeweight="2pt">
                <v:fill opacity="39321f"/>
                <v:shadow on="t" color="black" opacity="30146f" offset="0,0"/>
                <w10:wrap anchorx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  <w:lang w:eastAsia="en-US"/>
        </w:rPr>
        <w:id w:val="62466391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9834133" w14:textId="71371AE4" w:rsidR="00EE70B9" w:rsidRPr="00401D1F" w:rsidRDefault="00401D1F">
          <w:pPr>
            <w:pStyle w:val="TtuloTDC"/>
            <w:rPr>
              <w:rFonts w:ascii="Poppins" w:hAnsi="Poppins" w:cs="Poppins"/>
              <w:b/>
              <w:bCs/>
              <w:color w:val="171717" w:themeColor="background2" w:themeShade="1A"/>
              <w:sz w:val="48"/>
              <w:szCs w:val="48"/>
            </w:rPr>
          </w:pPr>
          <w:r w:rsidRPr="00401D1F">
            <w:rPr>
              <w:rFonts w:ascii="Poppins" w:hAnsi="Poppins" w:cs="Poppins"/>
              <w:b/>
              <w:bCs/>
              <w:color w:val="171717" w:themeColor="background2" w:themeShade="1A"/>
              <w:sz w:val="48"/>
              <w:szCs w:val="48"/>
            </w:rPr>
            <w:t>Índice</w:t>
          </w:r>
          <w:r>
            <w:rPr>
              <w:rFonts w:ascii="Poppins" w:hAnsi="Poppins" w:cs="Poppins"/>
              <w:b/>
              <w:bCs/>
              <w:color w:val="171717" w:themeColor="background2" w:themeShade="1A"/>
              <w:sz w:val="48"/>
              <w:szCs w:val="48"/>
            </w:rPr>
            <w:t>:</w:t>
          </w:r>
        </w:p>
        <w:p w14:paraId="23AD20C7" w14:textId="77777777" w:rsidR="00401D1F" w:rsidRPr="00401D1F" w:rsidRDefault="00401D1F" w:rsidP="00401D1F">
          <w:pPr>
            <w:rPr>
              <w:lang w:eastAsia="es-ES"/>
            </w:rPr>
          </w:pPr>
        </w:p>
        <w:p w14:paraId="739D55EA" w14:textId="077665EF" w:rsidR="00401D1F" w:rsidRDefault="00EE70B9">
          <w:pPr>
            <w:pStyle w:val="TDC1"/>
            <w:rPr>
              <w:rStyle w:val="Hipervnculo"/>
              <w:rFonts w:ascii="Bahnschrift" w:hAnsi="Bahnschrift" w:cs="Segoe UI"/>
              <w:noProof/>
              <w:color w:val="3B3838" w:themeColor="background2" w:themeShade="40"/>
            </w:rPr>
          </w:pPr>
          <w:r w:rsidRPr="00401D1F">
            <w:rPr>
              <w:rFonts w:ascii="Bahnschrift" w:hAnsi="Bahnschrift" w:cs="Segoe UI"/>
              <w:bCs/>
              <w:color w:val="3B3838" w:themeColor="background2" w:themeShade="40"/>
            </w:rPr>
            <w:fldChar w:fldCharType="begin"/>
          </w:r>
          <w:r w:rsidRPr="00401D1F">
            <w:rPr>
              <w:rFonts w:ascii="Bahnschrift" w:hAnsi="Bahnschrift" w:cs="Segoe UI"/>
              <w:bCs/>
              <w:color w:val="3B3838" w:themeColor="background2" w:themeShade="40"/>
            </w:rPr>
            <w:instrText xml:space="preserve"> TOC \o "1-3" \h \z \u </w:instrText>
          </w:r>
          <w:r w:rsidRPr="00401D1F">
            <w:rPr>
              <w:rFonts w:ascii="Bahnschrift" w:hAnsi="Bahnschrift" w:cs="Segoe UI"/>
              <w:bCs/>
              <w:color w:val="3B3838" w:themeColor="background2" w:themeShade="40"/>
            </w:rPr>
            <w:fldChar w:fldCharType="separate"/>
          </w:r>
          <w:hyperlink w:anchor="_Toc120734033" w:history="1">
            <w:r w:rsidR="00401D1F" w:rsidRPr="00401D1F">
              <w:rPr>
                <w:rStyle w:val="Hipervnculo"/>
                <w:rFonts w:ascii="Bahnschrift" w:hAnsi="Bahnschrift" w:cs="Segoe UI"/>
                <w:noProof/>
                <w:color w:val="3B3838" w:themeColor="background2" w:themeShade="40"/>
                <w:lang w:eastAsia="es-ES"/>
              </w:rPr>
              <w:t>Cable directo, cruzado y estándares: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ab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begin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instrText xml:space="preserve"> PAGEREF _Toc120734033 \h </w:instrTex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separate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>3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14:paraId="6431385F" w14:textId="77777777" w:rsidR="006B24E1" w:rsidRPr="006B24E1" w:rsidRDefault="006B24E1" w:rsidP="006B24E1"/>
        <w:p w14:paraId="75F5F0C9" w14:textId="21C59075" w:rsidR="00401D1F" w:rsidRDefault="00A42BCF">
          <w:pPr>
            <w:pStyle w:val="TDC1"/>
            <w:rPr>
              <w:rStyle w:val="Hipervnculo"/>
              <w:rFonts w:ascii="Bahnschrift" w:hAnsi="Bahnschrift" w:cs="Segoe UI"/>
              <w:noProof/>
              <w:color w:val="3B3838" w:themeColor="background2" w:themeShade="40"/>
            </w:rPr>
          </w:pPr>
          <w:hyperlink w:anchor="_Toc120734034" w:history="1">
            <w:r w:rsidR="00401D1F" w:rsidRPr="00401D1F">
              <w:rPr>
                <w:rStyle w:val="Hipervnculo"/>
                <w:rFonts w:ascii="Bahnschrift" w:hAnsi="Bahnschrift" w:cs="Segoe UI"/>
                <w:noProof/>
                <w:color w:val="3B3838" w:themeColor="background2" w:themeShade="40"/>
                <w:lang w:eastAsia="es-ES"/>
              </w:rPr>
              <w:t>Elementos necesarios: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ab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begin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instrText xml:space="preserve"> PAGEREF _Toc120734034 \h </w:instrTex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separate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>4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14:paraId="33439319" w14:textId="77777777" w:rsidR="006B24E1" w:rsidRPr="006B24E1" w:rsidRDefault="006B24E1" w:rsidP="006B24E1"/>
        <w:p w14:paraId="772335BE" w14:textId="426F0192" w:rsidR="00401D1F" w:rsidRDefault="00A42BCF">
          <w:pPr>
            <w:pStyle w:val="TDC1"/>
            <w:rPr>
              <w:rStyle w:val="Hipervnculo"/>
              <w:rFonts w:ascii="Bahnschrift" w:hAnsi="Bahnschrift" w:cs="Segoe UI"/>
              <w:noProof/>
              <w:color w:val="3B3838" w:themeColor="background2" w:themeShade="40"/>
            </w:rPr>
          </w:pPr>
          <w:hyperlink w:anchor="_Toc120734035" w:history="1">
            <w:r w:rsidR="00401D1F" w:rsidRPr="00401D1F">
              <w:rPr>
                <w:rStyle w:val="Hipervnculo"/>
                <w:rFonts w:ascii="Bahnschrift" w:hAnsi="Bahnschrift" w:cs="Segoe UI"/>
                <w:noProof/>
                <w:color w:val="3B3838" w:themeColor="background2" w:themeShade="40"/>
                <w:lang w:eastAsia="es-ES"/>
              </w:rPr>
              <w:t>Elaboración del cable directo: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ab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begin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instrText xml:space="preserve"> PAGEREF _Toc120734035 \h </w:instrTex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separate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>5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14:paraId="379C0F90" w14:textId="77777777" w:rsidR="006B24E1" w:rsidRPr="006B24E1" w:rsidRDefault="006B24E1" w:rsidP="006B24E1"/>
        <w:p w14:paraId="1CD1BB6D" w14:textId="790DD2C3" w:rsidR="00401D1F" w:rsidRDefault="00A42BCF">
          <w:pPr>
            <w:pStyle w:val="TDC2"/>
            <w:tabs>
              <w:tab w:val="right" w:leader="dot" w:pos="10024"/>
            </w:tabs>
            <w:rPr>
              <w:rStyle w:val="Hipervnculo"/>
              <w:rFonts w:ascii="Bahnschrift" w:hAnsi="Bahnschrift" w:cs="Segoe UI"/>
              <w:noProof/>
              <w:color w:val="3B3838" w:themeColor="background2" w:themeShade="40"/>
            </w:rPr>
          </w:pPr>
          <w:hyperlink w:anchor="_Toc120734036" w:history="1">
            <w:r w:rsidR="00401D1F" w:rsidRPr="00401D1F">
              <w:rPr>
                <w:rStyle w:val="Hipervnculo"/>
                <w:rFonts w:ascii="Bahnschrift" w:hAnsi="Bahnschrift" w:cs="Segoe UI"/>
                <w:noProof/>
                <w:color w:val="3B3838" w:themeColor="background2" w:themeShade="40"/>
                <w:lang w:eastAsia="es-ES"/>
              </w:rPr>
              <w:t>Comprobación del cable directo: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ab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begin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instrText xml:space="preserve"> PAGEREF _Toc120734036 \h </w:instrTex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separate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>7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14:paraId="225B7FAC" w14:textId="77777777" w:rsidR="006B24E1" w:rsidRPr="006B24E1" w:rsidRDefault="006B24E1" w:rsidP="006B24E1"/>
        <w:p w14:paraId="351012C0" w14:textId="2B3DB4A4" w:rsidR="00401D1F" w:rsidRDefault="00A42BCF">
          <w:pPr>
            <w:pStyle w:val="TDC1"/>
            <w:rPr>
              <w:rStyle w:val="Hipervnculo"/>
              <w:rFonts w:ascii="Bahnschrift" w:hAnsi="Bahnschrift" w:cs="Segoe UI"/>
              <w:noProof/>
              <w:color w:val="3B3838" w:themeColor="background2" w:themeShade="40"/>
            </w:rPr>
          </w:pPr>
          <w:hyperlink w:anchor="_Toc120734037" w:history="1">
            <w:r w:rsidR="00401D1F" w:rsidRPr="00401D1F">
              <w:rPr>
                <w:rStyle w:val="Hipervnculo"/>
                <w:rFonts w:ascii="Bahnschrift" w:hAnsi="Bahnschrift" w:cs="Segoe UI"/>
                <w:bCs/>
                <w:noProof/>
                <w:color w:val="3B3838" w:themeColor="background2" w:themeShade="40"/>
                <w:lang w:eastAsia="es-ES"/>
              </w:rPr>
              <w:t>Elaboración del cable cruzado: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ab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begin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instrText xml:space="preserve"> PAGEREF _Toc120734037 \h </w:instrTex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separate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>9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14:paraId="7947B22B" w14:textId="77777777" w:rsidR="006B24E1" w:rsidRPr="006B24E1" w:rsidRDefault="006B24E1" w:rsidP="006B24E1"/>
        <w:p w14:paraId="44AC1489" w14:textId="4E8B1D79" w:rsidR="00401D1F" w:rsidRDefault="00A42BCF">
          <w:pPr>
            <w:pStyle w:val="TDC2"/>
            <w:tabs>
              <w:tab w:val="right" w:leader="dot" w:pos="10024"/>
            </w:tabs>
            <w:rPr>
              <w:rStyle w:val="Hipervnculo"/>
              <w:rFonts w:ascii="Bahnschrift" w:hAnsi="Bahnschrift" w:cs="Segoe UI"/>
              <w:noProof/>
              <w:color w:val="3B3838" w:themeColor="background2" w:themeShade="40"/>
            </w:rPr>
          </w:pPr>
          <w:hyperlink w:anchor="_Toc120734038" w:history="1">
            <w:r w:rsidR="00401D1F" w:rsidRPr="00401D1F">
              <w:rPr>
                <w:rStyle w:val="Hipervnculo"/>
                <w:rFonts w:ascii="Bahnschrift" w:hAnsi="Bahnschrift" w:cs="Segoe UI"/>
                <w:noProof/>
                <w:color w:val="3B3838" w:themeColor="background2" w:themeShade="40"/>
                <w:lang w:eastAsia="es-ES"/>
              </w:rPr>
              <w:t>Comprobación del cable cruzado: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ab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begin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instrText xml:space="preserve"> PAGEREF _Toc120734038 \h </w:instrTex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separate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>9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14:paraId="49F67C8E" w14:textId="77777777" w:rsidR="006B24E1" w:rsidRPr="006B24E1" w:rsidRDefault="006B24E1" w:rsidP="006B24E1"/>
        <w:p w14:paraId="189C9BDF" w14:textId="10152603" w:rsidR="00401D1F" w:rsidRDefault="00A42BCF">
          <w:pPr>
            <w:pStyle w:val="TDC1"/>
            <w:rPr>
              <w:rStyle w:val="Hipervnculo"/>
              <w:rFonts w:ascii="Bahnschrift" w:hAnsi="Bahnschrift" w:cs="Segoe UI"/>
              <w:noProof/>
              <w:color w:val="3B3838" w:themeColor="background2" w:themeShade="40"/>
            </w:rPr>
          </w:pPr>
          <w:hyperlink w:anchor="_Toc120734039" w:history="1">
            <w:r w:rsidR="00401D1F" w:rsidRPr="00401D1F">
              <w:rPr>
                <w:rStyle w:val="Hipervnculo"/>
                <w:rFonts w:ascii="Bahnschrift" w:hAnsi="Bahnschrift" w:cs="Segoe UI"/>
                <w:noProof/>
                <w:color w:val="3B3838" w:themeColor="background2" w:themeShade="40"/>
                <w:lang w:eastAsia="es-ES"/>
              </w:rPr>
              <w:t>Elaboración del cable hembra: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ab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begin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instrText xml:space="preserve"> PAGEREF _Toc120734039 \h </w:instrTex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separate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>14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14:paraId="165FED13" w14:textId="77777777" w:rsidR="006B24E1" w:rsidRPr="006B24E1" w:rsidRDefault="006B24E1" w:rsidP="006B24E1"/>
        <w:p w14:paraId="4B147428" w14:textId="5AC6F475" w:rsidR="00401D1F" w:rsidRPr="00401D1F" w:rsidRDefault="00A42BCF">
          <w:pPr>
            <w:pStyle w:val="TDC2"/>
            <w:tabs>
              <w:tab w:val="right" w:leader="dot" w:pos="10024"/>
            </w:tabs>
            <w:rPr>
              <w:rFonts w:ascii="Bahnschrift" w:hAnsi="Bahnschrift" w:cs="Segoe UI"/>
              <w:b w:val="0"/>
              <w:noProof/>
              <w:color w:val="3B3838" w:themeColor="background2" w:themeShade="40"/>
              <w:sz w:val="22"/>
              <w:lang w:eastAsia="es-ES"/>
            </w:rPr>
          </w:pPr>
          <w:hyperlink w:anchor="_Toc120734040" w:history="1">
            <w:r w:rsidR="00401D1F" w:rsidRPr="00401D1F">
              <w:rPr>
                <w:rStyle w:val="Hipervnculo"/>
                <w:rFonts w:ascii="Bahnschrift" w:hAnsi="Bahnschrift" w:cs="Segoe UI"/>
                <w:noProof/>
                <w:color w:val="3B3838" w:themeColor="background2" w:themeShade="40"/>
                <w:lang w:eastAsia="es-ES"/>
              </w:rPr>
              <w:t>Comprobación del cable hembra e instalación: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ab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begin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instrText xml:space="preserve"> PAGEREF _Toc120734040 \h </w:instrTex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separate"/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t>15</w:t>
            </w:r>
            <w:r w:rsidR="00401D1F" w:rsidRPr="00401D1F">
              <w:rPr>
                <w:rFonts w:ascii="Bahnschrift" w:hAnsi="Bahnschrift" w:cs="Segoe UI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14:paraId="1B692183" w14:textId="6AB8FA92" w:rsidR="00EE70B9" w:rsidRDefault="00EE70B9">
          <w:r w:rsidRPr="00401D1F">
            <w:rPr>
              <w:rFonts w:ascii="Bahnschrift" w:hAnsi="Bahnschrift" w:cs="Segoe UI"/>
              <w:bCs/>
              <w:color w:val="3B3838" w:themeColor="background2" w:themeShade="40"/>
            </w:rPr>
            <w:fldChar w:fldCharType="end"/>
          </w:r>
        </w:p>
      </w:sdtContent>
    </w:sdt>
    <w:p w14:paraId="5329E3E7" w14:textId="77777777" w:rsidR="00EE70B9" w:rsidRDefault="00EE70B9" w:rsidP="00720910">
      <w:pPr>
        <w:pStyle w:val="Ttulo"/>
        <w:rPr>
          <w:rFonts w:ascii="Poppins" w:hAnsi="Poppins" w:cs="Poppins"/>
          <w:noProof/>
          <w:color w:val="171717" w:themeColor="background2" w:themeShade="1A"/>
          <w:sz w:val="36"/>
          <w:szCs w:val="28"/>
          <w:lang w:eastAsia="es-ES"/>
        </w:rPr>
      </w:pPr>
    </w:p>
    <w:p w14:paraId="1FB9D58D" w14:textId="77777777" w:rsidR="00EE70B9" w:rsidRDefault="00EE70B9" w:rsidP="00720910">
      <w:pPr>
        <w:pStyle w:val="Ttulo"/>
        <w:rPr>
          <w:rFonts w:ascii="Poppins" w:hAnsi="Poppins" w:cs="Poppins"/>
          <w:noProof/>
          <w:color w:val="171717" w:themeColor="background2" w:themeShade="1A"/>
          <w:sz w:val="36"/>
          <w:szCs w:val="28"/>
          <w:lang w:eastAsia="es-ES"/>
        </w:rPr>
      </w:pPr>
    </w:p>
    <w:p w14:paraId="05741EC7" w14:textId="77777777" w:rsidR="00EE70B9" w:rsidRDefault="00EE70B9" w:rsidP="00720910">
      <w:pPr>
        <w:pStyle w:val="Ttulo"/>
        <w:rPr>
          <w:rFonts w:ascii="Poppins" w:hAnsi="Poppins" w:cs="Poppins"/>
          <w:noProof/>
          <w:color w:val="171717" w:themeColor="background2" w:themeShade="1A"/>
          <w:sz w:val="36"/>
          <w:szCs w:val="28"/>
          <w:lang w:eastAsia="es-ES"/>
        </w:rPr>
      </w:pPr>
    </w:p>
    <w:p w14:paraId="2BAF6D21" w14:textId="77777777" w:rsidR="00EE70B9" w:rsidRDefault="00EE70B9" w:rsidP="00720910">
      <w:pPr>
        <w:pStyle w:val="Ttulo"/>
        <w:rPr>
          <w:rFonts w:ascii="Poppins" w:hAnsi="Poppins" w:cs="Poppins"/>
          <w:noProof/>
          <w:color w:val="171717" w:themeColor="background2" w:themeShade="1A"/>
          <w:sz w:val="36"/>
          <w:szCs w:val="28"/>
          <w:lang w:eastAsia="es-ES"/>
        </w:rPr>
      </w:pPr>
    </w:p>
    <w:p w14:paraId="37FDCA8F" w14:textId="77777777" w:rsidR="00EE70B9" w:rsidRDefault="00EE70B9" w:rsidP="00720910">
      <w:pPr>
        <w:pStyle w:val="Ttulo"/>
        <w:rPr>
          <w:rFonts w:ascii="Poppins" w:hAnsi="Poppins" w:cs="Poppins"/>
          <w:noProof/>
          <w:color w:val="171717" w:themeColor="background2" w:themeShade="1A"/>
          <w:sz w:val="36"/>
          <w:szCs w:val="28"/>
          <w:lang w:eastAsia="es-ES"/>
        </w:rPr>
      </w:pPr>
    </w:p>
    <w:p w14:paraId="16DF23F2" w14:textId="77777777" w:rsidR="00EE70B9" w:rsidRDefault="00EE70B9" w:rsidP="00720910">
      <w:pPr>
        <w:pStyle w:val="Ttulo"/>
        <w:rPr>
          <w:rFonts w:ascii="Poppins" w:hAnsi="Poppins" w:cs="Poppins"/>
          <w:noProof/>
          <w:color w:val="171717" w:themeColor="background2" w:themeShade="1A"/>
          <w:sz w:val="36"/>
          <w:szCs w:val="28"/>
          <w:lang w:eastAsia="es-ES"/>
        </w:rPr>
      </w:pPr>
    </w:p>
    <w:p w14:paraId="12B5402E" w14:textId="77777777" w:rsidR="00EE70B9" w:rsidRDefault="00EE70B9" w:rsidP="00720910">
      <w:pPr>
        <w:pStyle w:val="Ttulo"/>
        <w:rPr>
          <w:rFonts w:ascii="Poppins" w:hAnsi="Poppins" w:cs="Poppins"/>
          <w:noProof/>
          <w:color w:val="171717" w:themeColor="background2" w:themeShade="1A"/>
          <w:sz w:val="36"/>
          <w:szCs w:val="28"/>
          <w:lang w:eastAsia="es-ES"/>
        </w:rPr>
      </w:pPr>
    </w:p>
    <w:p w14:paraId="1E353860" w14:textId="7B23056F" w:rsidR="00401D1F" w:rsidRDefault="00401D1F" w:rsidP="00401D1F">
      <w:pPr>
        <w:pStyle w:val="Contenido"/>
        <w:rPr>
          <w:noProof/>
          <w:lang w:eastAsia="es-ES"/>
        </w:rPr>
      </w:pPr>
    </w:p>
    <w:p w14:paraId="7A59F630" w14:textId="120D6D43" w:rsidR="00401D1F" w:rsidRPr="00401D1F" w:rsidRDefault="00401D1F" w:rsidP="00401D1F">
      <w:pPr>
        <w:pStyle w:val="Ttulo1"/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</w:pPr>
      <w:bookmarkStart w:id="1" w:name="_Toc120734033"/>
      <w:r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  <w:lastRenderedPageBreak/>
        <w:t>Cable directo, cruzado</w:t>
      </w:r>
      <w:r w:rsidR="00D63D9F"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  <w:t xml:space="preserve"> y estándares</w:t>
      </w:r>
      <w:r w:rsidRPr="00401D1F"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  <w:t>:</w:t>
      </w:r>
      <w:bookmarkEnd w:id="1"/>
    </w:p>
    <w:p w14:paraId="09946FDC" w14:textId="478B6F15" w:rsidR="00401D1F" w:rsidRDefault="00401D1F" w:rsidP="00401D1F">
      <w:pPr>
        <w:pStyle w:val="Contenido"/>
        <w:rPr>
          <w:noProof/>
          <w:lang w:eastAsia="es-ES"/>
        </w:rPr>
      </w:pPr>
    </w:p>
    <w:p w14:paraId="2527B215" w14:textId="767F4526" w:rsidR="00401D1F" w:rsidRDefault="006E2D56" w:rsidP="00FC24B2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Los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cables Ethernet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se basan en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dos tipos de estándares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para que sean </w:t>
      </w:r>
      <w:r w:rsidR="00FB731F"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directos</w:t>
      </w:r>
      <w:r w:rsidR="00FB731F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o </w:t>
      </w:r>
      <w:r w:rsidR="00FB731F"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cruzados</w:t>
      </w:r>
      <w:r w:rsidR="00FB731F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, por eso primero habría que explicar los estándares.</w:t>
      </w:r>
    </w:p>
    <w:p w14:paraId="0B8CB6B9" w14:textId="304A8AAF" w:rsidR="00477E71" w:rsidRDefault="00477E71" w:rsidP="00FC24B2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6B72D3F" w14:textId="49EE1093" w:rsidR="00477E71" w:rsidRPr="00477E71" w:rsidRDefault="00477E71" w:rsidP="00FC24B2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Existen dos formas de conectividad diferentes, dependiendo de estos dos tipos de disposición de cableado de red.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La disposición de T-568B es sin duda la más común</w:t>
      </w: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aunque muchos dispositivos también son compatibles con la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distribución T-568A</w:t>
      </w: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. Si los dos extremos del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cable directo</w:t>
      </w: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están cableados conforme a un estándar, entonces estamos hablando de una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conexión directa</w:t>
      </w: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siendo posible aplicar cualquiera de las disposiciones. Por el contrario , hablaríamos entonces de una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conexión cruzada</w:t>
      </w: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. Algunas aplicaciones de red requieren un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cable cruzado Ethernet</w:t>
      </w: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con un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conector T-568A en un extremo</w:t>
      </w: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y uno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T-568B en el otro</w:t>
      </w: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. Este tipo de cable se usa generalmente para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conexiones directas de ordenador a ordenador</w:t>
      </w:r>
      <w:r w:rsidRPr="00477E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.</w:t>
      </w:r>
    </w:p>
    <w:p w14:paraId="5D53C011" w14:textId="55B1075F" w:rsidR="00401D1F" w:rsidRDefault="0055191F" w:rsidP="00401D1F">
      <w:pPr>
        <w:pStyle w:val="Contenido"/>
        <w:rPr>
          <w:noProof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000" behindDoc="0" locked="0" layoutInCell="1" allowOverlap="1" wp14:anchorId="6C8B89D2" wp14:editId="63541F5B">
                <wp:simplePos x="0" y="0"/>
                <wp:positionH relativeFrom="column">
                  <wp:posOffset>788615</wp:posOffset>
                </wp:positionH>
                <wp:positionV relativeFrom="paragraph">
                  <wp:posOffset>2992341</wp:posOffset>
                </wp:positionV>
                <wp:extent cx="2552065" cy="635"/>
                <wp:effectExtent l="0" t="0" r="635" b="13335"/>
                <wp:wrapTopAndBottom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DBB512" w14:textId="05E17B86" w:rsidR="00BD2A2A" w:rsidRPr="00C177E6" w:rsidRDefault="00BD2A2A" w:rsidP="00BD2A2A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Estándares de cable</w:t>
                            </w:r>
                            <w:r w:rsidR="0055191F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 xml:space="preserve"> de red RJ45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B89D2" id="Cuadro de texto 218" o:spid="_x0000_s1028" type="#_x0000_t202" style="position:absolute;margin-left:62.1pt;margin-top:235.6pt;width:200.95pt;height:.05pt;z-index:2519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" filled="f" stroked="f">
                <v:textbox style="mso-fit-shape-to-text:t" inset="0,0,0,0">
                  <w:txbxContent>
                    <w:p w14:paraId="39DBB512" w14:textId="05E17B86" w:rsidR="00BD2A2A" w:rsidRPr="00C177E6" w:rsidRDefault="00BD2A2A" w:rsidP="00BD2A2A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noProof/>
                          <w:color w:val="auto"/>
                          <w:sz w:val="28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Estándares de cable</w:t>
                      </w:r>
                      <w:r w:rsidR="0055191F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 de red RJ45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2A2A">
        <w:rPr>
          <w:noProof/>
          <w:lang w:eastAsia="es-ES"/>
        </w:rPr>
        <w:drawing>
          <wp:anchor distT="0" distB="0" distL="114300" distR="114300" simplePos="0" relativeHeight="251965952" behindDoc="0" locked="0" layoutInCell="1" allowOverlap="1" wp14:anchorId="03F40F49" wp14:editId="3A7F7015">
            <wp:simplePos x="0" y="0"/>
            <wp:positionH relativeFrom="margin">
              <wp:align>center</wp:align>
            </wp:positionH>
            <wp:positionV relativeFrom="paragraph">
              <wp:posOffset>464875</wp:posOffset>
            </wp:positionV>
            <wp:extent cx="4657090" cy="2281555"/>
            <wp:effectExtent l="152400" t="152400" r="353060" b="366395"/>
            <wp:wrapTopAndBottom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2281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10E5C" w14:textId="4DDA6447" w:rsidR="00401D1F" w:rsidRDefault="00401D1F" w:rsidP="00401D1F">
      <w:pPr>
        <w:pStyle w:val="Contenido"/>
        <w:rPr>
          <w:noProof/>
          <w:lang w:eastAsia="es-ES"/>
        </w:rPr>
      </w:pPr>
    </w:p>
    <w:p w14:paraId="7C996DE3" w14:textId="16DDCA92" w:rsidR="00401D1F" w:rsidRDefault="00401D1F" w:rsidP="00401D1F">
      <w:pPr>
        <w:pStyle w:val="Contenido"/>
        <w:rPr>
          <w:noProof/>
          <w:lang w:eastAsia="es-ES"/>
        </w:rPr>
      </w:pPr>
    </w:p>
    <w:p w14:paraId="3DB4AE2E" w14:textId="0374BA88" w:rsidR="00401D1F" w:rsidRDefault="00401D1F" w:rsidP="00401D1F">
      <w:pPr>
        <w:pStyle w:val="Contenido"/>
        <w:rPr>
          <w:noProof/>
          <w:lang w:eastAsia="es-ES"/>
        </w:rPr>
      </w:pPr>
    </w:p>
    <w:p w14:paraId="30249FEA" w14:textId="42373DE4" w:rsidR="0055191F" w:rsidRDefault="0055191F" w:rsidP="00401D1F">
      <w:pPr>
        <w:pStyle w:val="Contenido"/>
        <w:rPr>
          <w:noProof/>
          <w:lang w:eastAsia="es-ES"/>
        </w:rPr>
      </w:pPr>
    </w:p>
    <w:p w14:paraId="5C4E1DEE" w14:textId="3BDF25F4" w:rsidR="0055191F" w:rsidRDefault="0055191F" w:rsidP="00401D1F">
      <w:pPr>
        <w:pStyle w:val="Contenido"/>
        <w:rPr>
          <w:noProof/>
          <w:lang w:eastAsia="es-ES"/>
        </w:rPr>
      </w:pPr>
    </w:p>
    <w:p w14:paraId="7ABFCA18" w14:textId="2AB8ED5C" w:rsidR="0055191F" w:rsidRDefault="0055191F" w:rsidP="00401D1F">
      <w:pPr>
        <w:pStyle w:val="Contenido"/>
        <w:rPr>
          <w:noProof/>
          <w:lang w:eastAsia="es-ES"/>
        </w:rPr>
      </w:pPr>
    </w:p>
    <w:p w14:paraId="1376B8F8" w14:textId="4CA2ADB4" w:rsidR="0055191F" w:rsidRDefault="0055191F" w:rsidP="00401D1F">
      <w:pPr>
        <w:pStyle w:val="Contenido"/>
        <w:rPr>
          <w:noProof/>
          <w:lang w:eastAsia="es-ES"/>
        </w:rPr>
      </w:pPr>
    </w:p>
    <w:p w14:paraId="17EEA14B" w14:textId="38AE77FD" w:rsidR="0055191F" w:rsidRDefault="0055191F" w:rsidP="00401D1F">
      <w:pPr>
        <w:pStyle w:val="Contenido"/>
        <w:rPr>
          <w:noProof/>
          <w:lang w:eastAsia="es-ES"/>
        </w:rPr>
      </w:pPr>
    </w:p>
    <w:p w14:paraId="183DF22A" w14:textId="1B7FF327" w:rsidR="0055191F" w:rsidRDefault="0055191F" w:rsidP="00401D1F">
      <w:pPr>
        <w:pStyle w:val="Contenido"/>
        <w:rPr>
          <w:noProof/>
          <w:lang w:eastAsia="es-ES"/>
        </w:rPr>
      </w:pPr>
    </w:p>
    <w:p w14:paraId="169FD3FF" w14:textId="0C94934A" w:rsidR="0055191F" w:rsidRDefault="0055191F" w:rsidP="00401D1F">
      <w:pPr>
        <w:pStyle w:val="Contenido"/>
        <w:rPr>
          <w:noProof/>
          <w:lang w:eastAsia="es-ES"/>
        </w:rPr>
      </w:pPr>
    </w:p>
    <w:p w14:paraId="7CFECF0B" w14:textId="4E189D77" w:rsidR="0055191F" w:rsidRPr="0055191F" w:rsidRDefault="0055191F" w:rsidP="00FC24B2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lastRenderedPageBreak/>
        <w:t>Ahora que ya sabemos los estándares que rigen los cables de red RJ45</w:t>
      </w:r>
      <w:r w:rsidR="00FC24B2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y que hacen que puedan ser de un tipo u otro, explicaré más a fondo que es el </w:t>
      </w:r>
      <w:r w:rsidR="00FC24B2"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cable directo</w:t>
      </w:r>
      <w:r w:rsidR="00FC24B2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y el </w:t>
      </w:r>
      <w:r w:rsidR="00FC24B2"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cable cruzado</w:t>
      </w:r>
      <w:r w:rsidR="00FC24B2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.</w:t>
      </w:r>
    </w:p>
    <w:p w14:paraId="392C78F9" w14:textId="3F8E3F91" w:rsidR="00401D1F" w:rsidRDefault="00401D1F" w:rsidP="00401D1F">
      <w:pPr>
        <w:pStyle w:val="Contenido"/>
        <w:rPr>
          <w:noProof/>
          <w:lang w:eastAsia="es-ES"/>
        </w:rPr>
      </w:pPr>
    </w:p>
    <w:p w14:paraId="4F297DA9" w14:textId="12E7E739" w:rsidR="00407441" w:rsidRDefault="00407441" w:rsidP="00407441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El cable de red directo no cambia su dirección</w:t>
      </w:r>
      <w:r w:rsidRPr="0040744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. Ambos extremos utilizan el mismo estándar de cableado: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T-568A</w:t>
      </w:r>
      <w:r w:rsidRPr="0040744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o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T-568B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(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Normalmente tipo B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)</w:t>
      </w:r>
      <w:r w:rsidRPr="0040744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. Por lo tanto, ambos extremos del cable directo tienen una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disposición de cables del mismo color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. </w:t>
      </w:r>
      <w:r w:rsidRPr="0040744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Estos cables son ampliamente utilizados para conectar ordenadores a switches, </w:t>
      </w:r>
      <w:r w:rsidR="006C1819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hubs, routers, etc</w:t>
      </w:r>
      <w:r w:rsidRPr="0040744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.</w:t>
      </w:r>
    </w:p>
    <w:p w14:paraId="06A60326" w14:textId="760DEF2C" w:rsidR="006C1819" w:rsidRDefault="006B24E1" w:rsidP="00407441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7175043E" wp14:editId="2589FF28">
                <wp:simplePos x="0" y="0"/>
                <wp:positionH relativeFrom="column">
                  <wp:posOffset>795655</wp:posOffset>
                </wp:positionH>
                <wp:positionV relativeFrom="paragraph">
                  <wp:posOffset>2709021</wp:posOffset>
                </wp:positionV>
                <wp:extent cx="2552065" cy="635"/>
                <wp:effectExtent l="0" t="0" r="635" b="13335"/>
                <wp:wrapTopAndBottom/>
                <wp:docPr id="220" name="Cuadro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496D24" w14:textId="5CC2DD87" w:rsidR="006C1819" w:rsidRPr="00C177E6" w:rsidRDefault="006C1819" w:rsidP="006C1819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 xml:space="preserve">Disposición de </w:t>
                            </w:r>
                            <w:r w:rsidR="00B235CD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los hilos en el cable directo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5043E" id="Cuadro de texto 220" o:spid="_x0000_s1029" type="#_x0000_t202" style="position:absolute;left:0;text-align:left;margin-left:62.65pt;margin-top:213.3pt;width:200.95pt;height:.05pt;z-index:2519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" filled="f" stroked="f">
                <v:textbox style="mso-fit-shape-to-text:t" inset="0,0,0,0">
                  <w:txbxContent>
                    <w:p w14:paraId="61496D24" w14:textId="5CC2DD87" w:rsidR="006C1819" w:rsidRPr="00C177E6" w:rsidRDefault="006C1819" w:rsidP="006C1819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noProof/>
                          <w:color w:val="auto"/>
                          <w:sz w:val="28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Disposición de </w:t>
                      </w:r>
                      <w:r w:rsidR="00B235CD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los hilos en el cable directo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9024" behindDoc="0" locked="0" layoutInCell="1" allowOverlap="1" wp14:anchorId="5C8AA69E" wp14:editId="079F54BF">
            <wp:simplePos x="0" y="0"/>
            <wp:positionH relativeFrom="margin">
              <wp:align>center</wp:align>
            </wp:positionH>
            <wp:positionV relativeFrom="paragraph">
              <wp:posOffset>442098</wp:posOffset>
            </wp:positionV>
            <wp:extent cx="4606925" cy="2058035"/>
            <wp:effectExtent l="171450" t="171450" r="365125" b="361315"/>
            <wp:wrapTopAndBottom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7" t="26926" r="7863" b="5397"/>
                    <a:stretch/>
                  </pic:blipFill>
                  <pic:spPr bwMode="auto">
                    <a:xfrm>
                      <a:off x="0" y="0"/>
                      <a:ext cx="4606925" cy="2058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F2D9F" w14:textId="798776AB" w:rsidR="006B24E1" w:rsidRDefault="006B24E1" w:rsidP="00B235CD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8B8A436" w14:textId="4F9B1E06" w:rsidR="00B235CD" w:rsidRDefault="00B235CD" w:rsidP="00B235CD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Por otro lado, </w:t>
      </w:r>
      <w:r w:rsid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e</w:t>
      </w:r>
      <w:r w:rsidR="002F1B3C" w:rsidRP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l </w:t>
      </w:r>
      <w:r w:rsidR="002F1B3C"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cable cruzado</w:t>
      </w:r>
      <w:r w:rsidR="002F1B3C" w:rsidRP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como su nombre indica, se cruza o </w:t>
      </w:r>
      <w:r w:rsidR="002F1B3C"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cambia de dirección de un extremo a otro</w:t>
      </w:r>
      <w:r w:rsidR="002F1B3C" w:rsidRP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. A diferencia del cable directo, el cable cruzado </w:t>
      </w:r>
      <w:r w:rsidR="002F1B3C"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utiliza diferentes estándares de cableado en cada uno de sus extremos</w:t>
      </w:r>
      <w:r w:rsidR="002F1B3C" w:rsidRP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: uno el </w:t>
      </w:r>
      <w:r w:rsidR="002F1B3C"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estándar T568A</w:t>
      </w:r>
      <w:r w:rsidR="002F1B3C" w:rsidRP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y el otro el </w:t>
      </w:r>
      <w:r w:rsidR="002F1B3C"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estándar T568B</w:t>
      </w:r>
      <w:r w:rsidR="002F1B3C" w:rsidRP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. Ambos </w:t>
      </w:r>
      <w:r w:rsid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extremos </w:t>
      </w:r>
      <w:r w:rsidR="002F1B3C" w:rsidRP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del cable cruzado tendrán una disposición de cables de diferente color. Los cables cruzados se usan principalmente para conectar dos </w:t>
      </w:r>
      <w:r w:rsid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routers</w:t>
      </w:r>
      <w:r w:rsidR="002F1B3C" w:rsidRP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, ordenadores o hub</w:t>
      </w:r>
      <w:r w:rsid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s</w:t>
      </w:r>
      <w:r w:rsidR="002F1B3C" w:rsidRPr="002F1B3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.</w:t>
      </w:r>
    </w:p>
    <w:p w14:paraId="52256C96" w14:textId="31393DD4" w:rsidR="006B24E1" w:rsidRDefault="006B24E1" w:rsidP="00B235CD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w:drawing>
          <wp:anchor distT="0" distB="0" distL="114300" distR="114300" simplePos="0" relativeHeight="251972096" behindDoc="0" locked="0" layoutInCell="1" allowOverlap="1" wp14:anchorId="14B6EC22" wp14:editId="684E599F">
            <wp:simplePos x="0" y="0"/>
            <wp:positionH relativeFrom="margin">
              <wp:align>center</wp:align>
            </wp:positionH>
            <wp:positionV relativeFrom="paragraph">
              <wp:posOffset>185172</wp:posOffset>
            </wp:positionV>
            <wp:extent cx="4547870" cy="2043430"/>
            <wp:effectExtent l="171450" t="171450" r="367030" b="356870"/>
            <wp:wrapSquare wrapText="bothSides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4" t="24626" r="8748" b="5640"/>
                    <a:stretch/>
                  </pic:blipFill>
                  <pic:spPr bwMode="auto">
                    <a:xfrm>
                      <a:off x="0" y="0"/>
                      <a:ext cx="4547870" cy="2043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AA83B" w14:textId="772B8CF1" w:rsidR="006B24E1" w:rsidRDefault="006B24E1" w:rsidP="00B235CD">
      <w:pPr>
        <w:pStyle w:val="Contenido"/>
        <w:jc w:val="both"/>
        <w:rPr>
          <w:noProof/>
        </w:rPr>
      </w:pPr>
    </w:p>
    <w:p w14:paraId="6CAF7A14" w14:textId="4F5A2B24" w:rsidR="006B24E1" w:rsidRPr="0055191F" w:rsidRDefault="006B24E1" w:rsidP="00B235CD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7602AE2" w14:textId="035FE677" w:rsidR="006C1819" w:rsidRDefault="006C1819" w:rsidP="00407441">
      <w:pPr>
        <w:pStyle w:val="Contenido"/>
        <w:jc w:val="both"/>
        <w:rPr>
          <w:noProof/>
        </w:rPr>
      </w:pPr>
    </w:p>
    <w:p w14:paraId="32565C31" w14:textId="02BD06D6" w:rsidR="006C1819" w:rsidRPr="00407441" w:rsidRDefault="006C1819" w:rsidP="00407441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0B8F9F3C" w14:textId="72F1742F" w:rsidR="00401D1F" w:rsidRDefault="00401D1F" w:rsidP="00401D1F">
      <w:pPr>
        <w:pStyle w:val="Contenido"/>
        <w:rPr>
          <w:noProof/>
          <w:lang w:eastAsia="es-ES"/>
        </w:rPr>
      </w:pPr>
    </w:p>
    <w:p w14:paraId="0E8ECC8C" w14:textId="25658F83" w:rsidR="00401D1F" w:rsidRDefault="00401D1F" w:rsidP="00401D1F">
      <w:pPr>
        <w:pStyle w:val="Contenido"/>
        <w:rPr>
          <w:noProof/>
          <w:lang w:eastAsia="es-ES"/>
        </w:rPr>
      </w:pPr>
    </w:p>
    <w:p w14:paraId="383B2EB1" w14:textId="13D70A35" w:rsidR="00401D1F" w:rsidRDefault="00401D1F" w:rsidP="00401D1F">
      <w:pPr>
        <w:pStyle w:val="Contenido"/>
        <w:rPr>
          <w:noProof/>
          <w:lang w:eastAsia="es-ES"/>
        </w:rPr>
      </w:pPr>
    </w:p>
    <w:p w14:paraId="4215A6B1" w14:textId="47DA541D" w:rsidR="00401D1F" w:rsidRDefault="00401D1F" w:rsidP="00401D1F">
      <w:pPr>
        <w:pStyle w:val="Contenido"/>
        <w:rPr>
          <w:noProof/>
          <w:lang w:eastAsia="es-ES"/>
        </w:rPr>
      </w:pPr>
    </w:p>
    <w:p w14:paraId="13B7BF41" w14:textId="0EBD190B" w:rsidR="00401D1F" w:rsidRDefault="006B24E1" w:rsidP="00401D1F">
      <w:pPr>
        <w:pStyle w:val="Contenido"/>
        <w:rPr>
          <w:noProof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6E2914F2" wp14:editId="4C721E47">
                <wp:simplePos x="0" y="0"/>
                <wp:positionH relativeFrom="column">
                  <wp:posOffset>825196</wp:posOffset>
                </wp:positionH>
                <wp:positionV relativeFrom="paragraph">
                  <wp:posOffset>233127</wp:posOffset>
                </wp:positionV>
                <wp:extent cx="2552065" cy="635"/>
                <wp:effectExtent l="0" t="0" r="635" b="13335"/>
                <wp:wrapTopAndBottom/>
                <wp:docPr id="222" name="Cuadro de text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50F033" w14:textId="58451921" w:rsidR="006B24E1" w:rsidRPr="00C177E6" w:rsidRDefault="006B24E1" w:rsidP="006B24E1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Disposición de los hilos en el cable cruzado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914F2" id="Cuadro de texto 222" o:spid="_x0000_s1030" type="#_x0000_t202" style="position:absolute;margin-left:65pt;margin-top:18.35pt;width:200.95pt;height:.05pt;z-index:2519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" filled="f" stroked="f">
                <v:textbox style="mso-fit-shape-to-text:t" inset="0,0,0,0">
                  <w:txbxContent>
                    <w:p w14:paraId="2950F033" w14:textId="58451921" w:rsidR="006B24E1" w:rsidRPr="00C177E6" w:rsidRDefault="006B24E1" w:rsidP="006B24E1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noProof/>
                          <w:color w:val="auto"/>
                          <w:sz w:val="28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Disposición de los hilos en el cable </w:t>
                      </w: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cruzado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5869847" w14:textId="61EF55DD" w:rsidR="00B36D86" w:rsidRPr="00401D1F" w:rsidRDefault="00974733" w:rsidP="00401D1F">
      <w:pPr>
        <w:pStyle w:val="Ttulo1"/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</w:pPr>
      <w:bookmarkStart w:id="2" w:name="_Toc120734034"/>
      <w:r w:rsidRPr="00401D1F"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  <w:lastRenderedPageBreak/>
        <w:t>Elementos necesarios</w:t>
      </w:r>
      <w:r w:rsidR="00512CA3" w:rsidRPr="00401D1F"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  <w:t>:</w:t>
      </w:r>
      <w:bookmarkEnd w:id="2"/>
    </w:p>
    <w:p w14:paraId="1E043020" w14:textId="5E003350" w:rsidR="00E16B6A" w:rsidRDefault="00EF5523" w:rsidP="00EF5523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ab/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ab/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ab/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ab/>
      </w:r>
    </w:p>
    <w:p w14:paraId="25304C36" w14:textId="3B1189D6" w:rsidR="00E16B6A" w:rsidRPr="00E16B6A" w:rsidRDefault="00C177E6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w:drawing>
          <wp:anchor distT="0" distB="0" distL="114300" distR="114300" simplePos="0" relativeHeight="251866624" behindDoc="0" locked="0" layoutInCell="1" allowOverlap="1" wp14:anchorId="01CAA205" wp14:editId="4FD29903">
            <wp:simplePos x="0" y="0"/>
            <wp:positionH relativeFrom="column">
              <wp:posOffset>454660</wp:posOffset>
            </wp:positionH>
            <wp:positionV relativeFrom="paragraph">
              <wp:posOffset>233045</wp:posOffset>
            </wp:positionV>
            <wp:extent cx="2551430" cy="1425575"/>
            <wp:effectExtent l="0" t="0" r="1270" b="317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" t="38012" r="-247" b="20082"/>
                    <a:stretch/>
                  </pic:blipFill>
                  <pic:spPr bwMode="auto">
                    <a:xfrm>
                      <a:off x="0" y="0"/>
                      <a:ext cx="255143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2E945229" wp14:editId="7F93FBAD">
                <wp:simplePos x="0" y="0"/>
                <wp:positionH relativeFrom="column">
                  <wp:posOffset>3634381</wp:posOffset>
                </wp:positionH>
                <wp:positionV relativeFrom="paragraph">
                  <wp:posOffset>1774935</wp:posOffset>
                </wp:positionV>
                <wp:extent cx="2552065" cy="635"/>
                <wp:effectExtent l="0" t="0" r="635" b="13335"/>
                <wp:wrapTopAndBottom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26EE9" w14:textId="21CCF8A2" w:rsidR="00C177E6" w:rsidRPr="00C177E6" w:rsidRDefault="00C177E6" w:rsidP="00C177E6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Cuatro conectores macho RJ45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45229" id="Cuadro de texto 17" o:spid="_x0000_s1031" type="#_x0000_t202" style="position:absolute;left:0;text-align:left;margin-left:286.15pt;margin-top:139.75pt;width:200.95pt;height:.05pt;z-index:2518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" filled="f" stroked="f">
                <v:textbox style="mso-fit-shape-to-text:t" inset="0,0,0,0">
                  <w:txbxContent>
                    <w:p w14:paraId="44426EE9" w14:textId="21CCF8A2" w:rsidR="00C177E6" w:rsidRPr="00C177E6" w:rsidRDefault="00C177E6" w:rsidP="00C177E6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noProof/>
                          <w:color w:val="auto"/>
                          <w:sz w:val="28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Cuatro conectores macho RJ45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1744" behindDoc="0" locked="0" layoutInCell="1" allowOverlap="1" wp14:anchorId="28C8F529" wp14:editId="51ACF167">
            <wp:simplePos x="0" y="0"/>
            <wp:positionH relativeFrom="column">
              <wp:posOffset>3651250</wp:posOffset>
            </wp:positionH>
            <wp:positionV relativeFrom="paragraph">
              <wp:posOffset>240665</wp:posOffset>
            </wp:positionV>
            <wp:extent cx="2146300" cy="1398270"/>
            <wp:effectExtent l="0" t="0" r="635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80" b="22521"/>
                    <a:stretch/>
                  </pic:blipFill>
                  <pic:spPr bwMode="auto">
                    <a:xfrm>
                      <a:off x="0" y="0"/>
                      <a:ext cx="214630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8F83C" w14:textId="78E5E104" w:rsidR="00D41FD9" w:rsidRDefault="00EF5523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702F9833" wp14:editId="17302E06">
                <wp:simplePos x="0" y="0"/>
                <wp:positionH relativeFrom="column">
                  <wp:posOffset>454660</wp:posOffset>
                </wp:positionH>
                <wp:positionV relativeFrom="paragraph">
                  <wp:posOffset>1482090</wp:posOffset>
                </wp:positionV>
                <wp:extent cx="2552065" cy="635"/>
                <wp:effectExtent l="0" t="0" r="635" b="13335"/>
                <wp:wrapTopAndBottom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ADF801" w14:textId="2EB4D268" w:rsidR="00EF5523" w:rsidRPr="00C177E6" w:rsidRDefault="00EF5523" w:rsidP="00EF5523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</w:rPr>
                            </w:pPr>
                            <w:r w:rsidRPr="00C177E6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 xml:space="preserve">Tres cables Ethernet, 1 para </w:t>
                            </w:r>
                            <w:r w:rsidR="00C177E6" w:rsidRPr="00C177E6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directo, otro para cruzado y otro para el hembra.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F9833" id="Cuadro de texto 1" o:spid="_x0000_s1032" type="#_x0000_t202" style="position:absolute;left:0;text-align:left;margin-left:35.8pt;margin-top:116.7pt;width:200.95pt;height:.05pt;z-index:251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" filled="f" stroked="f">
                <v:textbox style="mso-fit-shape-to-text:t" inset="0,0,0,0">
                  <w:txbxContent>
                    <w:p w14:paraId="1EADF801" w14:textId="2EB4D268" w:rsidR="00EF5523" w:rsidRPr="00C177E6" w:rsidRDefault="00EF5523" w:rsidP="00EF5523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noProof/>
                          <w:color w:val="auto"/>
                          <w:sz w:val="28"/>
                        </w:rPr>
                      </w:pPr>
                      <w:r w:rsidRPr="00C177E6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Tres cables Ethernet, 1 para </w:t>
                      </w:r>
                      <w:r w:rsidR="00C177E6" w:rsidRPr="00C177E6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directo, otro para cruzado y otro para el hembra.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8A90437" w14:textId="77777777" w:rsidR="00D41FD9" w:rsidRDefault="00D41FD9" w:rsidP="00E16B6A">
      <w:pPr>
        <w:pStyle w:val="Contenido"/>
        <w:ind w:left="720"/>
        <w:rPr>
          <w:noProof/>
        </w:rPr>
      </w:pPr>
    </w:p>
    <w:p w14:paraId="3BF4D029" w14:textId="2AD5018B" w:rsidR="00E16B6A" w:rsidRDefault="00C177E6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w:drawing>
          <wp:anchor distT="0" distB="0" distL="114300" distR="114300" simplePos="0" relativeHeight="251868672" behindDoc="0" locked="0" layoutInCell="1" allowOverlap="1" wp14:anchorId="7DAB0D6F" wp14:editId="46A7F792">
            <wp:simplePos x="0" y="0"/>
            <wp:positionH relativeFrom="column">
              <wp:posOffset>3667125</wp:posOffset>
            </wp:positionH>
            <wp:positionV relativeFrom="paragraph">
              <wp:posOffset>66675</wp:posOffset>
            </wp:positionV>
            <wp:extent cx="2129790" cy="1880235"/>
            <wp:effectExtent l="0" t="0" r="118110" b="12001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1880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720" behindDoc="0" locked="0" layoutInCell="1" allowOverlap="1" wp14:anchorId="554CBE6E" wp14:editId="71B39572">
            <wp:simplePos x="0" y="0"/>
            <wp:positionH relativeFrom="column">
              <wp:posOffset>438785</wp:posOffset>
            </wp:positionH>
            <wp:positionV relativeFrom="paragraph">
              <wp:posOffset>50800</wp:posOffset>
            </wp:positionV>
            <wp:extent cx="2567940" cy="1896745"/>
            <wp:effectExtent l="0" t="0" r="99060" b="160655"/>
            <wp:wrapSquare wrapText="bothSides"/>
            <wp:docPr id="16" name="Imagen 16" descr="UTP sin protección de red Rotar CAT6 RJ45 Io Keystone Jack Con tapa de conector  hembra - China Keystone Jack, J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TP sin protección de red Rotar CAT6 RJ45 Io Keystone Jack Con tapa de conector  hembra - China Keystone Jack, Jack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20377" b="7984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4" b="12727"/>
                    <a:stretch/>
                  </pic:blipFill>
                  <pic:spPr bwMode="auto">
                    <a:xfrm>
                      <a:off x="0" y="0"/>
                      <a:ext cx="2567940" cy="1896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05731" w14:textId="5A8DA2D3" w:rsidR="00E16B6A" w:rsidRDefault="00E16B6A" w:rsidP="00E16B6A">
      <w:pPr>
        <w:pStyle w:val="Contenido"/>
        <w:ind w:left="720"/>
        <w:rPr>
          <w:noProof/>
        </w:rPr>
      </w:pPr>
    </w:p>
    <w:p w14:paraId="41DB675E" w14:textId="34C29FF1" w:rsidR="00E16B6A" w:rsidRDefault="00E16B6A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3C48C7A" w14:textId="70AC28DD" w:rsidR="00E16B6A" w:rsidRDefault="00E16B6A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13C3DE5" w14:textId="420C1CA2" w:rsidR="00EF5523" w:rsidRDefault="00EF5523" w:rsidP="00EF5523">
      <w:pPr>
        <w:pStyle w:val="Contenido"/>
        <w:rPr>
          <w:noProof/>
        </w:rPr>
      </w:pPr>
    </w:p>
    <w:p w14:paraId="7D3C5AC0" w14:textId="3CB95EC0" w:rsidR="00C177E6" w:rsidRDefault="00C177E6" w:rsidP="00EF5523">
      <w:pPr>
        <w:pStyle w:val="Contenido"/>
        <w:rPr>
          <w:noProof/>
        </w:rPr>
      </w:pPr>
    </w:p>
    <w:p w14:paraId="59AA7B0C" w14:textId="3D06D9A9" w:rsidR="00C177E6" w:rsidRDefault="00C177E6" w:rsidP="00EF5523">
      <w:pPr>
        <w:pStyle w:val="Contenido"/>
        <w:rPr>
          <w:noProof/>
        </w:rPr>
      </w:pPr>
    </w:p>
    <w:p w14:paraId="24C5966D" w14:textId="50937752" w:rsidR="00C177E6" w:rsidRDefault="00C177E6" w:rsidP="00EF5523">
      <w:pPr>
        <w:pStyle w:val="Contenid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017FBE7E" wp14:editId="296026A6">
                <wp:simplePos x="0" y="0"/>
                <wp:positionH relativeFrom="column">
                  <wp:posOffset>3674662</wp:posOffset>
                </wp:positionH>
                <wp:positionV relativeFrom="paragraph">
                  <wp:posOffset>344749</wp:posOffset>
                </wp:positionV>
                <wp:extent cx="2552065" cy="635"/>
                <wp:effectExtent l="0" t="0" r="635" b="13335"/>
                <wp:wrapTopAndBottom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AA7951" w14:textId="4C0C2B69" w:rsidR="00C177E6" w:rsidRPr="00C177E6" w:rsidRDefault="00C177E6" w:rsidP="00C177E6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Ponchadora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FBE7E" id="Cuadro de texto 19" o:spid="_x0000_s1033" type="#_x0000_t202" style="position:absolute;margin-left:289.35pt;margin-top:27.15pt;width:200.95pt;height:.05pt;z-index:2518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" filled="f" stroked="f">
                <v:textbox style="mso-fit-shape-to-text:t" inset="0,0,0,0">
                  <w:txbxContent>
                    <w:p w14:paraId="7DAA7951" w14:textId="4C0C2B69" w:rsidR="00C177E6" w:rsidRPr="00C177E6" w:rsidRDefault="00C177E6" w:rsidP="00C177E6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noProof/>
                          <w:color w:val="auto"/>
                          <w:sz w:val="28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Ponchadora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5387BB4B" wp14:editId="21E5063F">
                <wp:simplePos x="0" y="0"/>
                <wp:positionH relativeFrom="column">
                  <wp:posOffset>438951</wp:posOffset>
                </wp:positionH>
                <wp:positionV relativeFrom="paragraph">
                  <wp:posOffset>381304</wp:posOffset>
                </wp:positionV>
                <wp:extent cx="2552065" cy="635"/>
                <wp:effectExtent l="0" t="0" r="635" b="13335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B0399F" w14:textId="58703D42" w:rsidR="00C177E6" w:rsidRPr="00C177E6" w:rsidRDefault="00C177E6" w:rsidP="00C177E6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Dos conectores hembra RJ45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7BB4B" id="Cuadro de texto 18" o:spid="_x0000_s1034" type="#_x0000_t202" style="position:absolute;margin-left:34.55pt;margin-top:30pt;width:200.95pt;height:.05pt;z-index:251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" filled="f" stroked="f">
                <v:textbox style="mso-fit-shape-to-text:t" inset="0,0,0,0">
                  <w:txbxContent>
                    <w:p w14:paraId="34B0399F" w14:textId="58703D42" w:rsidR="00C177E6" w:rsidRPr="00C177E6" w:rsidRDefault="00C177E6" w:rsidP="00C177E6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noProof/>
                          <w:color w:val="auto"/>
                          <w:sz w:val="28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Dos conectores hembra RJ45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CC9ECF" w14:textId="30D27727" w:rsidR="00C177E6" w:rsidRDefault="00C177E6" w:rsidP="00EF5523">
      <w:pPr>
        <w:pStyle w:val="Contenido"/>
        <w:rPr>
          <w:noProof/>
        </w:rPr>
      </w:pPr>
    </w:p>
    <w:p w14:paraId="749EDABB" w14:textId="38CFB33D" w:rsidR="00C177E6" w:rsidRDefault="00C177E6" w:rsidP="00EF5523">
      <w:pPr>
        <w:pStyle w:val="Contenido"/>
        <w:rPr>
          <w:noProof/>
        </w:rPr>
      </w:pPr>
      <w:r>
        <w:rPr>
          <w:noProof/>
        </w:rPr>
        <w:drawing>
          <wp:anchor distT="0" distB="0" distL="114300" distR="114300" simplePos="0" relativeHeight="251867648" behindDoc="0" locked="0" layoutInCell="1" allowOverlap="1" wp14:anchorId="24769ED0" wp14:editId="315B4F2B">
            <wp:simplePos x="0" y="0"/>
            <wp:positionH relativeFrom="column">
              <wp:posOffset>469265</wp:posOffset>
            </wp:positionH>
            <wp:positionV relativeFrom="paragraph">
              <wp:posOffset>161290</wp:posOffset>
            </wp:positionV>
            <wp:extent cx="2225675" cy="1669415"/>
            <wp:effectExtent l="0" t="762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2567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15F06" w14:textId="4CFE2754" w:rsidR="00C177E6" w:rsidRDefault="00C177E6" w:rsidP="00EF5523">
      <w:pPr>
        <w:pStyle w:val="Contenido"/>
        <w:rPr>
          <w:noProof/>
        </w:rPr>
      </w:pPr>
      <w:r>
        <w:rPr>
          <w:noProof/>
        </w:rPr>
        <w:drawing>
          <wp:anchor distT="0" distB="0" distL="114300" distR="114300" simplePos="0" relativeHeight="251883008" behindDoc="0" locked="0" layoutInCell="1" allowOverlap="1" wp14:anchorId="39C85E01" wp14:editId="30501EB0">
            <wp:simplePos x="0" y="0"/>
            <wp:positionH relativeFrom="column">
              <wp:posOffset>3651250</wp:posOffset>
            </wp:positionH>
            <wp:positionV relativeFrom="paragraph">
              <wp:posOffset>8255</wp:posOffset>
            </wp:positionV>
            <wp:extent cx="2153920" cy="162433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7" t="15234"/>
                    <a:stretch/>
                  </pic:blipFill>
                  <pic:spPr bwMode="auto">
                    <a:xfrm>
                      <a:off x="0" y="0"/>
                      <a:ext cx="215392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853059F" w14:textId="517574B8" w:rsidR="00E16B6A" w:rsidRDefault="00E16B6A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C7DC2A9" w14:textId="0F51B7A0" w:rsidR="00C177E6" w:rsidRDefault="00C177E6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9AD428B" w14:textId="31547820" w:rsidR="00C177E6" w:rsidRDefault="00C177E6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7965548" w14:textId="05885F07" w:rsidR="00C177E6" w:rsidRDefault="00C177E6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582313E" w14:textId="2C833249" w:rsidR="00C177E6" w:rsidRDefault="00C177E6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D226019" w14:textId="2CA621F6" w:rsidR="00C177E6" w:rsidRDefault="00C177E6" w:rsidP="00E16B6A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4764546D" wp14:editId="7E94DEA4">
                <wp:simplePos x="0" y="0"/>
                <wp:positionH relativeFrom="column">
                  <wp:posOffset>3627755</wp:posOffset>
                </wp:positionH>
                <wp:positionV relativeFrom="paragraph">
                  <wp:posOffset>310515</wp:posOffset>
                </wp:positionV>
                <wp:extent cx="2552065" cy="635"/>
                <wp:effectExtent l="0" t="0" r="635" b="6350"/>
                <wp:wrapSquare wrapText="bothSides"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7B090" w14:textId="3353AAC8" w:rsidR="00C177E6" w:rsidRPr="00C177E6" w:rsidRDefault="00C177E6" w:rsidP="00C177E6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Tijeras de electricista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4546D" id="Cuadro de texto 21" o:spid="_x0000_s1035" type="#_x0000_t202" style="position:absolute;left:0;text-align:left;margin-left:285.65pt;margin-top:24.45pt;width:200.95pt;height:.05pt;z-index:2518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" filled="f" stroked="f">
                <v:textbox style="mso-fit-shape-to-text:t" inset="0,0,0,0">
                  <w:txbxContent>
                    <w:p w14:paraId="7177B090" w14:textId="3353AAC8" w:rsidR="00C177E6" w:rsidRPr="00C177E6" w:rsidRDefault="00C177E6" w:rsidP="00C177E6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noProof/>
                          <w:color w:val="auto"/>
                          <w:sz w:val="28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Tijeras de electricista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CA265A" w14:textId="3F223F4E" w:rsidR="00EF5523" w:rsidRPr="00C177E6" w:rsidRDefault="00C177E6" w:rsidP="00C177E6">
      <w:pPr>
        <w:pStyle w:val="Contenido"/>
        <w:ind w:left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677AC45C" wp14:editId="779FC391">
                <wp:simplePos x="0" y="0"/>
                <wp:positionH relativeFrom="column">
                  <wp:posOffset>749300</wp:posOffset>
                </wp:positionH>
                <wp:positionV relativeFrom="paragraph">
                  <wp:posOffset>395550</wp:posOffset>
                </wp:positionV>
                <wp:extent cx="2552065" cy="635"/>
                <wp:effectExtent l="0" t="0" r="635" b="13335"/>
                <wp:wrapTopAndBottom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3DE4FB" w14:textId="5815C99F" w:rsidR="00C177E6" w:rsidRPr="00C177E6" w:rsidRDefault="00C177E6" w:rsidP="00C177E6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Crimpadora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AC45C" id="Cuadro de texto 20" o:spid="_x0000_s1036" type="#_x0000_t202" style="position:absolute;left:0;text-align:left;margin-left:59pt;margin-top:31.15pt;width:200.95pt;height:.05pt;z-index:2518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" filled="f" stroked="f">
                <v:textbox style="mso-fit-shape-to-text:t" inset="0,0,0,0">
                  <w:txbxContent>
                    <w:p w14:paraId="353DE4FB" w14:textId="5815C99F" w:rsidR="00C177E6" w:rsidRPr="00C177E6" w:rsidRDefault="00C177E6" w:rsidP="00C177E6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noProof/>
                          <w:color w:val="auto"/>
                          <w:sz w:val="28"/>
                        </w:rPr>
                      </w:pPr>
                      <w:proofErr w:type="spellStart"/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Crimpadora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F119DD1" w14:textId="77777777" w:rsidR="00974733" w:rsidRDefault="00974733" w:rsidP="00071AF4">
      <w:pPr>
        <w:ind w:left="720"/>
        <w:jc w:val="both"/>
        <w:rPr>
          <w:rFonts w:ascii="Dubai Light" w:hAnsi="Dubai Light" w:cs="Dubai Light"/>
          <w:b w:val="0"/>
          <w:bCs/>
          <w:noProof/>
          <w:color w:val="3B3838" w:themeColor="background2" w:themeShade="40"/>
          <w:sz w:val="24"/>
          <w:szCs w:val="24"/>
          <w:lang w:eastAsia="es-ES"/>
        </w:rPr>
      </w:pPr>
    </w:p>
    <w:p w14:paraId="3C811E52" w14:textId="0379247E" w:rsidR="00974733" w:rsidRPr="00401D1F" w:rsidRDefault="00974733" w:rsidP="00401D1F">
      <w:pPr>
        <w:pStyle w:val="Ttulo1"/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</w:pPr>
      <w:bookmarkStart w:id="3" w:name="_Toc120734035"/>
      <w:r w:rsidRPr="00401D1F"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  <w:lastRenderedPageBreak/>
        <w:t>Elaboración del cable directo:</w:t>
      </w:r>
      <w:bookmarkEnd w:id="3"/>
    </w:p>
    <w:p w14:paraId="65AB5B2F" w14:textId="578827B8" w:rsidR="00974733" w:rsidRDefault="00974733" w:rsidP="006464BF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</w:t>
      </w:r>
    </w:p>
    <w:p w14:paraId="525F93DF" w14:textId="13AC64E6" w:rsidR="005632E9" w:rsidRDefault="00C22A02" w:rsidP="005632E9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Empezando por el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cable directo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lo primero que debemos hacer es </w:t>
      </w:r>
      <w:r w:rsidRPr="0097576C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pelarlo y dejar los hilos fuera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para poder introducirlos en el </w:t>
      </w:r>
      <w:r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conector RJ45</w:t>
      </w:r>
      <w:r w:rsidR="00CD1938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, el cable debería de quedarse más o menos así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7C5E2DE8" w14:textId="0D08AA10" w:rsidR="005632E9" w:rsidRDefault="005632E9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5C34A768" w14:textId="5516F3E2" w:rsidR="00C22A02" w:rsidRDefault="00CD1938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22C74139" wp14:editId="796B14C8">
                <wp:simplePos x="0" y="0"/>
                <wp:positionH relativeFrom="column">
                  <wp:posOffset>1776095</wp:posOffset>
                </wp:positionH>
                <wp:positionV relativeFrom="paragraph">
                  <wp:posOffset>3764280</wp:posOffset>
                </wp:positionV>
                <wp:extent cx="2613025" cy="635"/>
                <wp:effectExtent l="0" t="0" r="15875" b="6350"/>
                <wp:wrapTopAndBottom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0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CD8609" w14:textId="6958E1BE" w:rsidR="005632E9" w:rsidRPr="005632E9" w:rsidRDefault="006464BF" w:rsidP="005632E9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6464BF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Cable Ethernet pelado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74139" id="Cuadro de texto 23" o:spid="_x0000_s1037" type="#_x0000_t202" style="position:absolute;margin-left:139.85pt;margin-top:296.4pt;width:205.75pt;height:.05pt;z-index:2518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" filled="f" stroked="f">
                <v:textbox style="mso-fit-shape-to-text:t" inset="0,0,0,0">
                  <w:txbxContent>
                    <w:p w14:paraId="50CD8609" w14:textId="6958E1BE" w:rsidR="005632E9" w:rsidRPr="005632E9" w:rsidRDefault="006464BF" w:rsidP="005632E9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 w:rsidRPr="006464BF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Cable Ethernet pelado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886080" behindDoc="0" locked="0" layoutInCell="1" allowOverlap="1" wp14:anchorId="4939B837" wp14:editId="66FEB7F4">
            <wp:simplePos x="0" y="0"/>
            <wp:positionH relativeFrom="margin">
              <wp:align>center</wp:align>
            </wp:positionH>
            <wp:positionV relativeFrom="paragraph">
              <wp:posOffset>225093</wp:posOffset>
            </wp:positionV>
            <wp:extent cx="2613025" cy="3482340"/>
            <wp:effectExtent l="152400" t="152400" r="358775" b="36576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25" cy="3482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8E934" w14:textId="62567111" w:rsidR="005632E9" w:rsidRDefault="005632E9" w:rsidP="001B3A1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Para que el cable sea </w:t>
      </w:r>
      <w:r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directo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los hilos </w:t>
      </w:r>
      <w:r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deben de introducirse </w:t>
      </w:r>
      <w:r w:rsidR="003A720F"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en el conector macho RJ45 con la misma disposición de colores, ya sea</w:t>
      </w:r>
      <w:r w:rsidR="005140CD"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 tipo T-568</w:t>
      </w:r>
      <w:r w:rsidR="00C03C27"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A</w:t>
      </w:r>
      <w:r w:rsidR="005140CD"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 o T-568B</w:t>
      </w:r>
      <w:r w:rsidR="00B306F3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.</w:t>
      </w:r>
    </w:p>
    <w:p w14:paraId="3768B74C" w14:textId="05C4796F" w:rsidR="005140CD" w:rsidRDefault="005140CD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5D73464E" w14:textId="38F20D70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8FA60EC" w14:textId="78651266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587FDCFF" w14:textId="3C4E0BE9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192BCB5B" w14:textId="40251024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8E903C0" w14:textId="4E41D250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E2E20AD" w14:textId="5AA86FFA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0ADCAF94" w14:textId="4F486781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7B7962F" w14:textId="49094624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03D4AE58" w14:textId="11312297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508AC4F" w14:textId="58C7280B" w:rsidR="0007316C" w:rsidRDefault="0007316C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286E564" w14:textId="3193B944" w:rsidR="005140CD" w:rsidRDefault="005140CD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035E782F" w14:textId="15622549" w:rsidR="00861397" w:rsidRDefault="00861397" w:rsidP="001B3A1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lastRenderedPageBreak/>
        <w:t xml:space="preserve">En mi caso, he utilizado </w:t>
      </w:r>
      <w:r w:rsidR="004D2D4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el </w:t>
      </w:r>
      <w:r w:rsidR="00B306F3"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estándar</w:t>
      </w:r>
      <w:r w:rsidR="004D2D41"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 T-568B</w:t>
      </w:r>
      <w:r w:rsidR="004D2D4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</w:t>
      </w:r>
      <w:r w:rsidR="00B306F3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que </w:t>
      </w:r>
      <w:r w:rsidR="004D2D4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suele ser el más común.</w:t>
      </w:r>
    </w:p>
    <w:p w14:paraId="05D39B3E" w14:textId="6AA6610E" w:rsidR="004D2D41" w:rsidRDefault="004D2D41" w:rsidP="001B3A1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A0F2B1E" w14:textId="713D2720" w:rsidR="004D2D41" w:rsidRDefault="004D2D41" w:rsidP="001B3A1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Así que, una vez </w:t>
      </w:r>
      <w:r w:rsidR="007E2263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conseguido introducir los hilos con el estándar correspondiente se pro</w:t>
      </w:r>
      <w:r w:rsidR="00B306F3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c</w:t>
      </w:r>
      <w:r w:rsidR="007E2263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edería a </w:t>
      </w:r>
      <w:r w:rsidR="007E2263" w:rsidRPr="00B306F3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crimpar</w:t>
      </w:r>
      <w:r w:rsidR="007E2263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el cable:</w:t>
      </w:r>
    </w:p>
    <w:p w14:paraId="77E819C6" w14:textId="3050F7E0" w:rsidR="007E2263" w:rsidRDefault="009518FD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6BA81F22" wp14:editId="29950F8F">
                <wp:simplePos x="0" y="0"/>
                <wp:positionH relativeFrom="margin">
                  <wp:align>center</wp:align>
                </wp:positionH>
                <wp:positionV relativeFrom="paragraph">
                  <wp:posOffset>4119880</wp:posOffset>
                </wp:positionV>
                <wp:extent cx="2613025" cy="635"/>
                <wp:effectExtent l="0" t="0" r="15875" b="6350"/>
                <wp:wrapTopAndBottom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0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CA191A" w14:textId="7515C2E1" w:rsidR="009518FD" w:rsidRPr="005632E9" w:rsidRDefault="009518FD" w:rsidP="009518FD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Crimpado de cable Ethernet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81F22" id="Cuadro de texto 29" o:spid="_x0000_s1038" type="#_x0000_t202" style="position:absolute;margin-left:0;margin-top:324.4pt;width:205.75pt;height:.05pt;z-index:251894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" filled="f" stroked="f">
                <v:textbox style="mso-fit-shape-to-text:t" inset="0,0,0,0">
                  <w:txbxContent>
                    <w:p w14:paraId="69CA191A" w14:textId="7515C2E1" w:rsidR="009518FD" w:rsidRPr="005632E9" w:rsidRDefault="009518FD" w:rsidP="009518FD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Crimpado de cable Ethernet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ab/>
      </w:r>
    </w:p>
    <w:p w14:paraId="0AA376CA" w14:textId="135426B6" w:rsidR="00C22A02" w:rsidRDefault="009518FD" w:rsidP="00D22E93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892224" behindDoc="0" locked="0" layoutInCell="1" allowOverlap="1" wp14:anchorId="395DB0E2" wp14:editId="79AF252E">
            <wp:simplePos x="0" y="0"/>
            <wp:positionH relativeFrom="margin">
              <wp:posOffset>1871345</wp:posOffset>
            </wp:positionH>
            <wp:positionV relativeFrom="paragraph">
              <wp:posOffset>206375</wp:posOffset>
            </wp:positionV>
            <wp:extent cx="2623820" cy="3496945"/>
            <wp:effectExtent l="152400" t="152400" r="367030" b="370205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3496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EC022AC" w14:textId="1978F5A6" w:rsidR="009518FD" w:rsidRDefault="009518FD" w:rsidP="001B3A1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Al crimpar el cable debemos comprobar de que los colores</w:t>
      </w:r>
      <w:r w:rsidR="004F771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en ambos conectores están igual:</w:t>
      </w:r>
      <w:r w:rsidR="004F771C" w:rsidRPr="004F771C">
        <w:t xml:space="preserve"> </w:t>
      </w:r>
    </w:p>
    <w:p w14:paraId="1AECC739" w14:textId="2BE98A6C" w:rsidR="00D22E93" w:rsidRDefault="00171149" w:rsidP="00071AF4">
      <w:pPr>
        <w:ind w:left="720"/>
        <w:jc w:val="both"/>
        <w:rPr>
          <w:rFonts w:ascii="Bahnschrift SemiBold" w:hAnsi="Bahnschrift SemiBold" w:cs="Dubai Light"/>
          <w:noProof/>
          <w:color w:val="3B3838" w:themeColor="background2" w:themeShade="40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0E91B0ED" wp14:editId="4B03CB3C">
                <wp:simplePos x="0" y="0"/>
                <wp:positionH relativeFrom="margin">
                  <wp:posOffset>2180590</wp:posOffset>
                </wp:positionH>
                <wp:positionV relativeFrom="paragraph">
                  <wp:posOffset>2778401</wp:posOffset>
                </wp:positionV>
                <wp:extent cx="1804670" cy="516255"/>
                <wp:effectExtent l="0" t="0" r="5080" b="17145"/>
                <wp:wrapTopAndBottom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BBE21C" w14:textId="060E3F84" w:rsidR="004F771C" w:rsidRPr="004F771C" w:rsidRDefault="004F771C" w:rsidP="004F771C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Cable directo con estándar    T-568B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B0ED" id="Cuadro de texto 31" o:spid="_x0000_s1039" type="#_x0000_t202" style="position:absolute;left:0;text-align:left;margin-left:171.7pt;margin-top:218.75pt;width:142.1pt;height:40.65pt;z-index:251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" filled="f" stroked="f">
                <v:textbox inset="0,0,0,0">
                  <w:txbxContent>
                    <w:p w14:paraId="65BBE21C" w14:textId="060E3F84" w:rsidR="004F771C" w:rsidRPr="004F771C" w:rsidRDefault="004F771C" w:rsidP="004F771C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Cable directo con estándar    T-568B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5296" behindDoc="0" locked="0" layoutInCell="1" allowOverlap="1" wp14:anchorId="197E3C2D" wp14:editId="04FEEF0E">
            <wp:simplePos x="0" y="0"/>
            <wp:positionH relativeFrom="margin">
              <wp:posOffset>2197735</wp:posOffset>
            </wp:positionH>
            <wp:positionV relativeFrom="paragraph">
              <wp:posOffset>353060</wp:posOffset>
            </wp:positionV>
            <wp:extent cx="1986280" cy="2320925"/>
            <wp:effectExtent l="152400" t="152400" r="356870" b="365125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80" cy="2320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51908" w14:textId="300A89B9" w:rsidR="00DA120F" w:rsidRPr="00401D1F" w:rsidRDefault="00DA120F" w:rsidP="00401D1F">
      <w:pPr>
        <w:pStyle w:val="Ttulo2"/>
        <w:rPr>
          <w:rFonts w:ascii="Poppins" w:hAnsi="Poppins" w:cs="Poppins"/>
          <w:noProof/>
          <w:color w:val="171717" w:themeColor="background2" w:themeShade="1A"/>
          <w:sz w:val="32"/>
          <w:szCs w:val="24"/>
          <w:lang w:eastAsia="es-ES"/>
        </w:rPr>
      </w:pPr>
      <w:bookmarkStart w:id="4" w:name="_Toc120734036"/>
      <w:r w:rsidRPr="00401D1F">
        <w:rPr>
          <w:rFonts w:ascii="Poppins" w:hAnsi="Poppins" w:cs="Poppins"/>
          <w:noProof/>
          <w:color w:val="171717" w:themeColor="background2" w:themeShade="1A"/>
          <w:sz w:val="32"/>
          <w:szCs w:val="24"/>
          <w:lang w:eastAsia="es-ES"/>
        </w:rPr>
        <w:lastRenderedPageBreak/>
        <w:t>Comprobación del cable directo</w:t>
      </w:r>
      <w:r w:rsidR="00EE70B9" w:rsidRPr="00401D1F">
        <w:rPr>
          <w:rFonts w:ascii="Poppins" w:hAnsi="Poppins" w:cs="Poppins"/>
          <w:noProof/>
          <w:color w:val="171717" w:themeColor="background2" w:themeShade="1A"/>
          <w:sz w:val="32"/>
          <w:szCs w:val="24"/>
          <w:lang w:eastAsia="es-ES"/>
        </w:rPr>
        <w:t>:</w:t>
      </w:r>
      <w:bookmarkEnd w:id="4"/>
    </w:p>
    <w:p w14:paraId="7E5E777B" w14:textId="77777777" w:rsidR="00DA120F" w:rsidRDefault="00DA120F" w:rsidP="00DE5CA4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1CD788D" w14:textId="5B3E415D" w:rsidR="00DE5CA4" w:rsidRDefault="00DE5CA4" w:rsidP="001B3A1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Se comprobará su funcionamiento mediante</w:t>
      </w:r>
      <w:r w:rsidR="00A96A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un </w:t>
      </w:r>
      <w:r w:rsidR="00A96A71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tester</w:t>
      </w:r>
      <w:r w:rsidR="00951E2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en el que hay que </w:t>
      </w:r>
      <w:r w:rsidR="00951E2C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conectar ambos extermos del cable a los conectores correspondientes</w:t>
      </w:r>
      <w:r w:rsidR="00A96A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si las luces de cada </w:t>
      </w:r>
      <w:r w:rsidR="00945EB8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hilo se encienden significa que está correcto</w:t>
      </w:r>
      <w:r w:rsidR="007C7C5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a su vez de que </w:t>
      </w:r>
      <w:r w:rsidR="007C7C51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si se enciende la luz de conectado, el tester nos dirá que el cable es directo</w:t>
      </w:r>
      <w:r w:rsidR="00A96A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63A79D0F" w14:textId="39AFF36E" w:rsidR="007C7C51" w:rsidRDefault="007C7C51">
      <w:pPr>
        <w:spacing w:after="20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8EB83E8" wp14:editId="4CF0024D">
                <wp:simplePos x="0" y="0"/>
                <wp:positionH relativeFrom="margin">
                  <wp:posOffset>2156129</wp:posOffset>
                </wp:positionH>
                <wp:positionV relativeFrom="paragraph">
                  <wp:posOffset>3544652</wp:posOffset>
                </wp:positionV>
                <wp:extent cx="1772920" cy="516255"/>
                <wp:effectExtent l="0" t="0" r="17780" b="17145"/>
                <wp:wrapTopAndBottom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920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B039A" w14:textId="1B9F4AC1" w:rsidR="00945EB8" w:rsidRDefault="00945EB8" w:rsidP="00945EB8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Comprobación de cable directo con tester</w:t>
                            </w:r>
                          </w:p>
                          <w:p w14:paraId="4903905A" w14:textId="77777777" w:rsidR="007C7C51" w:rsidRPr="007C7C51" w:rsidRDefault="007C7C51" w:rsidP="007C7C51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B83E8" id="Cuadro de texto 34" o:spid="_x0000_s1040" type="#_x0000_t202" style="position:absolute;margin-left:169.75pt;margin-top:279.1pt;width:139.6pt;height:40.65pt;z-index:25190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" filled="f" stroked="f">
                <v:textbox inset="0,0,0,0">
                  <w:txbxContent>
                    <w:p w14:paraId="7E9B039A" w14:textId="1B9F4AC1" w:rsidR="00945EB8" w:rsidRDefault="00945EB8" w:rsidP="00945EB8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Comprobación de cable directo con </w:t>
                      </w:r>
                      <w:proofErr w:type="spellStart"/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tester</w:t>
                      </w:r>
                      <w:proofErr w:type="spellEnd"/>
                    </w:p>
                    <w:p w14:paraId="4903905A" w14:textId="77777777" w:rsidR="007C7C51" w:rsidRPr="007C7C51" w:rsidRDefault="007C7C51" w:rsidP="007C7C51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8368" behindDoc="0" locked="0" layoutInCell="1" allowOverlap="1" wp14:anchorId="65D89FBA" wp14:editId="2F676FB8">
            <wp:simplePos x="0" y="0"/>
            <wp:positionH relativeFrom="margin">
              <wp:align>center</wp:align>
            </wp:positionH>
            <wp:positionV relativeFrom="paragraph">
              <wp:posOffset>507807</wp:posOffset>
            </wp:positionV>
            <wp:extent cx="1779270" cy="2849245"/>
            <wp:effectExtent l="152400" t="152400" r="354330" b="370205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2849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CBA463" w14:textId="08F1D6F6" w:rsidR="00A96A71" w:rsidRPr="00401D1F" w:rsidRDefault="00EE70B9" w:rsidP="001B3A1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4775CAB1" wp14:editId="053FB179">
                <wp:simplePos x="0" y="0"/>
                <wp:positionH relativeFrom="margin">
                  <wp:posOffset>1798955</wp:posOffset>
                </wp:positionH>
                <wp:positionV relativeFrom="paragraph">
                  <wp:posOffset>6439535</wp:posOffset>
                </wp:positionV>
                <wp:extent cx="2524125" cy="516255"/>
                <wp:effectExtent l="0" t="0" r="9525" b="17145"/>
                <wp:wrapTopAndBottom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CA761" w14:textId="0F0D312D" w:rsidR="00261901" w:rsidRDefault="00261901" w:rsidP="00261901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Comprobación de funcionamiento del cable directo</w:t>
                            </w:r>
                          </w:p>
                          <w:p w14:paraId="018E24B6" w14:textId="77777777" w:rsidR="00261901" w:rsidRPr="007C7C51" w:rsidRDefault="00261901" w:rsidP="00261901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5CAB1" id="Cuadro de texto 41" o:spid="_x0000_s1041" type="#_x0000_t202" style="position:absolute;margin-left:141.65pt;margin-top:507.05pt;width:198.75pt;height:40.65pt;z-index:25190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" filled="f" stroked="f">
                <v:textbox inset="0,0,0,0">
                  <w:txbxContent>
                    <w:p w14:paraId="545CA761" w14:textId="0F0D312D" w:rsidR="00261901" w:rsidRDefault="00261901" w:rsidP="00261901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Comprobación d</w:t>
                      </w: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e funcionamiento del cable directo</w:t>
                      </w:r>
                    </w:p>
                    <w:p w14:paraId="018E24B6" w14:textId="77777777" w:rsidR="00261901" w:rsidRPr="007C7C51" w:rsidRDefault="00261901" w:rsidP="00261901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07584" behindDoc="0" locked="0" layoutInCell="1" allowOverlap="1" wp14:anchorId="4E3089CB" wp14:editId="7DAAC059">
            <wp:simplePos x="0" y="0"/>
            <wp:positionH relativeFrom="margin">
              <wp:align>center</wp:align>
            </wp:positionH>
            <wp:positionV relativeFrom="paragraph">
              <wp:posOffset>4461262</wp:posOffset>
            </wp:positionV>
            <wp:extent cx="2491105" cy="1866900"/>
            <wp:effectExtent l="152400" t="152400" r="366395" b="36195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5" cy="1866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C5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Si conectamos este cable a una </w:t>
      </w:r>
      <w:r w:rsidR="007C7C51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toma de internet</w:t>
      </w:r>
      <w:r w:rsidR="007C7C5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, nos debería de funcionar perfectamente</w:t>
      </w:r>
      <w:r w:rsidR="0026190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como se puede ver en la siguiente figura:</w:t>
      </w:r>
      <w:r w:rsidR="00A96A7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br w:type="page"/>
      </w:r>
    </w:p>
    <w:p w14:paraId="31A5DE53" w14:textId="4729680A" w:rsidR="00945EB8" w:rsidRPr="00401D1F" w:rsidRDefault="00945EB8" w:rsidP="00401D1F">
      <w:pPr>
        <w:pStyle w:val="Ttulo1"/>
        <w:rPr>
          <w:rFonts w:ascii="Poppins" w:hAnsi="Poppins" w:cs="Poppins"/>
          <w:b w:val="0"/>
          <w:bCs/>
          <w:noProof/>
          <w:color w:val="171717" w:themeColor="background2" w:themeShade="1A"/>
          <w:sz w:val="36"/>
          <w:szCs w:val="20"/>
          <w:lang w:eastAsia="es-ES"/>
        </w:rPr>
      </w:pPr>
      <w:bookmarkStart w:id="5" w:name="_Toc120734037"/>
      <w:r w:rsidRPr="00401D1F">
        <w:rPr>
          <w:rFonts w:ascii="Poppins" w:hAnsi="Poppins" w:cs="Poppins"/>
          <w:b w:val="0"/>
          <w:bCs/>
          <w:noProof/>
          <w:color w:val="171717" w:themeColor="background2" w:themeShade="1A"/>
          <w:sz w:val="36"/>
          <w:szCs w:val="20"/>
          <w:lang w:eastAsia="es-ES"/>
        </w:rPr>
        <w:lastRenderedPageBreak/>
        <w:t>Elaboración del cable cruzado:</w:t>
      </w:r>
      <w:bookmarkEnd w:id="5"/>
    </w:p>
    <w:p w14:paraId="33BB1314" w14:textId="360A9EC8" w:rsidR="00A96A71" w:rsidRDefault="00A96A71" w:rsidP="00DE5CA4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09BF423" w14:textId="69AEC748" w:rsidR="00D22E93" w:rsidRPr="0074272A" w:rsidRDefault="001B3A1B" w:rsidP="001B3A1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 w:rsidRPr="001B3A1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2873C2AD" wp14:editId="7EB4CCCF">
                <wp:simplePos x="0" y="0"/>
                <wp:positionH relativeFrom="margin">
                  <wp:posOffset>1894784</wp:posOffset>
                </wp:positionH>
                <wp:positionV relativeFrom="paragraph">
                  <wp:posOffset>3041457</wp:posOffset>
                </wp:positionV>
                <wp:extent cx="1804670" cy="516255"/>
                <wp:effectExtent l="0" t="0" r="5080" b="17145"/>
                <wp:wrapTopAndBottom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6C245" w14:textId="7A6B88AA" w:rsidR="00682866" w:rsidRPr="004F771C" w:rsidRDefault="00682866" w:rsidP="00682866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Cable cruzado con ambos estándares.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73C2AD" id="_x0000_t202" coordsize="21600,21600" o:spt="202" path="m,l,21600r21600,l21600,xe">
                <v:stroke joinstyle="miter"/>
                <v:path gradientshapeok="t" o:connecttype="rect"/>
              </v:shapetype>
              <v:shape id="Cuadro de texto 37" o:spid="_x0000_s1042" type="#_x0000_t202" style="position:absolute;left:0;text-align:left;margin-left:149.2pt;margin-top:239.5pt;width:142.1pt;height:40.65pt;z-index:25190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" filled="f" stroked="f">
                <v:textbox inset="0,0,0,0">
                  <w:txbxContent>
                    <w:p w14:paraId="4FB6C245" w14:textId="7A6B88AA" w:rsidR="00682866" w:rsidRPr="004F771C" w:rsidRDefault="00682866" w:rsidP="00682866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Cable cruzado con ambos estándares.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1B3A1B">
        <w:rPr>
          <w:b/>
          <w:bCs/>
          <w:noProof/>
        </w:rPr>
        <w:drawing>
          <wp:anchor distT="0" distB="0" distL="114300" distR="114300" simplePos="0" relativeHeight="251901440" behindDoc="0" locked="0" layoutInCell="1" allowOverlap="1" wp14:anchorId="0BFA3516" wp14:editId="615F45D4">
            <wp:simplePos x="0" y="0"/>
            <wp:positionH relativeFrom="margin">
              <wp:posOffset>1911047</wp:posOffset>
            </wp:positionH>
            <wp:positionV relativeFrom="paragraph">
              <wp:posOffset>878040</wp:posOffset>
            </wp:positionV>
            <wp:extent cx="2009775" cy="2037715"/>
            <wp:effectExtent l="152400" t="152400" r="371475" b="362585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37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806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La elaboración del cable es exactamente igual</w:t>
      </w:r>
      <w:r w:rsidR="003C5806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, salvo que a la hora de introducir los conectores RJ4</w:t>
      </w:r>
      <w:r w:rsidR="00072BA7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5, en un ectremo hay que utilizar el estandar </w:t>
      </w:r>
      <w:r w:rsidR="006C78B6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T-568A y en otro el T-568B, quedando de la siguiente manera</w:t>
      </w:r>
      <w:r w:rsidR="0074272A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75BB0948" w14:textId="77777777" w:rsidR="001B3A1B" w:rsidRPr="001B3A1B" w:rsidRDefault="001B3A1B" w:rsidP="001B3A1B">
      <w:pPr>
        <w:pStyle w:val="Contenido"/>
        <w:rPr>
          <w:noProof/>
          <w:sz w:val="18"/>
          <w:szCs w:val="14"/>
          <w:lang w:eastAsia="es-ES"/>
        </w:rPr>
      </w:pPr>
      <w:bookmarkStart w:id="6" w:name="_Toc120734038"/>
    </w:p>
    <w:p w14:paraId="222BD444" w14:textId="71200DB7" w:rsidR="00EE70B9" w:rsidRPr="00401D1F" w:rsidRDefault="00EE70B9" w:rsidP="00401D1F">
      <w:pPr>
        <w:pStyle w:val="Ttulo2"/>
        <w:rPr>
          <w:rFonts w:ascii="Poppins" w:hAnsi="Poppins" w:cs="Poppins"/>
          <w:noProof/>
          <w:color w:val="171717" w:themeColor="background2" w:themeShade="1A"/>
          <w:sz w:val="32"/>
          <w:szCs w:val="24"/>
          <w:lang w:eastAsia="es-ES"/>
        </w:rPr>
      </w:pPr>
      <w:r w:rsidRPr="00401D1F">
        <w:rPr>
          <w:rFonts w:ascii="Poppins" w:hAnsi="Poppins" w:cs="Poppins"/>
          <w:noProof/>
          <w:color w:val="171717" w:themeColor="background2" w:themeShade="1A"/>
          <w:sz w:val="32"/>
          <w:szCs w:val="24"/>
          <w:lang w:eastAsia="es-ES"/>
        </w:rPr>
        <w:t>Comprobación del cable cruzado:</w:t>
      </w:r>
      <w:bookmarkEnd w:id="6"/>
    </w:p>
    <w:p w14:paraId="2CE9971F" w14:textId="169ED4AA" w:rsidR="00682866" w:rsidRDefault="00682866" w:rsidP="001B3A1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A la hora de comprobarlo con el </w:t>
      </w:r>
      <w:r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tester</w:t>
      </w:r>
      <w:r w:rsidR="00711825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</w:t>
      </w:r>
      <w:r w:rsidR="00711825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se debe</w:t>
      </w:r>
      <w:r w:rsidR="00261901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 de hacer de la misma manera</w:t>
      </w:r>
      <w:r w:rsidR="0026190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, se deben</w:t>
      </w:r>
      <w:r w:rsidR="00711825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de encender todos los </w:t>
      </w:r>
      <w:r w:rsidR="00CC5D73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hilos como en el cable directo, pero también </w:t>
      </w:r>
      <w:r w:rsidR="00CC5D73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se debe encender la luz de cruzado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73E4DB73" w14:textId="5F6798CF" w:rsidR="00401D1F" w:rsidRDefault="00401D1F" w:rsidP="00682866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04512" behindDoc="0" locked="0" layoutInCell="1" allowOverlap="1" wp14:anchorId="1A7BDA4E" wp14:editId="7C721055">
            <wp:simplePos x="0" y="0"/>
            <wp:positionH relativeFrom="margin">
              <wp:posOffset>1806824</wp:posOffset>
            </wp:positionH>
            <wp:positionV relativeFrom="paragraph">
              <wp:posOffset>109220</wp:posOffset>
            </wp:positionV>
            <wp:extent cx="2096135" cy="2828925"/>
            <wp:effectExtent l="152400" t="152400" r="361315" b="37147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2828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CBA0E" w14:textId="77777777" w:rsidR="00401D1F" w:rsidRDefault="00401D1F" w:rsidP="00682866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197C7C6" w14:textId="53DBA401" w:rsidR="00682866" w:rsidRDefault="00682866" w:rsidP="00682866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5185DF4" w14:textId="77777777" w:rsidR="00EE70B9" w:rsidRDefault="00EE70B9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8A3166B" w14:textId="77777777" w:rsidR="00EE70B9" w:rsidRDefault="00EE70B9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77997EA" w14:textId="77777777" w:rsidR="00EE70B9" w:rsidRDefault="00EE70B9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5A907EF3" w14:textId="77777777" w:rsidR="00EE70B9" w:rsidRDefault="00EE70B9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1AB26298" w14:textId="77777777" w:rsidR="00EE70B9" w:rsidRDefault="00EE70B9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0258F94A" w14:textId="77777777" w:rsidR="00EE70B9" w:rsidRDefault="00EE70B9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65DA146" w14:textId="77777777" w:rsidR="00EE70B9" w:rsidRDefault="00EE70B9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6BF998A" w14:textId="77777777" w:rsidR="00EE70B9" w:rsidRDefault="00EE70B9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B6344E0" w14:textId="77777777" w:rsidR="00EE70B9" w:rsidRDefault="00EE70B9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035D4526" w14:textId="665139B3" w:rsidR="00EE70B9" w:rsidRDefault="00401D1F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560" behindDoc="0" locked="0" layoutInCell="1" allowOverlap="1" wp14:anchorId="7B344500" wp14:editId="3E219938">
                <wp:simplePos x="0" y="0"/>
                <wp:positionH relativeFrom="margin">
                  <wp:posOffset>1836668</wp:posOffset>
                </wp:positionH>
                <wp:positionV relativeFrom="paragraph">
                  <wp:posOffset>296490</wp:posOffset>
                </wp:positionV>
                <wp:extent cx="2003425" cy="516255"/>
                <wp:effectExtent l="0" t="0" r="15875" b="17145"/>
                <wp:wrapTopAndBottom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3425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1A5555" w14:textId="7E0DB4C0" w:rsidR="0074272A" w:rsidRPr="004F771C" w:rsidRDefault="0074272A" w:rsidP="0074272A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Comprobación de cable cruzado con tester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44500" id="Cuadro de texto 39" o:spid="_x0000_s1043" type="#_x0000_t202" style="position:absolute;left:0;text-align:left;margin-left:144.6pt;margin-top:23.35pt;width:157.75pt;height:40.65pt;z-index:251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" filled="f" stroked="f">
                <v:textbox inset="0,0,0,0">
                  <w:txbxContent>
                    <w:p w14:paraId="121A5555" w14:textId="7E0DB4C0" w:rsidR="0074272A" w:rsidRPr="004F771C" w:rsidRDefault="0074272A" w:rsidP="0074272A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Comprobación de cable </w:t>
                      </w: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cruzado</w:t>
                      </w: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 con </w:t>
                      </w:r>
                      <w:proofErr w:type="spellStart"/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tester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5990E5F" w14:textId="6A56147F" w:rsidR="00261901" w:rsidRDefault="00261901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lastRenderedPageBreak/>
        <w:t xml:space="preserve">Para comprobar que el cable realmente funciona, </w:t>
      </w:r>
      <w:r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deberemos </w:t>
      </w:r>
      <w:r w:rsidR="003E4102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conectar dos equipos a través del cable cruzado y compartir archivos entre estos</w:t>
      </w:r>
      <w:r w:rsidR="003E4102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.</w:t>
      </w:r>
    </w:p>
    <w:p w14:paraId="7EFE3A67" w14:textId="77777777" w:rsidR="002B0E45" w:rsidRDefault="002B0E45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5CC091C7" w14:textId="4A7BFBE0" w:rsidR="002B0E45" w:rsidRDefault="00DE1354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Windows por defecto no deja compartir archivos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para que se pueda debemos de desactivar el </w:t>
      </w:r>
      <w:r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firewall</w:t>
      </w:r>
      <w:r w:rsidR="00297EB5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el cual se desactiva desde </w:t>
      </w:r>
      <w:r w:rsidR="001B3A1B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Microsoft</w:t>
      </w:r>
      <w:r w:rsidR="00297EB5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 Defender</w:t>
      </w:r>
      <w:r w:rsidR="00297EB5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en el </w:t>
      </w:r>
      <w:r w:rsidR="00297EB5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apartado de </w:t>
      </w:r>
      <w:r w:rsidR="00297EB5" w:rsidRPr="001B3A1B">
        <w:rPr>
          <w:rFonts w:ascii="Segoe UI" w:hAnsi="Segoe UI" w:cs="Segoe UI"/>
          <w:b/>
          <w:bCs/>
          <w:i/>
          <w:iCs/>
          <w:noProof/>
          <w:color w:val="auto"/>
          <w:sz w:val="24"/>
          <w:szCs w:val="20"/>
          <w:lang w:eastAsia="es-ES"/>
        </w:rPr>
        <w:t>Firewall</w:t>
      </w:r>
      <w:r w:rsidR="00297EB5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y </w:t>
      </w:r>
      <w:r w:rsidR="00297EB5" w:rsidRPr="001B3A1B">
        <w:rPr>
          <w:rFonts w:ascii="Segoe UI" w:hAnsi="Segoe UI" w:cs="Segoe UI"/>
          <w:b/>
          <w:bCs/>
          <w:i/>
          <w:iCs/>
          <w:noProof/>
          <w:color w:val="auto"/>
          <w:sz w:val="24"/>
          <w:szCs w:val="20"/>
          <w:lang w:eastAsia="es-ES"/>
        </w:rPr>
        <w:t>protección de red</w:t>
      </w:r>
      <w:r w:rsidR="006E38D4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, escogeremos el tipo de red en la que estamos conectados (</w:t>
      </w:r>
      <w:r w:rsidR="006E38D4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Red de dominio</w:t>
      </w:r>
      <w:r w:rsidR="006E38D4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</w:t>
      </w:r>
      <w:r w:rsidR="006E38D4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Red Privada</w:t>
      </w:r>
      <w:r w:rsidR="006E38D4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y </w:t>
      </w:r>
      <w:r w:rsidR="006E38D4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Red Pública</w:t>
      </w:r>
      <w:r w:rsidR="006E38D4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) y le daremos a </w:t>
      </w:r>
      <w:r w:rsidR="006E38D4" w:rsidRPr="001B3A1B">
        <w:rPr>
          <w:rFonts w:ascii="Segoe UI" w:hAnsi="Segoe UI" w:cs="Segoe UI"/>
          <w:b/>
          <w:bCs/>
          <w:i/>
          <w:iCs/>
          <w:noProof/>
          <w:color w:val="auto"/>
          <w:sz w:val="24"/>
          <w:szCs w:val="20"/>
          <w:lang w:eastAsia="es-ES"/>
        </w:rPr>
        <w:t>desactivar Firewall de Microsoft Defender</w:t>
      </w:r>
      <w:r w:rsidR="002B0E45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7FE2B648" w14:textId="25542F3C" w:rsidR="002B0E45" w:rsidRDefault="00EF45EA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6E970978" wp14:editId="7BB4C810">
                <wp:simplePos x="0" y="0"/>
                <wp:positionH relativeFrom="margin">
                  <wp:posOffset>3890534</wp:posOffset>
                </wp:positionH>
                <wp:positionV relativeFrom="paragraph">
                  <wp:posOffset>3001313</wp:posOffset>
                </wp:positionV>
                <wp:extent cx="2846070" cy="238125"/>
                <wp:effectExtent l="0" t="0" r="11430" b="9525"/>
                <wp:wrapTopAndBottom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416EDB" w14:textId="4D16DA52" w:rsidR="00511123" w:rsidRPr="004F771C" w:rsidRDefault="00511123" w:rsidP="00511123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Apartado de Firewall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70978" id="Cuadro de texto 48" o:spid="_x0000_s1044" type="#_x0000_t202" style="position:absolute;left:0;text-align:left;margin-left:306.35pt;margin-top:236.3pt;width:224.1pt;height:18.75pt;z-index:251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" filled="f" stroked="f">
                <v:textbox inset="0,0,0,0">
                  <w:txbxContent>
                    <w:p w14:paraId="6A416EDB" w14:textId="4D16DA52" w:rsidR="00511123" w:rsidRPr="004F771C" w:rsidRDefault="00511123" w:rsidP="00511123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Apartado de Firewall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EF73924" w14:textId="31AC3B8F" w:rsidR="002B0E45" w:rsidRDefault="00EF45EA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4841E3D7" wp14:editId="265F0B5E">
                <wp:simplePos x="0" y="0"/>
                <wp:positionH relativeFrom="margin">
                  <wp:posOffset>246491</wp:posOffset>
                </wp:positionH>
                <wp:positionV relativeFrom="paragraph">
                  <wp:posOffset>2455766</wp:posOffset>
                </wp:positionV>
                <wp:extent cx="2846070" cy="238125"/>
                <wp:effectExtent l="0" t="0" r="11430" b="9525"/>
                <wp:wrapTopAndBottom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CEB895" w14:textId="66553044" w:rsidR="00511123" w:rsidRPr="004F771C" w:rsidRDefault="00511123" w:rsidP="00511123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Interfaz principal de Microsoft Defender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1E3D7" id="Cuadro de texto 47" o:spid="_x0000_s1045" type="#_x0000_t202" style="position:absolute;left:0;text-align:left;margin-left:19.4pt;margin-top:193.35pt;width:224.1pt;height:18.75pt;z-index:251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" filled="f" stroked="f">
                <v:textbox inset="0,0,0,0">
                  <w:txbxContent>
                    <w:p w14:paraId="07CEB895" w14:textId="66553044" w:rsidR="00511123" w:rsidRPr="004F771C" w:rsidRDefault="00511123" w:rsidP="00511123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Interfaz principal de Microsoft Defender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50BB6873" wp14:editId="62DCD141">
                <wp:simplePos x="0" y="0"/>
                <wp:positionH relativeFrom="column">
                  <wp:posOffset>2322941</wp:posOffset>
                </wp:positionH>
                <wp:positionV relativeFrom="paragraph">
                  <wp:posOffset>599689</wp:posOffset>
                </wp:positionV>
                <wp:extent cx="723568" cy="564543"/>
                <wp:effectExtent l="19050" t="19050" r="19685" b="2603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8" cy="5645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E712F" id="Rectángulo 43" o:spid="_x0000_s1026" style="position:absolute;margin-left:182.9pt;margin-top:47.2pt;width:56.95pt;height:44.45pt;z-index:2519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" filled="f" strokecolor="red" strokeweight="2.25pt"/>
            </w:pict>
          </mc:Fallback>
        </mc:AlternateContent>
      </w:r>
      <w:r w:rsidRPr="002F7F6E"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21920" behindDoc="0" locked="0" layoutInCell="1" allowOverlap="1" wp14:anchorId="476B52ED" wp14:editId="3439686C">
            <wp:simplePos x="0" y="0"/>
            <wp:positionH relativeFrom="column">
              <wp:posOffset>240030</wp:posOffset>
            </wp:positionH>
            <wp:positionV relativeFrom="paragraph">
              <wp:posOffset>206375</wp:posOffset>
            </wp:positionV>
            <wp:extent cx="2913380" cy="2091055"/>
            <wp:effectExtent l="152400" t="152400" r="363220" b="366395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2091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E38D4"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11680" behindDoc="0" locked="0" layoutInCell="1" allowOverlap="1" wp14:anchorId="1A018E96" wp14:editId="3E623C5C">
            <wp:simplePos x="0" y="0"/>
            <wp:positionH relativeFrom="column">
              <wp:posOffset>3897520</wp:posOffset>
            </wp:positionH>
            <wp:positionV relativeFrom="paragraph">
              <wp:posOffset>8255</wp:posOffset>
            </wp:positionV>
            <wp:extent cx="1842135" cy="2552700"/>
            <wp:effectExtent l="152400" t="152400" r="367665" b="36195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255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AD4C502" w14:textId="25FFA5E3" w:rsidR="002B0E45" w:rsidRDefault="00EF45EA" w:rsidP="006E38D4">
      <w:pPr>
        <w:pStyle w:val="Contenido"/>
        <w:tabs>
          <w:tab w:val="left" w:pos="5096"/>
        </w:tabs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 w:rsidRPr="00511123"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12704" behindDoc="0" locked="0" layoutInCell="1" allowOverlap="1" wp14:anchorId="73BA7EB8" wp14:editId="128C2BEE">
            <wp:simplePos x="0" y="0"/>
            <wp:positionH relativeFrom="column">
              <wp:posOffset>1830070</wp:posOffset>
            </wp:positionH>
            <wp:positionV relativeFrom="paragraph">
              <wp:posOffset>159827</wp:posOffset>
            </wp:positionV>
            <wp:extent cx="2403542" cy="2798832"/>
            <wp:effectExtent l="152400" t="152400" r="358775" b="36385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542" cy="2798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E38D4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ab/>
      </w:r>
    </w:p>
    <w:p w14:paraId="2D67C1D8" w14:textId="439FF81D" w:rsidR="006E38D4" w:rsidRDefault="006E38D4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D34671D" w14:textId="0053B2D1" w:rsidR="006E38D4" w:rsidRDefault="006E38D4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8F59B1F" w14:textId="7F726C52" w:rsidR="006E38D4" w:rsidRDefault="006E38D4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9F8F3B6" w14:textId="6BECBF92" w:rsidR="006E38D4" w:rsidRDefault="006E38D4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08088B4" w14:textId="06A9B527" w:rsidR="00511123" w:rsidRDefault="00EF45EA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65B7C1F5" wp14:editId="65321D21">
                <wp:simplePos x="0" y="0"/>
                <wp:positionH relativeFrom="column">
                  <wp:posOffset>1873526</wp:posOffset>
                </wp:positionH>
                <wp:positionV relativeFrom="paragraph">
                  <wp:posOffset>166894</wp:posOffset>
                </wp:positionV>
                <wp:extent cx="2207315" cy="736324"/>
                <wp:effectExtent l="19050" t="19050" r="21590" b="2603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7315" cy="7363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EFCA1" id="Rectángulo 46" o:spid="_x0000_s1026" style="position:absolute;margin-left:147.5pt;margin-top:13.15pt;width:173.8pt;height:58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" filled="f" strokecolor="red" strokeweight="2.25pt"/>
            </w:pict>
          </mc:Fallback>
        </mc:AlternateContent>
      </w:r>
    </w:p>
    <w:p w14:paraId="3F527BBA" w14:textId="34D2D0D2" w:rsidR="00511123" w:rsidRDefault="00511123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4DB623B" w14:textId="4ABE6EB3" w:rsidR="00511123" w:rsidRDefault="00511123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1933A2F" w14:textId="0571F31C" w:rsidR="00511123" w:rsidRDefault="00511123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0C3BA346" w14:textId="5FC948C5" w:rsidR="00511123" w:rsidRDefault="00511123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10BB64B" w14:textId="77777777" w:rsidR="00511123" w:rsidRDefault="00511123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623D1AC" w14:textId="77777777" w:rsidR="00511123" w:rsidRDefault="00511123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AC86739" w14:textId="431EB780" w:rsidR="00511123" w:rsidRDefault="00EF45EA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4956F0F1" wp14:editId="048BFF9A">
                <wp:simplePos x="0" y="0"/>
                <wp:positionH relativeFrom="margin">
                  <wp:posOffset>1829518</wp:posOffset>
                </wp:positionH>
                <wp:positionV relativeFrom="paragraph">
                  <wp:posOffset>335141</wp:posOffset>
                </wp:positionV>
                <wp:extent cx="2846070" cy="238125"/>
                <wp:effectExtent l="0" t="0" r="11430" b="9525"/>
                <wp:wrapTopAndBottom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9F339F" w14:textId="4310C68F" w:rsidR="00511123" w:rsidRPr="004F771C" w:rsidRDefault="00511123" w:rsidP="00511123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 xml:space="preserve">Apartado de </w:t>
                            </w:r>
                            <w:r w:rsidR="00EF45EA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firewall en 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6F0F1" id="Cuadro de texto 49" o:spid="_x0000_s1046" type="#_x0000_t202" style="position:absolute;left:0;text-align:left;margin-left:144.05pt;margin-top:26.4pt;width:224.1pt;height:18.75pt;z-index:2519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" filled="f" stroked="f">
                <v:textbox inset="0,0,0,0">
                  <w:txbxContent>
                    <w:p w14:paraId="7D9F339F" w14:textId="4310C68F" w:rsidR="00511123" w:rsidRPr="004F771C" w:rsidRDefault="00511123" w:rsidP="00511123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Apartado de </w:t>
                      </w:r>
                      <w:r w:rsidR="00EF45EA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firewall en red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3DDD721" w14:textId="53D77EF6" w:rsidR="00511123" w:rsidRDefault="00511123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048BD80" w14:textId="77777777" w:rsidR="00511123" w:rsidRDefault="00511123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576EBDE" w14:textId="7CAAAF18" w:rsidR="003E4102" w:rsidRDefault="00EF45EA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lastRenderedPageBreak/>
        <w:t>También hay que</w:t>
      </w:r>
      <w:r w:rsidR="007C47ED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</w:t>
      </w:r>
      <w:r w:rsidR="007C47ED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activar en configuración</w:t>
      </w:r>
      <w:r w:rsidR="00A874FB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 el uso compartido de carpetas pública</w:t>
      </w:r>
      <w:r w:rsidR="003552E4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s</w:t>
      </w:r>
      <w:r w:rsidR="003552E4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dentro de </w:t>
      </w:r>
      <w:r w:rsidR="003552E4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configuración</w:t>
      </w:r>
      <w:r w:rsidR="003552E4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nos iremos a </w:t>
      </w:r>
      <w:r w:rsidR="003552E4" w:rsidRPr="001B3A1B">
        <w:rPr>
          <w:rFonts w:ascii="Segoe UI" w:hAnsi="Segoe UI" w:cs="Segoe UI"/>
          <w:b/>
          <w:bCs/>
          <w:i/>
          <w:iCs/>
          <w:noProof/>
          <w:color w:val="auto"/>
          <w:sz w:val="24"/>
          <w:szCs w:val="20"/>
          <w:lang w:eastAsia="es-ES"/>
        </w:rPr>
        <w:t>Red e Internet</w:t>
      </w:r>
      <w:r w:rsidR="003552E4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</w:t>
      </w:r>
      <w:r w:rsidR="003552E4" w:rsidRPr="001B3A1B">
        <w:rPr>
          <w:rFonts w:ascii="Segoe UI" w:hAnsi="Segoe UI" w:cs="Segoe UI"/>
          <w:b/>
          <w:bCs/>
          <w:i/>
          <w:iCs/>
          <w:noProof/>
          <w:color w:val="auto"/>
          <w:sz w:val="24"/>
          <w:szCs w:val="20"/>
          <w:lang w:eastAsia="es-ES"/>
        </w:rPr>
        <w:t>Configuración de red avanzada</w:t>
      </w:r>
      <w:r w:rsidR="00ED0EDE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</w:t>
      </w:r>
      <w:r w:rsidR="00ED0EDE" w:rsidRPr="001B3A1B">
        <w:rPr>
          <w:rFonts w:ascii="Segoe UI" w:hAnsi="Segoe UI" w:cs="Segoe UI"/>
          <w:b/>
          <w:bCs/>
          <w:i/>
          <w:iCs/>
          <w:noProof/>
          <w:color w:val="auto"/>
          <w:sz w:val="24"/>
          <w:szCs w:val="20"/>
          <w:lang w:eastAsia="es-ES"/>
        </w:rPr>
        <w:t>Configuración avanzada de uso compartido</w:t>
      </w:r>
      <w:r w:rsidR="00D578D6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e activar el apartado de </w:t>
      </w:r>
      <w:r w:rsidR="00D578D6" w:rsidRPr="001B3A1B">
        <w:rPr>
          <w:rFonts w:ascii="Segoe UI" w:hAnsi="Segoe UI" w:cs="Segoe UI"/>
          <w:b/>
          <w:bCs/>
          <w:i/>
          <w:iCs/>
          <w:noProof/>
          <w:color w:val="auto"/>
          <w:sz w:val="24"/>
          <w:szCs w:val="20"/>
          <w:lang w:eastAsia="es-ES"/>
        </w:rPr>
        <w:t>Uso compartido de carpetas públicas</w:t>
      </w:r>
      <w:r w:rsidR="00A874FB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3B0C22EE" w14:textId="473EC02C" w:rsidR="00287F5A" w:rsidRDefault="00287F5A" w:rsidP="00A874FB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0E833D48" wp14:editId="08D1AA87">
                <wp:simplePos x="0" y="0"/>
                <wp:positionH relativeFrom="margin">
                  <wp:posOffset>628153</wp:posOffset>
                </wp:positionH>
                <wp:positionV relativeFrom="paragraph">
                  <wp:posOffset>3037868</wp:posOffset>
                </wp:positionV>
                <wp:extent cx="2846070" cy="238125"/>
                <wp:effectExtent l="0" t="0" r="11430" b="9525"/>
                <wp:wrapTopAndBottom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ABE4A1" w14:textId="0D438EA0" w:rsidR="00287F5A" w:rsidRPr="004F771C" w:rsidRDefault="00D40FD8" w:rsidP="00287F5A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Apartado de ajustes de Red e 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33D48" id="Cuadro de texto 56" o:spid="_x0000_s1047" type="#_x0000_t202" style="position:absolute;left:0;text-align:left;margin-left:49.45pt;margin-top:239.2pt;width:224.1pt;height:18.75pt;z-index:25193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" filled="f" stroked="f">
                <v:textbox inset="0,0,0,0">
                  <w:txbxContent>
                    <w:p w14:paraId="19ABE4A1" w14:textId="0D438EA0" w:rsidR="00287F5A" w:rsidRPr="004F771C" w:rsidRDefault="00D40FD8" w:rsidP="00287F5A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Apartado de ajustes de Red e Internet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168724E6" wp14:editId="530F4939">
                <wp:simplePos x="0" y="0"/>
                <wp:positionH relativeFrom="column">
                  <wp:posOffset>2260158</wp:posOffset>
                </wp:positionH>
                <wp:positionV relativeFrom="paragraph">
                  <wp:posOffset>2383735</wp:posOffset>
                </wp:positionV>
                <wp:extent cx="3132814" cy="310101"/>
                <wp:effectExtent l="0" t="0" r="10795" b="1397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814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C3297" id="Rectángulo 53" o:spid="_x0000_s1026" style="position:absolute;margin-left:177.95pt;margin-top:187.7pt;width:246.7pt;height:24.4pt;z-index:2519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" filled="f" strokecolor="red" strokeweight="2pt"/>
            </w:pict>
          </mc:Fallback>
        </mc:AlternateContent>
      </w:r>
      <w:r w:rsidRPr="00287F5A"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23968" behindDoc="0" locked="0" layoutInCell="1" allowOverlap="1" wp14:anchorId="5FE96781" wp14:editId="67CB1E46">
            <wp:simplePos x="0" y="0"/>
            <wp:positionH relativeFrom="margin">
              <wp:align>center</wp:align>
            </wp:positionH>
            <wp:positionV relativeFrom="paragraph">
              <wp:posOffset>379978</wp:posOffset>
            </wp:positionV>
            <wp:extent cx="4960627" cy="2385391"/>
            <wp:effectExtent l="152400" t="152400" r="354330" b="358140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7" cy="23853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80AE8FE" w14:textId="7FBBB231" w:rsidR="00261901" w:rsidRDefault="00261901" w:rsidP="00682866">
      <w:pPr>
        <w:pStyle w:val="Contenido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81539B0" w14:textId="56CABAFA" w:rsidR="00D22E93" w:rsidRDefault="00D22E93" w:rsidP="00071AF4">
      <w:pPr>
        <w:ind w:left="720"/>
        <w:jc w:val="both"/>
        <w:rPr>
          <w:rFonts w:ascii="Bahnschrift SemiBold" w:hAnsi="Bahnschrift SemiBold" w:cs="Dubai Light"/>
          <w:noProof/>
          <w:color w:val="3B3838" w:themeColor="background2" w:themeShade="40"/>
          <w:sz w:val="24"/>
          <w:szCs w:val="24"/>
          <w:lang w:eastAsia="es-ES"/>
        </w:rPr>
      </w:pPr>
    </w:p>
    <w:p w14:paraId="6B2774F5" w14:textId="56B1353C" w:rsidR="00287F5A" w:rsidRDefault="0099650B" w:rsidP="00287F5A">
      <w:pPr>
        <w:rPr>
          <w:rFonts w:ascii="Bahnschrift SemiBold" w:hAnsi="Bahnschrift SemiBold" w:cs="Dubai Light"/>
          <w:noProof/>
          <w:color w:val="3B3838" w:themeColor="background2" w:themeShade="40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67543256" wp14:editId="56C551A0">
                <wp:simplePos x="0" y="0"/>
                <wp:positionH relativeFrom="margin">
                  <wp:posOffset>3023235</wp:posOffset>
                </wp:positionH>
                <wp:positionV relativeFrom="paragraph">
                  <wp:posOffset>2542540</wp:posOffset>
                </wp:positionV>
                <wp:extent cx="3545840" cy="238125"/>
                <wp:effectExtent l="0" t="0" r="16510" b="9525"/>
                <wp:wrapTopAndBottom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584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81937D" w14:textId="6AD93F77" w:rsidR="0099650B" w:rsidRPr="004F771C" w:rsidRDefault="0099650B" w:rsidP="0099650B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Apartado de Configuración avanzada de uso compartido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3256" id="Cuadro de texto 59" o:spid="_x0000_s1048" type="#_x0000_t202" style="position:absolute;margin-left:238.05pt;margin-top:200.2pt;width:279.2pt;height:18.75pt;z-index:25193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" filled="f" stroked="f">
                <v:textbox inset="0,0,0,0">
                  <w:txbxContent>
                    <w:p w14:paraId="6281937D" w14:textId="6AD93F77" w:rsidR="0099650B" w:rsidRPr="004F771C" w:rsidRDefault="0099650B" w:rsidP="0099650B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Apartado de Configuración </w:t>
                      </w: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avanzada de uso compartido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40FD8">
        <w:rPr>
          <w:noProof/>
        </w:rPr>
        <mc:AlternateContent>
          <mc:Choice Requires="wps">
            <w:drawing>
              <wp:anchor distT="0" distB="0" distL="114300" distR="114300" simplePos="0" relativeHeight="251934208" behindDoc="0" locked="0" layoutInCell="1" allowOverlap="1" wp14:anchorId="204121BE" wp14:editId="5A1B0566">
                <wp:simplePos x="0" y="0"/>
                <wp:positionH relativeFrom="margin">
                  <wp:align>left</wp:align>
                </wp:positionH>
                <wp:positionV relativeFrom="paragraph">
                  <wp:posOffset>2686575</wp:posOffset>
                </wp:positionV>
                <wp:extent cx="2846070" cy="238125"/>
                <wp:effectExtent l="0" t="0" r="11430" b="9525"/>
                <wp:wrapTopAndBottom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F9EF2" w14:textId="7980CBF3" w:rsidR="00D40FD8" w:rsidRPr="004F771C" w:rsidRDefault="0099650B" w:rsidP="00D40FD8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Apartado de Configuración de red avanzada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21BE" id="Cuadro de texto 57" o:spid="_x0000_s1049" type="#_x0000_t202" style="position:absolute;margin-left:0;margin-top:211.55pt;width:224.1pt;height:18.75pt;z-index:251934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" filled="f" stroked="f">
                <v:textbox inset="0,0,0,0">
                  <w:txbxContent>
                    <w:p w14:paraId="05AF9EF2" w14:textId="7980CBF3" w:rsidR="00D40FD8" w:rsidRPr="004F771C" w:rsidRDefault="0099650B" w:rsidP="00D40FD8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Apartado de Configuración de red avanzada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7F5A">
        <w:rPr>
          <w:rFonts w:ascii="Bahnschrift SemiBold" w:hAnsi="Bahnschrift SemiBold" w:cs="Dubai Light"/>
          <w:noProof/>
          <w:color w:val="3B3838" w:themeColor="background2" w:themeShade="40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7E6631EB" wp14:editId="0B788A80">
                <wp:simplePos x="0" y="0"/>
                <wp:positionH relativeFrom="margin">
                  <wp:align>right</wp:align>
                </wp:positionH>
                <wp:positionV relativeFrom="paragraph">
                  <wp:posOffset>1146672</wp:posOffset>
                </wp:positionV>
                <wp:extent cx="3172570" cy="429370"/>
                <wp:effectExtent l="0" t="0" r="27940" b="2794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2570" cy="429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7B501" id="Rectángulo 55" o:spid="_x0000_s1026" style="position:absolute;margin-left:198.6pt;margin-top:90.3pt;width:249.8pt;height:33.8pt;z-index:251930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" filled="f" strokecolor="red" strokeweight="2pt">
                <w10:wrap anchorx="margin"/>
              </v:rect>
            </w:pict>
          </mc:Fallback>
        </mc:AlternateContent>
      </w:r>
      <w:r w:rsidR="00287F5A">
        <w:rPr>
          <w:rFonts w:ascii="Bahnschrift SemiBold" w:hAnsi="Bahnschrift SemiBold" w:cs="Dubai Light"/>
          <w:noProof/>
          <w:color w:val="3B3838" w:themeColor="background2" w:themeShade="40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75C496F3" wp14:editId="10C64AFF">
                <wp:simplePos x="0" y="0"/>
                <wp:positionH relativeFrom="column">
                  <wp:posOffset>89452</wp:posOffset>
                </wp:positionH>
                <wp:positionV relativeFrom="paragraph">
                  <wp:posOffset>1679409</wp:posOffset>
                </wp:positionV>
                <wp:extent cx="2544418" cy="302150"/>
                <wp:effectExtent l="0" t="0" r="27940" b="22225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18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22CF3" id="Rectángulo 54" o:spid="_x0000_s1026" style="position:absolute;margin-left:7.05pt;margin-top:132.25pt;width:200.35pt;height:23.8pt;z-index:2519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" filled="f" strokecolor="red" strokeweight="2pt"/>
            </w:pict>
          </mc:Fallback>
        </mc:AlternateContent>
      </w:r>
      <w:r w:rsidR="00287F5A" w:rsidRPr="00287F5A">
        <w:rPr>
          <w:rFonts w:ascii="Bahnschrift SemiBold" w:hAnsi="Bahnschrift SemiBold" w:cs="Dubai Light"/>
          <w:noProof/>
          <w:color w:val="3B3838" w:themeColor="background2" w:themeShade="40"/>
          <w:sz w:val="24"/>
          <w:szCs w:val="24"/>
          <w:lang w:eastAsia="es-ES"/>
        </w:rPr>
        <w:drawing>
          <wp:anchor distT="0" distB="0" distL="114300" distR="114300" simplePos="0" relativeHeight="251924992" behindDoc="0" locked="0" layoutInCell="1" allowOverlap="1" wp14:anchorId="117A58EE" wp14:editId="0123EDAE">
            <wp:simplePos x="0" y="0"/>
            <wp:positionH relativeFrom="column">
              <wp:posOffset>-23882</wp:posOffset>
            </wp:positionH>
            <wp:positionV relativeFrom="paragraph">
              <wp:posOffset>200025</wp:posOffset>
            </wp:positionV>
            <wp:extent cx="2721941" cy="2306353"/>
            <wp:effectExtent l="152400" t="152400" r="364490" b="36068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941" cy="2306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87F5A" w:rsidRPr="00287F5A">
        <w:rPr>
          <w:rFonts w:ascii="Bahnschrift SemiBold" w:hAnsi="Bahnschrift SemiBold" w:cs="Dubai Light"/>
          <w:noProof/>
          <w:sz w:val="24"/>
          <w:szCs w:val="24"/>
          <w:lang w:eastAsia="es-ES"/>
        </w:rPr>
        <w:drawing>
          <wp:anchor distT="0" distB="0" distL="114300" distR="114300" simplePos="0" relativeHeight="251926016" behindDoc="0" locked="0" layoutInCell="1" allowOverlap="1" wp14:anchorId="2803430B" wp14:editId="05E3E3DB">
            <wp:simplePos x="0" y="0"/>
            <wp:positionH relativeFrom="margin">
              <wp:posOffset>3025913</wp:posOffset>
            </wp:positionH>
            <wp:positionV relativeFrom="paragraph">
              <wp:posOffset>457835</wp:posOffset>
            </wp:positionV>
            <wp:extent cx="3420745" cy="1823720"/>
            <wp:effectExtent l="152400" t="152400" r="370205" b="36703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823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F23D2E" w14:textId="2B6497FE" w:rsidR="00287F5A" w:rsidRDefault="00287F5A" w:rsidP="00287F5A">
      <w:pPr>
        <w:ind w:firstLine="720"/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4D27A425" w14:textId="04D0F41D" w:rsidR="0099650B" w:rsidRDefault="0099650B" w:rsidP="00287F5A">
      <w:pPr>
        <w:ind w:firstLine="720"/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5F31B9C0" w14:textId="11AFE3F4" w:rsidR="0099650B" w:rsidRDefault="0099650B" w:rsidP="00287F5A">
      <w:pPr>
        <w:ind w:firstLine="720"/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23C8BC04" w14:textId="66E1BE04" w:rsidR="0099650B" w:rsidRDefault="0099650B" w:rsidP="00287F5A">
      <w:pPr>
        <w:ind w:firstLine="720"/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7D43941D" w14:textId="2496159F" w:rsidR="0099650B" w:rsidRDefault="0099650B" w:rsidP="00287F5A">
      <w:pPr>
        <w:ind w:firstLine="720"/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2CC83C9F" w14:textId="18CA5AA8" w:rsidR="0099650B" w:rsidRDefault="0099650B" w:rsidP="00287F5A">
      <w:pPr>
        <w:ind w:firstLine="720"/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75CDB036" w14:textId="4F208A30" w:rsidR="0099650B" w:rsidRDefault="0099650B" w:rsidP="00287F5A">
      <w:pPr>
        <w:ind w:firstLine="720"/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502DF681" w14:textId="6FE2136B" w:rsidR="004A1FED" w:rsidRDefault="00BC5686" w:rsidP="00BC5686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lastRenderedPageBreak/>
        <w:t xml:space="preserve">Ahora </w:t>
      </w:r>
      <w:r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comprobaremos su funcionamiento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conectando mi portatil con </w:t>
      </w:r>
      <w:r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Kali Linux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que tiene un </w:t>
      </w:r>
      <w:r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servidor Samba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</w:t>
      </w:r>
      <w:r w:rsidR="00DC4669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para compartir archivos</w:t>
      </w:r>
      <w:r w:rsidR="00DC4669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con el equipo de la clase</w:t>
      </w:r>
      <w:r w:rsidR="00354223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con </w:t>
      </w:r>
      <w:r w:rsidR="00354223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Windows 10</w:t>
      </w:r>
      <w:r w:rsidR="004A1FED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.</w:t>
      </w:r>
    </w:p>
    <w:p w14:paraId="446B46A4" w14:textId="040D19B7" w:rsidR="004A1FED" w:rsidRDefault="008A64D5" w:rsidP="00BC5686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w:drawing>
          <wp:anchor distT="0" distB="0" distL="114300" distR="114300" simplePos="0" relativeHeight="251938304" behindDoc="0" locked="0" layoutInCell="1" allowOverlap="1" wp14:anchorId="67E8CF35" wp14:editId="0C78D294">
            <wp:simplePos x="0" y="0"/>
            <wp:positionH relativeFrom="margin">
              <wp:posOffset>3459425</wp:posOffset>
            </wp:positionH>
            <wp:positionV relativeFrom="paragraph">
              <wp:posOffset>636270</wp:posOffset>
            </wp:positionV>
            <wp:extent cx="2918377" cy="2150576"/>
            <wp:effectExtent l="152400" t="152400" r="358775" b="364490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77" cy="2150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37280" behindDoc="0" locked="0" layoutInCell="1" allowOverlap="1" wp14:anchorId="7B99F170" wp14:editId="31001E8B">
            <wp:simplePos x="0" y="0"/>
            <wp:positionH relativeFrom="margin">
              <wp:posOffset>9276</wp:posOffset>
            </wp:positionH>
            <wp:positionV relativeFrom="paragraph">
              <wp:posOffset>996039</wp:posOffset>
            </wp:positionV>
            <wp:extent cx="3079750" cy="1637665"/>
            <wp:effectExtent l="152400" t="152400" r="368300" b="362585"/>
            <wp:wrapTopAndBottom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846"/>
                    <a:stretch/>
                  </pic:blipFill>
                  <pic:spPr bwMode="auto">
                    <a:xfrm>
                      <a:off x="0" y="0"/>
                      <a:ext cx="3079750" cy="1637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BCE">
        <w:rPr>
          <w:noProof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252DF6C0" wp14:editId="782CFB16">
                <wp:simplePos x="0" y="0"/>
                <wp:positionH relativeFrom="margin">
                  <wp:posOffset>3461965</wp:posOffset>
                </wp:positionH>
                <wp:positionV relativeFrom="paragraph">
                  <wp:posOffset>2927350</wp:posOffset>
                </wp:positionV>
                <wp:extent cx="2846070" cy="238125"/>
                <wp:effectExtent l="0" t="0" r="11430" b="9525"/>
                <wp:wrapTopAndBottom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C00B2" w14:textId="0F6150B5" w:rsidR="00385BCE" w:rsidRPr="004F771C" w:rsidRDefault="00385BCE" w:rsidP="00385BCE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 xml:space="preserve">Dirección IP en mi </w:t>
                            </w:r>
                            <w:r w:rsidR="009C5735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portátil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F6C0" id="Cuadro de texto 63" o:spid="_x0000_s1050" type="#_x0000_t202" style="position:absolute;left:0;text-align:left;margin-left:272.6pt;margin-top:230.5pt;width:224.1pt;height:18.75pt;z-index:25194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" filled="f" stroked="f">
                <v:textbox inset="0,0,0,0">
                  <w:txbxContent>
                    <w:p w14:paraId="10BC00B2" w14:textId="0F6150B5" w:rsidR="00385BCE" w:rsidRPr="004F771C" w:rsidRDefault="00385BCE" w:rsidP="00385BCE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Dirección IP en </w:t>
                      </w: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mi </w:t>
                      </w:r>
                      <w:r w:rsidR="009C5735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portátil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85BCE">
        <w:rPr>
          <w:noProof/>
        </w:rPr>
        <mc:AlternateContent>
          <mc:Choice Requires="wps">
            <w:drawing>
              <wp:anchor distT="0" distB="0" distL="114300" distR="114300" simplePos="0" relativeHeight="251940352" behindDoc="0" locked="0" layoutInCell="1" allowOverlap="1" wp14:anchorId="601B250F" wp14:editId="746155EF">
                <wp:simplePos x="0" y="0"/>
                <wp:positionH relativeFrom="margin">
                  <wp:align>left</wp:align>
                </wp:positionH>
                <wp:positionV relativeFrom="paragraph">
                  <wp:posOffset>2836324</wp:posOffset>
                </wp:positionV>
                <wp:extent cx="2846070" cy="238125"/>
                <wp:effectExtent l="0" t="0" r="11430" b="9525"/>
                <wp:wrapTopAndBottom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49B0A2" w14:textId="5F488F4F" w:rsidR="00385BCE" w:rsidRPr="004F771C" w:rsidRDefault="00385BCE" w:rsidP="00385BCE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Dirección IP en el equipo de clase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B250F" id="Cuadro de texto 62" o:spid="_x0000_s1051" type="#_x0000_t202" style="position:absolute;left:0;text-align:left;margin-left:0;margin-top:223.35pt;width:224.1pt;height:18.75pt;z-index:251940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" filled="f" stroked="f">
                <v:textbox inset="0,0,0,0">
                  <w:txbxContent>
                    <w:p w14:paraId="7249B0A2" w14:textId="5F488F4F" w:rsidR="00385BCE" w:rsidRPr="004F771C" w:rsidRDefault="00385BCE" w:rsidP="00385BCE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Dirección IP en el equipo de clase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A1FED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Debemos de configurar ambos sistemas con una </w:t>
      </w:r>
      <w:r w:rsidR="004A1FED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dirección IP estática</w:t>
      </w:r>
      <w:r w:rsidR="004A1FED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en mi caso utilizaré la red que me fue asignada, </w:t>
      </w:r>
      <w:r w:rsidR="004A1FED"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192.168.26.0/24</w:t>
      </w:r>
      <w:r w:rsidR="004A1FED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.</w:t>
      </w:r>
    </w:p>
    <w:p w14:paraId="6719940A" w14:textId="77777777" w:rsidR="009C5735" w:rsidRDefault="009C5735">
      <w:pPr>
        <w:spacing w:after="20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0E6DC1F1" w14:textId="6FEAA24E" w:rsidR="009C5735" w:rsidRDefault="009C5735" w:rsidP="009C5735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Comprobación de conexión entre ambos equipos mediante un </w:t>
      </w:r>
      <w:r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ping en terminal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17618D8A" w14:textId="6E408A6E" w:rsidR="009C5735" w:rsidRDefault="008A64D5" w:rsidP="009C5735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397669CA" wp14:editId="5A447B3B">
                <wp:simplePos x="0" y="0"/>
                <wp:positionH relativeFrom="margin">
                  <wp:posOffset>3246423</wp:posOffset>
                </wp:positionH>
                <wp:positionV relativeFrom="paragraph">
                  <wp:posOffset>2201463</wp:posOffset>
                </wp:positionV>
                <wp:extent cx="2846070" cy="238125"/>
                <wp:effectExtent l="0" t="0" r="11430" b="9525"/>
                <wp:wrapTopAndBottom/>
                <wp:docPr id="195" name="Cuadro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CC237" w14:textId="1045DCD0" w:rsidR="00126645" w:rsidRPr="004F771C" w:rsidRDefault="00126645" w:rsidP="00126645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Ping de mi portá</w:t>
                            </w:r>
                            <w:r w:rsidR="008A64D5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til</w:t>
                            </w: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 xml:space="preserve"> clase a</w:t>
                            </w:r>
                            <w:r w:rsidR="008A64D5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l equipo de clase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69CA" id="Cuadro de texto 195" o:spid="_x0000_s1052" type="#_x0000_t202" style="position:absolute;left:0;text-align:left;margin-left:255.6pt;margin-top:173.35pt;width:224.1pt;height:18.75pt;z-index:25194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" filled="f" stroked="f">
                <v:textbox inset="0,0,0,0">
                  <w:txbxContent>
                    <w:p w14:paraId="1E7CC237" w14:textId="1045DCD0" w:rsidR="00126645" w:rsidRPr="004F771C" w:rsidRDefault="00126645" w:rsidP="00126645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Ping </w:t>
                      </w: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de mi portá</w:t>
                      </w:r>
                      <w:r w:rsidR="008A64D5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til</w:t>
                      </w: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 clase a</w:t>
                      </w:r>
                      <w:r w:rsidR="008A64D5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l equipo de clase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327B08D3" wp14:editId="3BFA42CF">
                <wp:simplePos x="0" y="0"/>
                <wp:positionH relativeFrom="margin">
                  <wp:align>left</wp:align>
                </wp:positionH>
                <wp:positionV relativeFrom="paragraph">
                  <wp:posOffset>2188155</wp:posOffset>
                </wp:positionV>
                <wp:extent cx="2846070" cy="238125"/>
                <wp:effectExtent l="0" t="0" r="11430" b="9525"/>
                <wp:wrapTopAndBottom/>
                <wp:docPr id="194" name="Cuadro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E76890" w14:textId="5BA296ED" w:rsidR="00126645" w:rsidRPr="004F771C" w:rsidRDefault="00126645" w:rsidP="00126645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Ping del equipo de clase a mi portátil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08D3" id="Cuadro de texto 194" o:spid="_x0000_s1053" type="#_x0000_t202" style="position:absolute;left:0;text-align:left;margin-left:0;margin-top:172.3pt;width:224.1pt;height:18.75pt;z-index:251945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" filled="f" stroked="f">
                <v:textbox inset="0,0,0,0">
                  <w:txbxContent>
                    <w:p w14:paraId="1DE76890" w14:textId="5BA296ED" w:rsidR="00126645" w:rsidRPr="004F771C" w:rsidRDefault="00126645" w:rsidP="00126645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Ping del equipo de clase a mi portátil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3424" behindDoc="0" locked="0" layoutInCell="1" allowOverlap="1" wp14:anchorId="2921913B" wp14:editId="27636C3E">
            <wp:simplePos x="0" y="0"/>
            <wp:positionH relativeFrom="margin">
              <wp:posOffset>3230328</wp:posOffset>
            </wp:positionH>
            <wp:positionV relativeFrom="paragraph">
              <wp:posOffset>414517</wp:posOffset>
            </wp:positionV>
            <wp:extent cx="3004820" cy="1567180"/>
            <wp:effectExtent l="152400" t="152400" r="367030" b="356870"/>
            <wp:wrapSquare wrapText="bothSides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47" b="40677"/>
                    <a:stretch/>
                  </pic:blipFill>
                  <pic:spPr bwMode="auto">
                    <a:xfrm>
                      <a:off x="0" y="0"/>
                      <a:ext cx="3004820" cy="1567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EC656" w14:textId="4B85FCD0" w:rsidR="00ED710A" w:rsidRPr="008A64D5" w:rsidRDefault="008A64D5" w:rsidP="008A64D5">
      <w:pPr>
        <w:pStyle w:val="Contenid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948544" behindDoc="0" locked="0" layoutInCell="1" allowOverlap="1" wp14:anchorId="2125561C" wp14:editId="34208995">
            <wp:simplePos x="0" y="0"/>
            <wp:positionH relativeFrom="column">
              <wp:posOffset>27084</wp:posOffset>
            </wp:positionH>
            <wp:positionV relativeFrom="paragraph">
              <wp:posOffset>158446</wp:posOffset>
            </wp:positionV>
            <wp:extent cx="2576222" cy="1571247"/>
            <wp:effectExtent l="152400" t="152400" r="357505" b="353060"/>
            <wp:wrapSquare wrapText="bothSides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31"/>
                    <a:stretch/>
                  </pic:blipFill>
                  <pic:spPr bwMode="auto">
                    <a:xfrm>
                      <a:off x="0" y="0"/>
                      <a:ext cx="2576222" cy="15712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491A4A" w14:textId="212649D5" w:rsidR="00ED710A" w:rsidRDefault="00ED710A" w:rsidP="00BC5686">
      <w:pPr>
        <w:pStyle w:val="Contenido"/>
        <w:jc w:val="both"/>
        <w:rPr>
          <w:noProof/>
        </w:rPr>
      </w:pPr>
    </w:p>
    <w:p w14:paraId="54EB3BAE" w14:textId="5F5D711A" w:rsidR="00603814" w:rsidRDefault="00603814" w:rsidP="00BC5686">
      <w:pPr>
        <w:pStyle w:val="Contenido"/>
        <w:jc w:val="both"/>
        <w:rPr>
          <w:noProof/>
        </w:rPr>
      </w:pPr>
    </w:p>
    <w:p w14:paraId="1EC8EC0E" w14:textId="1D14A75C" w:rsidR="00603814" w:rsidRDefault="00603814" w:rsidP="00BC5686">
      <w:pPr>
        <w:pStyle w:val="Contenido"/>
        <w:jc w:val="both"/>
        <w:rPr>
          <w:noProof/>
        </w:rPr>
      </w:pPr>
    </w:p>
    <w:p w14:paraId="3C6538D5" w14:textId="12421701" w:rsidR="00603814" w:rsidRDefault="00603814" w:rsidP="00BC5686">
      <w:pPr>
        <w:pStyle w:val="Contenido"/>
        <w:jc w:val="both"/>
        <w:rPr>
          <w:noProof/>
        </w:rPr>
      </w:pPr>
    </w:p>
    <w:p w14:paraId="0C7929C1" w14:textId="1F4380EB" w:rsidR="00603814" w:rsidRDefault="00603814" w:rsidP="00BC5686">
      <w:pPr>
        <w:pStyle w:val="Contenido"/>
        <w:jc w:val="both"/>
        <w:rPr>
          <w:noProof/>
        </w:rPr>
      </w:pPr>
    </w:p>
    <w:p w14:paraId="7BB58CDC" w14:textId="7EE9DDC9" w:rsidR="00603814" w:rsidRDefault="00603814" w:rsidP="00BC5686">
      <w:pPr>
        <w:pStyle w:val="Contenido"/>
        <w:jc w:val="both"/>
        <w:rPr>
          <w:noProof/>
        </w:rPr>
      </w:pPr>
    </w:p>
    <w:p w14:paraId="6CEE709D" w14:textId="126315F9" w:rsidR="00603814" w:rsidRDefault="00603814" w:rsidP="00BC5686">
      <w:pPr>
        <w:pStyle w:val="Contenido"/>
        <w:jc w:val="both"/>
        <w:rPr>
          <w:noProof/>
        </w:rPr>
      </w:pPr>
    </w:p>
    <w:p w14:paraId="7E4EAA53" w14:textId="2AE92D30" w:rsidR="00603814" w:rsidRDefault="00603814" w:rsidP="00BC5686">
      <w:pPr>
        <w:pStyle w:val="Contenido"/>
        <w:jc w:val="both"/>
        <w:rPr>
          <w:noProof/>
        </w:rPr>
      </w:pPr>
    </w:p>
    <w:p w14:paraId="4E7747CE" w14:textId="77777777" w:rsidR="00603814" w:rsidRPr="00603814" w:rsidRDefault="00603814" w:rsidP="00BC5686">
      <w:pPr>
        <w:pStyle w:val="Contenido"/>
        <w:jc w:val="both"/>
        <w:rPr>
          <w:noProof/>
          <w:sz w:val="22"/>
          <w:szCs w:val="18"/>
        </w:rPr>
      </w:pPr>
    </w:p>
    <w:p w14:paraId="42AA892B" w14:textId="588F4AB5" w:rsidR="00C461D6" w:rsidRDefault="00BF4D91" w:rsidP="00603814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lastRenderedPageBreak/>
        <w:t xml:space="preserve">Subida de archivo al </w:t>
      </w:r>
      <w:r w:rsidRPr="001B3A1B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servidor Samba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de mi portátil</w:t>
      </w:r>
      <w:r w:rsidR="00C461D6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675774BC" w14:textId="75E4A88F" w:rsidR="00603814" w:rsidRDefault="00C461D6" w:rsidP="00603814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093419CC" wp14:editId="40F99E3B">
                <wp:simplePos x="0" y="0"/>
                <wp:positionH relativeFrom="margin">
                  <wp:posOffset>1144988</wp:posOffset>
                </wp:positionH>
                <wp:positionV relativeFrom="paragraph">
                  <wp:posOffset>2083104</wp:posOffset>
                </wp:positionV>
                <wp:extent cx="2846070" cy="238125"/>
                <wp:effectExtent l="0" t="0" r="11430" b="9525"/>
                <wp:wrapTopAndBottom/>
                <wp:docPr id="198" name="Cuadro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07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8C259" w14:textId="53BD9E0E" w:rsidR="00C461D6" w:rsidRPr="004F771C" w:rsidRDefault="00C461D6" w:rsidP="00C461D6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Subida de un archivo desde mi portátil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419CC" id="Cuadro de texto 198" o:spid="_x0000_s1054" type="#_x0000_t202" style="position:absolute;left:0;text-align:left;margin-left:90.15pt;margin-top:164pt;width:224.1pt;height:18.75pt;z-index:25195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" filled="f" stroked="f">
                <v:textbox inset="0,0,0,0">
                  <w:txbxContent>
                    <w:p w14:paraId="5AF8C259" w14:textId="53BD9E0E" w:rsidR="00C461D6" w:rsidRPr="004F771C" w:rsidRDefault="00C461D6" w:rsidP="00C461D6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Subida de un archivo desde mi portátil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E6BFCDA" w14:textId="10C78095" w:rsidR="00603814" w:rsidRDefault="00C461D6" w:rsidP="00BC5686">
      <w:pPr>
        <w:pStyle w:val="Contenido"/>
        <w:jc w:val="both"/>
        <w:rPr>
          <w:noProof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50592" behindDoc="0" locked="0" layoutInCell="1" allowOverlap="1" wp14:anchorId="6E547904" wp14:editId="1F645E7C">
            <wp:simplePos x="0" y="0"/>
            <wp:positionH relativeFrom="margin">
              <wp:align>center</wp:align>
            </wp:positionH>
            <wp:positionV relativeFrom="paragraph">
              <wp:posOffset>358361</wp:posOffset>
            </wp:positionV>
            <wp:extent cx="3840480" cy="1247775"/>
            <wp:effectExtent l="152400" t="152400" r="369570" b="371475"/>
            <wp:wrapTopAndBottom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95" b="48857"/>
                    <a:stretch/>
                  </pic:blipFill>
                  <pic:spPr bwMode="auto">
                    <a:xfrm>
                      <a:off x="0" y="0"/>
                      <a:ext cx="3840480" cy="1247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F87BC11" w14:textId="6023734D" w:rsidR="00ED710A" w:rsidRDefault="00C461D6" w:rsidP="00BC5686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4E6C42E2" wp14:editId="6D74CBC1">
                <wp:simplePos x="0" y="0"/>
                <wp:positionH relativeFrom="margin">
                  <wp:posOffset>693420</wp:posOffset>
                </wp:positionH>
                <wp:positionV relativeFrom="paragraph">
                  <wp:posOffset>1955165</wp:posOffset>
                </wp:positionV>
                <wp:extent cx="4690745" cy="238125"/>
                <wp:effectExtent l="0" t="0" r="14605" b="9525"/>
                <wp:wrapTopAndBottom/>
                <wp:docPr id="199" name="Cuadro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074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CE32A2" w14:textId="4B6D0A01" w:rsidR="00C461D6" w:rsidRPr="004F771C" w:rsidRDefault="00C461D6" w:rsidP="00C461D6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 xml:space="preserve">Comprobación </w:t>
                            </w:r>
                            <w:r w:rsidR="000A3DD8"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de que el archivo se ha subido desde el equipo de la clase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42E2" id="Cuadro de texto 199" o:spid="_x0000_s1055" type="#_x0000_t202" style="position:absolute;left:0;text-align:left;margin-left:54.6pt;margin-top:153.95pt;width:369.35pt;height:18.75pt;z-index:25195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" filled="f" stroked="f">
                <v:textbox inset="0,0,0,0">
                  <w:txbxContent>
                    <w:p w14:paraId="3DCE32A2" w14:textId="4B6D0A01" w:rsidR="00C461D6" w:rsidRPr="004F771C" w:rsidRDefault="00C461D6" w:rsidP="00C461D6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Comprobación </w:t>
                      </w:r>
                      <w:r w:rsidR="000A3DD8"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de que el archivo se ha subido desde el equipo de la clase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49568" behindDoc="0" locked="0" layoutInCell="1" allowOverlap="1" wp14:anchorId="2D649E12" wp14:editId="232825B5">
            <wp:simplePos x="0" y="0"/>
            <wp:positionH relativeFrom="margin">
              <wp:align>center</wp:align>
            </wp:positionH>
            <wp:positionV relativeFrom="paragraph">
              <wp:posOffset>392071</wp:posOffset>
            </wp:positionV>
            <wp:extent cx="4794250" cy="1407160"/>
            <wp:effectExtent l="152400" t="152400" r="368300" b="364490"/>
            <wp:wrapTopAndBottom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19" b="61014"/>
                    <a:stretch/>
                  </pic:blipFill>
                  <pic:spPr bwMode="auto">
                    <a:xfrm>
                      <a:off x="0" y="0"/>
                      <a:ext cx="4794250" cy="1407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927E3" w14:textId="4920BF8E" w:rsidR="004A1FED" w:rsidRDefault="004A1FED" w:rsidP="00BC5686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007FD6EE" w14:textId="4851E622" w:rsidR="00C461D6" w:rsidRDefault="00C461D6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437E492" w14:textId="56B4F483" w:rsidR="00C461D6" w:rsidRDefault="00C461D6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7152B1D" w14:textId="0223FC76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998F756" w14:textId="3C556820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38861DA" w14:textId="121EB3F3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EEA3D41" w14:textId="3B3CC77F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5BE27A8" w14:textId="0B042DAE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A5910ED" w14:textId="05EB2E17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2A53E19A" w14:textId="6F02A217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531141B1" w14:textId="58120E86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7C401BF" w14:textId="4583D8C6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E1FFC58" w14:textId="5C20A2B2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B0E61B3" w14:textId="21C70478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6B032D8F" w14:textId="73F7A91A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7F1F48D9" w14:textId="6E3A9727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58C5A9C7" w14:textId="77777777" w:rsidR="003B4592" w:rsidRDefault="003B4592" w:rsidP="00287F5A">
      <w:pPr>
        <w:ind w:firstLine="720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527E69FD" w14:textId="7E407F31" w:rsidR="003B4592" w:rsidRPr="00401D1F" w:rsidRDefault="003B4592" w:rsidP="00401D1F">
      <w:pPr>
        <w:pStyle w:val="Ttulo1"/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</w:pPr>
      <w:bookmarkStart w:id="7" w:name="_Toc120734039"/>
      <w:r w:rsidRPr="00401D1F">
        <w:rPr>
          <w:rFonts w:ascii="Poppins" w:hAnsi="Poppins" w:cs="Poppins"/>
          <w:noProof/>
          <w:color w:val="171717" w:themeColor="background2" w:themeShade="1A"/>
          <w:sz w:val="36"/>
          <w:szCs w:val="20"/>
          <w:lang w:eastAsia="es-ES"/>
        </w:rPr>
        <w:lastRenderedPageBreak/>
        <w:t>Elaboración del cable hembra:</w:t>
      </w:r>
      <w:bookmarkEnd w:id="7"/>
    </w:p>
    <w:p w14:paraId="2E622E1A" w14:textId="0E9EE5ED" w:rsidR="00BC5686" w:rsidRPr="006F1FC5" w:rsidRDefault="00BC5686" w:rsidP="00287F5A">
      <w:pPr>
        <w:ind w:firstLine="720"/>
        <w:rPr>
          <w:rFonts w:ascii="Bahnschrift SemiBold" w:hAnsi="Bahnschrift SemiBold" w:cs="Dubai Light"/>
          <w:sz w:val="16"/>
          <w:szCs w:val="16"/>
          <w:lang w:eastAsia="es-ES"/>
        </w:rPr>
      </w:pPr>
    </w:p>
    <w:p w14:paraId="49C03445" w14:textId="08F1AFB2" w:rsidR="003473B8" w:rsidRDefault="00197A06" w:rsidP="003473B8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Para los </w:t>
      </w:r>
      <w:r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conectores hembra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que hemos utilizado </w:t>
      </w:r>
      <w:r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no es necesario ponchar los hilos</w:t>
      </w:r>
      <w:r w:rsidR="0007011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ya que los </w:t>
      </w:r>
      <w:r w:rsidR="00070111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conectores incluyen tapa</w:t>
      </w:r>
      <w:r w:rsidR="00070111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que hace que los hilos se incrusten directamente en el conector</w:t>
      </w:r>
      <w:r w:rsidR="0018131E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así que para mostrar como sería el </w:t>
      </w:r>
      <w:r w:rsidR="0018131E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proceso de ponchar el cable </w:t>
      </w:r>
      <w:r w:rsidR="00D47F8D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hembra dejaré el siguiente video</w:t>
      </w:r>
      <w:r w:rsidR="00D47F8D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2875686D" w14:textId="33D0E6B9" w:rsidR="00B22ABC" w:rsidRPr="00B22ABC" w:rsidRDefault="00B22ABC" w:rsidP="006F1FC5">
      <w:pPr>
        <w:ind w:firstLine="720"/>
        <w:rPr>
          <w:rFonts w:ascii="Bahnschrift SemiBold" w:hAnsi="Bahnschrift SemiBold" w:cs="Dubai Light"/>
          <w:sz w:val="24"/>
          <w:szCs w:val="24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55712" behindDoc="0" locked="0" layoutInCell="1" allowOverlap="1" wp14:anchorId="4586691D" wp14:editId="09BF453D">
            <wp:simplePos x="0" y="0"/>
            <wp:positionH relativeFrom="margin">
              <wp:posOffset>1226434</wp:posOffset>
            </wp:positionH>
            <wp:positionV relativeFrom="paragraph">
              <wp:posOffset>303171</wp:posOffset>
            </wp:positionV>
            <wp:extent cx="3402965" cy="2552065"/>
            <wp:effectExtent l="152400" t="152400" r="368935" b="362585"/>
            <wp:wrapTopAndBottom/>
            <wp:docPr id="200" name="Vídeo 200" descr="Cómo armar un Jack RJ45 hembra categoría 6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Vídeo 200" descr="Cómo armar un Jack RJ45 hembra categoría 6">
                      <a:hlinkClick r:id="rId42"/>
                    </pic:cNvPr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mQXpULecGxs?feature=oembed&quot; frameborder=&quot;0&quot; allow=&quot;accelerometer; autoplay; clipboard-write; encrypted-media; gyroscope; picture-in-picture&quot; allowfullscreen=&quot;&quot; title=&quot;Cómo armar un Jack RJ45 hembra categoría 6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2552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8E038" w14:textId="2B5B667D" w:rsidR="00B22ABC" w:rsidRDefault="00B22ABC" w:rsidP="00B22ABC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En resumen del vídeo, simplemente hay que </w:t>
      </w:r>
      <w:r w:rsidR="001B42F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introducir en cada rendija el hilo del color correspondiente (</w:t>
      </w:r>
      <w:r w:rsidR="001B42FC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el color que va en cada rendija lo informa </w:t>
      </w:r>
      <w:r w:rsidR="0021692F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el conector hembra</w:t>
      </w:r>
      <w:r w:rsidR="001B42FC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)</w:t>
      </w:r>
      <w:r w:rsidR="0021692F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, después de introducirlos, se poncha cada uno, dejándolos bien fijados</w:t>
      </w:r>
      <w:r w:rsidR="00D41FD9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.</w:t>
      </w:r>
    </w:p>
    <w:p w14:paraId="6C779D67" w14:textId="43DE6A02" w:rsidR="00D41FD9" w:rsidRDefault="00D41FD9" w:rsidP="00B22ABC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9EC9A8B" w14:textId="23C053E4" w:rsidR="00D41FD9" w:rsidRPr="00DA120F" w:rsidRDefault="00D41FD9" w:rsidP="00B22ABC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noProof/>
        </w:rPr>
        <w:drawing>
          <wp:anchor distT="0" distB="0" distL="114300" distR="114300" simplePos="0" relativeHeight="251957760" behindDoc="0" locked="0" layoutInCell="1" allowOverlap="1" wp14:anchorId="599A311A" wp14:editId="3EFE4BD5">
            <wp:simplePos x="0" y="0"/>
            <wp:positionH relativeFrom="column">
              <wp:posOffset>1814195</wp:posOffset>
            </wp:positionH>
            <wp:positionV relativeFrom="paragraph">
              <wp:posOffset>427106</wp:posOffset>
            </wp:positionV>
            <wp:extent cx="2567940" cy="1896745"/>
            <wp:effectExtent l="0" t="0" r="99060" b="160655"/>
            <wp:wrapTopAndBottom/>
            <wp:docPr id="201" name="Imagen 201" descr="UTP sin protección de red Rotar CAT6 RJ45 Io Keystone Jack Con tapa de conector  hembra - China Keystone Jack, J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TP sin protección de red Rotar CAT6 RJ45 Io Keystone Jack Con tapa de conector  hembra - China Keystone Jack, Jack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20377" b="7984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4" b="12727"/>
                    <a:stretch/>
                  </pic:blipFill>
                  <pic:spPr bwMode="auto">
                    <a:xfrm>
                      <a:off x="0" y="0"/>
                      <a:ext cx="2567940" cy="1896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Los conectores que hemos utilizado en clase son los siguientes:</w:t>
      </w:r>
    </w:p>
    <w:p w14:paraId="676E9FD7" w14:textId="037E66F3" w:rsidR="00D41FD9" w:rsidRDefault="00D41FD9" w:rsidP="00B22ABC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En es</w:t>
      </w:r>
      <w:r w:rsidR="006F1FC5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tos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conectores, simplemente hay que </w:t>
      </w:r>
      <w:r w:rsidR="005813B8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introducir la tapa en el cable</w:t>
      </w:r>
      <w:r w:rsidR="005813B8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</w:t>
      </w:r>
      <w:r w:rsidR="008D76B2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y </w:t>
      </w:r>
      <w:r w:rsidR="008D76B2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poner cada hilo en su color correspondiente</w:t>
      </w:r>
      <w:r w:rsidR="008D76B2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y posteriormente </w:t>
      </w:r>
      <w:r w:rsidR="008D76B2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 xml:space="preserve">cerrar la tapa con </w:t>
      </w:r>
      <w:r w:rsidR="0039317A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el seguro que incluye.</w:t>
      </w:r>
    </w:p>
    <w:p w14:paraId="0A48BA32" w14:textId="77777777" w:rsidR="00EE70B9" w:rsidRDefault="00EE70B9" w:rsidP="00B22ABC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386FF6C6" w14:textId="328AACAA" w:rsidR="00EE70B9" w:rsidRPr="00401D1F" w:rsidRDefault="00EE70B9" w:rsidP="00401D1F">
      <w:pPr>
        <w:pStyle w:val="Ttulo2"/>
        <w:rPr>
          <w:rFonts w:ascii="Poppins" w:hAnsi="Poppins" w:cs="Poppins"/>
          <w:noProof/>
          <w:color w:val="171717" w:themeColor="background2" w:themeShade="1A"/>
          <w:sz w:val="32"/>
          <w:szCs w:val="24"/>
          <w:lang w:eastAsia="es-ES"/>
        </w:rPr>
      </w:pPr>
      <w:bookmarkStart w:id="8" w:name="_Toc120734040"/>
      <w:r w:rsidRPr="00401D1F">
        <w:rPr>
          <w:rFonts w:ascii="Poppins" w:hAnsi="Poppins" w:cs="Poppins"/>
          <w:noProof/>
          <w:color w:val="171717" w:themeColor="background2" w:themeShade="1A"/>
          <w:sz w:val="32"/>
          <w:szCs w:val="24"/>
          <w:lang w:eastAsia="es-ES"/>
        </w:rPr>
        <w:lastRenderedPageBreak/>
        <w:t>Comprobación del cable hembra e instalación:</w:t>
      </w:r>
      <w:bookmarkEnd w:id="8"/>
    </w:p>
    <w:p w14:paraId="7D6C2262" w14:textId="77777777" w:rsidR="00EE70B9" w:rsidRPr="006F1FC5" w:rsidRDefault="00EE70B9" w:rsidP="00B22ABC">
      <w:pPr>
        <w:pStyle w:val="Contenido"/>
        <w:jc w:val="both"/>
        <w:rPr>
          <w:rFonts w:ascii="Segoe UI" w:hAnsi="Segoe UI" w:cs="Segoe UI"/>
          <w:noProof/>
          <w:color w:val="auto"/>
          <w:sz w:val="14"/>
          <w:szCs w:val="10"/>
          <w:lang w:eastAsia="es-ES"/>
        </w:rPr>
      </w:pPr>
    </w:p>
    <w:p w14:paraId="002CF1BD" w14:textId="231BD2A1" w:rsidR="005E22D5" w:rsidRDefault="00D610C3" w:rsidP="00B22ABC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Para comprobar que funciona, debemos </w:t>
      </w:r>
      <w:r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conectar ambos extremos del cable hembra con un cable macho directo y esos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</w:t>
      </w:r>
      <w:r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cables macho conectarlos al tester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>:</w:t>
      </w:r>
    </w:p>
    <w:p w14:paraId="2E093171" w14:textId="74BACF7E" w:rsidR="00D41FD9" w:rsidRDefault="00D41FD9" w:rsidP="00B22ABC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</w:p>
    <w:p w14:paraId="4E44936F" w14:textId="53AB0A0B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19BA2F76" w14:textId="74EB1D61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3490D49A" w14:textId="63AD1DCA" w:rsidR="00B22ABC" w:rsidRPr="00B22ABC" w:rsidRDefault="00D610C3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58784" behindDoc="0" locked="0" layoutInCell="1" allowOverlap="1" wp14:anchorId="072B38F4" wp14:editId="5B0EB799">
            <wp:simplePos x="0" y="0"/>
            <wp:positionH relativeFrom="margin">
              <wp:align>center</wp:align>
            </wp:positionH>
            <wp:positionV relativeFrom="paragraph">
              <wp:posOffset>56515</wp:posOffset>
            </wp:positionV>
            <wp:extent cx="3573145" cy="2678430"/>
            <wp:effectExtent l="161608" t="143192" r="398462" b="360363"/>
            <wp:wrapSquare wrapText="bothSides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3145" cy="2678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ACE81" w14:textId="6A4102E7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5B19422A" w14:textId="730C34D3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36536E40" w14:textId="17FA5154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17C339E5" w14:textId="3790BA1E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4640E604" w14:textId="05611BA3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1CC95529" w14:textId="72D4BC84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6650FDC0" w14:textId="43425FD1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0CF93AFA" w14:textId="04F7313F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62C65006" w14:textId="6CF8D902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21AA11F9" w14:textId="148034D5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15778BC6" w14:textId="1C441ECB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176632D1" w14:textId="46B82A02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22305D67" w14:textId="347C079E" w:rsidR="00B22ABC" w:rsidRPr="00B22ABC" w:rsidRDefault="00B22ABC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153D1204" w14:textId="00DD3F35" w:rsidR="00B22ABC" w:rsidRDefault="00D610C3" w:rsidP="00B22ABC">
      <w:pPr>
        <w:rPr>
          <w:rFonts w:ascii="Bahnschrift SemiBold" w:hAnsi="Bahnschrift SemiBold" w:cs="Dubai Light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38E13B11" wp14:editId="226AEDA9">
                <wp:simplePos x="0" y="0"/>
                <wp:positionH relativeFrom="margin">
                  <wp:posOffset>1687195</wp:posOffset>
                </wp:positionH>
                <wp:positionV relativeFrom="paragraph">
                  <wp:posOffset>409575</wp:posOffset>
                </wp:positionV>
                <wp:extent cx="2734945" cy="238125"/>
                <wp:effectExtent l="0" t="0" r="8255" b="9525"/>
                <wp:wrapTopAndBottom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494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B16C20" w14:textId="6A4BD100" w:rsidR="00D610C3" w:rsidRPr="004F771C" w:rsidRDefault="00D610C3" w:rsidP="00D610C3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Comprobación del cable hembra con tester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3B11" id="Cuadro de texto 211" o:spid="_x0000_s1056" type="#_x0000_t202" style="position:absolute;margin-left:132.85pt;margin-top:32.25pt;width:215.35pt;height:18.75pt;z-index:2519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" filled="f" stroked="f">
                <v:textbox inset="0,0,0,0">
                  <w:txbxContent>
                    <w:p w14:paraId="60B16C20" w14:textId="6A4BD100" w:rsidR="00D610C3" w:rsidRPr="004F771C" w:rsidRDefault="00D610C3" w:rsidP="00D610C3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 xml:space="preserve">Comprobación del cable hembra con </w:t>
                      </w:r>
                      <w:proofErr w:type="spellStart"/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tester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0A66DE5" w14:textId="09C1940E" w:rsidR="00D610C3" w:rsidRPr="00D610C3" w:rsidRDefault="00D610C3" w:rsidP="00D610C3">
      <w:pPr>
        <w:rPr>
          <w:rFonts w:ascii="Bahnschrift SemiBold" w:hAnsi="Bahnschrift SemiBold" w:cs="Dubai Light"/>
          <w:sz w:val="24"/>
          <w:szCs w:val="24"/>
          <w:lang w:eastAsia="es-ES"/>
        </w:rPr>
      </w:pPr>
    </w:p>
    <w:p w14:paraId="7F8EFA63" w14:textId="35E61E9B" w:rsidR="00D610C3" w:rsidRPr="006F1FC5" w:rsidRDefault="00D610C3" w:rsidP="00D610C3">
      <w:pPr>
        <w:rPr>
          <w:rFonts w:ascii="Bahnschrift SemiBold" w:hAnsi="Bahnschrift SemiBold" w:cs="Dubai Light"/>
          <w:sz w:val="18"/>
          <w:szCs w:val="18"/>
          <w:lang w:eastAsia="es-ES"/>
        </w:rPr>
      </w:pPr>
    </w:p>
    <w:p w14:paraId="0C7CA9F0" w14:textId="12215007" w:rsidR="00D610C3" w:rsidRDefault="00D610C3" w:rsidP="00D610C3">
      <w:pPr>
        <w:pStyle w:val="Contenido"/>
        <w:jc w:val="both"/>
        <w:rPr>
          <w:rFonts w:ascii="Segoe UI" w:hAnsi="Segoe UI" w:cs="Segoe UI"/>
          <w:noProof/>
          <w:color w:val="auto"/>
          <w:sz w:val="24"/>
          <w:szCs w:val="20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Ahora, sabiendo que el </w:t>
      </w:r>
      <w:r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cable hembra</w:t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funciona, tendriamos qu</w:t>
      </w:r>
      <w:r w:rsidR="0057768F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e colocarlo en </w:t>
      </w:r>
      <w:r w:rsidR="00010108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un </w:t>
      </w:r>
      <w:r w:rsidR="00010108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panel de parcheo</w:t>
      </w:r>
      <w:r w:rsidR="00010108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dentro del </w:t>
      </w:r>
      <w:r w:rsidR="00010108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armario rack</w:t>
      </w:r>
      <w:r w:rsidR="00010108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. Para introducirlo en el </w:t>
      </w:r>
      <w:r w:rsidR="00010108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panel de parcheo</w:t>
      </w:r>
      <w:r w:rsidR="00DA120F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, simplemente hay que </w:t>
      </w:r>
      <w:r w:rsidR="00DA120F" w:rsidRPr="006F1FC5">
        <w:rPr>
          <w:rFonts w:ascii="Segoe UI" w:hAnsi="Segoe UI" w:cs="Segoe UI"/>
          <w:b/>
          <w:bCs/>
          <w:noProof/>
          <w:color w:val="auto"/>
          <w:sz w:val="24"/>
          <w:szCs w:val="20"/>
          <w:lang w:eastAsia="es-ES"/>
        </w:rPr>
        <w:t>presionar un poco desde la parte trasera</w:t>
      </w:r>
      <w:r w:rsidR="00DA120F">
        <w:rPr>
          <w:rFonts w:ascii="Segoe UI" w:hAnsi="Segoe UI" w:cs="Segoe UI"/>
          <w:noProof/>
          <w:color w:val="auto"/>
          <w:sz w:val="24"/>
          <w:szCs w:val="20"/>
          <w:lang w:eastAsia="es-ES"/>
        </w:rPr>
        <w:t xml:space="preserve"> y se incrustará, quedando tal que así:</w:t>
      </w:r>
    </w:p>
    <w:p w14:paraId="4EDCECFE" w14:textId="6B9A9E9A" w:rsidR="00D610C3" w:rsidRPr="00D610C3" w:rsidRDefault="00EE70B9" w:rsidP="00D610C3">
      <w:pPr>
        <w:ind w:firstLine="720"/>
        <w:rPr>
          <w:rFonts w:ascii="Bahnschrift SemiBold" w:hAnsi="Bahnschrift SemiBold" w:cs="Dubai Light"/>
          <w:sz w:val="24"/>
          <w:szCs w:val="24"/>
          <w:lang w:eastAsia="es-ES"/>
        </w:rPr>
      </w:pP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62880" behindDoc="0" locked="0" layoutInCell="1" allowOverlap="1" wp14:anchorId="67E0D1BB" wp14:editId="234666A5">
            <wp:simplePos x="0" y="0"/>
            <wp:positionH relativeFrom="column">
              <wp:posOffset>3230245</wp:posOffset>
            </wp:positionH>
            <wp:positionV relativeFrom="paragraph">
              <wp:posOffset>478790</wp:posOffset>
            </wp:positionV>
            <wp:extent cx="2216150" cy="1661160"/>
            <wp:effectExtent l="144145" t="160655" r="404495" b="366395"/>
            <wp:wrapSquare wrapText="bothSides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16150" cy="1661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auto"/>
          <w:sz w:val="24"/>
          <w:szCs w:val="20"/>
          <w:lang w:eastAsia="es-ES"/>
        </w:rPr>
        <w:drawing>
          <wp:anchor distT="0" distB="0" distL="114300" distR="114300" simplePos="0" relativeHeight="251961856" behindDoc="0" locked="0" layoutInCell="1" allowOverlap="1" wp14:anchorId="1100CD2C" wp14:editId="02516238">
            <wp:simplePos x="0" y="0"/>
            <wp:positionH relativeFrom="column">
              <wp:posOffset>742950</wp:posOffset>
            </wp:positionH>
            <wp:positionV relativeFrom="paragraph">
              <wp:posOffset>469073</wp:posOffset>
            </wp:positionV>
            <wp:extent cx="2196660" cy="1646762"/>
            <wp:effectExtent l="160655" t="144145" r="402590" b="364490"/>
            <wp:wrapNone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96660" cy="16467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120F">
        <w:rPr>
          <w:noProof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6BDBC2C3" wp14:editId="19339C89">
                <wp:simplePos x="0" y="0"/>
                <wp:positionH relativeFrom="margin">
                  <wp:align>center</wp:align>
                </wp:positionH>
                <wp:positionV relativeFrom="paragraph">
                  <wp:posOffset>2555875</wp:posOffset>
                </wp:positionV>
                <wp:extent cx="3347085" cy="238125"/>
                <wp:effectExtent l="0" t="0" r="5715" b="9525"/>
                <wp:wrapTopAndBottom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08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68584" w14:textId="1E195C7A" w:rsidR="00DA120F" w:rsidRPr="004F771C" w:rsidRDefault="00DA120F" w:rsidP="00DA120F">
                            <w:pPr>
                              <w:pStyle w:val="Descripcin"/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</w:pPr>
                            <w:r>
                              <w:rPr>
                                <w:rFonts w:ascii="Poppins" w:hAnsi="Poppins" w:cs="Poppins"/>
                                <w:i w:val="0"/>
                                <w:iCs w:val="0"/>
                                <w:color w:val="auto"/>
                              </w:rPr>
                              <w:t>Incrustado del cable hembra en el panel de parcheo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C2C3" id="Cuadro de texto 214" o:spid="_x0000_s1057" type="#_x0000_t202" style="position:absolute;left:0;text-align:left;margin-left:0;margin-top:201.25pt;width:263.55pt;height:18.75pt;z-index:251964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" filled="f" stroked="f">
                <v:textbox inset="0,0,0,0">
                  <w:txbxContent>
                    <w:p w14:paraId="63D68584" w14:textId="1E195C7A" w:rsidR="00DA120F" w:rsidRPr="004F771C" w:rsidRDefault="00DA120F" w:rsidP="00DA120F">
                      <w:pPr>
                        <w:pStyle w:val="Descripcin"/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</w:pPr>
                      <w:r>
                        <w:rPr>
                          <w:rFonts w:ascii="Poppins" w:hAnsi="Poppins" w:cs="Poppins"/>
                          <w:i w:val="0"/>
                          <w:iCs w:val="0"/>
                          <w:color w:val="auto"/>
                        </w:rPr>
                        <w:t>Incrustado del cable hembra en el panel de parcheo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sectPr w:rsidR="00D610C3" w:rsidRPr="00D610C3" w:rsidSect="00CC4D15">
      <w:headerReference w:type="default" r:id="rId47"/>
      <w:footerReference w:type="default" r:id="rId48"/>
      <w:pgSz w:w="11906" w:h="16838" w:code="9"/>
      <w:pgMar w:top="720" w:right="936" w:bottom="720" w:left="936" w:header="0" w:footer="0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8F090" w14:textId="77777777" w:rsidR="00A42BCF" w:rsidRDefault="00A42BCF">
      <w:r>
        <w:separator/>
      </w:r>
    </w:p>
    <w:p w14:paraId="2B8177B7" w14:textId="77777777" w:rsidR="00A42BCF" w:rsidRDefault="00A42BCF"/>
  </w:endnote>
  <w:endnote w:type="continuationSeparator" w:id="0">
    <w:p w14:paraId="775B5295" w14:textId="77777777" w:rsidR="00A42BCF" w:rsidRDefault="00A42BCF">
      <w:r>
        <w:continuationSeparator/>
      </w:r>
    </w:p>
    <w:p w14:paraId="057C1259" w14:textId="77777777" w:rsidR="00A42BCF" w:rsidRDefault="00A42BCF"/>
  </w:endnote>
  <w:endnote w:type="continuationNotice" w:id="1">
    <w:p w14:paraId="2518CFFB" w14:textId="77777777" w:rsidR="00A42BCF" w:rsidRDefault="00A42BC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0" w:type="pct"/>
      <w:tblInd w:w="9553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502"/>
    </w:tblGrid>
    <w:tr w:rsidR="00CA74F5" w14:paraId="61C61965" w14:textId="77777777" w:rsidTr="00CA74F5">
      <w:trPr>
        <w:trHeight w:val="25"/>
      </w:trPr>
      <w:tc>
        <w:tcPr>
          <w:tcW w:w="502" w:type="dxa"/>
          <w:shd w:val="clear" w:color="auto" w:fill="auto"/>
          <w:vAlign w:val="center"/>
        </w:tcPr>
        <w:p w14:paraId="526758CA" w14:textId="11F43E9D" w:rsidR="00CA74F5" w:rsidRDefault="003F429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5E798B5" wp14:editId="0D60D57D">
                    <wp:simplePos x="0" y="0"/>
                    <wp:positionH relativeFrom="column">
                      <wp:posOffset>-84455</wp:posOffset>
                    </wp:positionH>
                    <wp:positionV relativeFrom="paragraph">
                      <wp:posOffset>-65405</wp:posOffset>
                    </wp:positionV>
                    <wp:extent cx="333375" cy="371475"/>
                    <wp:effectExtent l="152400" t="114300" r="161925" b="200025"/>
                    <wp:wrapNone/>
                    <wp:docPr id="35" name="Rectángulo: esquinas redondeadas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3375" cy="371475"/>
                            </a:xfrm>
                            <a:prstGeom prst="round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52400" dist="38100" dir="5400000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72607565" id="Rectángulo: esquinas redondeadas 35" o:spid="_x0000_s1026" style="position:absolute;margin-left:-6.65pt;margin-top:-5.15pt;width:26.25pt;height:2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" fillcolor="#393737 [814]" stroked="f" strokeweight="2pt">
                    <v:shadow on="t" color="black" opacity="26214f" origin=",.5" offset="0,3pt"/>
                  </v:roundrect>
                </w:pict>
              </mc:Fallback>
            </mc:AlternateContent>
          </w:r>
          <w:r w:rsidR="00CA74F5">
            <w:rPr>
              <w:color w:val="FFFFFF" w:themeColor="background1"/>
            </w:rPr>
            <w:fldChar w:fldCharType="begin"/>
          </w:r>
          <w:r w:rsidR="00CA74F5">
            <w:rPr>
              <w:color w:val="FFFFFF" w:themeColor="background1"/>
            </w:rPr>
            <w:instrText>PAGE   \* MERGEFORMAT</w:instrText>
          </w:r>
          <w:r w:rsidR="00CA74F5">
            <w:rPr>
              <w:color w:val="FFFFFF" w:themeColor="background1"/>
            </w:rPr>
            <w:fldChar w:fldCharType="separate"/>
          </w:r>
          <w:r w:rsidR="00CA74F5">
            <w:rPr>
              <w:color w:val="FFFFFF" w:themeColor="background1"/>
            </w:rPr>
            <w:t>2</w:t>
          </w:r>
          <w:r w:rsidR="00CA74F5">
            <w:rPr>
              <w:color w:val="FFFFFF" w:themeColor="background1"/>
            </w:rPr>
            <w:fldChar w:fldCharType="end"/>
          </w:r>
        </w:p>
      </w:tc>
    </w:tr>
  </w:tbl>
  <w:p w14:paraId="3DE41E06" w14:textId="7A9A7129" w:rsidR="00DF027C" w:rsidRDefault="00394BB1">
    <w:pPr>
      <w:pStyle w:val="Piedepgina"/>
      <w:rPr>
        <w:noProof/>
      </w:rPr>
    </w:pPr>
    <w:r w:rsidRPr="00394BB1">
      <w:rPr>
        <w:noProof/>
        <w:color w:val="FFFFFF" w:themeColor="background1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4F0F631" wp14:editId="0848EBE0">
              <wp:simplePos x="0" y="0"/>
              <wp:positionH relativeFrom="column">
                <wp:posOffset>3700780</wp:posOffset>
              </wp:positionH>
              <wp:positionV relativeFrom="paragraph">
                <wp:posOffset>-346075</wp:posOffset>
              </wp:positionV>
              <wp:extent cx="2333625" cy="1404620"/>
              <wp:effectExtent l="0" t="0" r="0" b="444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36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B006C0F" w14:textId="14291D44" w:rsidR="00394BB1" w:rsidRPr="00322DB2" w:rsidRDefault="00394BB1">
                          <w:pPr>
                            <w:rPr>
                              <w:rFonts w:ascii="Poppins" w:hAnsi="Poppins" w:cs="Poppins"/>
                              <w:color w:val="3B3838" w:themeColor="background2" w:themeShade="40"/>
                              <w:sz w:val="20"/>
                              <w:szCs w:val="16"/>
                            </w:rPr>
                          </w:pPr>
                          <w:r w:rsidRPr="00322DB2">
                            <w:rPr>
                              <w:rFonts w:ascii="Poppins" w:hAnsi="Poppins" w:cs="Poppins"/>
                              <w:color w:val="3B3838" w:themeColor="background2" w:themeShade="40"/>
                              <w:sz w:val="20"/>
                              <w:szCs w:val="16"/>
                            </w:rPr>
                            <w:t>JUAN CARLOS NAVIDAD GARCÍA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F0F631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58" type="#_x0000_t202" style="position:absolute;margin-left:291.4pt;margin-top:-27.25pt;width:183.7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" filled="f" stroked="f">
              <v:textbox style="mso-fit-shape-to-text:t">
                <w:txbxContent>
                  <w:p w14:paraId="5B006C0F" w14:textId="14291D44" w:rsidR="00394BB1" w:rsidRPr="00322DB2" w:rsidRDefault="00394BB1">
                    <w:pPr>
                      <w:rPr>
                        <w:rFonts w:ascii="Poppins" w:hAnsi="Poppins" w:cs="Poppins"/>
                        <w:color w:val="3B3838" w:themeColor="background2" w:themeShade="40"/>
                        <w:sz w:val="20"/>
                        <w:szCs w:val="16"/>
                      </w:rPr>
                    </w:pPr>
                    <w:r w:rsidRPr="00322DB2">
                      <w:rPr>
                        <w:rFonts w:ascii="Poppins" w:hAnsi="Poppins" w:cs="Poppins"/>
                        <w:color w:val="3B3838" w:themeColor="background2" w:themeShade="40"/>
                        <w:sz w:val="20"/>
                        <w:szCs w:val="16"/>
                      </w:rPr>
                      <w:t>JUAN CARLOS NAVIDAD GARCÍA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17BDE1" w14:textId="77777777" w:rsidR="00A42BCF" w:rsidRDefault="00A42BCF">
      <w:r>
        <w:separator/>
      </w:r>
    </w:p>
    <w:p w14:paraId="5ADC3DB9" w14:textId="77777777" w:rsidR="00A42BCF" w:rsidRDefault="00A42BCF"/>
  </w:footnote>
  <w:footnote w:type="continuationSeparator" w:id="0">
    <w:p w14:paraId="73F72E7B" w14:textId="77777777" w:rsidR="00A42BCF" w:rsidRDefault="00A42BCF">
      <w:r>
        <w:continuationSeparator/>
      </w:r>
    </w:p>
    <w:p w14:paraId="6CBF2901" w14:textId="77777777" w:rsidR="00A42BCF" w:rsidRDefault="00A42BCF"/>
  </w:footnote>
  <w:footnote w:type="continuationNotice" w:id="1">
    <w:p w14:paraId="7BA799E7" w14:textId="77777777" w:rsidR="00A42BCF" w:rsidRDefault="00A42BC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64583D7" w14:textId="77777777" w:rsidTr="00322DB2">
      <w:trPr>
        <w:trHeight w:val="978"/>
      </w:trPr>
      <w:tc>
        <w:tcPr>
          <w:tcW w:w="10035" w:type="dxa"/>
          <w:tcBorders>
            <w:top w:val="nil"/>
            <w:left w:val="nil"/>
            <w:bottom w:val="single" w:sz="24" w:space="0" w:color="3B3838" w:themeColor="background2" w:themeShade="40"/>
            <w:right w:val="nil"/>
          </w:tcBorders>
        </w:tcPr>
        <w:p w14:paraId="6FD300A8" w14:textId="77777777" w:rsidR="00D077E9" w:rsidRPr="00713810" w:rsidRDefault="00D077E9" w:rsidP="00370673">
          <w:pPr>
            <w:pStyle w:val="Encabezado"/>
            <w:spacing w:before="60"/>
            <w:rPr>
              <w:rFonts w:ascii="Poppins" w:hAnsi="Poppins" w:cs="Poppins"/>
              <w:noProof/>
              <w:color w:val="3B3838" w:themeColor="background2" w:themeShade="40"/>
              <w:sz w:val="20"/>
              <w:szCs w:val="16"/>
            </w:rPr>
          </w:pPr>
        </w:p>
        <w:p w14:paraId="0D5FFBA4" w14:textId="408B77C6" w:rsidR="00370673" w:rsidRPr="00713810" w:rsidRDefault="00720910" w:rsidP="00370673">
          <w:pPr>
            <w:spacing w:before="60"/>
            <w:rPr>
              <w:rFonts w:ascii="Poppins" w:hAnsi="Poppins" w:cs="Poppins"/>
              <w:color w:val="3B3838" w:themeColor="background2" w:themeShade="40"/>
              <w:sz w:val="20"/>
              <w:szCs w:val="16"/>
            </w:rPr>
          </w:pPr>
          <w:r>
            <w:rPr>
              <w:rFonts w:ascii="Poppins" w:hAnsi="Poppins" w:cs="Poppins"/>
              <w:color w:val="3B3838" w:themeColor="background2" w:themeShade="40"/>
              <w:sz w:val="20"/>
              <w:szCs w:val="16"/>
            </w:rPr>
            <w:t xml:space="preserve">DISEÑO DE CONECTOR HEMBRA RJ45, CABLE DIRECTO Y CRUZADO             </w:t>
          </w:r>
          <w:r w:rsidR="00EA6ADB">
            <w:rPr>
              <w:rFonts w:ascii="Poppins" w:hAnsi="Poppins" w:cs="Poppins"/>
              <w:color w:val="3B3838" w:themeColor="background2" w:themeShade="40"/>
              <w:sz w:val="20"/>
              <w:szCs w:val="16"/>
            </w:rPr>
            <w:t>ADMINISTRACIÓN DE REDES</w:t>
          </w:r>
        </w:p>
      </w:tc>
    </w:tr>
  </w:tbl>
  <w:p w14:paraId="23DFB0F7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14951"/>
    <w:multiLevelType w:val="hybridMultilevel"/>
    <w:tmpl w:val="3CA4EA44"/>
    <w:lvl w:ilvl="0" w:tplc="CEA8C14C">
      <w:start w:val="3"/>
      <w:numFmt w:val="bullet"/>
      <w:lvlText w:val="-"/>
      <w:lvlJc w:val="left"/>
      <w:pPr>
        <w:ind w:left="1080" w:hanging="360"/>
      </w:pPr>
      <w:rPr>
        <w:rFonts w:ascii="Segoe UI" w:eastAsia="Times New Roman" w:hAnsi="Segoe UI" w:cs="Segoe U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C4B6E34"/>
    <w:multiLevelType w:val="multilevel"/>
    <w:tmpl w:val="2304DA0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  <w:color w:val="171717" w:themeColor="background2" w:themeShade="1A"/>
        <w:sz w:val="36"/>
        <w:szCs w:val="2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abstractNum w:abstractNumId="2" w15:restartNumberingAfterBreak="0">
    <w:nsid w:val="34BF4FC1"/>
    <w:multiLevelType w:val="hybridMultilevel"/>
    <w:tmpl w:val="B4BC07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10532D"/>
    <w:multiLevelType w:val="multilevel"/>
    <w:tmpl w:val="965CAC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9B7A9B"/>
    <w:multiLevelType w:val="hybridMultilevel"/>
    <w:tmpl w:val="C9D6A94C"/>
    <w:lvl w:ilvl="0" w:tplc="7BCEFE2E">
      <w:start w:val="1"/>
      <w:numFmt w:val="bullet"/>
      <w:lvlText w:val="-"/>
      <w:lvlJc w:val="left"/>
      <w:pPr>
        <w:ind w:left="1800" w:hanging="360"/>
      </w:pPr>
      <w:rPr>
        <w:rFonts w:ascii="Segoe UI" w:eastAsia="Times New Roman" w:hAnsi="Segoe UI" w:cs="Segoe UI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524B5E0B"/>
    <w:multiLevelType w:val="hybridMultilevel"/>
    <w:tmpl w:val="5AFAB2A8"/>
    <w:lvl w:ilvl="0" w:tplc="C99261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4776CCE"/>
    <w:multiLevelType w:val="hybridMultilevel"/>
    <w:tmpl w:val="E7508F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D80A9F"/>
    <w:multiLevelType w:val="hybridMultilevel"/>
    <w:tmpl w:val="2376EB68"/>
    <w:lvl w:ilvl="0" w:tplc="A1969B88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FF5637"/>
    <w:multiLevelType w:val="hybridMultilevel"/>
    <w:tmpl w:val="4730685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8"/>
  </w:num>
  <w:num w:numId="5">
    <w:abstractNumId w:val="4"/>
  </w:num>
  <w:num w:numId="6">
    <w:abstractNumId w:val="1"/>
  </w:num>
  <w:num w:numId="7">
    <w:abstractNumId w:val="0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cfcfe,white,#ecf4fe,#f2f2f2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73"/>
    <w:rsid w:val="00003479"/>
    <w:rsid w:val="00010108"/>
    <w:rsid w:val="00010394"/>
    <w:rsid w:val="000153FC"/>
    <w:rsid w:val="00021A8E"/>
    <w:rsid w:val="0002296C"/>
    <w:rsid w:val="00023807"/>
    <w:rsid w:val="0002482E"/>
    <w:rsid w:val="000416BC"/>
    <w:rsid w:val="00044D7F"/>
    <w:rsid w:val="00050324"/>
    <w:rsid w:val="00050A42"/>
    <w:rsid w:val="00053E14"/>
    <w:rsid w:val="00055404"/>
    <w:rsid w:val="00062676"/>
    <w:rsid w:val="00062D19"/>
    <w:rsid w:val="000645E7"/>
    <w:rsid w:val="00067046"/>
    <w:rsid w:val="0006720B"/>
    <w:rsid w:val="00070111"/>
    <w:rsid w:val="00071AF4"/>
    <w:rsid w:val="00072BA7"/>
    <w:rsid w:val="0007316C"/>
    <w:rsid w:val="000747A0"/>
    <w:rsid w:val="0007650E"/>
    <w:rsid w:val="00082817"/>
    <w:rsid w:val="00083C3E"/>
    <w:rsid w:val="00092E70"/>
    <w:rsid w:val="00092EB6"/>
    <w:rsid w:val="00094CF7"/>
    <w:rsid w:val="000A0150"/>
    <w:rsid w:val="000A01E3"/>
    <w:rsid w:val="000A1129"/>
    <w:rsid w:val="000A3DD8"/>
    <w:rsid w:val="000A66C0"/>
    <w:rsid w:val="000A75AD"/>
    <w:rsid w:val="000B1809"/>
    <w:rsid w:val="000B2EC6"/>
    <w:rsid w:val="000D09A5"/>
    <w:rsid w:val="000D3EA0"/>
    <w:rsid w:val="000D60AF"/>
    <w:rsid w:val="000D790E"/>
    <w:rsid w:val="000E63C9"/>
    <w:rsid w:val="000E7EC2"/>
    <w:rsid w:val="000F1E9E"/>
    <w:rsid w:val="000F7B7C"/>
    <w:rsid w:val="001007CD"/>
    <w:rsid w:val="00101715"/>
    <w:rsid w:val="0011501A"/>
    <w:rsid w:val="00115B20"/>
    <w:rsid w:val="0011702B"/>
    <w:rsid w:val="00124175"/>
    <w:rsid w:val="00126645"/>
    <w:rsid w:val="00130E9D"/>
    <w:rsid w:val="001418DF"/>
    <w:rsid w:val="00144F84"/>
    <w:rsid w:val="00150A6D"/>
    <w:rsid w:val="00160883"/>
    <w:rsid w:val="00161813"/>
    <w:rsid w:val="00165710"/>
    <w:rsid w:val="00171149"/>
    <w:rsid w:val="0018131E"/>
    <w:rsid w:val="00185B35"/>
    <w:rsid w:val="00186B0A"/>
    <w:rsid w:val="00187A7C"/>
    <w:rsid w:val="001914E2"/>
    <w:rsid w:val="00196BE4"/>
    <w:rsid w:val="00197A06"/>
    <w:rsid w:val="001A0081"/>
    <w:rsid w:val="001A33C5"/>
    <w:rsid w:val="001B38E3"/>
    <w:rsid w:val="001B3A1B"/>
    <w:rsid w:val="001B42FC"/>
    <w:rsid w:val="001B705D"/>
    <w:rsid w:val="001C5279"/>
    <w:rsid w:val="001D45FD"/>
    <w:rsid w:val="001E2892"/>
    <w:rsid w:val="001F2BC8"/>
    <w:rsid w:val="001F41DD"/>
    <w:rsid w:val="001F5F6B"/>
    <w:rsid w:val="0020257A"/>
    <w:rsid w:val="00207299"/>
    <w:rsid w:val="00213C86"/>
    <w:rsid w:val="0021562A"/>
    <w:rsid w:val="0021692F"/>
    <w:rsid w:val="00224617"/>
    <w:rsid w:val="002263D8"/>
    <w:rsid w:val="00227AAB"/>
    <w:rsid w:val="0023571E"/>
    <w:rsid w:val="00237CDF"/>
    <w:rsid w:val="00243EBC"/>
    <w:rsid w:val="00246A35"/>
    <w:rsid w:val="00247FB8"/>
    <w:rsid w:val="00257EE5"/>
    <w:rsid w:val="0026059D"/>
    <w:rsid w:val="00261901"/>
    <w:rsid w:val="002621C3"/>
    <w:rsid w:val="00267211"/>
    <w:rsid w:val="0027232F"/>
    <w:rsid w:val="002730CD"/>
    <w:rsid w:val="00284348"/>
    <w:rsid w:val="00287F5A"/>
    <w:rsid w:val="002943BD"/>
    <w:rsid w:val="002955CE"/>
    <w:rsid w:val="00297AF8"/>
    <w:rsid w:val="00297EB5"/>
    <w:rsid w:val="002A0C9B"/>
    <w:rsid w:val="002A1580"/>
    <w:rsid w:val="002A4D68"/>
    <w:rsid w:val="002B0D64"/>
    <w:rsid w:val="002B0E45"/>
    <w:rsid w:val="002C2944"/>
    <w:rsid w:val="002C4090"/>
    <w:rsid w:val="002D0FC9"/>
    <w:rsid w:val="002D4714"/>
    <w:rsid w:val="002E0066"/>
    <w:rsid w:val="002E2057"/>
    <w:rsid w:val="002E45B3"/>
    <w:rsid w:val="002E628B"/>
    <w:rsid w:val="002E7470"/>
    <w:rsid w:val="002F1B3C"/>
    <w:rsid w:val="002F290B"/>
    <w:rsid w:val="002F2CB9"/>
    <w:rsid w:val="002F51F5"/>
    <w:rsid w:val="002F7F6E"/>
    <w:rsid w:val="00301B0B"/>
    <w:rsid w:val="00305A97"/>
    <w:rsid w:val="00312137"/>
    <w:rsid w:val="00322DB2"/>
    <w:rsid w:val="00322E0F"/>
    <w:rsid w:val="00323907"/>
    <w:rsid w:val="00330359"/>
    <w:rsid w:val="00330D92"/>
    <w:rsid w:val="00334060"/>
    <w:rsid w:val="003352A9"/>
    <w:rsid w:val="0033762F"/>
    <w:rsid w:val="003473B8"/>
    <w:rsid w:val="00350493"/>
    <w:rsid w:val="00353310"/>
    <w:rsid w:val="00354223"/>
    <w:rsid w:val="003552E4"/>
    <w:rsid w:val="00356672"/>
    <w:rsid w:val="00360494"/>
    <w:rsid w:val="0036129D"/>
    <w:rsid w:val="003618A2"/>
    <w:rsid w:val="00362063"/>
    <w:rsid w:val="00365D76"/>
    <w:rsid w:val="00366C7E"/>
    <w:rsid w:val="00370673"/>
    <w:rsid w:val="00371685"/>
    <w:rsid w:val="00374968"/>
    <w:rsid w:val="00384EA3"/>
    <w:rsid w:val="00385BCE"/>
    <w:rsid w:val="00390F30"/>
    <w:rsid w:val="003915B4"/>
    <w:rsid w:val="00392E1F"/>
    <w:rsid w:val="0039317A"/>
    <w:rsid w:val="00394BB1"/>
    <w:rsid w:val="00395892"/>
    <w:rsid w:val="00397AA8"/>
    <w:rsid w:val="003A37EF"/>
    <w:rsid w:val="003A39A1"/>
    <w:rsid w:val="003A50BA"/>
    <w:rsid w:val="003A53A2"/>
    <w:rsid w:val="003A720F"/>
    <w:rsid w:val="003B0266"/>
    <w:rsid w:val="003B4592"/>
    <w:rsid w:val="003B64C0"/>
    <w:rsid w:val="003C1798"/>
    <w:rsid w:val="003C2191"/>
    <w:rsid w:val="003C417B"/>
    <w:rsid w:val="003C545B"/>
    <w:rsid w:val="003C5806"/>
    <w:rsid w:val="003D3863"/>
    <w:rsid w:val="003D49CA"/>
    <w:rsid w:val="003E4102"/>
    <w:rsid w:val="003F4299"/>
    <w:rsid w:val="00401CE2"/>
    <w:rsid w:val="00401D1F"/>
    <w:rsid w:val="00407232"/>
    <w:rsid w:val="00407441"/>
    <w:rsid w:val="004110DE"/>
    <w:rsid w:val="004115E0"/>
    <w:rsid w:val="00413C5D"/>
    <w:rsid w:val="004157B3"/>
    <w:rsid w:val="0041768A"/>
    <w:rsid w:val="0044085A"/>
    <w:rsid w:val="00450C3B"/>
    <w:rsid w:val="00455939"/>
    <w:rsid w:val="00460432"/>
    <w:rsid w:val="004626AD"/>
    <w:rsid w:val="00466AAA"/>
    <w:rsid w:val="00467075"/>
    <w:rsid w:val="0046765A"/>
    <w:rsid w:val="004708CC"/>
    <w:rsid w:val="00477E71"/>
    <w:rsid w:val="004800D7"/>
    <w:rsid w:val="0048110D"/>
    <w:rsid w:val="00492A04"/>
    <w:rsid w:val="004A1FED"/>
    <w:rsid w:val="004A325F"/>
    <w:rsid w:val="004A493B"/>
    <w:rsid w:val="004A779D"/>
    <w:rsid w:val="004B21A5"/>
    <w:rsid w:val="004B4B50"/>
    <w:rsid w:val="004B5B56"/>
    <w:rsid w:val="004C0C56"/>
    <w:rsid w:val="004D2193"/>
    <w:rsid w:val="004D2D41"/>
    <w:rsid w:val="004D3662"/>
    <w:rsid w:val="004E2ABA"/>
    <w:rsid w:val="004E32EC"/>
    <w:rsid w:val="004E3F8D"/>
    <w:rsid w:val="004E5FEE"/>
    <w:rsid w:val="004E6E98"/>
    <w:rsid w:val="004E78D5"/>
    <w:rsid w:val="004F1B5F"/>
    <w:rsid w:val="004F54F4"/>
    <w:rsid w:val="004F68AB"/>
    <w:rsid w:val="004F726B"/>
    <w:rsid w:val="004F746D"/>
    <w:rsid w:val="004F771C"/>
    <w:rsid w:val="005011E3"/>
    <w:rsid w:val="005037F0"/>
    <w:rsid w:val="00505C52"/>
    <w:rsid w:val="00511123"/>
    <w:rsid w:val="00512CA3"/>
    <w:rsid w:val="005140CD"/>
    <w:rsid w:val="00516A86"/>
    <w:rsid w:val="0051766D"/>
    <w:rsid w:val="00521D96"/>
    <w:rsid w:val="00524743"/>
    <w:rsid w:val="005275F6"/>
    <w:rsid w:val="0053165D"/>
    <w:rsid w:val="00533177"/>
    <w:rsid w:val="00535DCD"/>
    <w:rsid w:val="00540FBF"/>
    <w:rsid w:val="00541ABE"/>
    <w:rsid w:val="00543524"/>
    <w:rsid w:val="00543C85"/>
    <w:rsid w:val="005477CC"/>
    <w:rsid w:val="0055191F"/>
    <w:rsid w:val="00556441"/>
    <w:rsid w:val="005632E9"/>
    <w:rsid w:val="005636BF"/>
    <w:rsid w:val="005653F5"/>
    <w:rsid w:val="005654DC"/>
    <w:rsid w:val="00570A79"/>
    <w:rsid w:val="00572102"/>
    <w:rsid w:val="00575A1B"/>
    <w:rsid w:val="0057729A"/>
    <w:rsid w:val="0057768F"/>
    <w:rsid w:val="005813B8"/>
    <w:rsid w:val="0058241C"/>
    <w:rsid w:val="0058748B"/>
    <w:rsid w:val="00595A18"/>
    <w:rsid w:val="00596A24"/>
    <w:rsid w:val="005A551D"/>
    <w:rsid w:val="005B097C"/>
    <w:rsid w:val="005C1170"/>
    <w:rsid w:val="005C372F"/>
    <w:rsid w:val="005C3B74"/>
    <w:rsid w:val="005C3D46"/>
    <w:rsid w:val="005C4F80"/>
    <w:rsid w:val="005C61AA"/>
    <w:rsid w:val="005D24B4"/>
    <w:rsid w:val="005D5AE0"/>
    <w:rsid w:val="005E22D5"/>
    <w:rsid w:val="005E274E"/>
    <w:rsid w:val="005F1BB0"/>
    <w:rsid w:val="005F34E9"/>
    <w:rsid w:val="005F69DD"/>
    <w:rsid w:val="005F6EF9"/>
    <w:rsid w:val="005F79B6"/>
    <w:rsid w:val="00603814"/>
    <w:rsid w:val="0061193B"/>
    <w:rsid w:val="006147EA"/>
    <w:rsid w:val="00614CED"/>
    <w:rsid w:val="006164FB"/>
    <w:rsid w:val="0062699D"/>
    <w:rsid w:val="00631257"/>
    <w:rsid w:val="006320E3"/>
    <w:rsid w:val="0064112B"/>
    <w:rsid w:val="00643C07"/>
    <w:rsid w:val="006464BF"/>
    <w:rsid w:val="00652416"/>
    <w:rsid w:val="006536B7"/>
    <w:rsid w:val="00654CDF"/>
    <w:rsid w:val="0065652C"/>
    <w:rsid w:val="00656C4D"/>
    <w:rsid w:val="00661424"/>
    <w:rsid w:val="00663437"/>
    <w:rsid w:val="006812BF"/>
    <w:rsid w:val="00682866"/>
    <w:rsid w:val="006829CB"/>
    <w:rsid w:val="006829DD"/>
    <w:rsid w:val="00682E45"/>
    <w:rsid w:val="00687140"/>
    <w:rsid w:val="0069529C"/>
    <w:rsid w:val="00697251"/>
    <w:rsid w:val="006B24E1"/>
    <w:rsid w:val="006B4017"/>
    <w:rsid w:val="006B4CF4"/>
    <w:rsid w:val="006C02EC"/>
    <w:rsid w:val="006C1819"/>
    <w:rsid w:val="006C216A"/>
    <w:rsid w:val="006C78B6"/>
    <w:rsid w:val="006D07FF"/>
    <w:rsid w:val="006D145C"/>
    <w:rsid w:val="006D14E7"/>
    <w:rsid w:val="006D19A9"/>
    <w:rsid w:val="006D2B61"/>
    <w:rsid w:val="006D3181"/>
    <w:rsid w:val="006E2D56"/>
    <w:rsid w:val="006E38D4"/>
    <w:rsid w:val="006E5716"/>
    <w:rsid w:val="006F1FC5"/>
    <w:rsid w:val="006F738E"/>
    <w:rsid w:val="00701E3F"/>
    <w:rsid w:val="007048D6"/>
    <w:rsid w:val="00704F0E"/>
    <w:rsid w:val="00711825"/>
    <w:rsid w:val="00713810"/>
    <w:rsid w:val="0072034D"/>
    <w:rsid w:val="00720910"/>
    <w:rsid w:val="00722123"/>
    <w:rsid w:val="00724DC6"/>
    <w:rsid w:val="00725004"/>
    <w:rsid w:val="0072688F"/>
    <w:rsid w:val="007302B3"/>
    <w:rsid w:val="00730733"/>
    <w:rsid w:val="007309A6"/>
    <w:rsid w:val="00730E3A"/>
    <w:rsid w:val="0073219A"/>
    <w:rsid w:val="00732DBB"/>
    <w:rsid w:val="00732F45"/>
    <w:rsid w:val="00733858"/>
    <w:rsid w:val="00733F6B"/>
    <w:rsid w:val="00736AAF"/>
    <w:rsid w:val="00740689"/>
    <w:rsid w:val="0074272A"/>
    <w:rsid w:val="007437BE"/>
    <w:rsid w:val="00744C8F"/>
    <w:rsid w:val="0075005C"/>
    <w:rsid w:val="007579A9"/>
    <w:rsid w:val="00765B2A"/>
    <w:rsid w:val="00767766"/>
    <w:rsid w:val="00770A4F"/>
    <w:rsid w:val="007719C0"/>
    <w:rsid w:val="007740B7"/>
    <w:rsid w:val="00774E00"/>
    <w:rsid w:val="0077694F"/>
    <w:rsid w:val="0078008E"/>
    <w:rsid w:val="00783A34"/>
    <w:rsid w:val="007844E8"/>
    <w:rsid w:val="00784B9B"/>
    <w:rsid w:val="0079008B"/>
    <w:rsid w:val="00791E18"/>
    <w:rsid w:val="007A270A"/>
    <w:rsid w:val="007C013A"/>
    <w:rsid w:val="007C47ED"/>
    <w:rsid w:val="007C6B52"/>
    <w:rsid w:val="007C7C51"/>
    <w:rsid w:val="007C7CCB"/>
    <w:rsid w:val="007D06BD"/>
    <w:rsid w:val="007D16C5"/>
    <w:rsid w:val="007D259E"/>
    <w:rsid w:val="007D3A90"/>
    <w:rsid w:val="007D69C9"/>
    <w:rsid w:val="007D6B83"/>
    <w:rsid w:val="007E07AF"/>
    <w:rsid w:val="007E2263"/>
    <w:rsid w:val="007E4D3B"/>
    <w:rsid w:val="007E64C6"/>
    <w:rsid w:val="007F3D64"/>
    <w:rsid w:val="00806DC9"/>
    <w:rsid w:val="008134E6"/>
    <w:rsid w:val="00813DA3"/>
    <w:rsid w:val="00814E3D"/>
    <w:rsid w:val="00823CE3"/>
    <w:rsid w:val="0082428D"/>
    <w:rsid w:val="008244DB"/>
    <w:rsid w:val="008265AA"/>
    <w:rsid w:val="00830AD9"/>
    <w:rsid w:val="00830D8C"/>
    <w:rsid w:val="008322B0"/>
    <w:rsid w:val="00834505"/>
    <w:rsid w:val="00835BBE"/>
    <w:rsid w:val="008365A4"/>
    <w:rsid w:val="008374D4"/>
    <w:rsid w:val="00853754"/>
    <w:rsid w:val="00853B45"/>
    <w:rsid w:val="008563E7"/>
    <w:rsid w:val="0085711A"/>
    <w:rsid w:val="008575C4"/>
    <w:rsid w:val="00861397"/>
    <w:rsid w:val="00862FE4"/>
    <w:rsid w:val="0086389A"/>
    <w:rsid w:val="00874177"/>
    <w:rsid w:val="0087605E"/>
    <w:rsid w:val="0087632C"/>
    <w:rsid w:val="00876716"/>
    <w:rsid w:val="00885170"/>
    <w:rsid w:val="008865C4"/>
    <w:rsid w:val="00887867"/>
    <w:rsid w:val="00887E22"/>
    <w:rsid w:val="00891D21"/>
    <w:rsid w:val="008941AE"/>
    <w:rsid w:val="008A1395"/>
    <w:rsid w:val="008A3AF3"/>
    <w:rsid w:val="008A64D5"/>
    <w:rsid w:val="008A72F0"/>
    <w:rsid w:val="008B1FEE"/>
    <w:rsid w:val="008B2B20"/>
    <w:rsid w:val="008B5A62"/>
    <w:rsid w:val="008C5047"/>
    <w:rsid w:val="008C7275"/>
    <w:rsid w:val="008D337B"/>
    <w:rsid w:val="008D76B2"/>
    <w:rsid w:val="008E062D"/>
    <w:rsid w:val="008E1952"/>
    <w:rsid w:val="008F21F7"/>
    <w:rsid w:val="008F4E72"/>
    <w:rsid w:val="00903C32"/>
    <w:rsid w:val="00903EB8"/>
    <w:rsid w:val="00916B16"/>
    <w:rsid w:val="009173B9"/>
    <w:rsid w:val="00921971"/>
    <w:rsid w:val="0093335D"/>
    <w:rsid w:val="009353FD"/>
    <w:rsid w:val="0093613E"/>
    <w:rsid w:val="00936678"/>
    <w:rsid w:val="00937E67"/>
    <w:rsid w:val="00941411"/>
    <w:rsid w:val="00943026"/>
    <w:rsid w:val="00945E57"/>
    <w:rsid w:val="00945EB8"/>
    <w:rsid w:val="00946445"/>
    <w:rsid w:val="009513D8"/>
    <w:rsid w:val="009518FD"/>
    <w:rsid w:val="00951E2C"/>
    <w:rsid w:val="00951EBF"/>
    <w:rsid w:val="00956133"/>
    <w:rsid w:val="00966B81"/>
    <w:rsid w:val="00974733"/>
    <w:rsid w:val="0097576C"/>
    <w:rsid w:val="009768AB"/>
    <w:rsid w:val="00976E74"/>
    <w:rsid w:val="00977F79"/>
    <w:rsid w:val="009922CE"/>
    <w:rsid w:val="00992CB8"/>
    <w:rsid w:val="0099650B"/>
    <w:rsid w:val="0099752F"/>
    <w:rsid w:val="009A2E65"/>
    <w:rsid w:val="009A7B49"/>
    <w:rsid w:val="009B40C7"/>
    <w:rsid w:val="009B7AFF"/>
    <w:rsid w:val="009C14D5"/>
    <w:rsid w:val="009C5566"/>
    <w:rsid w:val="009C5735"/>
    <w:rsid w:val="009C7720"/>
    <w:rsid w:val="009D6DCE"/>
    <w:rsid w:val="009D6E7B"/>
    <w:rsid w:val="009E71EA"/>
    <w:rsid w:val="009E7689"/>
    <w:rsid w:val="009F025C"/>
    <w:rsid w:val="009F27B5"/>
    <w:rsid w:val="009F3742"/>
    <w:rsid w:val="009F634C"/>
    <w:rsid w:val="009F7C37"/>
    <w:rsid w:val="00A01BB1"/>
    <w:rsid w:val="00A048AA"/>
    <w:rsid w:val="00A111E2"/>
    <w:rsid w:val="00A14AF8"/>
    <w:rsid w:val="00A23AFA"/>
    <w:rsid w:val="00A2779C"/>
    <w:rsid w:val="00A31B3E"/>
    <w:rsid w:val="00A35B8C"/>
    <w:rsid w:val="00A42BCF"/>
    <w:rsid w:val="00A430D3"/>
    <w:rsid w:val="00A43569"/>
    <w:rsid w:val="00A43694"/>
    <w:rsid w:val="00A436D7"/>
    <w:rsid w:val="00A52D77"/>
    <w:rsid w:val="00A53148"/>
    <w:rsid w:val="00A532F3"/>
    <w:rsid w:val="00A537F7"/>
    <w:rsid w:val="00A63128"/>
    <w:rsid w:val="00A731D9"/>
    <w:rsid w:val="00A842BD"/>
    <w:rsid w:val="00A8489E"/>
    <w:rsid w:val="00A874FB"/>
    <w:rsid w:val="00A900B3"/>
    <w:rsid w:val="00A941BD"/>
    <w:rsid w:val="00A96A71"/>
    <w:rsid w:val="00AA38B4"/>
    <w:rsid w:val="00AA3CEC"/>
    <w:rsid w:val="00AB02A7"/>
    <w:rsid w:val="00AB04BB"/>
    <w:rsid w:val="00AB3E3B"/>
    <w:rsid w:val="00AC2444"/>
    <w:rsid w:val="00AC29F3"/>
    <w:rsid w:val="00AD2F57"/>
    <w:rsid w:val="00AD4071"/>
    <w:rsid w:val="00AD6F41"/>
    <w:rsid w:val="00AE3FC3"/>
    <w:rsid w:val="00B01C79"/>
    <w:rsid w:val="00B0250F"/>
    <w:rsid w:val="00B02D7B"/>
    <w:rsid w:val="00B04AB3"/>
    <w:rsid w:val="00B05DEA"/>
    <w:rsid w:val="00B161F4"/>
    <w:rsid w:val="00B16A9B"/>
    <w:rsid w:val="00B217D5"/>
    <w:rsid w:val="00B22ABC"/>
    <w:rsid w:val="00B231E5"/>
    <w:rsid w:val="00B235CD"/>
    <w:rsid w:val="00B271E0"/>
    <w:rsid w:val="00B306F3"/>
    <w:rsid w:val="00B31FD3"/>
    <w:rsid w:val="00B35EAC"/>
    <w:rsid w:val="00B36D86"/>
    <w:rsid w:val="00B419A5"/>
    <w:rsid w:val="00B43948"/>
    <w:rsid w:val="00B56BF1"/>
    <w:rsid w:val="00B6066B"/>
    <w:rsid w:val="00B62852"/>
    <w:rsid w:val="00B64E90"/>
    <w:rsid w:val="00B658F1"/>
    <w:rsid w:val="00B71168"/>
    <w:rsid w:val="00B71531"/>
    <w:rsid w:val="00B769EB"/>
    <w:rsid w:val="00B77CC8"/>
    <w:rsid w:val="00B81CD7"/>
    <w:rsid w:val="00B82746"/>
    <w:rsid w:val="00B86474"/>
    <w:rsid w:val="00B9033F"/>
    <w:rsid w:val="00B9554F"/>
    <w:rsid w:val="00B95825"/>
    <w:rsid w:val="00BA058D"/>
    <w:rsid w:val="00BB643D"/>
    <w:rsid w:val="00BC03EB"/>
    <w:rsid w:val="00BC5686"/>
    <w:rsid w:val="00BC6DE1"/>
    <w:rsid w:val="00BD2179"/>
    <w:rsid w:val="00BD2A2A"/>
    <w:rsid w:val="00BD4F4D"/>
    <w:rsid w:val="00BE203A"/>
    <w:rsid w:val="00BF4D91"/>
    <w:rsid w:val="00BF7AC7"/>
    <w:rsid w:val="00C02B87"/>
    <w:rsid w:val="00C03C27"/>
    <w:rsid w:val="00C054EE"/>
    <w:rsid w:val="00C138D4"/>
    <w:rsid w:val="00C153DC"/>
    <w:rsid w:val="00C177E6"/>
    <w:rsid w:val="00C2291C"/>
    <w:rsid w:val="00C22A02"/>
    <w:rsid w:val="00C23CE6"/>
    <w:rsid w:val="00C2560A"/>
    <w:rsid w:val="00C2609C"/>
    <w:rsid w:val="00C26247"/>
    <w:rsid w:val="00C4086D"/>
    <w:rsid w:val="00C4247E"/>
    <w:rsid w:val="00C444A9"/>
    <w:rsid w:val="00C461D6"/>
    <w:rsid w:val="00C5013D"/>
    <w:rsid w:val="00C6115A"/>
    <w:rsid w:val="00C662BF"/>
    <w:rsid w:val="00C66389"/>
    <w:rsid w:val="00C66FEF"/>
    <w:rsid w:val="00C83F1A"/>
    <w:rsid w:val="00C86A4A"/>
    <w:rsid w:val="00C87318"/>
    <w:rsid w:val="00C90585"/>
    <w:rsid w:val="00CA1896"/>
    <w:rsid w:val="00CA38EA"/>
    <w:rsid w:val="00CA74F5"/>
    <w:rsid w:val="00CB5B28"/>
    <w:rsid w:val="00CC4D15"/>
    <w:rsid w:val="00CC5D73"/>
    <w:rsid w:val="00CC7C3B"/>
    <w:rsid w:val="00CD1938"/>
    <w:rsid w:val="00CE1C91"/>
    <w:rsid w:val="00CE2CE2"/>
    <w:rsid w:val="00CE310D"/>
    <w:rsid w:val="00CF0FED"/>
    <w:rsid w:val="00CF377B"/>
    <w:rsid w:val="00CF41EE"/>
    <w:rsid w:val="00CF5371"/>
    <w:rsid w:val="00D0323A"/>
    <w:rsid w:val="00D0559F"/>
    <w:rsid w:val="00D064B5"/>
    <w:rsid w:val="00D077E9"/>
    <w:rsid w:val="00D22E93"/>
    <w:rsid w:val="00D3275E"/>
    <w:rsid w:val="00D3469E"/>
    <w:rsid w:val="00D369FD"/>
    <w:rsid w:val="00D36CEA"/>
    <w:rsid w:val="00D40FD8"/>
    <w:rsid w:val="00D41411"/>
    <w:rsid w:val="00D41F05"/>
    <w:rsid w:val="00D41FD9"/>
    <w:rsid w:val="00D42CB7"/>
    <w:rsid w:val="00D441ED"/>
    <w:rsid w:val="00D47F8D"/>
    <w:rsid w:val="00D50221"/>
    <w:rsid w:val="00D5413D"/>
    <w:rsid w:val="00D56A15"/>
    <w:rsid w:val="00D570A9"/>
    <w:rsid w:val="00D578D6"/>
    <w:rsid w:val="00D610C3"/>
    <w:rsid w:val="00D63D9F"/>
    <w:rsid w:val="00D646D4"/>
    <w:rsid w:val="00D66DFA"/>
    <w:rsid w:val="00D70D02"/>
    <w:rsid w:val="00D72B3D"/>
    <w:rsid w:val="00D73968"/>
    <w:rsid w:val="00D770C7"/>
    <w:rsid w:val="00D77145"/>
    <w:rsid w:val="00D81BB3"/>
    <w:rsid w:val="00D82E84"/>
    <w:rsid w:val="00D834ED"/>
    <w:rsid w:val="00D83F36"/>
    <w:rsid w:val="00D8452D"/>
    <w:rsid w:val="00D84CCE"/>
    <w:rsid w:val="00D84FA9"/>
    <w:rsid w:val="00D85EE5"/>
    <w:rsid w:val="00D86945"/>
    <w:rsid w:val="00D87F6F"/>
    <w:rsid w:val="00D90290"/>
    <w:rsid w:val="00DA065A"/>
    <w:rsid w:val="00DA120F"/>
    <w:rsid w:val="00DB1182"/>
    <w:rsid w:val="00DC4669"/>
    <w:rsid w:val="00DC6662"/>
    <w:rsid w:val="00DC706A"/>
    <w:rsid w:val="00DD152F"/>
    <w:rsid w:val="00DD4CD9"/>
    <w:rsid w:val="00DD55D3"/>
    <w:rsid w:val="00DE1354"/>
    <w:rsid w:val="00DE213F"/>
    <w:rsid w:val="00DE3B7D"/>
    <w:rsid w:val="00DE4302"/>
    <w:rsid w:val="00DE4D97"/>
    <w:rsid w:val="00DE5CA4"/>
    <w:rsid w:val="00DE7E8E"/>
    <w:rsid w:val="00DF027C"/>
    <w:rsid w:val="00DF6F3C"/>
    <w:rsid w:val="00E00A32"/>
    <w:rsid w:val="00E03665"/>
    <w:rsid w:val="00E1067A"/>
    <w:rsid w:val="00E120F8"/>
    <w:rsid w:val="00E16B6A"/>
    <w:rsid w:val="00E22ACD"/>
    <w:rsid w:val="00E25995"/>
    <w:rsid w:val="00E25F46"/>
    <w:rsid w:val="00E2791B"/>
    <w:rsid w:val="00E30260"/>
    <w:rsid w:val="00E30EA0"/>
    <w:rsid w:val="00E32D25"/>
    <w:rsid w:val="00E32E7E"/>
    <w:rsid w:val="00E467BC"/>
    <w:rsid w:val="00E4754B"/>
    <w:rsid w:val="00E543AD"/>
    <w:rsid w:val="00E54A6A"/>
    <w:rsid w:val="00E55CC7"/>
    <w:rsid w:val="00E620B0"/>
    <w:rsid w:val="00E66463"/>
    <w:rsid w:val="00E6799E"/>
    <w:rsid w:val="00E72B19"/>
    <w:rsid w:val="00E73CDD"/>
    <w:rsid w:val="00E74C20"/>
    <w:rsid w:val="00E77EBB"/>
    <w:rsid w:val="00E81B40"/>
    <w:rsid w:val="00E9096C"/>
    <w:rsid w:val="00E9436C"/>
    <w:rsid w:val="00E97D9E"/>
    <w:rsid w:val="00EA2A48"/>
    <w:rsid w:val="00EA5071"/>
    <w:rsid w:val="00EA6995"/>
    <w:rsid w:val="00EA6ADB"/>
    <w:rsid w:val="00EA79FF"/>
    <w:rsid w:val="00EB1EC3"/>
    <w:rsid w:val="00EC2060"/>
    <w:rsid w:val="00EC79AF"/>
    <w:rsid w:val="00ED0EDE"/>
    <w:rsid w:val="00ED5899"/>
    <w:rsid w:val="00ED710A"/>
    <w:rsid w:val="00EE21D7"/>
    <w:rsid w:val="00EE5D01"/>
    <w:rsid w:val="00EE5F19"/>
    <w:rsid w:val="00EE70B9"/>
    <w:rsid w:val="00EF30A6"/>
    <w:rsid w:val="00EF45EA"/>
    <w:rsid w:val="00EF51CC"/>
    <w:rsid w:val="00EF5523"/>
    <w:rsid w:val="00EF555B"/>
    <w:rsid w:val="00F027BB"/>
    <w:rsid w:val="00F11DCF"/>
    <w:rsid w:val="00F162EA"/>
    <w:rsid w:val="00F21C46"/>
    <w:rsid w:val="00F22255"/>
    <w:rsid w:val="00F24D76"/>
    <w:rsid w:val="00F26177"/>
    <w:rsid w:val="00F315C6"/>
    <w:rsid w:val="00F37C1A"/>
    <w:rsid w:val="00F41373"/>
    <w:rsid w:val="00F46A35"/>
    <w:rsid w:val="00F52D27"/>
    <w:rsid w:val="00F5763F"/>
    <w:rsid w:val="00F67626"/>
    <w:rsid w:val="00F70AB7"/>
    <w:rsid w:val="00F7352C"/>
    <w:rsid w:val="00F76A44"/>
    <w:rsid w:val="00F8146F"/>
    <w:rsid w:val="00F829F7"/>
    <w:rsid w:val="00F83527"/>
    <w:rsid w:val="00F92E7E"/>
    <w:rsid w:val="00FA08D8"/>
    <w:rsid w:val="00FB731F"/>
    <w:rsid w:val="00FC00CF"/>
    <w:rsid w:val="00FC1A5F"/>
    <w:rsid w:val="00FC24B2"/>
    <w:rsid w:val="00FC30FA"/>
    <w:rsid w:val="00FD38DC"/>
    <w:rsid w:val="00FD583F"/>
    <w:rsid w:val="00FD5A38"/>
    <w:rsid w:val="00FD6151"/>
    <w:rsid w:val="00FD7488"/>
    <w:rsid w:val="00FE5957"/>
    <w:rsid w:val="00FE74FF"/>
    <w:rsid w:val="00FF0FB2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fcfe,white,#ecf4fe,#f2f2f2"/>
    </o:shapedefaults>
    <o:shapelayout v:ext="edit">
      <o:idmap v:ext="edit" data="1"/>
    </o:shapelayout>
  </w:shapeDefaults>
  <w:decimalSymbol w:val=","/>
  <w:listSeparator w:val=";"/>
  <w14:docId w14:val="542CE0B1"/>
  <w15:docId w15:val="{45944233-26A2-4E4E-A0C3-F36D79598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5"/>
    <w:unhideWhenUsed/>
    <w:qFormat/>
    <w:rsid w:val="001608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unhideWhenUsed/>
    <w:qFormat/>
    <w:rsid w:val="00401D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99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ipervnculo">
    <w:name w:val="Hyperlink"/>
    <w:uiPriority w:val="99"/>
    <w:rsid w:val="007740B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7740B7"/>
    <w:pPr>
      <w:suppressAutoHyphens/>
      <w:spacing w:line="240" w:lineRule="auto"/>
      <w:ind w:left="708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7740B7"/>
    <w:rPr>
      <w:color w:val="3592CF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5"/>
    <w:rsid w:val="00160883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C2560A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823CE3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23CE3"/>
    <w:pPr>
      <w:spacing w:after="100"/>
      <w:ind w:left="560"/>
    </w:pPr>
  </w:style>
  <w:style w:type="paragraph" w:styleId="TDC1">
    <w:name w:val="toc 1"/>
    <w:basedOn w:val="Normal"/>
    <w:next w:val="Normal"/>
    <w:autoRedefine/>
    <w:uiPriority w:val="39"/>
    <w:unhideWhenUsed/>
    <w:rsid w:val="003B0266"/>
    <w:pPr>
      <w:tabs>
        <w:tab w:val="left" w:pos="560"/>
        <w:tab w:val="right" w:leader="dot" w:pos="10024"/>
      </w:tabs>
      <w:spacing w:after="100"/>
      <w:jc w:val="both"/>
    </w:pPr>
  </w:style>
  <w:style w:type="paragraph" w:styleId="Descripcin">
    <w:name w:val="caption"/>
    <w:basedOn w:val="Normal"/>
    <w:next w:val="Normal"/>
    <w:uiPriority w:val="99"/>
    <w:unhideWhenUsed/>
    <w:rsid w:val="00227AAB"/>
    <w:pPr>
      <w:spacing w:after="200" w:line="240" w:lineRule="auto"/>
    </w:pPr>
    <w:rPr>
      <w:i/>
      <w:iCs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227AAB"/>
  </w:style>
  <w:style w:type="character" w:customStyle="1" w:styleId="Ttulo4Car">
    <w:name w:val="Título 4 Car"/>
    <w:basedOn w:val="Fuentedeprrafopredeter"/>
    <w:link w:val="Ttulo4"/>
    <w:uiPriority w:val="1"/>
    <w:rsid w:val="00401D1F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TDC2">
    <w:name w:val="toc 2"/>
    <w:basedOn w:val="Normal"/>
    <w:next w:val="Normal"/>
    <w:autoRedefine/>
    <w:uiPriority w:val="39"/>
    <w:unhideWhenUsed/>
    <w:rsid w:val="00401D1F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microsoft.com/office/2007/relationships/hdphoto" Target="media/hdphoto3.wdp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hyperlink" Target="https://www.youtube.com/embed/mQXpULecGxs?feature=oembed" TargetMode="External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8.jpeg"/><Relationship Id="rId11" Type="http://schemas.microsoft.com/office/2007/relationships/hdphoto" Target="media/hdphoto2.wdp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jp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jpeg"/><Relationship Id="rId20" Type="http://schemas.microsoft.com/office/2007/relationships/hdphoto" Target="media/hdphoto4.wdp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%20Carlos%20Navidad\AppData\Local\Microsoft\Office\16.0\DTS\es-ES%7bDABCCE0F-EA4B-44A7-979D-D0925C56636A%7d\%7bC88CB324-37BA-460E-A6CC-49C11032678D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D71BF-E0C4-499D-AFB0-509C44061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{C88CB324-37BA-460E-A6CC-49C11032678D}tf16392850_win32</Template>
  <TotalTime>193</TotalTime>
  <Pages>15</Pages>
  <Words>1155</Words>
  <Characters>5849</Characters>
  <Application>Microsoft Office Word</Application>
  <DocSecurity>0</DocSecurity>
  <Lines>344</Lines>
  <Paragraphs>58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Juan Carlos Navidad Garc</dc:creator>
  <cp:keywords/>
  <cp:lastModifiedBy>Juan Carlos Navidad García</cp:lastModifiedBy>
  <cp:revision>119</cp:revision>
  <cp:lastPrinted>2022-01-24T19:55:00Z</cp:lastPrinted>
  <dcterms:created xsi:type="dcterms:W3CDTF">2022-11-30T17:17:00Z</dcterms:created>
  <dcterms:modified xsi:type="dcterms:W3CDTF">2022-11-30T20:29:00Z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