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CF4FE"/>
  <w:body>
    <w:p w14:paraId="4A2E57AD" w14:textId="7C227AC9" w:rsidR="00D077E9" w:rsidRDefault="00280FE4" w:rsidP="00D70D0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4288" behindDoc="1" locked="0" layoutInCell="1" allowOverlap="1" wp14:anchorId="60AA4758" wp14:editId="7A2A83E1">
            <wp:simplePos x="0" y="0"/>
            <wp:positionH relativeFrom="column">
              <wp:posOffset>-18844260</wp:posOffset>
            </wp:positionH>
            <wp:positionV relativeFrom="paragraph">
              <wp:posOffset>-2870200</wp:posOffset>
            </wp:positionV>
            <wp:extent cx="29711011" cy="16713200"/>
            <wp:effectExtent l="0" t="0" r="7620" b="0"/>
            <wp:wrapNone/>
            <wp:docPr id="34" name="Imagen 34" descr="hardware HD wallpapers, backgrou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ardware HD wallpapers, background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011" cy="167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1B9C166A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EE67085" w14:textId="62C5F0C7" w:rsidR="00D077E9" w:rsidRDefault="00D077E9" w:rsidP="00AB02A7">
            <w:pPr>
              <w:rPr>
                <w:noProof/>
              </w:rPr>
            </w:pPr>
          </w:p>
          <w:p w14:paraId="19779501" w14:textId="763487A6" w:rsidR="00D077E9" w:rsidRDefault="00D077E9" w:rsidP="00AB02A7">
            <w:pPr>
              <w:rPr>
                <w:noProof/>
              </w:rPr>
            </w:pPr>
          </w:p>
        </w:tc>
      </w:tr>
      <w:tr w:rsidR="00D077E9" w14:paraId="0A1E7273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14AC2F" w14:textId="4FC73B06" w:rsidR="00D077E9" w:rsidRPr="00F97219" w:rsidRDefault="00326764" w:rsidP="00AB02A7">
            <w:pPr>
              <w:rPr>
                <w:noProof/>
                <w:color w:val="2665F0" w:themeColor="text2" w:themeTint="99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11648" behindDoc="0" locked="0" layoutInCell="1" allowOverlap="1" wp14:anchorId="109145AA" wp14:editId="31D9FE42">
                      <wp:simplePos x="0" y="0"/>
                      <wp:positionH relativeFrom="column">
                        <wp:posOffset>49696</wp:posOffset>
                      </wp:positionH>
                      <wp:positionV relativeFrom="paragraph">
                        <wp:posOffset>122582</wp:posOffset>
                      </wp:positionV>
                      <wp:extent cx="3599180" cy="1558455"/>
                      <wp:effectExtent l="0" t="0" r="0" b="3810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9180" cy="15584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9BB88C" w14:textId="50664BA3" w:rsidR="00255741" w:rsidRPr="00326764" w:rsidRDefault="00093784" w:rsidP="00D077E9">
                                  <w:pPr>
                                    <w:pStyle w:val="Ttulo"/>
                                    <w:spacing w:after="0"/>
                                    <w:rPr>
                                      <w:rFonts w:ascii="Poppins" w:hAnsi="Poppins" w:cs="Poppins"/>
                                      <w:color w:val="7AD6CF" w:themeColor="accent6" w:themeTint="99"/>
                                      <w:sz w:val="52"/>
                                      <w:lang w:bidi="es-ES"/>
                                    </w:rPr>
                                  </w:pPr>
                                  <w:r w:rsidRPr="00326764">
                                    <w:rPr>
                                      <w:rFonts w:ascii="Poppins" w:hAnsi="Poppins" w:cs="Poppins"/>
                                      <w:color w:val="7AD6CF" w:themeColor="accent6" w:themeTint="99"/>
                                      <w:sz w:val="52"/>
                                      <w:lang w:bidi="es-ES"/>
                                    </w:rPr>
                                    <w:t>ACTIVIDAD 5.1:</w:t>
                                  </w:r>
                                </w:p>
                                <w:p w14:paraId="7F7094E3" w14:textId="187595B0" w:rsidR="00237644" w:rsidRPr="00326764" w:rsidRDefault="00237644" w:rsidP="00D077E9">
                                  <w:pPr>
                                    <w:pStyle w:val="Ttulo"/>
                                    <w:spacing w:after="0"/>
                                    <w:rPr>
                                      <w:rFonts w:ascii="Poppins" w:hAnsi="Poppins" w:cs="Poppins"/>
                                      <w:color w:val="34ABA2" w:themeColor="accent6"/>
                                      <w:sz w:val="52"/>
                                    </w:rPr>
                                  </w:pPr>
                                  <w:r w:rsidRPr="00326764">
                                    <w:rPr>
                                      <w:rFonts w:ascii="Poppins" w:hAnsi="Poppins" w:cs="Poppins"/>
                                      <w:color w:val="7AD6CF" w:themeColor="accent6" w:themeTint="99"/>
                                      <w:sz w:val="52"/>
                                      <w:lang w:bidi="es-ES"/>
                                    </w:rPr>
                                    <w:t>ADMINISTRACIÓN DE CONMUTADORES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9145A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position:absolute;margin-left:3.9pt;margin-top:9.65pt;width:283.4pt;height:122.7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" filled="f" stroked="f" strokeweight=".5pt">
                      <v:textbox>
                        <w:txbxContent>
                          <w:p w14:paraId="109BB88C" w14:textId="50664BA3" w:rsidR="00255741" w:rsidRPr="00326764" w:rsidRDefault="00093784" w:rsidP="00D077E9">
                            <w:pPr>
                              <w:pStyle w:val="Ttulo"/>
                              <w:spacing w:after="0"/>
                              <w:rPr>
                                <w:rFonts w:ascii="Poppins" w:hAnsi="Poppins" w:cs="Poppins"/>
                                <w:color w:val="7AD6CF" w:themeColor="accent6" w:themeTint="99"/>
                                <w:sz w:val="52"/>
                                <w:lang w:bidi="es-ES"/>
                              </w:rPr>
                            </w:pPr>
                            <w:r w:rsidRPr="00326764">
                              <w:rPr>
                                <w:rFonts w:ascii="Poppins" w:hAnsi="Poppins" w:cs="Poppins"/>
                                <w:color w:val="7AD6CF" w:themeColor="accent6" w:themeTint="99"/>
                                <w:sz w:val="52"/>
                                <w:lang w:bidi="es-ES"/>
                              </w:rPr>
                              <w:t>ACTIVIDAD 5.1:</w:t>
                            </w:r>
                          </w:p>
                          <w:p w14:paraId="7F7094E3" w14:textId="187595B0" w:rsidR="00237644" w:rsidRPr="00326764" w:rsidRDefault="00237644" w:rsidP="00D077E9">
                            <w:pPr>
                              <w:pStyle w:val="Ttulo"/>
                              <w:spacing w:after="0"/>
                              <w:rPr>
                                <w:rFonts w:ascii="Poppins" w:hAnsi="Poppins" w:cs="Poppins"/>
                                <w:color w:val="34ABA2" w:themeColor="accent6"/>
                                <w:sz w:val="52"/>
                              </w:rPr>
                            </w:pPr>
                            <w:r w:rsidRPr="00326764">
                              <w:rPr>
                                <w:rFonts w:ascii="Poppins" w:hAnsi="Poppins" w:cs="Poppins"/>
                                <w:color w:val="7AD6CF" w:themeColor="accent6" w:themeTint="99"/>
                                <w:sz w:val="52"/>
                                <w:lang w:bidi="es-ES"/>
                              </w:rPr>
                              <w:t>ADMINISTRACIÓN DE CONMUTADORES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23936" behindDoc="0" locked="0" layoutInCell="1" allowOverlap="1" wp14:anchorId="5D6904CF" wp14:editId="7D387559">
                      <wp:simplePos x="0" y="0"/>
                      <wp:positionH relativeFrom="column">
                        <wp:posOffset>157121</wp:posOffset>
                      </wp:positionH>
                      <wp:positionV relativeFrom="paragraph">
                        <wp:posOffset>1812207</wp:posOffset>
                      </wp:positionV>
                      <wp:extent cx="1858433" cy="0"/>
                      <wp:effectExtent l="38100" t="38100" r="46990" b="38100"/>
                      <wp:wrapNone/>
                      <wp:docPr id="1" name="Conector recto 1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58433" cy="0"/>
                              </a:xfrm>
                              <a:prstGeom prst="line">
                                <a:avLst/>
                              </a:prstGeom>
                              <a:ln w="76200" cap="rnd">
                                <a:solidFill>
                                  <a:srgbClr val="32A49C"/>
                                </a:solidFill>
                                <a:headEnd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9D7B96" id="Conector recto 1" o:spid="_x0000_s1026" alt="divisor de texto" style="position:absolute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35pt,142.7pt" to="158.7pt,14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" strokecolor="#32a49c" strokeweight="6pt">
                      <v:stroke startarrowwidth="wide" startarrowlength="long" endcap="round"/>
                    </v:line>
                  </w:pict>
                </mc:Fallback>
              </mc:AlternateContent>
            </w:r>
          </w:p>
        </w:tc>
      </w:tr>
      <w:tr w:rsidR="00D077E9" w14:paraId="392F3FC8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22E3104" w14:textId="29302488" w:rsidR="00D077E9" w:rsidRDefault="00326764" w:rsidP="00AB02A7">
            <w:pPr>
              <w:rPr>
                <w:noProof/>
                <w:sz w:val="10"/>
                <w:szCs w:val="10"/>
              </w:rPr>
            </w:pPr>
            <w:r>
              <w:rPr>
                <w:noProof/>
              </w:rPr>
              <w:drawing>
                <wp:anchor distT="0" distB="0" distL="114300" distR="114300" simplePos="0" relativeHeight="251864576" behindDoc="0" locked="0" layoutInCell="1" allowOverlap="1" wp14:anchorId="2E204076" wp14:editId="62F1A112">
                  <wp:simplePos x="0" y="0"/>
                  <wp:positionH relativeFrom="margin">
                    <wp:posOffset>-140004</wp:posOffset>
                  </wp:positionH>
                  <wp:positionV relativeFrom="paragraph">
                    <wp:posOffset>-2751455</wp:posOffset>
                  </wp:positionV>
                  <wp:extent cx="3812875" cy="3812875"/>
                  <wp:effectExtent l="0" t="0" r="0" b="0"/>
                  <wp:wrapNone/>
                  <wp:docPr id="198" name="Imagen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colorTemperature colorTemp="115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2875" cy="38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11B3F9F" w14:textId="6EBC90B4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D647015" w14:textId="0034DF9F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19AA669C" w14:textId="4F39792D" w:rsidR="00D077E9" w:rsidRPr="00D86945" w:rsidRDefault="007635E8" w:rsidP="00AB02A7">
            <w:pPr>
              <w:rPr>
                <w:noProof/>
                <w:sz w:val="10"/>
                <w:szCs w:val="10"/>
              </w:rPr>
            </w:pPr>
            <w:r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765248" behindDoc="0" locked="0" layoutInCell="1" allowOverlap="1" wp14:anchorId="4315AEC8" wp14:editId="4FC3E515">
                      <wp:simplePos x="0" y="0"/>
                      <wp:positionH relativeFrom="column">
                        <wp:posOffset>140335</wp:posOffset>
                      </wp:positionH>
                      <wp:positionV relativeFrom="paragraph">
                        <wp:posOffset>970280</wp:posOffset>
                      </wp:positionV>
                      <wp:extent cx="1858433" cy="0"/>
                      <wp:effectExtent l="38100" t="38100" r="46990" b="38100"/>
                      <wp:wrapNone/>
                      <wp:docPr id="38" name="Conector recto 38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58433" cy="0"/>
                              </a:xfrm>
                              <a:prstGeom prst="line">
                                <a:avLst/>
                              </a:prstGeom>
                              <a:ln w="76200" cap="rnd">
                                <a:solidFill>
                                  <a:srgbClr val="32A49C"/>
                                </a:solidFill>
                                <a:headEnd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CAD9104" id="Conector recto 38" o:spid="_x0000_s1026" alt="divisor de texto" style="position:absolute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05pt,76.4pt" to="157.4pt,7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" strokecolor="#32a49c" strokeweight="6pt">
                      <v:stroke startarrowwidth="wide" startarrowlength="long" endcap="round"/>
                    </v:line>
                  </w:pict>
                </mc:Fallback>
              </mc:AlternateContent>
            </w:r>
          </w:p>
        </w:tc>
      </w:tr>
    </w:tbl>
    <w:p w14:paraId="00C3E3DF" w14:textId="0491E82E" w:rsidR="00F5317E" w:rsidRDefault="007635E8" w:rsidP="00F5317E">
      <w:pPr>
        <w:pStyle w:val="Contenido"/>
        <w:rPr>
          <w:noProof/>
          <w:lang w:bidi="es-ES"/>
        </w:rPr>
      </w:pPr>
      <w:r w:rsidRPr="00CD42C4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063CF8FC" wp14:editId="502A38B7">
                <wp:simplePos x="0" y="0"/>
                <wp:positionH relativeFrom="margin">
                  <wp:align>left</wp:align>
                </wp:positionH>
                <wp:positionV relativeFrom="paragraph">
                  <wp:posOffset>7228696</wp:posOffset>
                </wp:positionV>
                <wp:extent cx="3139440" cy="624840"/>
                <wp:effectExtent l="0" t="0" r="0" b="381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9440" cy="624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B20C9" w14:textId="0AE4FFD4" w:rsidR="00704F0E" w:rsidRPr="00326764" w:rsidRDefault="008A4229" w:rsidP="00704F0E">
                            <w:pPr>
                              <w:pStyle w:val="Ttulo"/>
                              <w:spacing w:after="0"/>
                              <w:rPr>
                                <w:rFonts w:ascii="Poppins" w:hAnsi="Poppins" w:cs="Poppins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</w:pPr>
                            <w:r w:rsidRPr="00326764">
                              <w:rPr>
                                <w:rFonts w:ascii="Poppins" w:hAnsi="Poppins" w:cs="Poppins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  <w:t>ADMINISTRACIÓN DE REDES</w:t>
                            </w:r>
                          </w:p>
                          <w:p w14:paraId="3095BFCE" w14:textId="6E9B5CD1" w:rsidR="00F76A44" w:rsidRPr="00326764" w:rsidRDefault="00F76A44" w:rsidP="00704F0E">
                            <w:pPr>
                              <w:pStyle w:val="Ttulo"/>
                              <w:spacing w:after="0"/>
                              <w:rPr>
                                <w:rFonts w:ascii="Poppins" w:hAnsi="Poppins" w:cs="Poppins"/>
                                <w:color w:val="7AD6CF" w:themeColor="accent6" w:themeTint="99"/>
                                <w:sz w:val="28"/>
                                <w:szCs w:val="28"/>
                              </w:rPr>
                            </w:pPr>
                            <w:r w:rsidRPr="00326764">
                              <w:rPr>
                                <w:rFonts w:ascii="Poppins" w:hAnsi="Poppins" w:cs="Poppins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  <w:t>JUAN CARLOS NAVIDAD GARCÍA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F8FC" id="Cuadro de texto 27" o:spid="_x0000_s1027" type="#_x0000_t202" style="position:absolute;margin-left:0;margin-top:569.2pt;width:247.2pt;height:49.2pt;z-index:25161574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" filled="f" stroked="f" strokeweight=".5pt">
                <v:textbox>
                  <w:txbxContent>
                    <w:p w14:paraId="477B20C9" w14:textId="0AE4FFD4" w:rsidR="00704F0E" w:rsidRPr="00326764" w:rsidRDefault="008A4229" w:rsidP="00704F0E">
                      <w:pPr>
                        <w:pStyle w:val="Ttulo"/>
                        <w:spacing w:after="0"/>
                        <w:rPr>
                          <w:rFonts w:ascii="Poppins" w:hAnsi="Poppins" w:cs="Poppins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</w:pPr>
                      <w:r w:rsidRPr="00326764">
                        <w:rPr>
                          <w:rFonts w:ascii="Poppins" w:hAnsi="Poppins" w:cs="Poppins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  <w:t>ADMINISTRACIÓN DE REDES</w:t>
                      </w:r>
                    </w:p>
                    <w:p w14:paraId="3095BFCE" w14:textId="6E9B5CD1" w:rsidR="00F76A44" w:rsidRPr="00326764" w:rsidRDefault="00F76A44" w:rsidP="00704F0E">
                      <w:pPr>
                        <w:pStyle w:val="Ttulo"/>
                        <w:spacing w:after="0"/>
                        <w:rPr>
                          <w:rFonts w:ascii="Poppins" w:hAnsi="Poppins" w:cs="Poppins"/>
                          <w:color w:val="7AD6CF" w:themeColor="accent6" w:themeTint="99"/>
                          <w:sz w:val="28"/>
                          <w:szCs w:val="28"/>
                        </w:rPr>
                      </w:pPr>
                      <w:r w:rsidRPr="00326764">
                        <w:rPr>
                          <w:rFonts w:ascii="Poppins" w:hAnsi="Poppins" w:cs="Poppins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  <w:t>JUAN CARLOS NAVIDAD GARCÍA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D42C4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46BDF55B" wp14:editId="141EBC97">
                <wp:simplePos x="0" y="0"/>
                <wp:positionH relativeFrom="column">
                  <wp:posOffset>-140335</wp:posOffset>
                </wp:positionH>
                <wp:positionV relativeFrom="paragraph">
                  <wp:posOffset>350856</wp:posOffset>
                </wp:positionV>
                <wp:extent cx="3938905" cy="8648700"/>
                <wp:effectExtent l="285750" t="342900" r="290195" b="26670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4870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14000">
                              <a:schemeClr val="accent1">
                                <a:lumMod val="75000"/>
                                <a:alpha val="72000"/>
                              </a:schemeClr>
                            </a:gs>
                            <a:gs pos="100000">
                              <a:schemeClr val="accent1">
                                <a:lumMod val="75000"/>
                              </a:schemeClr>
                            </a:gs>
                            <a:gs pos="46945">
                              <a:srgbClr val="0372A9">
                                <a:alpha val="72000"/>
                              </a:srgbClr>
                            </a:gs>
                            <a:gs pos="69000">
                              <a:srgbClr val="0372A9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ffectLst>
                          <a:outerShdw blurRad="292100" dir="5400000" sx="101000" sy="101000" rotWithShape="0">
                            <a:schemeClr val="tx2">
                              <a:alpha val="58000"/>
                            </a:schemeClr>
                          </a:outerShdw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6F3D3F" w14:textId="6EF8D63A" w:rsidR="00F97219" w:rsidRDefault="00F97219" w:rsidP="00F972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BDF55B" id="Rectángulo: esquinas redondeadas 12" o:spid="_x0000_s1028" style="position:absolute;margin-left:-11.05pt;margin-top:27.65pt;width:310.15pt;height:681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" fillcolor="#013a57 [2404]" stroked="f" strokeweight="2pt">
                <v:fill color2="#013a57 [2404]" o:opacity2="47185f" colors="0 #023b58;9175f #023b58;30766f #0372a9;45220f #0372a9" focus="100%" type="gradient"/>
                <v:shadow on="t" type="perspective" color="#082a75 [3215]" opacity="38010f" origin=",.5" offset="0,0" matrix="66191f,,,66191f"/>
                <v:textbox>
                  <w:txbxContent>
                    <w:p w14:paraId="556F3D3F" w14:textId="6EF8D63A" w:rsidR="00F97219" w:rsidRDefault="00F97219" w:rsidP="00F97219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Pr="00CD42C4">
        <w:rPr>
          <w:noProof/>
        </w:rPr>
        <w:drawing>
          <wp:anchor distT="0" distB="0" distL="114300" distR="114300" simplePos="0" relativeHeight="251595264" behindDoc="0" locked="0" layoutInCell="1" allowOverlap="1" wp14:anchorId="27704234" wp14:editId="3BC73571">
            <wp:simplePos x="0" y="0"/>
            <wp:positionH relativeFrom="column">
              <wp:posOffset>-753216</wp:posOffset>
            </wp:positionH>
            <wp:positionV relativeFrom="paragraph">
              <wp:posOffset>7128179</wp:posOffset>
            </wp:positionV>
            <wp:extent cx="8190230" cy="4243673"/>
            <wp:effectExtent l="628650" t="1466850" r="610870" b="2413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alphaModFix amt="5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0230" cy="424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850900" dist="838200" dir="16200000" rotWithShape="0">
                        <a:schemeClr val="bg1">
                          <a:lumMod val="75000"/>
                          <a:alpha val="59000"/>
                        </a:scheme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0FE4" w:rsidRPr="00CD42C4">
        <w:rPr>
          <w:noProof/>
        </w:rPr>
        <w:t xml:space="preserve"> </w:t>
      </w:r>
      <w:r w:rsidR="00D077E9" w:rsidRPr="00CD42C4">
        <w:rPr>
          <w:noProof/>
          <w:lang w:bidi="es-ES"/>
        </w:rPr>
        <w:br w:type="page"/>
      </w:r>
      <w:bookmarkStart w:id="0" w:name="_Toc122451105"/>
      <w:bookmarkEnd w:id="0"/>
    </w:p>
    <w:sdt>
      <w:sdtPr>
        <w:rPr>
          <w:rFonts w:ascii="Bahnschrift" w:eastAsiaTheme="minorEastAsia" w:hAnsi="Bahnschrift" w:cstheme="minorBidi"/>
          <w:b/>
          <w:bCs/>
          <w:color w:val="082A75" w:themeColor="text2"/>
          <w:sz w:val="52"/>
          <w:szCs w:val="52"/>
          <w:lang w:eastAsia="en-US"/>
        </w:rPr>
        <w:id w:val="1074016114"/>
        <w:docPartObj>
          <w:docPartGallery w:val="Table of Contents"/>
          <w:docPartUnique/>
        </w:docPartObj>
      </w:sdtPr>
      <w:sdtEndPr>
        <w:rPr>
          <w:rFonts w:asciiTheme="minorHAnsi" w:hAnsiTheme="minorHAnsi"/>
          <w:sz w:val="28"/>
          <w:szCs w:val="22"/>
        </w:rPr>
      </w:sdtEndPr>
      <w:sdtContent>
        <w:p w14:paraId="715B299A" w14:textId="574C6924" w:rsidR="00F5317E" w:rsidRPr="00F5317E" w:rsidRDefault="00F5317E">
          <w:pPr>
            <w:pStyle w:val="TtuloTDC"/>
            <w:rPr>
              <w:rFonts w:ascii="Bahnschrift" w:hAnsi="Bahnschrift"/>
              <w:b/>
              <w:bCs/>
              <w:sz w:val="52"/>
              <w:szCs w:val="52"/>
            </w:rPr>
          </w:pPr>
          <w:r w:rsidRPr="00F5317E">
            <w:rPr>
              <w:rFonts w:ascii="Bahnschrift" w:hAnsi="Bahnschrift"/>
              <w:b/>
              <w:bCs/>
              <w:sz w:val="52"/>
              <w:szCs w:val="52"/>
            </w:rPr>
            <w:t>Índice:</w:t>
          </w:r>
        </w:p>
        <w:p w14:paraId="7D3D1DF3" w14:textId="77777777" w:rsidR="00F5317E" w:rsidRPr="00E151DA" w:rsidRDefault="00F5317E" w:rsidP="00F5317E">
          <w:pPr>
            <w:rPr>
              <w:rFonts w:ascii="Bahnschrift" w:hAnsi="Bahnschrift"/>
              <w:b w:val="0"/>
              <w:bCs/>
              <w:color w:val="171717" w:themeColor="background2" w:themeShade="1A"/>
              <w:sz w:val="32"/>
              <w:szCs w:val="24"/>
              <w:lang w:eastAsia="es-ES"/>
            </w:rPr>
          </w:pPr>
        </w:p>
        <w:p w14:paraId="450C3F17" w14:textId="45C37A65" w:rsidR="00E151DA" w:rsidRPr="00E151DA" w:rsidRDefault="00F5317E">
          <w:pPr>
            <w:pStyle w:val="TDC1"/>
            <w:tabs>
              <w:tab w:val="right" w:leader="dot" w:pos="9826"/>
            </w:tabs>
            <w:rPr>
              <w:rFonts w:ascii="Bahnschrift" w:hAnsi="Bahnschrift"/>
              <w:b w:val="0"/>
              <w:bCs/>
              <w:noProof/>
              <w:color w:val="171717" w:themeColor="background2" w:themeShade="1A"/>
              <w:sz w:val="24"/>
              <w:szCs w:val="24"/>
              <w:lang w:eastAsia="es-ES"/>
            </w:rPr>
          </w:pPr>
          <w:r w:rsidRPr="00E151DA">
            <w:rPr>
              <w:rFonts w:ascii="Bahnschrift" w:hAnsi="Bahnschrift"/>
              <w:b w:val="0"/>
              <w:bCs/>
              <w:color w:val="171717" w:themeColor="background2" w:themeShade="1A"/>
              <w:sz w:val="36"/>
              <w:szCs w:val="28"/>
            </w:rPr>
            <w:fldChar w:fldCharType="begin"/>
          </w:r>
          <w:r w:rsidRPr="00E151DA">
            <w:rPr>
              <w:rFonts w:ascii="Bahnschrift" w:hAnsi="Bahnschrift"/>
              <w:b w:val="0"/>
              <w:bCs/>
              <w:color w:val="171717" w:themeColor="background2" w:themeShade="1A"/>
              <w:sz w:val="36"/>
              <w:szCs w:val="28"/>
            </w:rPr>
            <w:instrText xml:space="preserve"> TOC \o "1-3" \h \z \u </w:instrText>
          </w:r>
          <w:r w:rsidRPr="00E151DA">
            <w:rPr>
              <w:rFonts w:ascii="Bahnschrift" w:hAnsi="Bahnschrift"/>
              <w:b w:val="0"/>
              <w:bCs/>
              <w:color w:val="171717" w:themeColor="background2" w:themeShade="1A"/>
              <w:sz w:val="36"/>
              <w:szCs w:val="28"/>
            </w:rPr>
            <w:fldChar w:fldCharType="separate"/>
          </w:r>
          <w:hyperlink w:anchor="_Toc128857701" w:history="1">
            <w:r w:rsidR="00E151DA" w:rsidRPr="00E151DA">
              <w:rPr>
                <w:rStyle w:val="Hipervnculo"/>
                <w:rFonts w:ascii="Bahnschrift" w:hAnsi="Bahnschrift"/>
                <w:b w:val="0"/>
                <w:bCs/>
                <w:noProof/>
                <w:color w:val="171717" w:themeColor="background2" w:themeShade="1A"/>
                <w:sz w:val="32"/>
                <w:szCs w:val="24"/>
                <w:lang w:bidi="es-ES"/>
              </w:rPr>
              <w:t>Introducción:</w:t>
            </w:r>
            <w:r w:rsidR="00E151DA"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tab/>
            </w:r>
            <w:r w:rsidR="00E151DA"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begin"/>
            </w:r>
            <w:r w:rsidR="00E151DA"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instrText xml:space="preserve"> PAGEREF _Toc128857701 \h </w:instrText>
            </w:r>
            <w:r w:rsidR="00E151DA"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</w:r>
            <w:r w:rsidR="00E151DA"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separate"/>
            </w:r>
            <w:r w:rsidR="00E151DA"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t>3</w:t>
            </w:r>
            <w:r w:rsidR="00E151DA"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end"/>
            </w:r>
          </w:hyperlink>
        </w:p>
        <w:p w14:paraId="01DD2FA6" w14:textId="4B76DB63" w:rsidR="00E151DA" w:rsidRPr="00E151DA" w:rsidRDefault="00E151DA">
          <w:pPr>
            <w:pStyle w:val="TDC1"/>
            <w:tabs>
              <w:tab w:val="right" w:leader="dot" w:pos="9826"/>
            </w:tabs>
            <w:rPr>
              <w:rFonts w:ascii="Bahnschrift" w:hAnsi="Bahnschrift"/>
              <w:b w:val="0"/>
              <w:bCs/>
              <w:noProof/>
              <w:color w:val="171717" w:themeColor="background2" w:themeShade="1A"/>
              <w:sz w:val="24"/>
              <w:szCs w:val="24"/>
              <w:lang w:eastAsia="es-ES"/>
            </w:rPr>
          </w:pPr>
          <w:hyperlink w:anchor="_Toc128857702" w:history="1">
            <w:r w:rsidRPr="00E151DA">
              <w:rPr>
                <w:rStyle w:val="Hipervnculo"/>
                <w:rFonts w:ascii="Bahnschrift" w:hAnsi="Bahnschrift"/>
                <w:b w:val="0"/>
                <w:bCs/>
                <w:noProof/>
                <w:color w:val="171717" w:themeColor="background2" w:themeShade="1A"/>
                <w:sz w:val="32"/>
                <w:szCs w:val="24"/>
              </w:rPr>
              <w:t>Tabla de direcciones MAC:</w: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tab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begin"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instrText xml:space="preserve"> PAGEREF _Toc128857702 \h </w:instrTex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separate"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t>4</w: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end"/>
            </w:r>
          </w:hyperlink>
        </w:p>
        <w:p w14:paraId="1D79A210" w14:textId="0407093C" w:rsidR="00E151DA" w:rsidRPr="00E151DA" w:rsidRDefault="00E151DA">
          <w:pPr>
            <w:pStyle w:val="TDC1"/>
            <w:tabs>
              <w:tab w:val="right" w:leader="dot" w:pos="9826"/>
            </w:tabs>
            <w:rPr>
              <w:rFonts w:ascii="Bahnschrift" w:hAnsi="Bahnschrift"/>
              <w:b w:val="0"/>
              <w:bCs/>
              <w:noProof/>
              <w:color w:val="171717" w:themeColor="background2" w:themeShade="1A"/>
              <w:sz w:val="24"/>
              <w:szCs w:val="24"/>
              <w:lang w:eastAsia="es-ES"/>
            </w:rPr>
          </w:pPr>
          <w:hyperlink w:anchor="_Toc128857703" w:history="1">
            <w:r w:rsidRPr="00E151DA">
              <w:rPr>
                <w:rStyle w:val="Hipervnculo"/>
                <w:rFonts w:ascii="Bahnschrift" w:hAnsi="Bahnschrift"/>
                <w:b w:val="0"/>
                <w:bCs/>
                <w:noProof/>
                <w:color w:val="171717" w:themeColor="background2" w:themeShade="1A"/>
                <w:sz w:val="32"/>
                <w:szCs w:val="24"/>
              </w:rPr>
              <w:t>Proceso de aprendizaje:</w: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tab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begin"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instrText xml:space="preserve"> PAGEREF _Toc128857703 \h </w:instrTex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separate"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t>4</w: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end"/>
            </w:r>
          </w:hyperlink>
        </w:p>
        <w:p w14:paraId="5E4B007A" w14:textId="35652962" w:rsidR="00E151DA" w:rsidRPr="00E151DA" w:rsidRDefault="00E151DA">
          <w:pPr>
            <w:pStyle w:val="TDC1"/>
            <w:tabs>
              <w:tab w:val="right" w:leader="dot" w:pos="9826"/>
            </w:tabs>
            <w:rPr>
              <w:rFonts w:ascii="Bahnschrift" w:hAnsi="Bahnschrift"/>
              <w:b w:val="0"/>
              <w:bCs/>
              <w:noProof/>
              <w:color w:val="171717" w:themeColor="background2" w:themeShade="1A"/>
              <w:sz w:val="24"/>
              <w:szCs w:val="24"/>
              <w:lang w:eastAsia="es-ES"/>
            </w:rPr>
          </w:pPr>
          <w:hyperlink w:anchor="_Toc128857704" w:history="1">
            <w:r w:rsidRPr="00E151DA">
              <w:rPr>
                <w:rStyle w:val="Hipervnculo"/>
                <w:rFonts w:ascii="Bahnschrift" w:hAnsi="Bahnschrift"/>
                <w:b w:val="0"/>
                <w:bCs/>
                <w:noProof/>
                <w:color w:val="171717" w:themeColor="background2" w:themeShade="1A"/>
                <w:sz w:val="32"/>
                <w:szCs w:val="24"/>
              </w:rPr>
              <w:t>Proceso de inundación o flooding:</w: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tab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begin"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instrText xml:space="preserve"> PAGEREF _Toc128857704 \h </w:instrTex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separate"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t>6</w: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end"/>
            </w:r>
          </w:hyperlink>
        </w:p>
        <w:p w14:paraId="7E5E2FCB" w14:textId="421AAB27" w:rsidR="00E151DA" w:rsidRPr="00E151DA" w:rsidRDefault="00E151DA">
          <w:pPr>
            <w:pStyle w:val="TDC1"/>
            <w:tabs>
              <w:tab w:val="right" w:leader="dot" w:pos="9826"/>
            </w:tabs>
            <w:rPr>
              <w:rFonts w:ascii="Bahnschrift" w:hAnsi="Bahnschrift"/>
              <w:b w:val="0"/>
              <w:bCs/>
              <w:noProof/>
              <w:color w:val="171717" w:themeColor="background2" w:themeShade="1A"/>
              <w:sz w:val="24"/>
              <w:szCs w:val="24"/>
              <w:lang w:eastAsia="es-ES"/>
            </w:rPr>
          </w:pPr>
          <w:hyperlink w:anchor="_Toc128857705" w:history="1">
            <w:r w:rsidRPr="00E151DA">
              <w:rPr>
                <w:rStyle w:val="Hipervnculo"/>
                <w:rFonts w:ascii="Bahnschrift" w:hAnsi="Bahnschrift"/>
                <w:b w:val="0"/>
                <w:bCs/>
                <w:noProof/>
                <w:color w:val="171717" w:themeColor="background2" w:themeShade="1A"/>
                <w:sz w:val="32"/>
                <w:szCs w:val="24"/>
              </w:rPr>
              <w:t>Proceso de reenvío selectivo:</w: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tab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begin"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instrText xml:space="preserve"> PAGEREF _Toc128857705 \h </w:instrTex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separate"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t>6</w: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end"/>
            </w:r>
          </w:hyperlink>
        </w:p>
        <w:p w14:paraId="7E5C7907" w14:textId="20250F9C" w:rsidR="00E151DA" w:rsidRPr="00E151DA" w:rsidRDefault="00E151DA">
          <w:pPr>
            <w:pStyle w:val="TDC1"/>
            <w:tabs>
              <w:tab w:val="right" w:leader="dot" w:pos="9826"/>
            </w:tabs>
            <w:rPr>
              <w:rFonts w:ascii="Bahnschrift" w:hAnsi="Bahnschrift"/>
              <w:b w:val="0"/>
              <w:bCs/>
              <w:noProof/>
              <w:color w:val="171717" w:themeColor="background2" w:themeShade="1A"/>
              <w:sz w:val="24"/>
              <w:szCs w:val="24"/>
              <w:lang w:eastAsia="es-ES"/>
            </w:rPr>
          </w:pPr>
          <w:hyperlink w:anchor="_Toc128857706" w:history="1">
            <w:r w:rsidRPr="00E151DA">
              <w:rPr>
                <w:rStyle w:val="Hipervnculo"/>
                <w:rFonts w:ascii="Bahnschrift" w:hAnsi="Bahnschrift"/>
                <w:b w:val="0"/>
                <w:bCs/>
                <w:noProof/>
                <w:color w:val="171717" w:themeColor="background2" w:themeShade="1A"/>
                <w:sz w:val="32"/>
                <w:szCs w:val="24"/>
              </w:rPr>
              <w:t>Filtrado de tramas:</w: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tab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begin"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instrText xml:space="preserve"> PAGEREF _Toc128857706 \h </w:instrTex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separate"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t>7</w: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end"/>
            </w:r>
          </w:hyperlink>
        </w:p>
        <w:p w14:paraId="3C9BEC2B" w14:textId="7AB2B1E5" w:rsidR="00E151DA" w:rsidRPr="00E151DA" w:rsidRDefault="00E151DA">
          <w:pPr>
            <w:pStyle w:val="TDC1"/>
            <w:tabs>
              <w:tab w:val="right" w:leader="dot" w:pos="9826"/>
            </w:tabs>
            <w:rPr>
              <w:rFonts w:ascii="Bahnschrift" w:hAnsi="Bahnschrift"/>
              <w:b w:val="0"/>
              <w:bCs/>
              <w:noProof/>
              <w:color w:val="171717" w:themeColor="background2" w:themeShade="1A"/>
              <w:sz w:val="24"/>
              <w:szCs w:val="24"/>
              <w:lang w:eastAsia="es-ES"/>
            </w:rPr>
          </w:pPr>
          <w:hyperlink w:anchor="_Toc128857707" w:history="1">
            <w:r w:rsidRPr="00E151DA">
              <w:rPr>
                <w:rStyle w:val="Hipervnculo"/>
                <w:rFonts w:ascii="Bahnschrift" w:hAnsi="Bahnschrift"/>
                <w:b w:val="0"/>
                <w:bCs/>
                <w:noProof/>
                <w:color w:val="171717" w:themeColor="background2" w:themeShade="1A"/>
                <w:sz w:val="32"/>
                <w:szCs w:val="24"/>
              </w:rPr>
              <w:t>Inclusión de entradas estáticas:</w: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tab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begin"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instrText xml:space="preserve"> PAGEREF _Toc128857707 \h </w:instrTex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separate"/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t>9</w:t>
            </w:r>
            <w:r w:rsidRPr="00E151DA">
              <w:rPr>
                <w:rFonts w:ascii="Bahnschrift" w:hAnsi="Bahnschrift"/>
                <w:b w:val="0"/>
                <w:bCs/>
                <w:noProof/>
                <w:webHidden/>
                <w:color w:val="171717" w:themeColor="background2" w:themeShade="1A"/>
                <w:sz w:val="32"/>
                <w:szCs w:val="24"/>
              </w:rPr>
              <w:fldChar w:fldCharType="end"/>
            </w:r>
          </w:hyperlink>
        </w:p>
        <w:p w14:paraId="5157DACD" w14:textId="44BFF361" w:rsidR="00F5317E" w:rsidRDefault="00F5317E">
          <w:r w:rsidRPr="00E151DA">
            <w:rPr>
              <w:rFonts w:ascii="Bahnschrift" w:hAnsi="Bahnschrift"/>
              <w:b w:val="0"/>
              <w:bCs/>
              <w:color w:val="171717" w:themeColor="background2" w:themeShade="1A"/>
              <w:sz w:val="36"/>
              <w:szCs w:val="28"/>
            </w:rPr>
            <w:fldChar w:fldCharType="end"/>
          </w:r>
        </w:p>
      </w:sdtContent>
    </w:sdt>
    <w:p w14:paraId="3E12A035" w14:textId="64240BF2" w:rsidR="00F5317E" w:rsidRDefault="00F5317E" w:rsidP="00F5317E">
      <w:pPr>
        <w:pStyle w:val="Contenido"/>
        <w:rPr>
          <w:noProof/>
          <w:lang w:bidi="es-ES"/>
        </w:rPr>
      </w:pPr>
    </w:p>
    <w:p w14:paraId="55EB3D1F" w14:textId="3C94B1EB" w:rsidR="00F5317E" w:rsidRDefault="00F5317E" w:rsidP="00F5317E">
      <w:pPr>
        <w:pStyle w:val="Contenido"/>
        <w:rPr>
          <w:noProof/>
          <w:lang w:bidi="es-ES"/>
        </w:rPr>
      </w:pPr>
    </w:p>
    <w:p w14:paraId="2F7A4E2D" w14:textId="49E23744" w:rsidR="00F5317E" w:rsidRDefault="00F5317E" w:rsidP="00F5317E">
      <w:pPr>
        <w:pStyle w:val="Contenido"/>
        <w:rPr>
          <w:noProof/>
          <w:lang w:bidi="es-ES"/>
        </w:rPr>
      </w:pPr>
    </w:p>
    <w:p w14:paraId="066F00D3" w14:textId="787632B0" w:rsidR="00F5317E" w:rsidRDefault="00F5317E" w:rsidP="00F5317E">
      <w:pPr>
        <w:pStyle w:val="Contenido"/>
        <w:rPr>
          <w:noProof/>
          <w:lang w:bidi="es-ES"/>
        </w:rPr>
      </w:pPr>
    </w:p>
    <w:p w14:paraId="698381AC" w14:textId="1D347B53" w:rsidR="00F5317E" w:rsidRDefault="00F5317E" w:rsidP="00F5317E">
      <w:pPr>
        <w:pStyle w:val="Contenido"/>
        <w:rPr>
          <w:noProof/>
          <w:lang w:bidi="es-ES"/>
        </w:rPr>
      </w:pPr>
    </w:p>
    <w:p w14:paraId="016BE18B" w14:textId="50DB8499" w:rsidR="00F5317E" w:rsidRDefault="00F5317E" w:rsidP="00F5317E">
      <w:pPr>
        <w:pStyle w:val="Contenido"/>
        <w:rPr>
          <w:noProof/>
          <w:lang w:bidi="es-ES"/>
        </w:rPr>
      </w:pPr>
    </w:p>
    <w:p w14:paraId="107AB1B9" w14:textId="72C57D81" w:rsidR="00F5317E" w:rsidRDefault="00F5317E" w:rsidP="00F5317E">
      <w:pPr>
        <w:pStyle w:val="Contenido"/>
        <w:rPr>
          <w:noProof/>
          <w:lang w:bidi="es-ES"/>
        </w:rPr>
      </w:pPr>
    </w:p>
    <w:p w14:paraId="1D6CAB7C" w14:textId="0E25F1B1" w:rsidR="00F5317E" w:rsidRDefault="00F5317E" w:rsidP="00F5317E">
      <w:pPr>
        <w:pStyle w:val="Contenido"/>
        <w:rPr>
          <w:noProof/>
          <w:lang w:bidi="es-ES"/>
        </w:rPr>
      </w:pPr>
    </w:p>
    <w:p w14:paraId="60B5BE02" w14:textId="6529EDC3" w:rsidR="00F5317E" w:rsidRDefault="00F5317E" w:rsidP="00F5317E">
      <w:pPr>
        <w:pStyle w:val="Contenido"/>
        <w:rPr>
          <w:noProof/>
          <w:lang w:bidi="es-ES"/>
        </w:rPr>
      </w:pPr>
    </w:p>
    <w:p w14:paraId="149339FE" w14:textId="5586DCBA" w:rsidR="00F5317E" w:rsidRDefault="00F5317E" w:rsidP="00F5317E">
      <w:pPr>
        <w:pStyle w:val="Contenido"/>
        <w:rPr>
          <w:noProof/>
          <w:lang w:bidi="es-ES"/>
        </w:rPr>
      </w:pPr>
    </w:p>
    <w:p w14:paraId="31CEA93B" w14:textId="2A2F78FE" w:rsidR="00F5317E" w:rsidRDefault="00F5317E" w:rsidP="00F5317E">
      <w:pPr>
        <w:pStyle w:val="Contenido"/>
        <w:rPr>
          <w:noProof/>
          <w:lang w:bidi="es-ES"/>
        </w:rPr>
      </w:pPr>
    </w:p>
    <w:p w14:paraId="7A418050" w14:textId="31E0A90B" w:rsidR="00F5317E" w:rsidRDefault="00F5317E" w:rsidP="00F5317E">
      <w:pPr>
        <w:pStyle w:val="Contenido"/>
        <w:rPr>
          <w:noProof/>
          <w:lang w:bidi="es-ES"/>
        </w:rPr>
      </w:pPr>
    </w:p>
    <w:p w14:paraId="12C1D674" w14:textId="59E3BCD9" w:rsidR="00F5317E" w:rsidRDefault="00F5317E" w:rsidP="00F5317E">
      <w:pPr>
        <w:pStyle w:val="Contenido"/>
        <w:rPr>
          <w:noProof/>
          <w:lang w:bidi="es-ES"/>
        </w:rPr>
      </w:pPr>
    </w:p>
    <w:p w14:paraId="10D0B491" w14:textId="1EB44BBA" w:rsidR="00F5317E" w:rsidRDefault="00F5317E" w:rsidP="00F5317E">
      <w:pPr>
        <w:pStyle w:val="Contenido"/>
        <w:rPr>
          <w:noProof/>
          <w:lang w:bidi="es-ES"/>
        </w:rPr>
      </w:pPr>
    </w:p>
    <w:p w14:paraId="05C9E5D5" w14:textId="35CE6B5E" w:rsidR="00F5317E" w:rsidRDefault="00F5317E" w:rsidP="00F5317E">
      <w:pPr>
        <w:pStyle w:val="Contenido"/>
        <w:rPr>
          <w:noProof/>
          <w:lang w:bidi="es-ES"/>
        </w:rPr>
      </w:pPr>
    </w:p>
    <w:p w14:paraId="4AF9B7E9" w14:textId="757A7016" w:rsidR="00F5317E" w:rsidRDefault="00F5317E" w:rsidP="00F5317E">
      <w:pPr>
        <w:pStyle w:val="Contenido"/>
        <w:rPr>
          <w:noProof/>
          <w:lang w:bidi="es-ES"/>
        </w:rPr>
      </w:pPr>
    </w:p>
    <w:p w14:paraId="752AF898" w14:textId="3A3B789B" w:rsidR="00F5317E" w:rsidRDefault="00F5317E" w:rsidP="00F5317E">
      <w:pPr>
        <w:pStyle w:val="Contenido"/>
        <w:rPr>
          <w:noProof/>
          <w:lang w:bidi="es-ES"/>
        </w:rPr>
      </w:pPr>
    </w:p>
    <w:p w14:paraId="168EA9E7" w14:textId="05D4E257" w:rsidR="00F5317E" w:rsidRDefault="00F5317E" w:rsidP="00F5317E">
      <w:pPr>
        <w:pStyle w:val="Contenido"/>
        <w:rPr>
          <w:noProof/>
          <w:lang w:bidi="es-ES"/>
        </w:rPr>
      </w:pPr>
    </w:p>
    <w:p w14:paraId="52FBC685" w14:textId="1E8E9A34" w:rsidR="00F5317E" w:rsidRDefault="00F5317E" w:rsidP="00F5317E">
      <w:pPr>
        <w:pStyle w:val="Contenido"/>
        <w:rPr>
          <w:noProof/>
          <w:lang w:bidi="es-ES"/>
        </w:rPr>
      </w:pPr>
    </w:p>
    <w:p w14:paraId="5FBE6D4B" w14:textId="7AF0051F" w:rsidR="00F5317E" w:rsidRDefault="00F5317E" w:rsidP="00F5317E">
      <w:pPr>
        <w:pStyle w:val="Contenido"/>
        <w:rPr>
          <w:noProof/>
          <w:lang w:bidi="es-ES"/>
        </w:rPr>
      </w:pPr>
    </w:p>
    <w:p w14:paraId="65015F4F" w14:textId="0D46890E" w:rsidR="00F5317E" w:rsidRDefault="00F5317E" w:rsidP="00F5317E">
      <w:pPr>
        <w:pStyle w:val="Contenido"/>
        <w:rPr>
          <w:noProof/>
          <w:lang w:bidi="es-ES"/>
        </w:rPr>
      </w:pPr>
    </w:p>
    <w:p w14:paraId="66049DB3" w14:textId="35F75443" w:rsidR="00F5317E" w:rsidRDefault="00F5317E" w:rsidP="00F5317E">
      <w:pPr>
        <w:pStyle w:val="Contenido"/>
        <w:rPr>
          <w:noProof/>
          <w:lang w:bidi="es-ES"/>
        </w:rPr>
      </w:pPr>
    </w:p>
    <w:p w14:paraId="6C685F0A" w14:textId="77777777" w:rsidR="00F5317E" w:rsidRDefault="00F5317E" w:rsidP="00F5317E">
      <w:pPr>
        <w:pStyle w:val="Contenido"/>
        <w:rPr>
          <w:noProof/>
          <w:lang w:bidi="es-ES"/>
        </w:rPr>
      </w:pPr>
    </w:p>
    <w:p w14:paraId="1FF9920A" w14:textId="6C84CF53" w:rsidR="00E336E8" w:rsidRPr="00326764" w:rsidRDefault="00FE1E44" w:rsidP="00FE1E44">
      <w:pPr>
        <w:pStyle w:val="Ttulo1"/>
        <w:rPr>
          <w:rFonts w:ascii="Bahnschrift" w:hAnsi="Bahnschrift"/>
          <w:noProof/>
          <w:color w:val="1A5550" w:themeColor="accent6" w:themeShade="80"/>
          <w:sz w:val="48"/>
          <w:szCs w:val="28"/>
          <w:lang w:bidi="es-ES"/>
        </w:rPr>
      </w:pPr>
      <w:bookmarkStart w:id="1" w:name="_Toc128857701"/>
      <w:r w:rsidRPr="00326764">
        <w:rPr>
          <w:rFonts w:ascii="Bahnschrift" w:hAnsi="Bahnschrift"/>
          <w:noProof/>
          <w:color w:val="1A5550" w:themeColor="accent6" w:themeShade="80"/>
          <w:sz w:val="48"/>
          <w:szCs w:val="28"/>
          <w:lang w:bidi="es-ES"/>
        </w:rPr>
        <w:lastRenderedPageBreak/>
        <w:t>Introducción:</w:t>
      </w:r>
      <w:bookmarkEnd w:id="1"/>
    </w:p>
    <w:p w14:paraId="2A6E30FF" w14:textId="605A7B01" w:rsidR="00FE1E44" w:rsidRDefault="00FE1E44" w:rsidP="00FE1E44">
      <w:pPr>
        <w:rPr>
          <w:noProof/>
        </w:rPr>
      </w:pPr>
    </w:p>
    <w:p w14:paraId="0A2DC370" w14:textId="5C166D46" w:rsidR="00FE1E44" w:rsidRDefault="00FE1E44" w:rsidP="00191497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 xml:space="preserve">En esta práctica se va a explicar mediante una simulación en Cisco Packet Tracer </w:t>
      </w:r>
      <w:r w:rsidR="00000838">
        <w:rPr>
          <w:b w:val="0"/>
          <w:bCs/>
          <w:noProof/>
          <w:color w:val="auto"/>
        </w:rPr>
        <w:t>como los conmutadores o switch</w:t>
      </w:r>
      <w:r w:rsidR="000E1AE4">
        <w:rPr>
          <w:b w:val="0"/>
          <w:bCs/>
          <w:noProof/>
          <w:color w:val="auto"/>
        </w:rPr>
        <w:t xml:space="preserve">es gestionan los paquetes y tramas </w:t>
      </w:r>
      <w:r w:rsidR="00191497">
        <w:rPr>
          <w:b w:val="0"/>
          <w:bCs/>
          <w:noProof/>
          <w:color w:val="auto"/>
        </w:rPr>
        <w:t>de los distintos equipos que estén conectados sobre él.</w:t>
      </w:r>
    </w:p>
    <w:p w14:paraId="636AF8CF" w14:textId="19D809FF" w:rsidR="00F73588" w:rsidRDefault="00F73588" w:rsidP="00191497">
      <w:pPr>
        <w:jc w:val="both"/>
        <w:rPr>
          <w:b w:val="0"/>
          <w:bCs/>
          <w:noProof/>
          <w:color w:val="auto"/>
        </w:rPr>
      </w:pPr>
    </w:p>
    <w:p w14:paraId="0F454123" w14:textId="23DF7E07" w:rsidR="003460AC" w:rsidRDefault="00F73588" w:rsidP="00191497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>El proceso en el que un switch gestiona el envió de paquetes entre un equipo y otro</w:t>
      </w:r>
      <w:r w:rsidR="003460AC">
        <w:rPr>
          <w:b w:val="0"/>
          <w:bCs/>
          <w:noProof/>
          <w:color w:val="auto"/>
        </w:rPr>
        <w:t xml:space="preserve"> se divide en tres </w:t>
      </w:r>
      <w:r w:rsidR="0071434F">
        <w:rPr>
          <w:b w:val="0"/>
          <w:bCs/>
          <w:noProof/>
          <w:color w:val="auto"/>
        </w:rPr>
        <w:t>partes</w:t>
      </w:r>
      <w:r w:rsidR="003460AC">
        <w:rPr>
          <w:b w:val="0"/>
          <w:bCs/>
          <w:noProof/>
          <w:color w:val="auto"/>
        </w:rPr>
        <w:t>:</w:t>
      </w:r>
    </w:p>
    <w:p w14:paraId="099CDAF0" w14:textId="77777777" w:rsidR="0071434F" w:rsidRDefault="0071434F" w:rsidP="00191497">
      <w:pPr>
        <w:jc w:val="both"/>
        <w:rPr>
          <w:b w:val="0"/>
          <w:bCs/>
          <w:noProof/>
          <w:color w:val="auto"/>
        </w:rPr>
      </w:pPr>
    </w:p>
    <w:p w14:paraId="2C713C3A" w14:textId="6FF5A879" w:rsidR="0071434F" w:rsidRPr="0071434F" w:rsidRDefault="0071434F" w:rsidP="0071434F">
      <w:pPr>
        <w:pStyle w:val="Prrafodelista"/>
        <w:numPr>
          <w:ilvl w:val="0"/>
          <w:numId w:val="10"/>
        </w:numPr>
        <w:jc w:val="both"/>
        <w:rPr>
          <w:rFonts w:asciiTheme="minorHAnsi" w:hAnsiTheme="minorHAnsi" w:cstheme="minorHAnsi"/>
          <w:bCs/>
          <w:noProof/>
          <w:sz w:val="28"/>
          <w:szCs w:val="28"/>
        </w:rPr>
      </w:pPr>
      <w:r w:rsidRPr="0071434F">
        <w:rPr>
          <w:rFonts w:asciiTheme="minorHAnsi" w:hAnsiTheme="minorHAnsi" w:cstheme="minorHAnsi"/>
          <w:bCs/>
          <w:noProof/>
          <w:sz w:val="28"/>
          <w:szCs w:val="28"/>
        </w:rPr>
        <w:t>Inundación o flooding</w:t>
      </w:r>
      <w:r>
        <w:rPr>
          <w:rFonts w:asciiTheme="minorHAnsi" w:hAnsiTheme="minorHAnsi" w:cstheme="minorHAnsi"/>
          <w:bCs/>
          <w:noProof/>
          <w:sz w:val="28"/>
          <w:szCs w:val="28"/>
        </w:rPr>
        <w:t>.</w:t>
      </w:r>
    </w:p>
    <w:p w14:paraId="0F20545D" w14:textId="3E4D1BA0" w:rsidR="0071434F" w:rsidRPr="0071434F" w:rsidRDefault="0071434F" w:rsidP="0071434F">
      <w:pPr>
        <w:pStyle w:val="Prrafodelista"/>
        <w:numPr>
          <w:ilvl w:val="0"/>
          <w:numId w:val="10"/>
        </w:numPr>
        <w:jc w:val="both"/>
        <w:rPr>
          <w:rFonts w:asciiTheme="minorHAnsi" w:hAnsiTheme="minorHAnsi" w:cstheme="minorHAnsi"/>
          <w:bCs/>
          <w:noProof/>
          <w:sz w:val="28"/>
          <w:szCs w:val="28"/>
        </w:rPr>
      </w:pPr>
      <w:r w:rsidRPr="0071434F">
        <w:rPr>
          <w:rFonts w:asciiTheme="minorHAnsi" w:hAnsiTheme="minorHAnsi" w:cstheme="minorHAnsi"/>
          <w:bCs/>
          <w:noProof/>
          <w:sz w:val="28"/>
          <w:szCs w:val="28"/>
        </w:rPr>
        <w:t>Aprendizaje</w:t>
      </w:r>
      <w:r>
        <w:rPr>
          <w:rFonts w:asciiTheme="minorHAnsi" w:hAnsiTheme="minorHAnsi" w:cstheme="minorHAnsi"/>
          <w:bCs/>
          <w:noProof/>
          <w:sz w:val="28"/>
          <w:szCs w:val="28"/>
        </w:rPr>
        <w:t>.</w:t>
      </w:r>
    </w:p>
    <w:p w14:paraId="3B64BCDC" w14:textId="4FF294EE" w:rsidR="0071434F" w:rsidRDefault="0071434F" w:rsidP="0071434F">
      <w:pPr>
        <w:pStyle w:val="Prrafodelista"/>
        <w:numPr>
          <w:ilvl w:val="0"/>
          <w:numId w:val="10"/>
        </w:numPr>
        <w:jc w:val="both"/>
        <w:rPr>
          <w:rFonts w:asciiTheme="minorHAnsi" w:hAnsiTheme="minorHAnsi" w:cstheme="minorHAnsi"/>
          <w:bCs/>
          <w:noProof/>
          <w:sz w:val="28"/>
          <w:szCs w:val="28"/>
        </w:rPr>
      </w:pPr>
      <w:r w:rsidRPr="0071434F">
        <w:rPr>
          <w:rFonts w:asciiTheme="minorHAnsi" w:hAnsiTheme="minorHAnsi" w:cstheme="minorHAnsi"/>
          <w:bCs/>
          <w:noProof/>
          <w:sz w:val="28"/>
          <w:szCs w:val="28"/>
        </w:rPr>
        <w:t>Reenvío selectivo</w:t>
      </w:r>
      <w:r>
        <w:rPr>
          <w:rFonts w:asciiTheme="minorHAnsi" w:hAnsiTheme="minorHAnsi" w:cstheme="minorHAnsi"/>
          <w:bCs/>
          <w:noProof/>
          <w:sz w:val="28"/>
          <w:szCs w:val="28"/>
        </w:rPr>
        <w:t>.</w:t>
      </w:r>
    </w:p>
    <w:p w14:paraId="1F3495E3" w14:textId="34721611" w:rsidR="0071434F" w:rsidRDefault="0071434F" w:rsidP="0071434F">
      <w:pPr>
        <w:jc w:val="both"/>
        <w:rPr>
          <w:rFonts w:cstheme="minorHAnsi"/>
          <w:bCs/>
          <w:noProof/>
          <w:szCs w:val="28"/>
        </w:rPr>
      </w:pPr>
    </w:p>
    <w:p w14:paraId="17C54B11" w14:textId="77777777" w:rsidR="002853D4" w:rsidRDefault="002853D4" w:rsidP="0071434F">
      <w:pPr>
        <w:jc w:val="both"/>
        <w:rPr>
          <w:rFonts w:cstheme="minorHAnsi"/>
          <w:bCs/>
          <w:noProof/>
          <w:szCs w:val="28"/>
        </w:rPr>
      </w:pPr>
    </w:p>
    <w:p w14:paraId="11350BE2" w14:textId="34A28F50" w:rsidR="0071434F" w:rsidRDefault="003A7EC2" w:rsidP="0071434F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>Para empezar, nos compondremos del siguiente esquema en Cisco Packet Tracer:</w:t>
      </w:r>
    </w:p>
    <w:p w14:paraId="5B60C94D" w14:textId="2B1775A0" w:rsidR="002853D4" w:rsidRDefault="002853D4" w:rsidP="002853D4">
      <w:pPr>
        <w:rPr>
          <w:b w:val="0"/>
          <w:bCs/>
          <w:noProof/>
          <w:color w:val="auto"/>
        </w:rPr>
      </w:pPr>
    </w:p>
    <w:p w14:paraId="3E084F1F" w14:textId="289D55F2" w:rsidR="002853D4" w:rsidRDefault="002853D4" w:rsidP="002853D4">
      <w:pPr>
        <w:rPr>
          <w:rFonts w:cstheme="minorHAnsi"/>
          <w:szCs w:val="28"/>
        </w:rPr>
      </w:pPr>
      <w:r w:rsidRPr="002853D4">
        <w:rPr>
          <w:rFonts w:cstheme="minorHAnsi"/>
          <w:noProof/>
          <w:szCs w:val="28"/>
        </w:rPr>
        <w:drawing>
          <wp:inline distT="0" distB="0" distL="0" distR="0" wp14:anchorId="5C8CEBF0" wp14:editId="2B27E467">
            <wp:extent cx="5691809" cy="3278172"/>
            <wp:effectExtent l="152400" t="152400" r="366395" b="3606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9142" cy="3282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F6ED39" w14:textId="39F7620C" w:rsidR="005E5FA9" w:rsidRPr="005E5FA9" w:rsidRDefault="005E5FA9" w:rsidP="005E5FA9">
      <w:pPr>
        <w:rPr>
          <w:rFonts w:cstheme="minorHAnsi"/>
          <w:szCs w:val="28"/>
        </w:rPr>
      </w:pPr>
    </w:p>
    <w:p w14:paraId="627944FE" w14:textId="6158ADEC" w:rsidR="005E5FA9" w:rsidRDefault="005E5FA9" w:rsidP="005E5FA9">
      <w:pPr>
        <w:rPr>
          <w:rFonts w:cstheme="minorHAnsi"/>
          <w:szCs w:val="28"/>
        </w:rPr>
      </w:pPr>
    </w:p>
    <w:p w14:paraId="221514EC" w14:textId="1DD06193" w:rsidR="005E5FA9" w:rsidRDefault="005E5FA9" w:rsidP="005E5FA9">
      <w:pPr>
        <w:rPr>
          <w:rFonts w:cstheme="minorHAnsi"/>
          <w:szCs w:val="28"/>
        </w:rPr>
      </w:pPr>
    </w:p>
    <w:p w14:paraId="5E3C14F3" w14:textId="41FC923B" w:rsidR="005E5FA9" w:rsidRDefault="005E5FA9" w:rsidP="005E5FA9">
      <w:pPr>
        <w:rPr>
          <w:rFonts w:cstheme="minorHAnsi"/>
          <w:szCs w:val="28"/>
        </w:rPr>
      </w:pPr>
    </w:p>
    <w:p w14:paraId="1182C71D" w14:textId="02C3544C" w:rsidR="005E5FA9" w:rsidRPr="00326764" w:rsidRDefault="00CD42C4" w:rsidP="005E5FA9">
      <w:pPr>
        <w:pStyle w:val="Ttulo1"/>
        <w:rPr>
          <w:rFonts w:ascii="Bahnschrift" w:hAnsi="Bahnschrift"/>
          <w:color w:val="1A5550" w:themeColor="accent6" w:themeShade="80"/>
          <w:sz w:val="48"/>
          <w:szCs w:val="28"/>
        </w:rPr>
      </w:pPr>
      <w:bookmarkStart w:id="2" w:name="_Toc128857702"/>
      <w:r w:rsidRPr="00326764">
        <w:rPr>
          <w:rFonts w:ascii="Bahnschrift" w:hAnsi="Bahnschrift"/>
          <w:color w:val="1A5550" w:themeColor="accent6" w:themeShade="80"/>
          <w:sz w:val="48"/>
          <w:szCs w:val="28"/>
        </w:rPr>
        <w:lastRenderedPageBreak/>
        <w:t>Tabla de direcciones MAC:</w:t>
      </w:r>
      <w:bookmarkEnd w:id="2"/>
    </w:p>
    <w:p w14:paraId="1A85952B" w14:textId="77777777" w:rsidR="00CD42C4" w:rsidRDefault="00CD42C4" w:rsidP="00CD42C4"/>
    <w:p w14:paraId="24379106" w14:textId="466C61C0" w:rsidR="00CD42C4" w:rsidRDefault="00B55AA5" w:rsidP="00CD42C4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 xml:space="preserve">Para poder controlar y aprender con gestiona un switch </w:t>
      </w:r>
      <w:r w:rsidR="002A4E33">
        <w:rPr>
          <w:b w:val="0"/>
          <w:bCs/>
          <w:noProof/>
          <w:color w:val="auto"/>
        </w:rPr>
        <w:t>el envió de paquetes o tramas de los equipos, nos vamos a ayudar de la tabla de direcciones MAC.</w:t>
      </w:r>
    </w:p>
    <w:p w14:paraId="46EEE282" w14:textId="77777777" w:rsidR="00733A01" w:rsidRDefault="00733A01" w:rsidP="00CD42C4">
      <w:pPr>
        <w:jc w:val="both"/>
        <w:rPr>
          <w:b w:val="0"/>
          <w:bCs/>
          <w:noProof/>
          <w:color w:val="auto"/>
        </w:rPr>
      </w:pPr>
    </w:p>
    <w:p w14:paraId="7DA393C0" w14:textId="3153FFC3" w:rsidR="002A4E33" w:rsidRDefault="00533969" w:rsidP="00CD42C4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 xml:space="preserve">El switch va a almacenar una tabla </w:t>
      </w:r>
      <w:r w:rsidR="00197585">
        <w:rPr>
          <w:b w:val="0"/>
          <w:bCs/>
          <w:noProof/>
          <w:color w:val="auto"/>
        </w:rPr>
        <w:t>con el conjunto de direcciones MAC y el puerto al que están conectadas</w:t>
      </w:r>
      <w:r w:rsidR="00C97F3A">
        <w:rPr>
          <w:b w:val="0"/>
          <w:bCs/>
          <w:noProof/>
          <w:color w:val="auto"/>
        </w:rPr>
        <w:t>. Pero, para poder almacenar esta información deberá conocerlas previamente</w:t>
      </w:r>
      <w:r w:rsidR="00733A01">
        <w:rPr>
          <w:b w:val="0"/>
          <w:bCs/>
          <w:noProof/>
          <w:color w:val="auto"/>
        </w:rPr>
        <w:t>, esto es a lo que se le llama proceso de aprendizaje. El cuál, se explicará en el siguiente apartado.</w:t>
      </w:r>
    </w:p>
    <w:p w14:paraId="7E87A651" w14:textId="35046065" w:rsidR="00733A01" w:rsidRDefault="00733A01" w:rsidP="00CD42C4">
      <w:pPr>
        <w:jc w:val="both"/>
        <w:rPr>
          <w:b w:val="0"/>
          <w:bCs/>
          <w:noProof/>
          <w:color w:val="auto"/>
        </w:rPr>
      </w:pPr>
    </w:p>
    <w:p w14:paraId="03729701" w14:textId="18C6A039" w:rsidR="00733A01" w:rsidRDefault="003126B8" w:rsidP="00CD42C4">
      <w:pPr>
        <w:jc w:val="both"/>
        <w:rPr>
          <w:i/>
          <w:iCs/>
          <w:noProof/>
          <w:color w:val="auto"/>
        </w:rPr>
      </w:pPr>
      <w:r w:rsidRPr="003126B8">
        <w:rPr>
          <w:b w:val="0"/>
          <w:bCs/>
          <w:noProof/>
          <w:color w:val="auto"/>
        </w:rPr>
        <w:drawing>
          <wp:anchor distT="0" distB="0" distL="114300" distR="114300" simplePos="0" relativeHeight="251865600" behindDoc="0" locked="0" layoutInCell="1" allowOverlap="1" wp14:anchorId="79F16E75" wp14:editId="1F1CEE5E">
            <wp:simplePos x="0" y="0"/>
            <wp:positionH relativeFrom="column">
              <wp:posOffset>3580793</wp:posOffset>
            </wp:positionH>
            <wp:positionV relativeFrom="paragraph">
              <wp:posOffset>106597</wp:posOffset>
            </wp:positionV>
            <wp:extent cx="2687541" cy="779980"/>
            <wp:effectExtent l="152400" t="152400" r="360680" b="36322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541" cy="779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A1AB8">
        <w:rPr>
          <w:b w:val="0"/>
          <w:bCs/>
          <w:noProof/>
          <w:color w:val="auto"/>
        </w:rPr>
        <w:t xml:space="preserve">Para poder observar la tabla de direcciones MAC, tendremos que irnos a la consola del switch, activar el modo privilegiado con el comando </w:t>
      </w:r>
      <w:r w:rsidR="004A1AB8" w:rsidRPr="007D4502">
        <w:rPr>
          <w:i/>
          <w:iCs/>
          <w:noProof/>
          <w:color w:val="auto"/>
        </w:rPr>
        <w:t>&lt;&lt;enable&gt;&gt;</w:t>
      </w:r>
      <w:r w:rsidR="007D4502">
        <w:rPr>
          <w:b w:val="0"/>
          <w:bCs/>
          <w:noProof/>
          <w:color w:val="auto"/>
        </w:rPr>
        <w:t xml:space="preserve"> y escribir </w:t>
      </w:r>
      <w:r w:rsidR="007D4502" w:rsidRPr="007D4502">
        <w:rPr>
          <w:i/>
          <w:iCs/>
          <w:noProof/>
          <w:color w:val="auto"/>
        </w:rPr>
        <w:t>&lt;&lt;show mac-address-table&gt;&gt;</w:t>
      </w:r>
      <w:r w:rsidR="007D4502">
        <w:rPr>
          <w:i/>
          <w:iCs/>
          <w:noProof/>
          <w:color w:val="auto"/>
        </w:rPr>
        <w:t>.</w:t>
      </w:r>
    </w:p>
    <w:p w14:paraId="7EF3427B" w14:textId="4E73AC5D" w:rsidR="003126B8" w:rsidRDefault="003126B8" w:rsidP="00CD42C4">
      <w:pPr>
        <w:jc w:val="both"/>
        <w:rPr>
          <w:i/>
          <w:iCs/>
          <w:noProof/>
          <w:color w:val="auto"/>
        </w:rPr>
      </w:pPr>
    </w:p>
    <w:p w14:paraId="22955EFD" w14:textId="72519F01" w:rsidR="003126B8" w:rsidRDefault="003126B8" w:rsidP="00CD42C4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 xml:space="preserve">En el caso contrario de que queramos borrar o reiniciar la tabla de direcciones MAC, escribiremos el comando </w:t>
      </w:r>
      <w:r w:rsidRPr="003126B8">
        <w:rPr>
          <w:i/>
          <w:iCs/>
          <w:noProof/>
          <w:color w:val="auto"/>
        </w:rPr>
        <w:t>&lt;&lt;clear mac-address-table&gt;&gt;</w:t>
      </w:r>
      <w:r>
        <w:rPr>
          <w:b w:val="0"/>
          <w:bCs/>
          <w:noProof/>
          <w:color w:val="auto"/>
        </w:rPr>
        <w:t>.</w:t>
      </w:r>
    </w:p>
    <w:p w14:paraId="408FEFEC" w14:textId="6CF41510" w:rsidR="00CD42C4" w:rsidRDefault="00CD42C4" w:rsidP="00CD42C4"/>
    <w:p w14:paraId="10867AE6" w14:textId="74910CC1" w:rsidR="003126B8" w:rsidRPr="00326764" w:rsidRDefault="00860A36" w:rsidP="003126B8">
      <w:pPr>
        <w:pStyle w:val="Ttulo1"/>
        <w:rPr>
          <w:rFonts w:ascii="Bahnschrift" w:hAnsi="Bahnschrift"/>
          <w:color w:val="1A5550" w:themeColor="accent6" w:themeShade="80"/>
          <w:sz w:val="48"/>
          <w:szCs w:val="28"/>
        </w:rPr>
      </w:pPr>
      <w:bookmarkStart w:id="3" w:name="_Toc128857703"/>
      <w:r w:rsidRPr="00326764">
        <w:rPr>
          <w:rFonts w:ascii="Bahnschrift" w:hAnsi="Bahnschrift"/>
          <w:color w:val="1A5550" w:themeColor="accent6" w:themeShade="80"/>
          <w:sz w:val="48"/>
          <w:szCs w:val="28"/>
        </w:rPr>
        <w:t>Proceso de aprendizaje</w:t>
      </w:r>
      <w:r w:rsidR="003126B8" w:rsidRPr="00326764">
        <w:rPr>
          <w:rFonts w:ascii="Bahnschrift" w:hAnsi="Bahnschrift"/>
          <w:color w:val="1A5550" w:themeColor="accent6" w:themeShade="80"/>
          <w:sz w:val="48"/>
          <w:szCs w:val="28"/>
        </w:rPr>
        <w:t>:</w:t>
      </w:r>
      <w:bookmarkEnd w:id="3"/>
    </w:p>
    <w:p w14:paraId="6AD8E8F7" w14:textId="01875ED6" w:rsidR="00CD42C4" w:rsidRDefault="00CD42C4" w:rsidP="00CD42C4"/>
    <w:p w14:paraId="6412347A" w14:textId="7A12F298" w:rsidR="00242DE2" w:rsidRDefault="0020608E" w:rsidP="00242DE2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>El proceso de aprendizaje de un</w:t>
      </w:r>
      <w:r w:rsidR="00B1464A">
        <w:rPr>
          <w:b w:val="0"/>
          <w:bCs/>
          <w:noProof/>
          <w:color w:val="auto"/>
        </w:rPr>
        <w:t xml:space="preserve"> switch</w:t>
      </w:r>
      <w:r>
        <w:rPr>
          <w:b w:val="0"/>
          <w:bCs/>
          <w:noProof/>
          <w:color w:val="auto"/>
        </w:rPr>
        <w:t>, se refiere a cuando</w:t>
      </w:r>
      <w:r w:rsidR="00631587">
        <w:rPr>
          <w:b w:val="0"/>
          <w:bCs/>
          <w:noProof/>
          <w:color w:val="auto"/>
        </w:rPr>
        <w:t xml:space="preserve"> se aprende</w:t>
      </w:r>
      <w:r w:rsidR="00B1464A">
        <w:rPr>
          <w:b w:val="0"/>
          <w:bCs/>
          <w:noProof/>
          <w:color w:val="auto"/>
        </w:rPr>
        <w:t xml:space="preserve"> la dirección física y el puerto </w:t>
      </w:r>
      <w:r>
        <w:rPr>
          <w:b w:val="0"/>
          <w:bCs/>
          <w:noProof/>
          <w:color w:val="auto"/>
        </w:rPr>
        <w:t>de un equipo</w:t>
      </w:r>
      <w:r w:rsidR="00280CB0">
        <w:rPr>
          <w:b w:val="0"/>
          <w:bCs/>
          <w:noProof/>
          <w:color w:val="auto"/>
        </w:rPr>
        <w:t xml:space="preserve"> cuando este envía o recibe un paquete.</w:t>
      </w:r>
    </w:p>
    <w:p w14:paraId="43F1AD9A" w14:textId="299DB481" w:rsidR="00242DE2" w:rsidRDefault="00242DE2" w:rsidP="00242DE2">
      <w:pPr>
        <w:jc w:val="both"/>
        <w:rPr>
          <w:b w:val="0"/>
          <w:bCs/>
          <w:noProof/>
          <w:color w:val="auto"/>
        </w:rPr>
      </w:pPr>
    </w:p>
    <w:p w14:paraId="22227E40" w14:textId="6A562B94" w:rsidR="00242DE2" w:rsidRDefault="00242DE2" w:rsidP="00242DE2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 xml:space="preserve">Una vez el switch,  haya aprendido su dirección y puerto, lo utilizará para </w:t>
      </w:r>
      <w:r w:rsidR="00C64B9C">
        <w:rPr>
          <w:b w:val="0"/>
          <w:bCs/>
          <w:noProof/>
          <w:color w:val="auto"/>
        </w:rPr>
        <w:t>futuros enviós de paquetes, así optimizando la red.</w:t>
      </w:r>
    </w:p>
    <w:p w14:paraId="06D2BA77" w14:textId="7D79485E" w:rsidR="00C64B9C" w:rsidRDefault="00C64B9C" w:rsidP="00242DE2">
      <w:pPr>
        <w:jc w:val="both"/>
        <w:rPr>
          <w:b w:val="0"/>
          <w:bCs/>
          <w:noProof/>
          <w:color w:val="auto"/>
        </w:rPr>
      </w:pPr>
    </w:p>
    <w:p w14:paraId="30DA3549" w14:textId="3E3B042A" w:rsidR="007677A9" w:rsidRDefault="007677A9" w:rsidP="00242DE2">
      <w:pPr>
        <w:jc w:val="both"/>
        <w:rPr>
          <w:b w:val="0"/>
          <w:bCs/>
          <w:noProof/>
          <w:color w:val="auto"/>
        </w:rPr>
      </w:pPr>
    </w:p>
    <w:p w14:paraId="791BA681" w14:textId="34CFAE9B" w:rsidR="007677A9" w:rsidRDefault="007677A9" w:rsidP="00242DE2">
      <w:pPr>
        <w:jc w:val="both"/>
        <w:rPr>
          <w:b w:val="0"/>
          <w:bCs/>
          <w:noProof/>
          <w:color w:val="auto"/>
        </w:rPr>
      </w:pPr>
    </w:p>
    <w:p w14:paraId="1E6A4102" w14:textId="6D4CB540" w:rsidR="007677A9" w:rsidRDefault="007677A9" w:rsidP="00242DE2">
      <w:pPr>
        <w:jc w:val="both"/>
        <w:rPr>
          <w:b w:val="0"/>
          <w:bCs/>
          <w:noProof/>
          <w:color w:val="auto"/>
        </w:rPr>
      </w:pPr>
    </w:p>
    <w:p w14:paraId="32D25C0D" w14:textId="4B2225AE" w:rsidR="007677A9" w:rsidRDefault="007677A9" w:rsidP="00242DE2">
      <w:pPr>
        <w:jc w:val="both"/>
        <w:rPr>
          <w:b w:val="0"/>
          <w:bCs/>
          <w:noProof/>
          <w:color w:val="auto"/>
        </w:rPr>
      </w:pPr>
    </w:p>
    <w:p w14:paraId="780C5E92" w14:textId="0D95097E" w:rsidR="007677A9" w:rsidRDefault="007677A9" w:rsidP="00242DE2">
      <w:pPr>
        <w:jc w:val="both"/>
        <w:rPr>
          <w:b w:val="0"/>
          <w:bCs/>
          <w:noProof/>
          <w:color w:val="auto"/>
        </w:rPr>
      </w:pPr>
    </w:p>
    <w:p w14:paraId="2999E364" w14:textId="0FB54B26" w:rsidR="007677A9" w:rsidRDefault="007677A9" w:rsidP="00242DE2">
      <w:pPr>
        <w:jc w:val="both"/>
        <w:rPr>
          <w:b w:val="0"/>
          <w:bCs/>
          <w:noProof/>
          <w:color w:val="auto"/>
        </w:rPr>
      </w:pPr>
    </w:p>
    <w:p w14:paraId="7D8849E0" w14:textId="77777777" w:rsidR="007677A9" w:rsidRDefault="007677A9" w:rsidP="00242DE2">
      <w:pPr>
        <w:jc w:val="both"/>
        <w:rPr>
          <w:b w:val="0"/>
          <w:bCs/>
          <w:noProof/>
          <w:color w:val="auto"/>
        </w:rPr>
      </w:pPr>
    </w:p>
    <w:p w14:paraId="78B5A106" w14:textId="61AB70C5" w:rsidR="00C64B9C" w:rsidRDefault="00C64B9C" w:rsidP="00242DE2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lastRenderedPageBreak/>
        <w:t>Veamos de manera gráfica este proceso</w:t>
      </w:r>
      <w:r w:rsidR="007677A9">
        <w:rPr>
          <w:b w:val="0"/>
          <w:bCs/>
          <w:noProof/>
          <w:color w:val="auto"/>
        </w:rPr>
        <w:t>:</w:t>
      </w:r>
    </w:p>
    <w:p w14:paraId="091220DE" w14:textId="17839C53" w:rsidR="007677A9" w:rsidRDefault="007677A9" w:rsidP="00242DE2">
      <w:pPr>
        <w:jc w:val="both"/>
        <w:rPr>
          <w:b w:val="0"/>
          <w:bCs/>
          <w:noProof/>
          <w:color w:val="auto"/>
        </w:rPr>
      </w:pPr>
    </w:p>
    <w:p w14:paraId="2F10CE0E" w14:textId="26A61738" w:rsidR="007677A9" w:rsidRDefault="007677A9" w:rsidP="00242DE2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 xml:space="preserve">Si por ejemplo, hacemos un ping desde </w:t>
      </w:r>
      <w:r w:rsidR="00AF76D5">
        <w:rPr>
          <w:b w:val="0"/>
          <w:bCs/>
          <w:noProof/>
          <w:color w:val="auto"/>
        </w:rPr>
        <w:t>el equipo con MAC acabada en AE12 al equipo con MAC acabada en 2B25</w:t>
      </w:r>
      <w:r w:rsidR="00771247">
        <w:rPr>
          <w:b w:val="0"/>
          <w:bCs/>
          <w:noProof/>
          <w:color w:val="auto"/>
        </w:rPr>
        <w:t xml:space="preserve"> y ponemos Packet Tracer en modo simulación para poder exactamente donde y cuando se produce el proceso de aprendizaje </w:t>
      </w:r>
      <w:r w:rsidR="00CE60E4">
        <w:rPr>
          <w:b w:val="0"/>
          <w:bCs/>
          <w:noProof/>
          <w:color w:val="auto"/>
        </w:rPr>
        <w:t>veremos lo siguiente:</w:t>
      </w:r>
    </w:p>
    <w:p w14:paraId="4CD58B05" w14:textId="24977C37" w:rsidR="00CE60E4" w:rsidRDefault="00CE60E4" w:rsidP="00242DE2">
      <w:pPr>
        <w:jc w:val="both"/>
        <w:rPr>
          <w:b w:val="0"/>
          <w:bCs/>
          <w:noProof/>
          <w:color w:val="auto"/>
        </w:rPr>
      </w:pPr>
    </w:p>
    <w:p w14:paraId="26B65871" w14:textId="5C4F86E1" w:rsidR="00CE60E4" w:rsidRDefault="00A036F1" w:rsidP="00242DE2">
      <w:pPr>
        <w:jc w:val="both"/>
        <w:rPr>
          <w:i/>
          <w:iCs/>
          <w:noProof/>
          <w:color w:val="auto"/>
        </w:rPr>
      </w:pPr>
      <w:r w:rsidRPr="003126B8">
        <w:rPr>
          <w:b w:val="0"/>
          <w:bCs/>
          <w:noProof/>
          <w:color w:val="auto"/>
        </w:rPr>
        <w:drawing>
          <wp:anchor distT="0" distB="0" distL="114300" distR="114300" simplePos="0" relativeHeight="251867648" behindDoc="0" locked="0" layoutInCell="1" allowOverlap="1" wp14:anchorId="796EA8F1" wp14:editId="1848445C">
            <wp:simplePos x="0" y="0"/>
            <wp:positionH relativeFrom="column">
              <wp:posOffset>3970655</wp:posOffset>
            </wp:positionH>
            <wp:positionV relativeFrom="paragraph">
              <wp:posOffset>46355</wp:posOffset>
            </wp:positionV>
            <wp:extent cx="2273300" cy="659765"/>
            <wp:effectExtent l="152400" t="152400" r="355600" b="36893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6597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A81">
        <w:rPr>
          <w:b w:val="0"/>
          <w:bCs/>
          <w:noProof/>
          <w:color w:val="auto"/>
        </w:rPr>
        <w:t xml:space="preserve">Primero nos cercioramos de que la tabla de direcciones está vacía, en el caso de que no lo esté, ejecutamos el comando </w:t>
      </w:r>
      <w:r w:rsidR="00DC0A81" w:rsidRPr="00DC0A81">
        <w:rPr>
          <w:i/>
          <w:iCs/>
          <w:noProof/>
          <w:color w:val="auto"/>
        </w:rPr>
        <w:t>&lt;&lt;clear mac-address-table&gt;&gt;</w:t>
      </w:r>
      <w:r w:rsidR="00DC0A81">
        <w:rPr>
          <w:i/>
          <w:iCs/>
          <w:noProof/>
          <w:color w:val="auto"/>
        </w:rPr>
        <w:t>:</w:t>
      </w:r>
    </w:p>
    <w:p w14:paraId="18E3BED4" w14:textId="7145B16D" w:rsidR="00DC0A81" w:rsidRDefault="00DC0A81" w:rsidP="00242DE2">
      <w:pPr>
        <w:jc w:val="both"/>
        <w:rPr>
          <w:i/>
          <w:iCs/>
          <w:noProof/>
          <w:color w:val="auto"/>
        </w:rPr>
      </w:pPr>
    </w:p>
    <w:p w14:paraId="19B49863" w14:textId="77777777" w:rsidR="00E608C9" w:rsidRDefault="00E608C9" w:rsidP="00242DE2">
      <w:pPr>
        <w:jc w:val="both"/>
        <w:rPr>
          <w:i/>
          <w:iCs/>
          <w:noProof/>
          <w:color w:val="auto"/>
        </w:rPr>
      </w:pPr>
    </w:p>
    <w:p w14:paraId="031985DD" w14:textId="02EAA143" w:rsidR="00DC0A81" w:rsidRDefault="00905208" w:rsidP="00242DE2">
      <w:pPr>
        <w:jc w:val="both"/>
        <w:rPr>
          <w:b w:val="0"/>
          <w:bCs/>
          <w:noProof/>
          <w:color w:val="auto"/>
        </w:rPr>
      </w:pPr>
      <w:r w:rsidRPr="00905208">
        <w:rPr>
          <w:b w:val="0"/>
          <w:bCs/>
          <w:noProof/>
          <w:color w:val="auto"/>
        </w:rPr>
        <w:drawing>
          <wp:anchor distT="0" distB="0" distL="114300" distR="114300" simplePos="0" relativeHeight="251868672" behindDoc="0" locked="0" layoutInCell="1" allowOverlap="1" wp14:anchorId="1A0D5BB7" wp14:editId="7170B682">
            <wp:simplePos x="0" y="0"/>
            <wp:positionH relativeFrom="margin">
              <wp:posOffset>4116070</wp:posOffset>
            </wp:positionH>
            <wp:positionV relativeFrom="paragraph">
              <wp:posOffset>21839</wp:posOffset>
            </wp:positionV>
            <wp:extent cx="2139315" cy="365760"/>
            <wp:effectExtent l="152400" t="152400" r="356235" b="35814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15" cy="365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36F1">
        <w:rPr>
          <w:b w:val="0"/>
          <w:bCs/>
          <w:noProof/>
          <w:color w:val="auto"/>
        </w:rPr>
        <w:t>Una vez esté vacía, haremos el ping de un equipo a otro en modo simulación:</w:t>
      </w:r>
      <w:r w:rsidRPr="00905208">
        <w:rPr>
          <w:noProof/>
        </w:rPr>
        <w:t xml:space="preserve"> </w:t>
      </w:r>
    </w:p>
    <w:p w14:paraId="7E3947A0" w14:textId="64D20681" w:rsidR="00905208" w:rsidRDefault="00905208" w:rsidP="00905208">
      <w:pPr>
        <w:rPr>
          <w:b w:val="0"/>
          <w:bCs/>
          <w:noProof/>
          <w:color w:val="auto"/>
        </w:rPr>
      </w:pPr>
    </w:p>
    <w:p w14:paraId="68507281" w14:textId="77777777" w:rsidR="00E608C9" w:rsidRDefault="00E608C9" w:rsidP="00905208">
      <w:pPr>
        <w:rPr>
          <w:b w:val="0"/>
          <w:bCs/>
          <w:noProof/>
          <w:color w:val="auto"/>
        </w:rPr>
      </w:pPr>
    </w:p>
    <w:p w14:paraId="3A3B22BB" w14:textId="5DBEC3AC" w:rsidR="00905208" w:rsidRDefault="00905208" w:rsidP="00833461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>Veremos que aparece una postal al lado de nuestro equipo,</w:t>
      </w:r>
      <w:r w:rsidR="00833461">
        <w:rPr>
          <w:b w:val="0"/>
          <w:bCs/>
          <w:noProof/>
          <w:color w:val="auto"/>
        </w:rPr>
        <w:t xml:space="preserve"> le daremos al play de la simulación y esperamos a que la postal, llegue al switch, ahí pausaremos la simulación</w:t>
      </w:r>
      <w:r w:rsidR="00E608C9">
        <w:rPr>
          <w:noProof/>
        </w:rPr>
        <w:t>.</w:t>
      </w:r>
    </w:p>
    <w:p w14:paraId="1DA08911" w14:textId="6E9D65C6" w:rsidR="00B73D2F" w:rsidRDefault="00B73D2F" w:rsidP="00B73D2F"/>
    <w:p w14:paraId="275645AE" w14:textId="4AF7CE90" w:rsidR="00D50B5E" w:rsidRDefault="00D50B5E" w:rsidP="00B73D2F">
      <w:r w:rsidRPr="00D50B5E">
        <w:rPr>
          <w:noProof/>
        </w:rPr>
        <w:drawing>
          <wp:anchor distT="0" distB="0" distL="114300" distR="114300" simplePos="0" relativeHeight="251869696" behindDoc="0" locked="0" layoutInCell="1" allowOverlap="1" wp14:anchorId="4EDEA55F" wp14:editId="58B6B110">
            <wp:simplePos x="0" y="0"/>
            <wp:positionH relativeFrom="margin">
              <wp:posOffset>3972504</wp:posOffset>
            </wp:positionH>
            <wp:positionV relativeFrom="paragraph">
              <wp:posOffset>246684</wp:posOffset>
            </wp:positionV>
            <wp:extent cx="2281555" cy="802640"/>
            <wp:effectExtent l="152400" t="152400" r="366395" b="35941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555" cy="802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67F340" w14:textId="65E2DAFB" w:rsidR="00B73D2F" w:rsidRDefault="00745BF7" w:rsidP="00D50B5E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 xml:space="preserve">Ahora comprobaremos la tabla de direcciones MAC del switch, en la cual, nos debería de aparecer la </w:t>
      </w:r>
      <w:r w:rsidR="00E608C9">
        <w:rPr>
          <w:b w:val="0"/>
          <w:bCs/>
          <w:noProof/>
          <w:color w:val="auto"/>
        </w:rPr>
        <w:t>dirección del equipo de origen:</w:t>
      </w:r>
    </w:p>
    <w:p w14:paraId="1CE53F2C" w14:textId="56432B7C" w:rsidR="00D50B5E" w:rsidRDefault="00D50B5E" w:rsidP="00D50B5E">
      <w:pPr>
        <w:rPr>
          <w:b w:val="0"/>
          <w:bCs/>
          <w:noProof/>
          <w:color w:val="auto"/>
        </w:rPr>
      </w:pPr>
    </w:p>
    <w:p w14:paraId="412B5ADD" w14:textId="27732AFB" w:rsidR="00D50B5E" w:rsidRDefault="00D50B5E" w:rsidP="00D50B5E"/>
    <w:p w14:paraId="0844A372" w14:textId="430923FD" w:rsidR="00D50B5E" w:rsidRDefault="00D50B5E" w:rsidP="00D50B5E">
      <w:pPr>
        <w:rPr>
          <w:b w:val="0"/>
          <w:bCs/>
          <w:noProof/>
          <w:color w:val="auto"/>
        </w:rPr>
      </w:pPr>
    </w:p>
    <w:p w14:paraId="50B68610" w14:textId="6D0C222F" w:rsidR="001A4473" w:rsidRDefault="001A4473" w:rsidP="00C82DD0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>Como el switch no conoce el resto de direcciones</w:t>
      </w:r>
      <w:r w:rsidR="005E4987">
        <w:rPr>
          <w:b w:val="0"/>
          <w:bCs/>
          <w:noProof/>
          <w:color w:val="auto"/>
        </w:rPr>
        <w:t xml:space="preserve">, este le enviará el paquete a todos los equipos y solo lo aceptará el destinatario real, </w:t>
      </w:r>
      <w:r w:rsidR="00C82DD0">
        <w:rPr>
          <w:b w:val="0"/>
          <w:bCs/>
          <w:noProof/>
          <w:color w:val="auto"/>
        </w:rPr>
        <w:t>realizando el proceso de inundación, el cual, se verá el siguiente apartado.</w:t>
      </w:r>
    </w:p>
    <w:p w14:paraId="0588589E" w14:textId="5ABC5C78" w:rsidR="00990E29" w:rsidRPr="00990E29" w:rsidRDefault="00990E29" w:rsidP="00990E29"/>
    <w:p w14:paraId="073454D8" w14:textId="7DA78F7F" w:rsidR="00990E29" w:rsidRDefault="00990E29" w:rsidP="00990E29">
      <w:pPr>
        <w:rPr>
          <w:b w:val="0"/>
          <w:bCs/>
          <w:noProof/>
          <w:color w:val="auto"/>
        </w:rPr>
      </w:pPr>
    </w:p>
    <w:p w14:paraId="203901B6" w14:textId="46035F49" w:rsidR="00990E29" w:rsidRDefault="00990E29" w:rsidP="00990E29"/>
    <w:p w14:paraId="0A6B47E4" w14:textId="50B1BD89" w:rsidR="00990E29" w:rsidRDefault="00990E29" w:rsidP="00990E29"/>
    <w:p w14:paraId="4DC10417" w14:textId="00C6BF99" w:rsidR="00990E29" w:rsidRDefault="00990E29" w:rsidP="00990E29"/>
    <w:p w14:paraId="63B110DE" w14:textId="1AE10F03" w:rsidR="00990E29" w:rsidRDefault="00990E29" w:rsidP="00990E29"/>
    <w:p w14:paraId="55DC66C7" w14:textId="37AC81C2" w:rsidR="00990E29" w:rsidRPr="00326764" w:rsidRDefault="00990E29" w:rsidP="00990E29">
      <w:pPr>
        <w:pStyle w:val="Ttulo1"/>
        <w:rPr>
          <w:rFonts w:ascii="Bahnschrift" w:hAnsi="Bahnschrift"/>
          <w:color w:val="1A5550" w:themeColor="accent6" w:themeShade="80"/>
          <w:sz w:val="48"/>
          <w:szCs w:val="28"/>
        </w:rPr>
      </w:pPr>
      <w:bookmarkStart w:id="4" w:name="_Toc128857704"/>
      <w:r w:rsidRPr="00326764">
        <w:rPr>
          <w:rFonts w:ascii="Bahnschrift" w:hAnsi="Bahnschrift"/>
          <w:color w:val="1A5550" w:themeColor="accent6" w:themeShade="80"/>
          <w:sz w:val="48"/>
          <w:szCs w:val="28"/>
        </w:rPr>
        <w:lastRenderedPageBreak/>
        <w:t xml:space="preserve">Proceso de inundación o </w:t>
      </w:r>
      <w:proofErr w:type="spellStart"/>
      <w:r w:rsidRPr="00326764">
        <w:rPr>
          <w:rFonts w:ascii="Bahnschrift" w:hAnsi="Bahnschrift"/>
          <w:color w:val="1A5550" w:themeColor="accent6" w:themeShade="80"/>
          <w:sz w:val="48"/>
          <w:szCs w:val="28"/>
        </w:rPr>
        <w:t>flooding</w:t>
      </w:r>
      <w:proofErr w:type="spellEnd"/>
      <w:r w:rsidRPr="00326764">
        <w:rPr>
          <w:rFonts w:ascii="Bahnschrift" w:hAnsi="Bahnschrift"/>
          <w:color w:val="1A5550" w:themeColor="accent6" w:themeShade="80"/>
          <w:sz w:val="48"/>
          <w:szCs w:val="28"/>
        </w:rPr>
        <w:t>:</w:t>
      </w:r>
      <w:bookmarkEnd w:id="4"/>
    </w:p>
    <w:p w14:paraId="4709966B" w14:textId="616C2A72" w:rsidR="00990E29" w:rsidRDefault="00355EF0" w:rsidP="00990E29">
      <w:r w:rsidRPr="00355EF0">
        <w:rPr>
          <w:noProof/>
        </w:rPr>
        <w:drawing>
          <wp:anchor distT="0" distB="0" distL="114300" distR="114300" simplePos="0" relativeHeight="251870720" behindDoc="0" locked="0" layoutInCell="1" allowOverlap="1" wp14:anchorId="76532F00" wp14:editId="65106CB1">
            <wp:simplePos x="0" y="0"/>
            <wp:positionH relativeFrom="margin">
              <wp:posOffset>5193665</wp:posOffset>
            </wp:positionH>
            <wp:positionV relativeFrom="paragraph">
              <wp:posOffset>197844</wp:posOffset>
            </wp:positionV>
            <wp:extent cx="1108710" cy="1765300"/>
            <wp:effectExtent l="152400" t="152400" r="358140" b="36830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8710" cy="1765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C788D" w14:textId="36832D43" w:rsidR="00990E29" w:rsidRDefault="00990E29" w:rsidP="004E3E82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>Este proceso se comete cuando un switch no conoce la dirección física del destinatario de un paquete</w:t>
      </w:r>
      <w:r w:rsidR="004E3E82">
        <w:rPr>
          <w:b w:val="0"/>
          <w:bCs/>
          <w:noProof/>
          <w:color w:val="auto"/>
        </w:rPr>
        <w:t>, por lo que el switch reenvía el paquete a todos los equipos para dar con el destinatario real.</w:t>
      </w:r>
    </w:p>
    <w:p w14:paraId="51D47D31" w14:textId="78EBA1CD" w:rsidR="00EC611F" w:rsidRDefault="00EC611F" w:rsidP="004E3E82">
      <w:pPr>
        <w:jc w:val="both"/>
        <w:rPr>
          <w:b w:val="0"/>
          <w:bCs/>
          <w:noProof/>
          <w:color w:val="auto"/>
        </w:rPr>
      </w:pPr>
    </w:p>
    <w:p w14:paraId="52F4A1DB" w14:textId="01F87F08" w:rsidR="00EC611F" w:rsidRDefault="00EC611F" w:rsidP="004E3E82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 xml:space="preserve">Si avanzamos la simulación por donde la habiamos dejado, nos damos cuenta de que el switch envía el paquete a todos </w:t>
      </w:r>
      <w:r w:rsidR="00267C96">
        <w:rPr>
          <w:b w:val="0"/>
          <w:bCs/>
          <w:noProof/>
          <w:color w:val="auto"/>
        </w:rPr>
        <w:t>los equipos</w:t>
      </w:r>
      <w:r w:rsidR="00355EF0">
        <w:rPr>
          <w:b w:val="0"/>
          <w:bCs/>
          <w:noProof/>
          <w:color w:val="auto"/>
        </w:rPr>
        <w:t xml:space="preserve"> y solo lo acepta el destinatario real</w:t>
      </w:r>
      <w:r w:rsidR="00267C96">
        <w:rPr>
          <w:b w:val="0"/>
          <w:bCs/>
          <w:noProof/>
          <w:color w:val="auto"/>
        </w:rPr>
        <w:t>:</w:t>
      </w:r>
    </w:p>
    <w:p w14:paraId="2FA16A48" w14:textId="5E770806" w:rsidR="00355EF0" w:rsidRPr="00355EF0" w:rsidRDefault="00355EF0" w:rsidP="00355EF0"/>
    <w:p w14:paraId="177BAD0B" w14:textId="671EB67C" w:rsidR="00355EF0" w:rsidRDefault="00355EF0" w:rsidP="00355EF0">
      <w:pPr>
        <w:rPr>
          <w:b w:val="0"/>
          <w:bCs/>
          <w:noProof/>
          <w:color w:val="auto"/>
        </w:rPr>
      </w:pPr>
    </w:p>
    <w:p w14:paraId="557C04A0" w14:textId="722ABBBC" w:rsidR="008F1EF3" w:rsidRDefault="008F1EF3" w:rsidP="00355EF0">
      <w:pPr>
        <w:jc w:val="center"/>
      </w:pPr>
    </w:p>
    <w:p w14:paraId="601E41A0" w14:textId="6C710804" w:rsidR="00630ABD" w:rsidRDefault="008F1EF3" w:rsidP="008F1EF3">
      <w:pPr>
        <w:jc w:val="both"/>
        <w:rPr>
          <w:b w:val="0"/>
          <w:bCs/>
          <w:noProof/>
          <w:color w:val="auto"/>
        </w:rPr>
      </w:pPr>
      <w:r w:rsidRPr="008F1EF3">
        <w:rPr>
          <w:noProof/>
        </w:rPr>
        <w:drawing>
          <wp:anchor distT="0" distB="0" distL="114300" distR="114300" simplePos="0" relativeHeight="251871744" behindDoc="0" locked="0" layoutInCell="1" allowOverlap="1" wp14:anchorId="54D0B0AD" wp14:editId="43B71FB6">
            <wp:simplePos x="0" y="0"/>
            <wp:positionH relativeFrom="column">
              <wp:posOffset>4086750</wp:posOffset>
            </wp:positionH>
            <wp:positionV relativeFrom="paragraph">
              <wp:posOffset>3341</wp:posOffset>
            </wp:positionV>
            <wp:extent cx="2297430" cy="915670"/>
            <wp:effectExtent l="152400" t="152400" r="369570" b="36068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9156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17F4">
        <w:rPr>
          <w:b w:val="0"/>
          <w:bCs/>
          <w:noProof/>
          <w:color w:val="auto"/>
        </w:rPr>
        <w:t xml:space="preserve">Al haber aceptado el paquete el equipo correcto, si volvemos a comprobar la tabla de direcciones MAC del switch, veremos que ha aprendido también la dirección del </w:t>
      </w:r>
      <w:r>
        <w:rPr>
          <w:b w:val="0"/>
          <w:bCs/>
          <w:noProof/>
          <w:color w:val="auto"/>
        </w:rPr>
        <w:t>equipo:</w:t>
      </w:r>
    </w:p>
    <w:p w14:paraId="1DBD9FB2" w14:textId="0EA43C9E" w:rsidR="00994A9B" w:rsidRDefault="00994A9B" w:rsidP="00994A9B">
      <w:pPr>
        <w:pStyle w:val="Contenido"/>
      </w:pPr>
    </w:p>
    <w:p w14:paraId="4DB641C7" w14:textId="64065AF7" w:rsidR="00994A9B" w:rsidRDefault="00994A9B" w:rsidP="00994A9B">
      <w:pPr>
        <w:pStyle w:val="Contenido"/>
      </w:pPr>
    </w:p>
    <w:p w14:paraId="62DC903E" w14:textId="77777777" w:rsidR="00994A9B" w:rsidRDefault="00994A9B" w:rsidP="00994A9B">
      <w:pPr>
        <w:pStyle w:val="Contenido"/>
      </w:pPr>
    </w:p>
    <w:p w14:paraId="149E2535" w14:textId="42F86EC0" w:rsidR="00204849" w:rsidRPr="00326764" w:rsidRDefault="00994A9B" w:rsidP="00204849">
      <w:pPr>
        <w:pStyle w:val="Ttulo1"/>
        <w:rPr>
          <w:rFonts w:ascii="Bahnschrift" w:hAnsi="Bahnschrift"/>
          <w:color w:val="1A5550" w:themeColor="accent6" w:themeShade="80"/>
          <w:sz w:val="48"/>
          <w:szCs w:val="28"/>
        </w:rPr>
      </w:pPr>
      <w:bookmarkStart w:id="5" w:name="_Toc128857705"/>
      <w:r w:rsidRPr="00326764">
        <w:rPr>
          <w:rFonts w:ascii="Bahnschrift" w:hAnsi="Bahnschrift"/>
          <w:color w:val="1A5550" w:themeColor="accent6" w:themeShade="80"/>
          <w:sz w:val="48"/>
          <w:szCs w:val="28"/>
        </w:rPr>
        <w:t>Proceso de reenvío selectivo:</w:t>
      </w:r>
      <w:bookmarkEnd w:id="5"/>
    </w:p>
    <w:p w14:paraId="4FBD97C3" w14:textId="2347EE42" w:rsidR="00204849" w:rsidRPr="00204849" w:rsidRDefault="00204849" w:rsidP="00204849">
      <w:pPr>
        <w:pStyle w:val="Contenido"/>
      </w:pPr>
    </w:p>
    <w:p w14:paraId="1206253E" w14:textId="187CAB5B" w:rsidR="00204849" w:rsidRDefault="00907CDF" w:rsidP="00204849">
      <w:pPr>
        <w:jc w:val="both"/>
        <w:rPr>
          <w:b w:val="0"/>
          <w:bCs/>
          <w:noProof/>
          <w:color w:val="auto"/>
        </w:rPr>
      </w:pPr>
      <w:r w:rsidRPr="00907CDF">
        <w:rPr>
          <w:b w:val="0"/>
          <w:bCs/>
          <w:noProof/>
          <w:color w:val="auto"/>
        </w:rPr>
        <w:drawing>
          <wp:anchor distT="0" distB="0" distL="114300" distR="114300" simplePos="0" relativeHeight="251872768" behindDoc="0" locked="0" layoutInCell="1" allowOverlap="1" wp14:anchorId="081B943F" wp14:editId="63A97327">
            <wp:simplePos x="0" y="0"/>
            <wp:positionH relativeFrom="column">
              <wp:posOffset>5052309</wp:posOffset>
            </wp:positionH>
            <wp:positionV relativeFrom="paragraph">
              <wp:posOffset>21535</wp:posOffset>
            </wp:positionV>
            <wp:extent cx="1305107" cy="1057423"/>
            <wp:effectExtent l="152400" t="152400" r="352425" b="37147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574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D676C">
        <w:rPr>
          <w:b w:val="0"/>
          <w:bCs/>
          <w:noProof/>
          <w:color w:val="auto"/>
        </w:rPr>
        <w:t xml:space="preserve">Una vez el destinatario haya </w:t>
      </w:r>
      <w:r w:rsidR="001A7AE1">
        <w:rPr>
          <w:b w:val="0"/>
          <w:bCs/>
          <w:noProof/>
          <w:color w:val="auto"/>
        </w:rPr>
        <w:t>aceptado el paquete, este lo devolverá al origen, para eso pasará por el switch y el switch comprobará donde se encuentra el equipo en su tabla de direcciones, como ya tiene guardada su dirección y puerto, lo enviará directamente a él.</w:t>
      </w:r>
    </w:p>
    <w:p w14:paraId="45389122" w14:textId="2712D4DB" w:rsidR="001A7AE1" w:rsidRDefault="001A7AE1" w:rsidP="00204849">
      <w:pPr>
        <w:jc w:val="both"/>
        <w:rPr>
          <w:b w:val="0"/>
          <w:bCs/>
          <w:noProof/>
          <w:color w:val="auto"/>
        </w:rPr>
      </w:pPr>
    </w:p>
    <w:p w14:paraId="68772FE4" w14:textId="48204710" w:rsidR="001A7AE1" w:rsidRDefault="001A7AE1" w:rsidP="00204849">
      <w:pPr>
        <w:jc w:val="both"/>
        <w:rPr>
          <w:b w:val="0"/>
          <w:bCs/>
          <w:noProof/>
          <w:color w:val="auto"/>
        </w:rPr>
      </w:pPr>
    </w:p>
    <w:p w14:paraId="2284B415" w14:textId="119ECFFF" w:rsidR="008F1EF3" w:rsidRDefault="008F1EF3">
      <w:pPr>
        <w:spacing w:after="200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br w:type="page"/>
      </w:r>
    </w:p>
    <w:p w14:paraId="771E4A50" w14:textId="464F2A58" w:rsidR="00311884" w:rsidRPr="00326764" w:rsidRDefault="00311884" w:rsidP="00311884">
      <w:pPr>
        <w:pStyle w:val="Ttulo1"/>
        <w:rPr>
          <w:rFonts w:ascii="Bahnschrift" w:hAnsi="Bahnschrift"/>
          <w:color w:val="1A5550" w:themeColor="accent6" w:themeShade="80"/>
          <w:sz w:val="48"/>
          <w:szCs w:val="28"/>
        </w:rPr>
      </w:pPr>
      <w:bookmarkStart w:id="6" w:name="_Toc128857706"/>
      <w:r w:rsidRPr="00326764">
        <w:rPr>
          <w:rFonts w:ascii="Bahnschrift" w:hAnsi="Bahnschrift"/>
          <w:color w:val="1A5550" w:themeColor="accent6" w:themeShade="80"/>
          <w:sz w:val="48"/>
          <w:szCs w:val="28"/>
        </w:rPr>
        <w:lastRenderedPageBreak/>
        <w:t>Filtrado de tramas:</w:t>
      </w:r>
      <w:bookmarkEnd w:id="6"/>
    </w:p>
    <w:p w14:paraId="2CE0FB28" w14:textId="5A75F4B9" w:rsidR="008F1EF3" w:rsidRDefault="008F1EF3" w:rsidP="008F1EF3">
      <w:pPr>
        <w:jc w:val="both"/>
      </w:pPr>
    </w:p>
    <w:p w14:paraId="7A3A36BE" w14:textId="58BA48CD" w:rsidR="003E1A6C" w:rsidRDefault="00F166D0" w:rsidP="008F1EF3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>En ciertos casos, el switch, en lugar de reenviar la trama decide descartarla, esto se conoce como filtrado de tramas.</w:t>
      </w:r>
      <w:r w:rsidR="008A6825">
        <w:rPr>
          <w:b w:val="0"/>
          <w:bCs/>
          <w:noProof/>
          <w:color w:val="auto"/>
        </w:rPr>
        <w:t xml:space="preserve"> Situaciones en las que un switch realiza filtrado:</w:t>
      </w:r>
    </w:p>
    <w:p w14:paraId="7D87D429" w14:textId="5EE3141E" w:rsidR="008A6825" w:rsidRPr="00AA1D11" w:rsidRDefault="008A6825" w:rsidP="008F1EF3">
      <w:pPr>
        <w:jc w:val="both"/>
        <w:rPr>
          <w:rFonts w:cstheme="minorHAnsi"/>
          <w:b w:val="0"/>
          <w:bCs/>
          <w:noProof/>
          <w:color w:val="auto"/>
          <w:sz w:val="32"/>
          <w:szCs w:val="24"/>
        </w:rPr>
      </w:pPr>
    </w:p>
    <w:p w14:paraId="48879A0A" w14:textId="2F141E98" w:rsidR="008A6825" w:rsidRPr="00AA1D11" w:rsidRDefault="008A6825" w:rsidP="00AA1D11">
      <w:pPr>
        <w:pStyle w:val="Prrafodelista"/>
        <w:numPr>
          <w:ilvl w:val="0"/>
          <w:numId w:val="12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AA1D11">
        <w:rPr>
          <w:rFonts w:asciiTheme="minorHAnsi" w:hAnsiTheme="minorHAnsi" w:cstheme="minorHAnsi"/>
          <w:sz w:val="28"/>
          <w:szCs w:val="28"/>
        </w:rPr>
        <w:t>El switch nunca reenvía una trama por el mismo puerto que llegó</w:t>
      </w:r>
      <w:r w:rsidR="00AA1D11" w:rsidRPr="00AA1D11">
        <w:rPr>
          <w:rFonts w:asciiTheme="minorHAnsi" w:hAnsiTheme="minorHAnsi" w:cstheme="minorHAnsi"/>
          <w:sz w:val="28"/>
          <w:szCs w:val="28"/>
        </w:rPr>
        <w:t>.</w:t>
      </w:r>
    </w:p>
    <w:p w14:paraId="31E67201" w14:textId="43DBC85E" w:rsidR="00AA1D11" w:rsidRPr="00AA1D11" w:rsidRDefault="00AA1D11" w:rsidP="00AA1D11">
      <w:pPr>
        <w:pStyle w:val="Prrafodelista"/>
        <w:numPr>
          <w:ilvl w:val="0"/>
          <w:numId w:val="12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AA1D11">
        <w:rPr>
          <w:rFonts w:asciiTheme="minorHAnsi" w:hAnsiTheme="minorHAnsi" w:cstheme="minorHAnsi"/>
          <w:sz w:val="28"/>
          <w:szCs w:val="28"/>
        </w:rPr>
        <w:t>Cuando detecta una trama corrupta por colisión.</w:t>
      </w:r>
    </w:p>
    <w:p w14:paraId="61A28DF2" w14:textId="398C9A59" w:rsidR="00AA1D11" w:rsidRPr="00AA1D11" w:rsidRDefault="00AA1D11" w:rsidP="00AA1D11">
      <w:pPr>
        <w:pStyle w:val="Prrafodelista"/>
        <w:numPr>
          <w:ilvl w:val="0"/>
          <w:numId w:val="12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AA1D11">
        <w:rPr>
          <w:rFonts w:asciiTheme="minorHAnsi" w:hAnsiTheme="minorHAnsi" w:cstheme="minorHAnsi"/>
          <w:sz w:val="28"/>
          <w:szCs w:val="28"/>
        </w:rPr>
        <w:t>Cuando detecta un fallo en la comprobación de errores CRC.</w:t>
      </w:r>
    </w:p>
    <w:p w14:paraId="620A1A01" w14:textId="08A8A8FC" w:rsidR="00AA1D11" w:rsidRDefault="00AA1D11" w:rsidP="00AA1D11">
      <w:pPr>
        <w:pStyle w:val="Prrafodelista"/>
        <w:numPr>
          <w:ilvl w:val="0"/>
          <w:numId w:val="12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AA1D11">
        <w:rPr>
          <w:rFonts w:asciiTheme="minorHAnsi" w:hAnsiTheme="minorHAnsi" w:cstheme="minorHAnsi"/>
          <w:sz w:val="28"/>
          <w:szCs w:val="28"/>
        </w:rPr>
        <w:t>Cuando la dirección MAC o un puerto específico, que afecta al envió de la trama, es bloqueado mediante seguridad de puerto.</w:t>
      </w:r>
    </w:p>
    <w:p w14:paraId="49677BCD" w14:textId="2205406A" w:rsidR="00AA1D11" w:rsidRDefault="00AA1D11" w:rsidP="00AA1D11">
      <w:pPr>
        <w:pStyle w:val="Prrafodelista"/>
        <w:ind w:left="720"/>
        <w:jc w:val="both"/>
        <w:rPr>
          <w:rFonts w:asciiTheme="minorHAnsi" w:hAnsiTheme="minorHAnsi" w:cstheme="minorHAnsi"/>
          <w:sz w:val="28"/>
          <w:szCs w:val="28"/>
        </w:rPr>
      </w:pPr>
    </w:p>
    <w:p w14:paraId="3E84ED49" w14:textId="0C8FEE00" w:rsidR="00AA1D11" w:rsidRDefault="00AA1D11" w:rsidP="00AA1D11">
      <w:pPr>
        <w:pStyle w:val="Prrafodelista"/>
        <w:ind w:left="720"/>
        <w:jc w:val="both"/>
        <w:rPr>
          <w:rFonts w:asciiTheme="minorHAnsi" w:hAnsiTheme="minorHAnsi" w:cstheme="minorHAnsi"/>
          <w:sz w:val="28"/>
          <w:szCs w:val="28"/>
        </w:rPr>
      </w:pPr>
    </w:p>
    <w:p w14:paraId="158DB706" w14:textId="0B4487E7" w:rsidR="008A535F" w:rsidRDefault="00F839B3" w:rsidP="009F52AE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 xml:space="preserve">Por ejemplo, </w:t>
      </w:r>
      <w:r w:rsidR="00A33CDC">
        <w:rPr>
          <w:b w:val="0"/>
          <w:bCs/>
          <w:noProof/>
          <w:color w:val="auto"/>
        </w:rPr>
        <w:t xml:space="preserve">vamos a configurar el puerto dos del switch para que solo acepte tramas cuya dirección de origen sea </w:t>
      </w:r>
      <w:r w:rsidR="000D5D80">
        <w:rPr>
          <w:b w:val="0"/>
          <w:bCs/>
          <w:noProof/>
          <w:color w:val="auto"/>
        </w:rPr>
        <w:t xml:space="preserve">la dirección MAC del equipo al que está conectado la interfaz, en este caso, el equipo con la MAC acabada en </w:t>
      </w:r>
      <w:r w:rsidR="008A535F">
        <w:rPr>
          <w:b w:val="0"/>
          <w:bCs/>
          <w:noProof/>
          <w:color w:val="auto"/>
        </w:rPr>
        <w:t>AE12. De modo que cualquier otro equipo que se conecte al puerto Fa0/1 con otra MAC, no pueda enviar tramas</w:t>
      </w:r>
      <w:r w:rsidR="00586AE4">
        <w:rPr>
          <w:b w:val="0"/>
          <w:bCs/>
          <w:noProof/>
          <w:color w:val="auto"/>
        </w:rPr>
        <w:t>.</w:t>
      </w:r>
    </w:p>
    <w:p w14:paraId="5F1E556D" w14:textId="29C017E5" w:rsidR="00586AE4" w:rsidRDefault="00586AE4" w:rsidP="009F52AE">
      <w:pPr>
        <w:jc w:val="both"/>
        <w:rPr>
          <w:b w:val="0"/>
          <w:bCs/>
          <w:noProof/>
          <w:color w:val="auto"/>
        </w:rPr>
      </w:pPr>
    </w:p>
    <w:p w14:paraId="49616D87" w14:textId="161F40BE" w:rsidR="00586AE4" w:rsidRDefault="00586AE4" w:rsidP="009F52AE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 xml:space="preserve">Para realizar este proceso de seguridad de filtrado de tramas </w:t>
      </w:r>
      <w:r w:rsidR="00031877">
        <w:rPr>
          <w:b w:val="0"/>
          <w:bCs/>
          <w:noProof/>
          <w:color w:val="auto"/>
        </w:rPr>
        <w:t>vamos a necesitar tres comandos esenciales:</w:t>
      </w:r>
    </w:p>
    <w:p w14:paraId="48036395" w14:textId="45102B90" w:rsidR="00031877" w:rsidRPr="002A38FE" w:rsidRDefault="00031877" w:rsidP="009F52AE">
      <w:pPr>
        <w:jc w:val="both"/>
        <w:rPr>
          <w:i/>
          <w:iCs/>
          <w:noProof/>
          <w:color w:val="auto"/>
        </w:rPr>
      </w:pPr>
    </w:p>
    <w:p w14:paraId="18640463" w14:textId="0DBE7FD9" w:rsidR="00031877" w:rsidRPr="002A38FE" w:rsidRDefault="00FD650E" w:rsidP="00FD650E">
      <w:pPr>
        <w:pStyle w:val="Prrafodelista"/>
        <w:numPr>
          <w:ilvl w:val="0"/>
          <w:numId w:val="15"/>
        </w:numPr>
        <w:jc w:val="both"/>
        <w:rPr>
          <w:rFonts w:asciiTheme="minorHAnsi" w:hAnsiTheme="minorHAnsi" w:cstheme="minorHAnsi"/>
          <w:b/>
          <w:i/>
          <w:iCs/>
          <w:noProof/>
          <w:sz w:val="28"/>
          <w:szCs w:val="28"/>
        </w:rPr>
      </w:pPr>
      <w:r w:rsidRPr="002A38FE">
        <w:rPr>
          <w:rFonts w:asciiTheme="minorHAnsi" w:hAnsiTheme="minorHAnsi" w:cstheme="minorHAnsi"/>
          <w:b/>
          <w:i/>
          <w:iCs/>
          <w:noProof/>
          <w:sz w:val="28"/>
          <w:szCs w:val="28"/>
        </w:rPr>
        <w:t>Switchport mode access</w:t>
      </w:r>
    </w:p>
    <w:p w14:paraId="603B63FF" w14:textId="36DC22FB" w:rsidR="00FD650E" w:rsidRPr="002A38FE" w:rsidRDefault="00FD650E" w:rsidP="00FD650E">
      <w:pPr>
        <w:pStyle w:val="Prrafodelista"/>
        <w:numPr>
          <w:ilvl w:val="0"/>
          <w:numId w:val="15"/>
        </w:numPr>
        <w:jc w:val="both"/>
        <w:rPr>
          <w:rFonts w:asciiTheme="minorHAnsi" w:hAnsiTheme="minorHAnsi" w:cstheme="minorHAnsi"/>
          <w:b/>
          <w:i/>
          <w:iCs/>
          <w:noProof/>
          <w:sz w:val="28"/>
          <w:szCs w:val="28"/>
        </w:rPr>
      </w:pPr>
      <w:r w:rsidRPr="002A38FE">
        <w:rPr>
          <w:rFonts w:asciiTheme="minorHAnsi" w:hAnsiTheme="minorHAnsi" w:cstheme="minorHAnsi"/>
          <w:b/>
          <w:i/>
          <w:iCs/>
          <w:noProof/>
          <w:sz w:val="28"/>
          <w:szCs w:val="28"/>
        </w:rPr>
        <w:t>Switchport port-security</w:t>
      </w:r>
    </w:p>
    <w:p w14:paraId="3636CDCD" w14:textId="0D231C8C" w:rsidR="00FD650E" w:rsidRPr="002A38FE" w:rsidRDefault="00FD650E" w:rsidP="00FD650E">
      <w:pPr>
        <w:pStyle w:val="Prrafodelista"/>
        <w:numPr>
          <w:ilvl w:val="0"/>
          <w:numId w:val="15"/>
        </w:numPr>
        <w:jc w:val="both"/>
        <w:rPr>
          <w:rFonts w:asciiTheme="minorHAnsi" w:hAnsiTheme="minorHAnsi" w:cstheme="minorHAnsi"/>
          <w:b/>
          <w:i/>
          <w:iCs/>
          <w:noProof/>
          <w:sz w:val="28"/>
          <w:szCs w:val="28"/>
        </w:rPr>
      </w:pPr>
      <w:r w:rsidRPr="002A38FE">
        <w:rPr>
          <w:rFonts w:asciiTheme="minorHAnsi" w:hAnsiTheme="minorHAnsi" w:cstheme="minorHAnsi"/>
          <w:b/>
          <w:i/>
          <w:iCs/>
          <w:noProof/>
          <w:sz w:val="28"/>
          <w:szCs w:val="28"/>
        </w:rPr>
        <w:t>Switchport port-security mac-address &lt;dirección MAC&gt;</w:t>
      </w:r>
    </w:p>
    <w:p w14:paraId="08AA3FBC" w14:textId="4E7CDBCF" w:rsidR="00AA1D11" w:rsidRDefault="00A17640" w:rsidP="00AA1D11">
      <w:pPr>
        <w:pStyle w:val="Prrafodelista"/>
        <w:ind w:left="720"/>
        <w:jc w:val="both"/>
        <w:rPr>
          <w:rFonts w:asciiTheme="minorHAnsi" w:hAnsiTheme="minorHAnsi" w:cstheme="minorHAnsi"/>
          <w:sz w:val="28"/>
          <w:szCs w:val="28"/>
        </w:rPr>
      </w:pPr>
      <w:r w:rsidRPr="00A17640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251873792" behindDoc="0" locked="0" layoutInCell="1" allowOverlap="1" wp14:anchorId="36D65AE1" wp14:editId="77C00333">
            <wp:simplePos x="0" y="0"/>
            <wp:positionH relativeFrom="margin">
              <wp:align>center</wp:align>
            </wp:positionH>
            <wp:positionV relativeFrom="paragraph">
              <wp:posOffset>408884</wp:posOffset>
            </wp:positionV>
            <wp:extent cx="5031105" cy="1016000"/>
            <wp:effectExtent l="152400" t="152400" r="360045" b="35560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105" cy="101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096F3D" w14:textId="5F44C64D" w:rsidR="00A17640" w:rsidRDefault="00A17640" w:rsidP="00A17640">
      <w:pPr>
        <w:rPr>
          <w:lang w:eastAsia="zh-CN"/>
        </w:rPr>
      </w:pPr>
    </w:p>
    <w:p w14:paraId="6C7861B2" w14:textId="6148CED1" w:rsidR="00A17640" w:rsidRDefault="00A17640" w:rsidP="00A17640">
      <w:pPr>
        <w:rPr>
          <w:lang w:eastAsia="zh-CN"/>
        </w:rPr>
      </w:pPr>
    </w:p>
    <w:p w14:paraId="41330A28" w14:textId="5E197F64" w:rsidR="00A17640" w:rsidRDefault="00A17640" w:rsidP="00A17640">
      <w:pPr>
        <w:rPr>
          <w:lang w:eastAsia="zh-CN"/>
        </w:rPr>
      </w:pPr>
    </w:p>
    <w:p w14:paraId="1338F786" w14:textId="0B7C7B24" w:rsidR="00A17640" w:rsidRDefault="00A17640" w:rsidP="00A17640">
      <w:pPr>
        <w:rPr>
          <w:lang w:eastAsia="zh-CN"/>
        </w:rPr>
      </w:pPr>
    </w:p>
    <w:p w14:paraId="418CD50B" w14:textId="52D5CCFA" w:rsidR="00A17640" w:rsidRDefault="00A17640" w:rsidP="00A17640">
      <w:pPr>
        <w:rPr>
          <w:lang w:eastAsia="zh-CN"/>
        </w:rPr>
      </w:pPr>
    </w:p>
    <w:p w14:paraId="6F2585AF" w14:textId="0D8675E0" w:rsidR="00A17640" w:rsidRDefault="00A17640" w:rsidP="00A17640">
      <w:pPr>
        <w:rPr>
          <w:lang w:eastAsia="zh-CN"/>
        </w:rPr>
      </w:pPr>
    </w:p>
    <w:p w14:paraId="7A64CA0B" w14:textId="05629B0B" w:rsidR="00A17640" w:rsidRDefault="00957937" w:rsidP="006005D9">
      <w:pPr>
        <w:jc w:val="both"/>
        <w:rPr>
          <w:i/>
          <w:iCs/>
          <w:noProof/>
          <w:color w:val="auto"/>
        </w:rPr>
      </w:pPr>
      <w:r w:rsidRPr="00350DDE">
        <w:rPr>
          <w:b w:val="0"/>
          <w:bCs/>
          <w:noProof/>
          <w:color w:val="auto"/>
        </w:rPr>
        <w:lastRenderedPageBreak/>
        <w:drawing>
          <wp:anchor distT="0" distB="0" distL="114300" distR="114300" simplePos="0" relativeHeight="251874816" behindDoc="0" locked="0" layoutInCell="1" allowOverlap="1" wp14:anchorId="2DC01D32" wp14:editId="32E2AEB2">
            <wp:simplePos x="0" y="0"/>
            <wp:positionH relativeFrom="page">
              <wp:align>center</wp:align>
            </wp:positionH>
            <wp:positionV relativeFrom="paragraph">
              <wp:posOffset>750680</wp:posOffset>
            </wp:positionV>
            <wp:extent cx="3191320" cy="1838582"/>
            <wp:effectExtent l="152400" t="152400" r="352425" b="37147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8385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17640">
        <w:rPr>
          <w:b w:val="0"/>
          <w:bCs/>
          <w:noProof/>
          <w:color w:val="auto"/>
        </w:rPr>
        <w:t xml:space="preserve">Si queremos comprobar la seguridad del puerto que acabamos de configurar, </w:t>
      </w:r>
      <w:r w:rsidR="006005D9">
        <w:rPr>
          <w:b w:val="0"/>
          <w:bCs/>
          <w:noProof/>
          <w:color w:val="auto"/>
        </w:rPr>
        <w:t xml:space="preserve">utilizamos el comando </w:t>
      </w:r>
      <w:r w:rsidR="006005D9" w:rsidRPr="006005D9">
        <w:rPr>
          <w:i/>
          <w:iCs/>
          <w:noProof/>
          <w:color w:val="auto"/>
        </w:rPr>
        <w:t>&lt;&lt;</w:t>
      </w:r>
      <w:r w:rsidR="007B1AF0">
        <w:rPr>
          <w:i/>
          <w:iCs/>
          <w:noProof/>
          <w:color w:val="auto"/>
        </w:rPr>
        <w:t xml:space="preserve"> </w:t>
      </w:r>
      <w:r w:rsidR="006005D9" w:rsidRPr="006005D9">
        <w:rPr>
          <w:i/>
          <w:iCs/>
          <w:noProof/>
          <w:color w:val="auto"/>
        </w:rPr>
        <w:t>show port-security interface</w:t>
      </w:r>
      <w:r w:rsidR="007B1AF0">
        <w:rPr>
          <w:i/>
          <w:iCs/>
          <w:noProof/>
          <w:color w:val="auto"/>
        </w:rPr>
        <w:t xml:space="preserve"> &lt;puerto&gt; </w:t>
      </w:r>
      <w:r w:rsidR="006005D9" w:rsidRPr="006005D9">
        <w:rPr>
          <w:i/>
          <w:iCs/>
          <w:noProof/>
          <w:color w:val="auto"/>
        </w:rPr>
        <w:t>&gt;&gt;</w:t>
      </w:r>
    </w:p>
    <w:p w14:paraId="29476E8B" w14:textId="0222A00C" w:rsidR="00350DDE" w:rsidRDefault="00350DDE" w:rsidP="006005D9">
      <w:pPr>
        <w:jc w:val="both"/>
        <w:rPr>
          <w:i/>
          <w:iCs/>
          <w:noProof/>
          <w:color w:val="auto"/>
        </w:rPr>
      </w:pPr>
    </w:p>
    <w:p w14:paraId="4CA4FAB3" w14:textId="5ED67D3E" w:rsidR="00957937" w:rsidRDefault="00957937" w:rsidP="00957937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>Para saber si la seguridad está activada, nos fijaremos en el apartado de port security</w:t>
      </w:r>
      <w:r w:rsidR="00DD60FB">
        <w:rPr>
          <w:b w:val="0"/>
          <w:bCs/>
          <w:noProof/>
          <w:color w:val="auto"/>
        </w:rPr>
        <w:t>, que deberá aparecer como enabled.</w:t>
      </w:r>
    </w:p>
    <w:p w14:paraId="658F9980" w14:textId="5100A581" w:rsidR="00522DF5" w:rsidRDefault="00522DF5" w:rsidP="00957937">
      <w:pPr>
        <w:jc w:val="both"/>
        <w:rPr>
          <w:b w:val="0"/>
          <w:bCs/>
          <w:noProof/>
          <w:color w:val="auto"/>
        </w:rPr>
      </w:pPr>
    </w:p>
    <w:p w14:paraId="20DA362F" w14:textId="77289FC9" w:rsidR="00522DF5" w:rsidRDefault="00340B7D" w:rsidP="00957937">
      <w:pPr>
        <w:jc w:val="both"/>
        <w:rPr>
          <w:i/>
          <w:iCs/>
          <w:noProof/>
          <w:color w:val="auto"/>
        </w:rPr>
      </w:pPr>
      <w:r>
        <w:rPr>
          <w:b w:val="0"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6C86C718" wp14:editId="0C4B78E1">
                <wp:simplePos x="0" y="0"/>
                <wp:positionH relativeFrom="column">
                  <wp:posOffset>1491367</wp:posOffset>
                </wp:positionH>
                <wp:positionV relativeFrom="paragraph">
                  <wp:posOffset>3209594</wp:posOffset>
                </wp:positionV>
                <wp:extent cx="2956560" cy="461176"/>
                <wp:effectExtent l="0" t="0" r="15240" b="1524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560" cy="4611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892861" id="Rectángulo 17" o:spid="_x0000_s1026" style="position:absolute;margin-left:117.45pt;margin-top:252.7pt;width:232.8pt;height:36.3pt;z-index:2518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" filled="f" strokecolor="red" strokeweight="2pt"/>
            </w:pict>
          </mc:Fallback>
        </mc:AlternateContent>
      </w:r>
      <w:r w:rsidRPr="00340B7D">
        <w:rPr>
          <w:b w:val="0"/>
          <w:bCs/>
          <w:noProof/>
          <w:color w:val="auto"/>
        </w:rPr>
        <w:drawing>
          <wp:anchor distT="0" distB="0" distL="114300" distR="114300" simplePos="0" relativeHeight="251875840" behindDoc="0" locked="0" layoutInCell="1" allowOverlap="1" wp14:anchorId="5F648A12" wp14:editId="5B7145FF">
            <wp:simplePos x="0" y="0"/>
            <wp:positionH relativeFrom="margin">
              <wp:align>center</wp:align>
            </wp:positionH>
            <wp:positionV relativeFrom="paragraph">
              <wp:posOffset>752392</wp:posOffset>
            </wp:positionV>
            <wp:extent cx="3060700" cy="2997200"/>
            <wp:effectExtent l="152400" t="152400" r="368300" b="35560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99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2DF5">
        <w:rPr>
          <w:b w:val="0"/>
          <w:bCs/>
          <w:noProof/>
          <w:color w:val="auto"/>
        </w:rPr>
        <w:t xml:space="preserve">También podemos comprobar que se han ejecuta los comandos anteriores sobre el puerto con el comando </w:t>
      </w:r>
      <w:r w:rsidR="00522DF5" w:rsidRPr="00522DF5">
        <w:rPr>
          <w:i/>
          <w:iCs/>
          <w:noProof/>
          <w:color w:val="auto"/>
        </w:rPr>
        <w:t>&lt;&lt;show running-config&gt;&gt;.</w:t>
      </w:r>
    </w:p>
    <w:p w14:paraId="2CC310EF" w14:textId="51B726D5" w:rsidR="00350DDE" w:rsidRDefault="00350DDE" w:rsidP="006005D9">
      <w:pPr>
        <w:jc w:val="both"/>
        <w:rPr>
          <w:b w:val="0"/>
          <w:bCs/>
          <w:noProof/>
          <w:color w:val="auto"/>
        </w:rPr>
      </w:pPr>
    </w:p>
    <w:p w14:paraId="4F4A7569" w14:textId="5435E9FF" w:rsidR="00522DF5" w:rsidRPr="006005D9" w:rsidRDefault="00522DF5" w:rsidP="006005D9">
      <w:pPr>
        <w:jc w:val="both"/>
        <w:rPr>
          <w:b w:val="0"/>
          <w:bCs/>
          <w:noProof/>
          <w:color w:val="auto"/>
        </w:rPr>
      </w:pPr>
    </w:p>
    <w:p w14:paraId="6A9AA0C3" w14:textId="49165AC4" w:rsidR="00A17640" w:rsidRPr="00A17640" w:rsidRDefault="00A17640" w:rsidP="00A17640">
      <w:pPr>
        <w:rPr>
          <w:lang w:eastAsia="zh-CN"/>
        </w:rPr>
      </w:pPr>
    </w:p>
    <w:p w14:paraId="79A4E9B1" w14:textId="46A618FF" w:rsidR="00A17640" w:rsidRPr="00A17640" w:rsidRDefault="00A17640" w:rsidP="00A17640">
      <w:pPr>
        <w:rPr>
          <w:lang w:eastAsia="zh-CN"/>
        </w:rPr>
      </w:pPr>
    </w:p>
    <w:p w14:paraId="1E87DD05" w14:textId="585BAA24" w:rsidR="00D85632" w:rsidRPr="00326764" w:rsidRDefault="00D85632" w:rsidP="00D85632">
      <w:pPr>
        <w:pStyle w:val="Ttulo1"/>
        <w:rPr>
          <w:rFonts w:ascii="Bahnschrift" w:hAnsi="Bahnschrift"/>
          <w:color w:val="1A5550" w:themeColor="accent6" w:themeShade="80"/>
          <w:sz w:val="48"/>
          <w:szCs w:val="28"/>
        </w:rPr>
      </w:pPr>
      <w:bookmarkStart w:id="7" w:name="_Toc128857707"/>
      <w:r w:rsidRPr="00326764">
        <w:rPr>
          <w:rFonts w:ascii="Bahnschrift" w:hAnsi="Bahnschrift"/>
          <w:color w:val="1A5550" w:themeColor="accent6" w:themeShade="80"/>
          <w:sz w:val="48"/>
          <w:szCs w:val="28"/>
        </w:rPr>
        <w:lastRenderedPageBreak/>
        <w:t>Inclusión de entradas estáticas:</w:t>
      </w:r>
      <w:bookmarkEnd w:id="7"/>
    </w:p>
    <w:p w14:paraId="4F9B1453" w14:textId="0B67878D" w:rsidR="00D85632" w:rsidRDefault="00D85632" w:rsidP="00D85632">
      <w:pPr>
        <w:pStyle w:val="Contenido"/>
      </w:pPr>
    </w:p>
    <w:p w14:paraId="4AD8801F" w14:textId="15975A69" w:rsidR="00D85632" w:rsidRDefault="00AA71C9" w:rsidP="00D85632">
      <w:pPr>
        <w:jc w:val="both"/>
        <w:rPr>
          <w:b w:val="0"/>
          <w:bCs/>
          <w:noProof/>
          <w:color w:val="auto"/>
        </w:rPr>
      </w:pPr>
      <w:r>
        <w:rPr>
          <w:b w:val="0"/>
          <w:bCs/>
          <w:noProof/>
          <w:color w:val="auto"/>
        </w:rPr>
        <w:t>Si a lo mejor el switch no actualiza automáticamente la tabla de direcciones MAC, nosotros podemos añadir entradas de manera estática</w:t>
      </w:r>
      <w:r w:rsidR="004F3B4C">
        <w:rPr>
          <w:b w:val="0"/>
          <w:bCs/>
          <w:noProof/>
          <w:color w:val="auto"/>
        </w:rPr>
        <w:t>.</w:t>
      </w:r>
    </w:p>
    <w:p w14:paraId="04A5AEA7" w14:textId="1CFCE24A" w:rsidR="003B1933" w:rsidRDefault="004F3B4C" w:rsidP="003B1933">
      <w:pPr>
        <w:jc w:val="both"/>
        <w:rPr>
          <w:i/>
          <w:iCs/>
          <w:noProof/>
          <w:color w:val="auto"/>
        </w:rPr>
      </w:pPr>
      <w:r>
        <w:rPr>
          <w:b w:val="0"/>
          <w:bCs/>
          <w:noProof/>
          <w:color w:val="auto"/>
        </w:rPr>
        <w:t xml:space="preserve">Para esto utilizaremos el comando </w:t>
      </w:r>
      <w:r w:rsidRPr="003B1933">
        <w:rPr>
          <w:i/>
          <w:iCs/>
          <w:noProof/>
          <w:color w:val="auto"/>
        </w:rPr>
        <w:t>&lt;&lt; mac address-table static &lt;MAC&gt; vlan &lt;id&gt; interface &lt;puerto&gt; &gt;&gt;</w:t>
      </w:r>
    </w:p>
    <w:p w14:paraId="2C81EFC0" w14:textId="0240A1E6" w:rsidR="003B1933" w:rsidRDefault="003B1933" w:rsidP="003B1933">
      <w:pPr>
        <w:jc w:val="both"/>
        <w:rPr>
          <w:i/>
          <w:iCs/>
          <w:noProof/>
          <w:color w:val="auto"/>
        </w:rPr>
      </w:pPr>
    </w:p>
    <w:p w14:paraId="260B1675" w14:textId="6A28F6F4" w:rsidR="009D4B4C" w:rsidRDefault="009D4B4C" w:rsidP="009D4B4C">
      <w:pPr>
        <w:jc w:val="both"/>
        <w:rPr>
          <w:b w:val="0"/>
          <w:bCs/>
          <w:noProof/>
          <w:color w:val="auto"/>
        </w:rPr>
      </w:pPr>
      <w:r w:rsidRPr="00B51B54">
        <w:rPr>
          <w:b w:val="0"/>
          <w:bCs/>
          <w:noProof/>
          <w:color w:val="auto"/>
        </w:rPr>
        <w:drawing>
          <wp:anchor distT="0" distB="0" distL="114300" distR="114300" simplePos="0" relativeHeight="251877888" behindDoc="0" locked="0" layoutInCell="1" allowOverlap="1" wp14:anchorId="1ADA2E7D" wp14:editId="07815A48">
            <wp:simplePos x="0" y="0"/>
            <wp:positionH relativeFrom="page">
              <wp:align>center</wp:align>
            </wp:positionH>
            <wp:positionV relativeFrom="paragraph">
              <wp:posOffset>775750</wp:posOffset>
            </wp:positionV>
            <wp:extent cx="4212590" cy="1596390"/>
            <wp:effectExtent l="152400" t="152400" r="359410" b="36576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1596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B05">
        <w:rPr>
          <w:b w:val="0"/>
          <w:bCs/>
          <w:noProof/>
          <w:color w:val="auto"/>
        </w:rPr>
        <w:t>Por ejemplo vamos a añadir</w:t>
      </w:r>
      <w:r w:rsidR="00B51B54">
        <w:rPr>
          <w:b w:val="0"/>
          <w:bCs/>
          <w:noProof/>
          <w:color w:val="auto"/>
        </w:rPr>
        <w:t xml:space="preserve"> dos entradas,</w:t>
      </w:r>
      <w:r w:rsidR="009D0B05">
        <w:rPr>
          <w:b w:val="0"/>
          <w:bCs/>
          <w:noProof/>
          <w:color w:val="auto"/>
        </w:rPr>
        <w:t xml:space="preserve"> el equipo con MAC acabada en 4CD8</w:t>
      </w:r>
      <w:r w:rsidR="00B51B54">
        <w:rPr>
          <w:b w:val="0"/>
          <w:bCs/>
          <w:noProof/>
          <w:color w:val="auto"/>
        </w:rPr>
        <w:t xml:space="preserve"> y el quipor con MAC acabada en </w:t>
      </w:r>
      <w:r>
        <w:rPr>
          <w:b w:val="0"/>
          <w:bCs/>
          <w:noProof/>
          <w:color w:val="auto"/>
        </w:rPr>
        <w:t>E9DA</w:t>
      </w:r>
      <w:r w:rsidR="009D0B05">
        <w:rPr>
          <w:b w:val="0"/>
          <w:bCs/>
          <w:noProof/>
          <w:color w:val="auto"/>
        </w:rPr>
        <w:t>:</w:t>
      </w:r>
    </w:p>
    <w:p w14:paraId="3F05C9A0" w14:textId="70CB8AD7" w:rsidR="009D4B4C" w:rsidRDefault="009D4B4C" w:rsidP="009D4B4C">
      <w:pPr>
        <w:jc w:val="both"/>
        <w:rPr>
          <w:i/>
          <w:iCs/>
          <w:noProof/>
          <w:color w:val="auto"/>
        </w:rPr>
      </w:pPr>
      <w:r>
        <w:rPr>
          <w:b w:val="0"/>
          <w:bCs/>
          <w:noProof/>
          <w:color w:val="auto"/>
        </w:rPr>
        <w:t xml:space="preserve">En el caso de que queramos eliminar las entradas estáticas, </w:t>
      </w:r>
      <w:r w:rsidR="004D6A59">
        <w:rPr>
          <w:b w:val="0"/>
          <w:bCs/>
          <w:noProof/>
          <w:color w:val="auto"/>
        </w:rPr>
        <w:t xml:space="preserve">simplemente al comando anterior le pondremos </w:t>
      </w:r>
      <w:r w:rsidR="004D6A59" w:rsidRPr="002A38FE">
        <w:rPr>
          <w:i/>
          <w:iCs/>
          <w:noProof/>
          <w:color w:val="auto"/>
        </w:rPr>
        <w:t>&lt;&lt;no&gt;&gt;</w:t>
      </w:r>
      <w:r w:rsidR="004D6A59">
        <w:rPr>
          <w:b w:val="0"/>
          <w:bCs/>
          <w:noProof/>
          <w:color w:val="auto"/>
        </w:rPr>
        <w:t xml:space="preserve"> delante, quedando así: </w:t>
      </w:r>
      <w:r w:rsidR="004D6A59" w:rsidRPr="003B1933">
        <w:rPr>
          <w:i/>
          <w:iCs/>
          <w:noProof/>
          <w:color w:val="auto"/>
        </w:rPr>
        <w:t xml:space="preserve">&lt;&lt; </w:t>
      </w:r>
      <w:r w:rsidR="004D6A59">
        <w:rPr>
          <w:i/>
          <w:iCs/>
          <w:noProof/>
          <w:color w:val="auto"/>
        </w:rPr>
        <w:t xml:space="preserve">no </w:t>
      </w:r>
      <w:r w:rsidR="004D6A59" w:rsidRPr="003B1933">
        <w:rPr>
          <w:i/>
          <w:iCs/>
          <w:noProof/>
          <w:color w:val="auto"/>
        </w:rPr>
        <w:t>mac address-table static &lt;MAC&gt; vlan &lt;id&gt; interface &lt;puerto&gt; &gt;&gt;</w:t>
      </w:r>
      <w:r w:rsidR="00171B28">
        <w:rPr>
          <w:i/>
          <w:iCs/>
          <w:noProof/>
          <w:color w:val="auto"/>
        </w:rPr>
        <w:t>.</w:t>
      </w:r>
    </w:p>
    <w:p w14:paraId="699DCD39" w14:textId="79343F45" w:rsidR="004D6A59" w:rsidRDefault="00326764" w:rsidP="009D4B4C">
      <w:pPr>
        <w:jc w:val="both"/>
        <w:rPr>
          <w:i/>
          <w:iCs/>
          <w:noProof/>
          <w:color w:val="auto"/>
        </w:rPr>
      </w:pPr>
      <w:r w:rsidRPr="00326764">
        <w:rPr>
          <w:b w:val="0"/>
          <w:bCs/>
          <w:noProof/>
          <w:color w:val="auto"/>
        </w:rPr>
        <w:drawing>
          <wp:anchor distT="0" distB="0" distL="114300" distR="114300" simplePos="0" relativeHeight="251878912" behindDoc="0" locked="0" layoutInCell="1" allowOverlap="1" wp14:anchorId="1E6F784B" wp14:editId="6D0AAB42">
            <wp:simplePos x="0" y="0"/>
            <wp:positionH relativeFrom="page">
              <wp:align>center</wp:align>
            </wp:positionH>
            <wp:positionV relativeFrom="paragraph">
              <wp:posOffset>372110</wp:posOffset>
            </wp:positionV>
            <wp:extent cx="4339590" cy="1334770"/>
            <wp:effectExtent l="152400" t="152400" r="365760" b="36068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13347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9E34BE" w14:textId="0F638D66" w:rsidR="004D6A59" w:rsidRDefault="004D6A59" w:rsidP="009D4B4C">
      <w:pPr>
        <w:jc w:val="both"/>
        <w:rPr>
          <w:b w:val="0"/>
          <w:bCs/>
          <w:noProof/>
          <w:color w:val="auto"/>
        </w:rPr>
      </w:pPr>
    </w:p>
    <w:p w14:paraId="7C4D4A62" w14:textId="6D6EFCB6" w:rsidR="00836391" w:rsidRDefault="004876C6" w:rsidP="009D0B05">
      <w:pPr>
        <w:jc w:val="both"/>
        <w:rPr>
          <w:b w:val="0"/>
          <w:bCs/>
          <w:noProof/>
          <w:color w:val="auto"/>
        </w:rPr>
      </w:pPr>
      <w:r w:rsidRPr="004876C6">
        <w:rPr>
          <w:i/>
          <w:iCs/>
          <w:noProof/>
          <w:color w:val="auto"/>
        </w:rPr>
        <w:drawing>
          <wp:anchor distT="0" distB="0" distL="114300" distR="114300" simplePos="0" relativeHeight="251879936" behindDoc="0" locked="0" layoutInCell="1" allowOverlap="1" wp14:anchorId="2A0FC58B" wp14:editId="756A82E4">
            <wp:simplePos x="0" y="0"/>
            <wp:positionH relativeFrom="column">
              <wp:posOffset>3899259</wp:posOffset>
            </wp:positionH>
            <wp:positionV relativeFrom="paragraph">
              <wp:posOffset>74599</wp:posOffset>
            </wp:positionV>
            <wp:extent cx="2479040" cy="513715"/>
            <wp:effectExtent l="152400" t="152400" r="359410" b="36258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513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D82">
        <w:rPr>
          <w:b w:val="0"/>
          <w:bCs/>
          <w:noProof/>
          <w:color w:val="auto"/>
        </w:rPr>
        <w:t>Por último, para que se guarde la configuración realizada</w:t>
      </w:r>
      <w:r w:rsidR="00112B3B">
        <w:rPr>
          <w:b w:val="0"/>
          <w:bCs/>
          <w:noProof/>
          <w:color w:val="auto"/>
        </w:rPr>
        <w:t xml:space="preserve"> en la </w:t>
      </w:r>
      <w:r w:rsidR="00171B28">
        <w:rPr>
          <w:b w:val="0"/>
          <w:bCs/>
          <w:noProof/>
          <w:color w:val="auto"/>
        </w:rPr>
        <w:t>NVRAM</w:t>
      </w:r>
      <w:r w:rsidR="003E0D82">
        <w:rPr>
          <w:b w:val="0"/>
          <w:bCs/>
          <w:noProof/>
          <w:color w:val="auto"/>
        </w:rPr>
        <w:t xml:space="preserve">, nos apoyaremos en el comando </w:t>
      </w:r>
      <w:r w:rsidR="003E0D82" w:rsidRPr="00171B28">
        <w:rPr>
          <w:i/>
          <w:iCs/>
          <w:noProof/>
          <w:color w:val="auto"/>
        </w:rPr>
        <w:t>&lt;&lt;</w:t>
      </w:r>
      <w:r w:rsidR="00171B28" w:rsidRPr="00171B28">
        <w:rPr>
          <w:i/>
          <w:iCs/>
          <w:noProof/>
          <w:color w:val="auto"/>
        </w:rPr>
        <w:t>copy running-config startup-config</w:t>
      </w:r>
      <w:r w:rsidR="003E0D82" w:rsidRPr="00171B28">
        <w:rPr>
          <w:i/>
          <w:iCs/>
          <w:noProof/>
          <w:color w:val="auto"/>
        </w:rPr>
        <w:t>&gt;&gt;</w:t>
      </w:r>
    </w:p>
    <w:p w14:paraId="048FA7F6" w14:textId="77777777" w:rsidR="003B1933" w:rsidRPr="003B1933" w:rsidRDefault="003B1933" w:rsidP="003B1933">
      <w:pPr>
        <w:jc w:val="both"/>
        <w:rPr>
          <w:b w:val="0"/>
          <w:bCs/>
          <w:noProof/>
          <w:color w:val="auto"/>
        </w:rPr>
      </w:pPr>
    </w:p>
    <w:p w14:paraId="77A064B7" w14:textId="77777777" w:rsidR="00A17640" w:rsidRPr="00A17640" w:rsidRDefault="00A17640" w:rsidP="00A17640">
      <w:pPr>
        <w:rPr>
          <w:lang w:eastAsia="zh-CN"/>
        </w:rPr>
      </w:pPr>
    </w:p>
    <w:sectPr w:rsidR="00A17640" w:rsidRPr="00A17640" w:rsidSect="00D94A20">
      <w:headerReference w:type="default" r:id="rId26"/>
      <w:footerReference w:type="default" r:id="rId27"/>
      <w:pgSz w:w="11906" w:h="16838" w:code="9"/>
      <w:pgMar w:top="720" w:right="1134" w:bottom="720" w:left="936" w:header="0" w:footer="0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6C0732" w14:textId="77777777" w:rsidR="00B34C81" w:rsidRDefault="00B34C81">
      <w:r>
        <w:separator/>
      </w:r>
    </w:p>
    <w:p w14:paraId="215CDE0F" w14:textId="77777777" w:rsidR="00B34C81" w:rsidRDefault="00B34C81"/>
  </w:endnote>
  <w:endnote w:type="continuationSeparator" w:id="0">
    <w:p w14:paraId="0FF238E1" w14:textId="77777777" w:rsidR="00B34C81" w:rsidRDefault="00B34C81">
      <w:r>
        <w:continuationSeparator/>
      </w:r>
    </w:p>
    <w:p w14:paraId="5A7CC53D" w14:textId="77777777" w:rsidR="00B34C81" w:rsidRDefault="00B34C81"/>
  </w:endnote>
  <w:endnote w:type="continuationNotice" w:id="1">
    <w:p w14:paraId="5BD21167" w14:textId="77777777" w:rsidR="00B34C81" w:rsidRDefault="00B34C8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250" w:type="pct"/>
      <w:tblInd w:w="9553" w:type="dxa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492"/>
    </w:tblGrid>
    <w:tr w:rsidR="00CA74F5" w14:paraId="61C61965" w14:textId="77777777" w:rsidTr="00CA74F5">
      <w:trPr>
        <w:trHeight w:val="25"/>
      </w:trPr>
      <w:tc>
        <w:tcPr>
          <w:tcW w:w="502" w:type="dxa"/>
          <w:shd w:val="clear" w:color="auto" w:fill="auto"/>
          <w:vAlign w:val="center"/>
        </w:tcPr>
        <w:p w14:paraId="526758CA" w14:textId="11F43E9D" w:rsidR="00CA74F5" w:rsidRDefault="003F4299">
          <w:pPr>
            <w:pStyle w:val="Piedepgina"/>
            <w:jc w:val="center"/>
            <w:rPr>
              <w:color w:val="FFFFFF" w:themeColor="background1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35E798B5" wp14:editId="70A3DDBA">
                    <wp:simplePos x="0" y="0"/>
                    <wp:positionH relativeFrom="column">
                      <wp:posOffset>-84455</wp:posOffset>
                    </wp:positionH>
                    <wp:positionV relativeFrom="paragraph">
                      <wp:posOffset>-65405</wp:posOffset>
                    </wp:positionV>
                    <wp:extent cx="333375" cy="371475"/>
                    <wp:effectExtent l="152400" t="114300" r="161925" b="200025"/>
                    <wp:wrapNone/>
                    <wp:docPr id="35" name="Rectángulo: esquinas redondeadas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33375" cy="37147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152400" dist="38100" dir="5400000" rotWithShape="0">
                                <a:srgbClr val="2D3849">
                                  <a:alpha val="40000"/>
                                </a:srgb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222F5C2A" id="Rectángulo: esquinas redondeadas 35" o:spid="_x0000_s1026" style="position:absolute;margin-left:-6.65pt;margin-top:-5.15pt;width:26.25pt;height:29.2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" fillcolor="#278079 [2409]" stroked="f" strokeweight="2pt">
                    <v:shadow on="t" color="#2d3849" opacity="26214f" origin=",.5" offset="0,3pt"/>
                  </v:roundrect>
                </w:pict>
              </mc:Fallback>
            </mc:AlternateContent>
          </w:r>
          <w:r w:rsidR="00CA74F5">
            <w:rPr>
              <w:color w:val="FFFFFF" w:themeColor="background1"/>
            </w:rPr>
            <w:fldChar w:fldCharType="begin"/>
          </w:r>
          <w:r w:rsidR="00CA74F5">
            <w:rPr>
              <w:color w:val="FFFFFF" w:themeColor="background1"/>
            </w:rPr>
            <w:instrText>PAGE   \* MERGEFORMAT</w:instrText>
          </w:r>
          <w:r w:rsidR="00CA74F5">
            <w:rPr>
              <w:color w:val="FFFFFF" w:themeColor="background1"/>
            </w:rPr>
            <w:fldChar w:fldCharType="separate"/>
          </w:r>
          <w:r w:rsidR="00CA74F5">
            <w:rPr>
              <w:color w:val="FFFFFF" w:themeColor="background1"/>
            </w:rPr>
            <w:t>2</w:t>
          </w:r>
          <w:r w:rsidR="00CA74F5">
            <w:rPr>
              <w:color w:val="FFFFFF" w:themeColor="background1"/>
            </w:rPr>
            <w:fldChar w:fldCharType="end"/>
          </w:r>
        </w:p>
      </w:tc>
    </w:tr>
  </w:tbl>
  <w:p w14:paraId="3DE41E06" w14:textId="7A9A7129" w:rsidR="00DF027C" w:rsidRDefault="00394BB1">
    <w:pPr>
      <w:pStyle w:val="Piedepgina"/>
      <w:rPr>
        <w:noProof/>
      </w:rPr>
    </w:pPr>
    <w:r w:rsidRPr="00394BB1">
      <w:rPr>
        <w:noProof/>
        <w:color w:val="FFFFFF" w:themeColor="background1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44F0F631" wp14:editId="0848EBE0">
              <wp:simplePos x="0" y="0"/>
              <wp:positionH relativeFrom="column">
                <wp:posOffset>3700780</wp:posOffset>
              </wp:positionH>
              <wp:positionV relativeFrom="paragraph">
                <wp:posOffset>-346075</wp:posOffset>
              </wp:positionV>
              <wp:extent cx="2333625" cy="1404620"/>
              <wp:effectExtent l="0" t="0" r="0" b="4445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362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B006C0F" w14:textId="14291D44" w:rsidR="00394BB1" w:rsidRPr="00B21715" w:rsidRDefault="00394BB1">
                          <w:pPr>
                            <w:rPr>
                              <w:rFonts w:ascii="Poppins" w:hAnsi="Poppins" w:cs="Poppins"/>
                              <w:color w:val="278079" w:themeColor="accent6" w:themeShade="BF"/>
                              <w:sz w:val="20"/>
                              <w:szCs w:val="16"/>
                            </w:rPr>
                          </w:pPr>
                          <w:r w:rsidRPr="00B21715">
                            <w:rPr>
                              <w:rFonts w:ascii="Poppins" w:hAnsi="Poppins" w:cs="Poppins"/>
                              <w:color w:val="278079" w:themeColor="accent6" w:themeShade="BF"/>
                              <w:sz w:val="20"/>
                              <w:szCs w:val="16"/>
                            </w:rPr>
                            <w:t>JUAN CARLOS NAVIDAD GARCÍA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F0F631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9" type="#_x0000_t202" style="position:absolute;margin-left:291.4pt;margin-top:-27.25pt;width:183.75pt;height:11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" filled="f" stroked="f">
              <v:textbox style="mso-fit-shape-to-text:t">
                <w:txbxContent>
                  <w:p w14:paraId="5B006C0F" w14:textId="14291D44" w:rsidR="00394BB1" w:rsidRPr="00B21715" w:rsidRDefault="00394BB1">
                    <w:pPr>
                      <w:rPr>
                        <w:rFonts w:ascii="Poppins" w:hAnsi="Poppins" w:cs="Poppins"/>
                        <w:color w:val="278079" w:themeColor="accent6" w:themeShade="BF"/>
                        <w:sz w:val="20"/>
                        <w:szCs w:val="16"/>
                      </w:rPr>
                    </w:pPr>
                    <w:r w:rsidRPr="00B21715">
                      <w:rPr>
                        <w:rFonts w:ascii="Poppins" w:hAnsi="Poppins" w:cs="Poppins"/>
                        <w:color w:val="278079" w:themeColor="accent6" w:themeShade="BF"/>
                        <w:sz w:val="20"/>
                        <w:szCs w:val="16"/>
                      </w:rPr>
                      <w:t>JUAN CARLOS NAVIDAD GARCÍA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D32C89" w14:textId="77777777" w:rsidR="00B34C81" w:rsidRDefault="00B34C81">
      <w:r>
        <w:separator/>
      </w:r>
    </w:p>
    <w:p w14:paraId="0D604735" w14:textId="77777777" w:rsidR="00B34C81" w:rsidRDefault="00B34C81"/>
  </w:footnote>
  <w:footnote w:type="continuationSeparator" w:id="0">
    <w:p w14:paraId="12C08B0E" w14:textId="77777777" w:rsidR="00B34C81" w:rsidRDefault="00B34C81">
      <w:r>
        <w:continuationSeparator/>
      </w:r>
    </w:p>
    <w:p w14:paraId="7FA34304" w14:textId="77777777" w:rsidR="00B34C81" w:rsidRDefault="00B34C81"/>
  </w:footnote>
  <w:footnote w:type="continuationNotice" w:id="1">
    <w:p w14:paraId="30E90967" w14:textId="77777777" w:rsidR="00B34C81" w:rsidRDefault="00B34C8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364583D7" w14:textId="77777777" w:rsidTr="00093784">
      <w:trPr>
        <w:trHeight w:val="978"/>
      </w:trPr>
      <w:tc>
        <w:tcPr>
          <w:tcW w:w="10035" w:type="dxa"/>
          <w:tcBorders>
            <w:top w:val="nil"/>
            <w:left w:val="nil"/>
            <w:bottom w:val="nil"/>
            <w:right w:val="nil"/>
          </w:tcBorders>
        </w:tcPr>
        <w:p w14:paraId="6FD300A8" w14:textId="4526D013" w:rsidR="00D077E9" w:rsidRPr="003C545B" w:rsidRDefault="00D077E9" w:rsidP="00370673">
          <w:pPr>
            <w:pStyle w:val="Encabezado"/>
            <w:spacing w:before="60"/>
            <w:rPr>
              <w:rFonts w:ascii="Poppins" w:hAnsi="Poppins" w:cs="Poppins"/>
              <w:noProof/>
              <w:color w:val="2681F0"/>
              <w:sz w:val="20"/>
              <w:szCs w:val="16"/>
            </w:rPr>
          </w:pPr>
        </w:p>
        <w:p w14:paraId="0D5FFBA4" w14:textId="2CFF5E0F" w:rsidR="00370673" w:rsidRPr="000C4A6A" w:rsidRDefault="00093784" w:rsidP="000C4A6A">
          <w:pPr>
            <w:spacing w:before="60"/>
            <w:rPr>
              <w:rFonts w:ascii="Poppins" w:hAnsi="Poppins" w:cs="Poppins"/>
              <w:color w:val="34ABA2" w:themeColor="accent6"/>
              <w:sz w:val="20"/>
              <w:szCs w:val="16"/>
            </w:rPr>
          </w:pPr>
          <w:r w:rsidRPr="00F97219">
            <w:rPr>
              <w:noProof/>
              <w:color w:val="2665F0" w:themeColor="text2" w:themeTint="99"/>
              <w:lang w:bidi="es-ES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7BE1DB16" wp14:editId="319FD7D9">
                    <wp:simplePos x="0" y="0"/>
                    <wp:positionH relativeFrom="column">
                      <wp:posOffset>166</wp:posOffset>
                    </wp:positionH>
                    <wp:positionV relativeFrom="paragraph">
                      <wp:posOffset>318467</wp:posOffset>
                    </wp:positionV>
                    <wp:extent cx="6222724" cy="0"/>
                    <wp:effectExtent l="19050" t="19050" r="26035" b="19050"/>
                    <wp:wrapNone/>
                    <wp:docPr id="2" name="Conector recto 2" descr="divisor de tex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6222724" cy="0"/>
                            </a:xfrm>
                            <a:prstGeom prst="line">
                              <a:avLst/>
                            </a:prstGeom>
                            <a:ln w="38100" cap="rnd">
                              <a:solidFill>
                                <a:srgbClr val="32A49C"/>
                              </a:solidFill>
                              <a:headEnd w="lg" len="lg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18D1FF71" id="Conector recto 2" o:spid="_x0000_s1026" alt="divisor de texto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25.1pt" to="490pt,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" strokecolor="#32a49c" strokeweight="3pt">
                    <v:stroke startarrowwidth="wide" startarrowlength="long" endcap="round"/>
                  </v:line>
                </w:pict>
              </mc:Fallback>
            </mc:AlternateContent>
          </w:r>
          <w:r>
            <w:rPr>
              <w:rFonts w:ascii="Poppins" w:hAnsi="Poppins" w:cs="Poppins"/>
              <w:color w:val="34ABA2" w:themeColor="accent6"/>
              <w:sz w:val="20"/>
              <w:szCs w:val="16"/>
            </w:rPr>
            <w:t>ACTIVIDAD 5.1</w:t>
          </w:r>
          <w:r w:rsidR="00237644">
            <w:rPr>
              <w:rFonts w:ascii="Poppins" w:hAnsi="Poppins" w:cs="Poppins"/>
              <w:color w:val="34ABA2" w:themeColor="accent6"/>
              <w:sz w:val="20"/>
              <w:szCs w:val="16"/>
            </w:rPr>
            <w:t>: ADMINISTRACIÓN DE CONMUTADORES</w:t>
          </w:r>
          <w:r>
            <w:rPr>
              <w:rFonts w:ascii="Poppins" w:hAnsi="Poppins" w:cs="Poppins"/>
              <w:color w:val="34ABA2" w:themeColor="accent6"/>
              <w:sz w:val="20"/>
              <w:szCs w:val="16"/>
            </w:rPr>
            <w:t xml:space="preserve">                                </w:t>
          </w:r>
          <w:r w:rsidR="00237644">
            <w:rPr>
              <w:rFonts w:ascii="Poppins" w:hAnsi="Poppins" w:cs="Poppins"/>
              <w:color w:val="34ABA2" w:themeColor="accent6"/>
              <w:sz w:val="20"/>
              <w:szCs w:val="16"/>
            </w:rPr>
            <w:t xml:space="preserve">        </w:t>
          </w:r>
          <w:r w:rsidR="00BE5625">
            <w:rPr>
              <w:rFonts w:ascii="Poppins" w:hAnsi="Poppins" w:cs="Poppins"/>
              <w:color w:val="34ABA2" w:themeColor="accent6"/>
              <w:sz w:val="20"/>
              <w:szCs w:val="16"/>
            </w:rPr>
            <w:t>ADMINISTRACIÓN DE REDES</w:t>
          </w:r>
        </w:p>
      </w:tc>
    </w:tr>
  </w:tbl>
  <w:p w14:paraId="23DFB0F7" w14:textId="3873B5F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F3E89"/>
    <w:multiLevelType w:val="hybridMultilevel"/>
    <w:tmpl w:val="90244AF8"/>
    <w:lvl w:ilvl="0" w:tplc="3B20B00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437D8"/>
    <w:multiLevelType w:val="hybridMultilevel"/>
    <w:tmpl w:val="BB321D68"/>
    <w:lvl w:ilvl="0" w:tplc="92AC5DD0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3CC5BDA"/>
    <w:multiLevelType w:val="hybridMultilevel"/>
    <w:tmpl w:val="E5B6F454"/>
    <w:lvl w:ilvl="0" w:tplc="FB046746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D6F1778"/>
    <w:multiLevelType w:val="hybridMultilevel"/>
    <w:tmpl w:val="023887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155F87"/>
    <w:multiLevelType w:val="hybridMultilevel"/>
    <w:tmpl w:val="F3EE7E36"/>
    <w:lvl w:ilvl="0" w:tplc="3B20B00E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0E13D5C"/>
    <w:multiLevelType w:val="hybridMultilevel"/>
    <w:tmpl w:val="741E1D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CD18D8"/>
    <w:multiLevelType w:val="hybridMultilevel"/>
    <w:tmpl w:val="0AD6F892"/>
    <w:lvl w:ilvl="0" w:tplc="C2F239F4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69C7116"/>
    <w:multiLevelType w:val="hybridMultilevel"/>
    <w:tmpl w:val="02AAA59E"/>
    <w:lvl w:ilvl="0" w:tplc="D674BF4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052652"/>
    <w:multiLevelType w:val="hybridMultilevel"/>
    <w:tmpl w:val="4AD2DC46"/>
    <w:lvl w:ilvl="0" w:tplc="2D20ADF6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2004E83"/>
    <w:multiLevelType w:val="multilevel"/>
    <w:tmpl w:val="7FB48F2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>
      <w:numFmt w:val="decimal"/>
      <w:isLgl/>
      <w:lvlText w:val="%1.%2."/>
      <w:lvlJc w:val="left"/>
      <w:pPr>
        <w:ind w:left="1440" w:hanging="720"/>
      </w:pPr>
      <w:rPr>
        <w:rFonts w:asciiTheme="minorHAnsi" w:hAnsiTheme="minorHAnsi" w:hint="default"/>
        <w:b w:val="0"/>
        <w:color w:val="082A75" w:themeColor="text2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asciiTheme="minorHAnsi" w:hAnsiTheme="minorHAnsi" w:hint="default"/>
        <w:b w:val="0"/>
        <w:color w:val="082A75" w:themeColor="text2"/>
      </w:rPr>
    </w:lvl>
    <w:lvl w:ilvl="3">
      <w:start w:val="1"/>
      <w:numFmt w:val="decimal"/>
      <w:isLgl/>
      <w:lvlText w:val="%1.%2.%3.%4."/>
      <w:lvlJc w:val="left"/>
      <w:pPr>
        <w:ind w:left="2160" w:hanging="1440"/>
      </w:pPr>
      <w:rPr>
        <w:rFonts w:asciiTheme="minorHAnsi" w:hAnsiTheme="minorHAnsi" w:hint="default"/>
        <w:b w:val="0"/>
        <w:color w:val="082A75" w:themeColor="text2"/>
      </w:rPr>
    </w:lvl>
    <w:lvl w:ilvl="4">
      <w:start w:val="1"/>
      <w:numFmt w:val="decimal"/>
      <w:isLgl/>
      <w:lvlText w:val="%1.%2.%3.%4.%5."/>
      <w:lvlJc w:val="left"/>
      <w:pPr>
        <w:ind w:left="2520" w:hanging="1800"/>
      </w:pPr>
      <w:rPr>
        <w:rFonts w:asciiTheme="minorHAnsi" w:hAnsiTheme="minorHAnsi" w:hint="default"/>
        <w:b w:val="0"/>
        <w:color w:val="082A75" w:themeColor="text2"/>
      </w:rPr>
    </w:lvl>
    <w:lvl w:ilvl="5">
      <w:start w:val="1"/>
      <w:numFmt w:val="decimal"/>
      <w:isLgl/>
      <w:lvlText w:val="%1.%2.%3.%4.%5.%6."/>
      <w:lvlJc w:val="left"/>
      <w:pPr>
        <w:ind w:left="2880" w:hanging="2160"/>
      </w:pPr>
      <w:rPr>
        <w:rFonts w:asciiTheme="minorHAnsi" w:hAnsiTheme="minorHAnsi" w:hint="default"/>
        <w:b w:val="0"/>
        <w:color w:val="082A75" w:themeColor="text2"/>
      </w:rPr>
    </w:lvl>
    <w:lvl w:ilvl="6">
      <w:start w:val="1"/>
      <w:numFmt w:val="decimal"/>
      <w:isLgl/>
      <w:lvlText w:val="%1.%2.%3.%4.%5.%6.%7."/>
      <w:lvlJc w:val="left"/>
      <w:pPr>
        <w:ind w:left="2880" w:hanging="2160"/>
      </w:pPr>
      <w:rPr>
        <w:rFonts w:asciiTheme="minorHAnsi" w:hAnsiTheme="minorHAnsi" w:hint="default"/>
        <w:b w:val="0"/>
        <w:color w:val="082A75" w:themeColor="text2"/>
      </w:rPr>
    </w:lvl>
    <w:lvl w:ilvl="7">
      <w:start w:val="1"/>
      <w:numFmt w:val="decimal"/>
      <w:isLgl/>
      <w:lvlText w:val="%1.%2.%3.%4.%5.%6.%7.%8."/>
      <w:lvlJc w:val="left"/>
      <w:pPr>
        <w:ind w:left="3240" w:hanging="2520"/>
      </w:pPr>
      <w:rPr>
        <w:rFonts w:asciiTheme="minorHAnsi" w:hAnsiTheme="minorHAnsi" w:hint="default"/>
        <w:b w:val="0"/>
        <w:color w:val="082A75" w:themeColor="text2"/>
      </w:rPr>
    </w:lvl>
    <w:lvl w:ilvl="8">
      <w:start w:val="1"/>
      <w:numFmt w:val="decimal"/>
      <w:isLgl/>
      <w:lvlText w:val="%1.%2.%3.%4.%5.%6.%7.%8.%9."/>
      <w:lvlJc w:val="left"/>
      <w:pPr>
        <w:ind w:left="3600" w:hanging="2880"/>
      </w:pPr>
      <w:rPr>
        <w:rFonts w:asciiTheme="minorHAnsi" w:hAnsiTheme="minorHAnsi" w:hint="default"/>
        <w:b w:val="0"/>
        <w:color w:val="082A75" w:themeColor="text2"/>
      </w:rPr>
    </w:lvl>
  </w:abstractNum>
  <w:abstractNum w:abstractNumId="10" w15:restartNumberingAfterBreak="0">
    <w:nsid w:val="45132DC1"/>
    <w:multiLevelType w:val="multilevel"/>
    <w:tmpl w:val="B6B6D1F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1" w15:restartNumberingAfterBreak="0">
    <w:nsid w:val="68F8437F"/>
    <w:multiLevelType w:val="hybridMultilevel"/>
    <w:tmpl w:val="9BD484EA"/>
    <w:lvl w:ilvl="0" w:tplc="AD260A4C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A0932FC"/>
    <w:multiLevelType w:val="hybridMultilevel"/>
    <w:tmpl w:val="4FA62D12"/>
    <w:lvl w:ilvl="0" w:tplc="8DE629CA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D715BDF"/>
    <w:multiLevelType w:val="hybridMultilevel"/>
    <w:tmpl w:val="AA864CD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E625008"/>
    <w:multiLevelType w:val="hybridMultilevel"/>
    <w:tmpl w:val="0C5C63AE"/>
    <w:lvl w:ilvl="0" w:tplc="5B927DD0">
      <w:numFmt w:val="bullet"/>
      <w:lvlText w:val="-"/>
      <w:lvlJc w:val="left"/>
      <w:pPr>
        <w:ind w:left="1080" w:hanging="360"/>
      </w:pPr>
      <w:rPr>
        <w:rFonts w:ascii="Bahnschrift" w:eastAsiaTheme="minorEastAsia" w:hAnsi="Bahnschrift" w:cstheme="minorBidi" w:hint="default"/>
      </w:rPr>
    </w:lvl>
    <w:lvl w:ilvl="1" w:tplc="6344BEA6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b/>
        <w:bCs w:val="0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4"/>
  </w:num>
  <w:num w:numId="3">
    <w:abstractNumId w:val="8"/>
  </w:num>
  <w:num w:numId="4">
    <w:abstractNumId w:val="6"/>
  </w:num>
  <w:num w:numId="5">
    <w:abstractNumId w:val="9"/>
  </w:num>
  <w:num w:numId="6">
    <w:abstractNumId w:val="11"/>
  </w:num>
  <w:num w:numId="7">
    <w:abstractNumId w:val="2"/>
  </w:num>
  <w:num w:numId="8">
    <w:abstractNumId w:val="12"/>
  </w:num>
  <w:num w:numId="9">
    <w:abstractNumId w:val="1"/>
  </w:num>
  <w:num w:numId="10">
    <w:abstractNumId w:val="3"/>
  </w:num>
  <w:num w:numId="11">
    <w:abstractNumId w:val="7"/>
  </w:num>
  <w:num w:numId="12">
    <w:abstractNumId w:val="5"/>
  </w:num>
  <w:num w:numId="13">
    <w:abstractNumId w:val="0"/>
  </w:num>
  <w:num w:numId="14">
    <w:abstractNumId w:val="4"/>
  </w:num>
  <w:num w:numId="15">
    <w:abstractNumId w:val="1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>
      <o:colormru v:ext="edit" colors="#fcfcfe,white,#ecf4f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673"/>
    <w:rsid w:val="00000838"/>
    <w:rsid w:val="00004FD7"/>
    <w:rsid w:val="00005A47"/>
    <w:rsid w:val="00006122"/>
    <w:rsid w:val="00011891"/>
    <w:rsid w:val="000132EB"/>
    <w:rsid w:val="0001561F"/>
    <w:rsid w:val="00017EAE"/>
    <w:rsid w:val="00021E6D"/>
    <w:rsid w:val="0002482E"/>
    <w:rsid w:val="0002609C"/>
    <w:rsid w:val="000277FF"/>
    <w:rsid w:val="00027D0A"/>
    <w:rsid w:val="00030F59"/>
    <w:rsid w:val="00031877"/>
    <w:rsid w:val="000323BA"/>
    <w:rsid w:val="0003588D"/>
    <w:rsid w:val="000366F4"/>
    <w:rsid w:val="00041B71"/>
    <w:rsid w:val="00041E66"/>
    <w:rsid w:val="00043A72"/>
    <w:rsid w:val="00044D7F"/>
    <w:rsid w:val="000464C4"/>
    <w:rsid w:val="00047AF3"/>
    <w:rsid w:val="00050324"/>
    <w:rsid w:val="000518CE"/>
    <w:rsid w:val="00053E14"/>
    <w:rsid w:val="000543B6"/>
    <w:rsid w:val="00061F2F"/>
    <w:rsid w:val="00067046"/>
    <w:rsid w:val="0006746E"/>
    <w:rsid w:val="00073E22"/>
    <w:rsid w:val="000747A0"/>
    <w:rsid w:val="0007650E"/>
    <w:rsid w:val="00081BF6"/>
    <w:rsid w:val="00082817"/>
    <w:rsid w:val="000903CE"/>
    <w:rsid w:val="00093784"/>
    <w:rsid w:val="00093E29"/>
    <w:rsid w:val="0009721A"/>
    <w:rsid w:val="000A0150"/>
    <w:rsid w:val="000A0A92"/>
    <w:rsid w:val="000A1B32"/>
    <w:rsid w:val="000A66C0"/>
    <w:rsid w:val="000A7832"/>
    <w:rsid w:val="000B447D"/>
    <w:rsid w:val="000B4C7A"/>
    <w:rsid w:val="000C07A4"/>
    <w:rsid w:val="000C131E"/>
    <w:rsid w:val="000C296E"/>
    <w:rsid w:val="000C36B2"/>
    <w:rsid w:val="000C4A6A"/>
    <w:rsid w:val="000C6D20"/>
    <w:rsid w:val="000C7C28"/>
    <w:rsid w:val="000D0EA7"/>
    <w:rsid w:val="000D1BF6"/>
    <w:rsid w:val="000D2612"/>
    <w:rsid w:val="000D38C7"/>
    <w:rsid w:val="000D5D80"/>
    <w:rsid w:val="000D6E1C"/>
    <w:rsid w:val="000E0FCB"/>
    <w:rsid w:val="000E1AE4"/>
    <w:rsid w:val="000E2218"/>
    <w:rsid w:val="000E4D72"/>
    <w:rsid w:val="000E4EE3"/>
    <w:rsid w:val="000E63C9"/>
    <w:rsid w:val="000E67DC"/>
    <w:rsid w:val="000E6CF8"/>
    <w:rsid w:val="000F09D1"/>
    <w:rsid w:val="000F1E9E"/>
    <w:rsid w:val="000F38B9"/>
    <w:rsid w:val="000F40CD"/>
    <w:rsid w:val="000F597C"/>
    <w:rsid w:val="000F5D76"/>
    <w:rsid w:val="000F7062"/>
    <w:rsid w:val="000F72CE"/>
    <w:rsid w:val="0010183B"/>
    <w:rsid w:val="00101D93"/>
    <w:rsid w:val="00101FE6"/>
    <w:rsid w:val="00102537"/>
    <w:rsid w:val="00102E84"/>
    <w:rsid w:val="00104419"/>
    <w:rsid w:val="0011169D"/>
    <w:rsid w:val="00112B3B"/>
    <w:rsid w:val="0011339C"/>
    <w:rsid w:val="001210C9"/>
    <w:rsid w:val="00122B3E"/>
    <w:rsid w:val="00124324"/>
    <w:rsid w:val="00124B88"/>
    <w:rsid w:val="00130E9D"/>
    <w:rsid w:val="00132A43"/>
    <w:rsid w:val="001358E9"/>
    <w:rsid w:val="001478DF"/>
    <w:rsid w:val="00150A6D"/>
    <w:rsid w:val="001529B7"/>
    <w:rsid w:val="00154888"/>
    <w:rsid w:val="00157864"/>
    <w:rsid w:val="00171B1A"/>
    <w:rsid w:val="00171B28"/>
    <w:rsid w:val="00172525"/>
    <w:rsid w:val="00175247"/>
    <w:rsid w:val="0018148E"/>
    <w:rsid w:val="00185B35"/>
    <w:rsid w:val="00187877"/>
    <w:rsid w:val="0019010F"/>
    <w:rsid w:val="00191497"/>
    <w:rsid w:val="00193657"/>
    <w:rsid w:val="001949CA"/>
    <w:rsid w:val="0019621A"/>
    <w:rsid w:val="00196A7E"/>
    <w:rsid w:val="00197585"/>
    <w:rsid w:val="001A3C86"/>
    <w:rsid w:val="001A4473"/>
    <w:rsid w:val="001A7AE1"/>
    <w:rsid w:val="001B1ABB"/>
    <w:rsid w:val="001B297D"/>
    <w:rsid w:val="001B7311"/>
    <w:rsid w:val="001C50FC"/>
    <w:rsid w:val="001C6500"/>
    <w:rsid w:val="001D2D39"/>
    <w:rsid w:val="001D7815"/>
    <w:rsid w:val="001E1AD7"/>
    <w:rsid w:val="001F2BC8"/>
    <w:rsid w:val="001F54BA"/>
    <w:rsid w:val="001F5F6B"/>
    <w:rsid w:val="001F7147"/>
    <w:rsid w:val="0020257A"/>
    <w:rsid w:val="002042B6"/>
    <w:rsid w:val="00204849"/>
    <w:rsid w:val="0020515A"/>
    <w:rsid w:val="0020577B"/>
    <w:rsid w:val="0020608E"/>
    <w:rsid w:val="002100E0"/>
    <w:rsid w:val="002109F8"/>
    <w:rsid w:val="0021582F"/>
    <w:rsid w:val="00216FA4"/>
    <w:rsid w:val="0021702B"/>
    <w:rsid w:val="00220B77"/>
    <w:rsid w:val="00224617"/>
    <w:rsid w:val="002254EC"/>
    <w:rsid w:val="00227470"/>
    <w:rsid w:val="00231152"/>
    <w:rsid w:val="00237644"/>
    <w:rsid w:val="00241F99"/>
    <w:rsid w:val="00242048"/>
    <w:rsid w:val="00242DE2"/>
    <w:rsid w:val="002438CF"/>
    <w:rsid w:val="00243EBC"/>
    <w:rsid w:val="00245EE2"/>
    <w:rsid w:val="00246A35"/>
    <w:rsid w:val="002471C4"/>
    <w:rsid w:val="00251152"/>
    <w:rsid w:val="00255741"/>
    <w:rsid w:val="00257EF3"/>
    <w:rsid w:val="00260A81"/>
    <w:rsid w:val="002613F0"/>
    <w:rsid w:val="00267B70"/>
    <w:rsid w:val="00267C96"/>
    <w:rsid w:val="0027037A"/>
    <w:rsid w:val="0027073D"/>
    <w:rsid w:val="00271D81"/>
    <w:rsid w:val="0027232F"/>
    <w:rsid w:val="002759C4"/>
    <w:rsid w:val="00280CB0"/>
    <w:rsid w:val="00280FE4"/>
    <w:rsid w:val="002821E2"/>
    <w:rsid w:val="00282390"/>
    <w:rsid w:val="00284348"/>
    <w:rsid w:val="002853D4"/>
    <w:rsid w:val="00286B8B"/>
    <w:rsid w:val="00290F8F"/>
    <w:rsid w:val="00294731"/>
    <w:rsid w:val="002A1580"/>
    <w:rsid w:val="002A38FE"/>
    <w:rsid w:val="002A4922"/>
    <w:rsid w:val="002A4D68"/>
    <w:rsid w:val="002A4E33"/>
    <w:rsid w:val="002B059D"/>
    <w:rsid w:val="002B110F"/>
    <w:rsid w:val="002B618C"/>
    <w:rsid w:val="002C1DFD"/>
    <w:rsid w:val="002C4615"/>
    <w:rsid w:val="002C76BC"/>
    <w:rsid w:val="002D2507"/>
    <w:rsid w:val="002D4714"/>
    <w:rsid w:val="002D560C"/>
    <w:rsid w:val="002E0066"/>
    <w:rsid w:val="002E3C29"/>
    <w:rsid w:val="002E45B3"/>
    <w:rsid w:val="002E6275"/>
    <w:rsid w:val="002E7400"/>
    <w:rsid w:val="002F1235"/>
    <w:rsid w:val="002F2347"/>
    <w:rsid w:val="002F51F5"/>
    <w:rsid w:val="002F5266"/>
    <w:rsid w:val="00303345"/>
    <w:rsid w:val="0030455F"/>
    <w:rsid w:val="0030459D"/>
    <w:rsid w:val="00307775"/>
    <w:rsid w:val="00307D5F"/>
    <w:rsid w:val="00311884"/>
    <w:rsid w:val="00311911"/>
    <w:rsid w:val="00312137"/>
    <w:rsid w:val="003126B8"/>
    <w:rsid w:val="00317721"/>
    <w:rsid w:val="00320E93"/>
    <w:rsid w:val="00320F0D"/>
    <w:rsid w:val="0032449C"/>
    <w:rsid w:val="00326764"/>
    <w:rsid w:val="00326A46"/>
    <w:rsid w:val="00330359"/>
    <w:rsid w:val="00332115"/>
    <w:rsid w:val="00333179"/>
    <w:rsid w:val="00337450"/>
    <w:rsid w:val="0033762F"/>
    <w:rsid w:val="00340B7D"/>
    <w:rsid w:val="0034188F"/>
    <w:rsid w:val="00344FF0"/>
    <w:rsid w:val="003460AC"/>
    <w:rsid w:val="0034713A"/>
    <w:rsid w:val="00350C36"/>
    <w:rsid w:val="00350DDE"/>
    <w:rsid w:val="00352D61"/>
    <w:rsid w:val="00355418"/>
    <w:rsid w:val="00355EF0"/>
    <w:rsid w:val="00360494"/>
    <w:rsid w:val="00362063"/>
    <w:rsid w:val="00364169"/>
    <w:rsid w:val="00366C7E"/>
    <w:rsid w:val="00370673"/>
    <w:rsid w:val="00371685"/>
    <w:rsid w:val="0037346B"/>
    <w:rsid w:val="00373725"/>
    <w:rsid w:val="00374A3D"/>
    <w:rsid w:val="00381F38"/>
    <w:rsid w:val="00384DE3"/>
    <w:rsid w:val="00384EA3"/>
    <w:rsid w:val="00384FF8"/>
    <w:rsid w:val="00391006"/>
    <w:rsid w:val="00391BFF"/>
    <w:rsid w:val="00394BB1"/>
    <w:rsid w:val="0039513F"/>
    <w:rsid w:val="003A080A"/>
    <w:rsid w:val="003A2BE1"/>
    <w:rsid w:val="003A39A1"/>
    <w:rsid w:val="003A50BA"/>
    <w:rsid w:val="003A7EC2"/>
    <w:rsid w:val="003B1933"/>
    <w:rsid w:val="003B2EBD"/>
    <w:rsid w:val="003B3161"/>
    <w:rsid w:val="003B41A4"/>
    <w:rsid w:val="003B62EC"/>
    <w:rsid w:val="003C2191"/>
    <w:rsid w:val="003C2E87"/>
    <w:rsid w:val="003C47FA"/>
    <w:rsid w:val="003C545B"/>
    <w:rsid w:val="003C647A"/>
    <w:rsid w:val="003D3863"/>
    <w:rsid w:val="003D5691"/>
    <w:rsid w:val="003D6E99"/>
    <w:rsid w:val="003E0890"/>
    <w:rsid w:val="003E0D82"/>
    <w:rsid w:val="003E1A6C"/>
    <w:rsid w:val="003E3426"/>
    <w:rsid w:val="003E787D"/>
    <w:rsid w:val="003F1321"/>
    <w:rsid w:val="003F4299"/>
    <w:rsid w:val="00400070"/>
    <w:rsid w:val="00400887"/>
    <w:rsid w:val="00402CB6"/>
    <w:rsid w:val="00402D6D"/>
    <w:rsid w:val="00405980"/>
    <w:rsid w:val="004110DE"/>
    <w:rsid w:val="00411D29"/>
    <w:rsid w:val="004164C9"/>
    <w:rsid w:val="00425ED4"/>
    <w:rsid w:val="004273BF"/>
    <w:rsid w:val="0042750D"/>
    <w:rsid w:val="0043157B"/>
    <w:rsid w:val="0043396B"/>
    <w:rsid w:val="00435784"/>
    <w:rsid w:val="004378D5"/>
    <w:rsid w:val="0044085A"/>
    <w:rsid w:val="00442CA4"/>
    <w:rsid w:val="00445C9D"/>
    <w:rsid w:val="00447CB1"/>
    <w:rsid w:val="00455B2F"/>
    <w:rsid w:val="00457083"/>
    <w:rsid w:val="00457621"/>
    <w:rsid w:val="00460955"/>
    <w:rsid w:val="00462762"/>
    <w:rsid w:val="00462B18"/>
    <w:rsid w:val="00464D5F"/>
    <w:rsid w:val="004655EE"/>
    <w:rsid w:val="0046765A"/>
    <w:rsid w:val="00470901"/>
    <w:rsid w:val="00471776"/>
    <w:rsid w:val="00472C0B"/>
    <w:rsid w:val="00480D34"/>
    <w:rsid w:val="00485219"/>
    <w:rsid w:val="004876C6"/>
    <w:rsid w:val="00492165"/>
    <w:rsid w:val="00497510"/>
    <w:rsid w:val="004A1AB8"/>
    <w:rsid w:val="004A2EB5"/>
    <w:rsid w:val="004A779D"/>
    <w:rsid w:val="004A7B61"/>
    <w:rsid w:val="004B21A5"/>
    <w:rsid w:val="004B4C69"/>
    <w:rsid w:val="004B57FB"/>
    <w:rsid w:val="004C5839"/>
    <w:rsid w:val="004D0FAF"/>
    <w:rsid w:val="004D2193"/>
    <w:rsid w:val="004D21AD"/>
    <w:rsid w:val="004D5A29"/>
    <w:rsid w:val="004D6A59"/>
    <w:rsid w:val="004D74BE"/>
    <w:rsid w:val="004D7827"/>
    <w:rsid w:val="004E3E82"/>
    <w:rsid w:val="004E5FEE"/>
    <w:rsid w:val="004F3B4C"/>
    <w:rsid w:val="004F3D6F"/>
    <w:rsid w:val="004F54F4"/>
    <w:rsid w:val="004F68AB"/>
    <w:rsid w:val="004F72EB"/>
    <w:rsid w:val="004F772D"/>
    <w:rsid w:val="004F7C29"/>
    <w:rsid w:val="005001F4"/>
    <w:rsid w:val="00500B4B"/>
    <w:rsid w:val="005037F0"/>
    <w:rsid w:val="005065A0"/>
    <w:rsid w:val="0051001F"/>
    <w:rsid w:val="00510F9E"/>
    <w:rsid w:val="00516A86"/>
    <w:rsid w:val="00516F36"/>
    <w:rsid w:val="00522DF5"/>
    <w:rsid w:val="0052712F"/>
    <w:rsid w:val="005275F6"/>
    <w:rsid w:val="00530175"/>
    <w:rsid w:val="00532D13"/>
    <w:rsid w:val="00533969"/>
    <w:rsid w:val="00537B53"/>
    <w:rsid w:val="005416AE"/>
    <w:rsid w:val="005442CE"/>
    <w:rsid w:val="00545065"/>
    <w:rsid w:val="0054560C"/>
    <w:rsid w:val="00547B37"/>
    <w:rsid w:val="005552F9"/>
    <w:rsid w:val="00556794"/>
    <w:rsid w:val="005574F9"/>
    <w:rsid w:val="00560409"/>
    <w:rsid w:val="0056323E"/>
    <w:rsid w:val="00564BD6"/>
    <w:rsid w:val="005679CB"/>
    <w:rsid w:val="00572102"/>
    <w:rsid w:val="0057729A"/>
    <w:rsid w:val="005776F5"/>
    <w:rsid w:val="0058487D"/>
    <w:rsid w:val="00586AE4"/>
    <w:rsid w:val="00587FBC"/>
    <w:rsid w:val="00595B01"/>
    <w:rsid w:val="00596BAC"/>
    <w:rsid w:val="005A2A3A"/>
    <w:rsid w:val="005A4148"/>
    <w:rsid w:val="005B4B07"/>
    <w:rsid w:val="005C3B74"/>
    <w:rsid w:val="005C7A74"/>
    <w:rsid w:val="005D1856"/>
    <w:rsid w:val="005D5EF7"/>
    <w:rsid w:val="005E2A09"/>
    <w:rsid w:val="005E4987"/>
    <w:rsid w:val="005E5FA9"/>
    <w:rsid w:val="005E6107"/>
    <w:rsid w:val="005F1937"/>
    <w:rsid w:val="005F1BB0"/>
    <w:rsid w:val="006005D9"/>
    <w:rsid w:val="006041D7"/>
    <w:rsid w:val="0060629F"/>
    <w:rsid w:val="00606B91"/>
    <w:rsid w:val="00606FB2"/>
    <w:rsid w:val="00611A7C"/>
    <w:rsid w:val="00612C4C"/>
    <w:rsid w:val="00614CED"/>
    <w:rsid w:val="00617B85"/>
    <w:rsid w:val="00622320"/>
    <w:rsid w:val="00624145"/>
    <w:rsid w:val="00627870"/>
    <w:rsid w:val="006309A0"/>
    <w:rsid w:val="00630ABD"/>
    <w:rsid w:val="00631587"/>
    <w:rsid w:val="00632F61"/>
    <w:rsid w:val="00634B87"/>
    <w:rsid w:val="006409F9"/>
    <w:rsid w:val="00640ABC"/>
    <w:rsid w:val="0065086F"/>
    <w:rsid w:val="00650C91"/>
    <w:rsid w:val="0065203B"/>
    <w:rsid w:val="00652E16"/>
    <w:rsid w:val="00654CDF"/>
    <w:rsid w:val="0065652C"/>
    <w:rsid w:val="00656C4D"/>
    <w:rsid w:val="00661424"/>
    <w:rsid w:val="00663BBF"/>
    <w:rsid w:val="006658D0"/>
    <w:rsid w:val="00666B01"/>
    <w:rsid w:val="006714DE"/>
    <w:rsid w:val="00680029"/>
    <w:rsid w:val="00680844"/>
    <w:rsid w:val="00681229"/>
    <w:rsid w:val="006829CB"/>
    <w:rsid w:val="00683F56"/>
    <w:rsid w:val="00685E16"/>
    <w:rsid w:val="00686ACF"/>
    <w:rsid w:val="006878A1"/>
    <w:rsid w:val="006924BD"/>
    <w:rsid w:val="00696F2B"/>
    <w:rsid w:val="006A53E5"/>
    <w:rsid w:val="006B1821"/>
    <w:rsid w:val="006B2803"/>
    <w:rsid w:val="006B493B"/>
    <w:rsid w:val="006C514E"/>
    <w:rsid w:val="006D0A41"/>
    <w:rsid w:val="006D35B4"/>
    <w:rsid w:val="006D63E1"/>
    <w:rsid w:val="006D6EFC"/>
    <w:rsid w:val="006E22D1"/>
    <w:rsid w:val="006E4D8F"/>
    <w:rsid w:val="006E5716"/>
    <w:rsid w:val="006F02C9"/>
    <w:rsid w:val="006F0FB6"/>
    <w:rsid w:val="006F3245"/>
    <w:rsid w:val="006F53BE"/>
    <w:rsid w:val="00703F8A"/>
    <w:rsid w:val="00704F0E"/>
    <w:rsid w:val="0071181C"/>
    <w:rsid w:val="00712AA3"/>
    <w:rsid w:val="00712C35"/>
    <w:rsid w:val="0071434F"/>
    <w:rsid w:val="00717471"/>
    <w:rsid w:val="00717EA0"/>
    <w:rsid w:val="0072103C"/>
    <w:rsid w:val="00721F45"/>
    <w:rsid w:val="00724111"/>
    <w:rsid w:val="00725004"/>
    <w:rsid w:val="00725B32"/>
    <w:rsid w:val="0072604C"/>
    <w:rsid w:val="00727030"/>
    <w:rsid w:val="007302B3"/>
    <w:rsid w:val="00730733"/>
    <w:rsid w:val="007309A6"/>
    <w:rsid w:val="00730E3A"/>
    <w:rsid w:val="00732DBB"/>
    <w:rsid w:val="00733A01"/>
    <w:rsid w:val="00734566"/>
    <w:rsid w:val="00736194"/>
    <w:rsid w:val="00736AAF"/>
    <w:rsid w:val="00741FD5"/>
    <w:rsid w:val="007441FE"/>
    <w:rsid w:val="007444D4"/>
    <w:rsid w:val="00745BF7"/>
    <w:rsid w:val="007575E5"/>
    <w:rsid w:val="0076307C"/>
    <w:rsid w:val="007635E8"/>
    <w:rsid w:val="0076363A"/>
    <w:rsid w:val="00765B2A"/>
    <w:rsid w:val="00765C7B"/>
    <w:rsid w:val="007677A9"/>
    <w:rsid w:val="00771247"/>
    <w:rsid w:val="00772EB9"/>
    <w:rsid w:val="007740B7"/>
    <w:rsid w:val="00776D2D"/>
    <w:rsid w:val="00777315"/>
    <w:rsid w:val="00781727"/>
    <w:rsid w:val="00783A34"/>
    <w:rsid w:val="00786ED0"/>
    <w:rsid w:val="00790D9E"/>
    <w:rsid w:val="007937EE"/>
    <w:rsid w:val="0079449E"/>
    <w:rsid w:val="00795C68"/>
    <w:rsid w:val="007A0662"/>
    <w:rsid w:val="007A7BC4"/>
    <w:rsid w:val="007B1AF0"/>
    <w:rsid w:val="007B2851"/>
    <w:rsid w:val="007B33E6"/>
    <w:rsid w:val="007B3C72"/>
    <w:rsid w:val="007B6272"/>
    <w:rsid w:val="007B79BC"/>
    <w:rsid w:val="007C013A"/>
    <w:rsid w:val="007C5768"/>
    <w:rsid w:val="007C6B52"/>
    <w:rsid w:val="007D06BD"/>
    <w:rsid w:val="007D06D0"/>
    <w:rsid w:val="007D16C5"/>
    <w:rsid w:val="007D1853"/>
    <w:rsid w:val="007D4502"/>
    <w:rsid w:val="007D45B1"/>
    <w:rsid w:val="007D4A03"/>
    <w:rsid w:val="007D52BC"/>
    <w:rsid w:val="007D688F"/>
    <w:rsid w:val="007D7A1C"/>
    <w:rsid w:val="007E1F09"/>
    <w:rsid w:val="007E3261"/>
    <w:rsid w:val="007E73D2"/>
    <w:rsid w:val="00802DBE"/>
    <w:rsid w:val="00803C72"/>
    <w:rsid w:val="00806B57"/>
    <w:rsid w:val="0081771B"/>
    <w:rsid w:val="00817B2F"/>
    <w:rsid w:val="00826768"/>
    <w:rsid w:val="00832C57"/>
    <w:rsid w:val="00833461"/>
    <w:rsid w:val="00836391"/>
    <w:rsid w:val="00837C9A"/>
    <w:rsid w:val="008417B7"/>
    <w:rsid w:val="00852222"/>
    <w:rsid w:val="008528A0"/>
    <w:rsid w:val="00855732"/>
    <w:rsid w:val="00856E63"/>
    <w:rsid w:val="00860A36"/>
    <w:rsid w:val="008611B1"/>
    <w:rsid w:val="00861D22"/>
    <w:rsid w:val="008622A7"/>
    <w:rsid w:val="00862EDF"/>
    <w:rsid w:val="00862FE4"/>
    <w:rsid w:val="0086389A"/>
    <w:rsid w:val="008666F6"/>
    <w:rsid w:val="00866951"/>
    <w:rsid w:val="00867A0D"/>
    <w:rsid w:val="00870971"/>
    <w:rsid w:val="00872FF0"/>
    <w:rsid w:val="00874177"/>
    <w:rsid w:val="00875522"/>
    <w:rsid w:val="00875CCF"/>
    <w:rsid w:val="0087605E"/>
    <w:rsid w:val="00880DB6"/>
    <w:rsid w:val="008941AE"/>
    <w:rsid w:val="008A1553"/>
    <w:rsid w:val="008A4229"/>
    <w:rsid w:val="008A4936"/>
    <w:rsid w:val="008A4974"/>
    <w:rsid w:val="008A4DCD"/>
    <w:rsid w:val="008A535F"/>
    <w:rsid w:val="008A681F"/>
    <w:rsid w:val="008A6825"/>
    <w:rsid w:val="008A6F3E"/>
    <w:rsid w:val="008B000E"/>
    <w:rsid w:val="008B1807"/>
    <w:rsid w:val="008B1974"/>
    <w:rsid w:val="008B1FEE"/>
    <w:rsid w:val="008B2871"/>
    <w:rsid w:val="008B323E"/>
    <w:rsid w:val="008B5C3D"/>
    <w:rsid w:val="008C4456"/>
    <w:rsid w:val="008C4F85"/>
    <w:rsid w:val="008C5047"/>
    <w:rsid w:val="008C586C"/>
    <w:rsid w:val="008E1952"/>
    <w:rsid w:val="008E268B"/>
    <w:rsid w:val="008E441C"/>
    <w:rsid w:val="008E5351"/>
    <w:rsid w:val="008E7637"/>
    <w:rsid w:val="008F06D7"/>
    <w:rsid w:val="008F16CC"/>
    <w:rsid w:val="008F1EF3"/>
    <w:rsid w:val="008F56F9"/>
    <w:rsid w:val="008F6C57"/>
    <w:rsid w:val="008F7833"/>
    <w:rsid w:val="00903C32"/>
    <w:rsid w:val="00904FDB"/>
    <w:rsid w:val="00905208"/>
    <w:rsid w:val="00906B48"/>
    <w:rsid w:val="00907CDF"/>
    <w:rsid w:val="00915F6C"/>
    <w:rsid w:val="00916B16"/>
    <w:rsid w:val="009173B9"/>
    <w:rsid w:val="0092079D"/>
    <w:rsid w:val="00920F71"/>
    <w:rsid w:val="0092115A"/>
    <w:rsid w:val="00921332"/>
    <w:rsid w:val="009216AB"/>
    <w:rsid w:val="00926282"/>
    <w:rsid w:val="0093335D"/>
    <w:rsid w:val="00935C22"/>
    <w:rsid w:val="0093613E"/>
    <w:rsid w:val="0094196F"/>
    <w:rsid w:val="00942F77"/>
    <w:rsid w:val="00943026"/>
    <w:rsid w:val="00943D08"/>
    <w:rsid w:val="00952C87"/>
    <w:rsid w:val="0095607C"/>
    <w:rsid w:val="00957937"/>
    <w:rsid w:val="00957B39"/>
    <w:rsid w:val="00963840"/>
    <w:rsid w:val="009640B7"/>
    <w:rsid w:val="00965C2D"/>
    <w:rsid w:val="00965CB5"/>
    <w:rsid w:val="00965ECD"/>
    <w:rsid w:val="00966B81"/>
    <w:rsid w:val="00967664"/>
    <w:rsid w:val="0097512C"/>
    <w:rsid w:val="00975429"/>
    <w:rsid w:val="00977D91"/>
    <w:rsid w:val="00977F79"/>
    <w:rsid w:val="00980108"/>
    <w:rsid w:val="00983DE2"/>
    <w:rsid w:val="00990E29"/>
    <w:rsid w:val="00992CB8"/>
    <w:rsid w:val="00993544"/>
    <w:rsid w:val="00994A9B"/>
    <w:rsid w:val="00995940"/>
    <w:rsid w:val="009A275F"/>
    <w:rsid w:val="009A359B"/>
    <w:rsid w:val="009B63A2"/>
    <w:rsid w:val="009B6AB6"/>
    <w:rsid w:val="009C7720"/>
    <w:rsid w:val="009D0B05"/>
    <w:rsid w:val="009D28B0"/>
    <w:rsid w:val="009D4B4C"/>
    <w:rsid w:val="009D56C9"/>
    <w:rsid w:val="009D6758"/>
    <w:rsid w:val="009F1366"/>
    <w:rsid w:val="009F511E"/>
    <w:rsid w:val="009F52AE"/>
    <w:rsid w:val="009F78BC"/>
    <w:rsid w:val="00A01A13"/>
    <w:rsid w:val="00A01BB1"/>
    <w:rsid w:val="00A02646"/>
    <w:rsid w:val="00A02FBA"/>
    <w:rsid w:val="00A036F1"/>
    <w:rsid w:val="00A048AA"/>
    <w:rsid w:val="00A076C3"/>
    <w:rsid w:val="00A11F60"/>
    <w:rsid w:val="00A17640"/>
    <w:rsid w:val="00A21069"/>
    <w:rsid w:val="00A23AFA"/>
    <w:rsid w:val="00A267AA"/>
    <w:rsid w:val="00A2779C"/>
    <w:rsid w:val="00A279C3"/>
    <w:rsid w:val="00A3188D"/>
    <w:rsid w:val="00A31B3E"/>
    <w:rsid w:val="00A33128"/>
    <w:rsid w:val="00A33CDC"/>
    <w:rsid w:val="00A35A95"/>
    <w:rsid w:val="00A430D3"/>
    <w:rsid w:val="00A47B43"/>
    <w:rsid w:val="00A52922"/>
    <w:rsid w:val="00A52EA1"/>
    <w:rsid w:val="00A532F3"/>
    <w:rsid w:val="00A54DD0"/>
    <w:rsid w:val="00A55FDD"/>
    <w:rsid w:val="00A6098F"/>
    <w:rsid w:val="00A60F15"/>
    <w:rsid w:val="00A62D41"/>
    <w:rsid w:val="00A630D7"/>
    <w:rsid w:val="00A66D22"/>
    <w:rsid w:val="00A8489E"/>
    <w:rsid w:val="00AA1D11"/>
    <w:rsid w:val="00AA38B4"/>
    <w:rsid w:val="00AA71C9"/>
    <w:rsid w:val="00AB02A7"/>
    <w:rsid w:val="00AB0D74"/>
    <w:rsid w:val="00AB1894"/>
    <w:rsid w:val="00AB2381"/>
    <w:rsid w:val="00AB2507"/>
    <w:rsid w:val="00AB50EC"/>
    <w:rsid w:val="00AC0FD2"/>
    <w:rsid w:val="00AC29F3"/>
    <w:rsid w:val="00AC3868"/>
    <w:rsid w:val="00AC5CFF"/>
    <w:rsid w:val="00AD6CA2"/>
    <w:rsid w:val="00AD6F41"/>
    <w:rsid w:val="00AE6864"/>
    <w:rsid w:val="00AE7459"/>
    <w:rsid w:val="00AF1335"/>
    <w:rsid w:val="00AF33B8"/>
    <w:rsid w:val="00AF76D5"/>
    <w:rsid w:val="00B00567"/>
    <w:rsid w:val="00B01C79"/>
    <w:rsid w:val="00B07B2E"/>
    <w:rsid w:val="00B1464A"/>
    <w:rsid w:val="00B2161F"/>
    <w:rsid w:val="00B21715"/>
    <w:rsid w:val="00B2277B"/>
    <w:rsid w:val="00B231E5"/>
    <w:rsid w:val="00B24772"/>
    <w:rsid w:val="00B34C81"/>
    <w:rsid w:val="00B412EA"/>
    <w:rsid w:val="00B46CCB"/>
    <w:rsid w:val="00B4788D"/>
    <w:rsid w:val="00B516EE"/>
    <w:rsid w:val="00B51B54"/>
    <w:rsid w:val="00B54B5B"/>
    <w:rsid w:val="00B5586D"/>
    <w:rsid w:val="00B55AA5"/>
    <w:rsid w:val="00B55EE9"/>
    <w:rsid w:val="00B56237"/>
    <w:rsid w:val="00B56BF1"/>
    <w:rsid w:val="00B57AF8"/>
    <w:rsid w:val="00B639AB"/>
    <w:rsid w:val="00B63D28"/>
    <w:rsid w:val="00B65DE8"/>
    <w:rsid w:val="00B6794B"/>
    <w:rsid w:val="00B73D2F"/>
    <w:rsid w:val="00B75C3B"/>
    <w:rsid w:val="00B8160D"/>
    <w:rsid w:val="00B817F6"/>
    <w:rsid w:val="00B9053F"/>
    <w:rsid w:val="00B9253B"/>
    <w:rsid w:val="00B92B14"/>
    <w:rsid w:val="00B96A26"/>
    <w:rsid w:val="00BA3009"/>
    <w:rsid w:val="00BB1EBF"/>
    <w:rsid w:val="00BB416E"/>
    <w:rsid w:val="00BB436F"/>
    <w:rsid w:val="00BC2B69"/>
    <w:rsid w:val="00BC396C"/>
    <w:rsid w:val="00BD0625"/>
    <w:rsid w:val="00BD5ED8"/>
    <w:rsid w:val="00BE05A2"/>
    <w:rsid w:val="00BE1169"/>
    <w:rsid w:val="00BE5625"/>
    <w:rsid w:val="00BF1B1D"/>
    <w:rsid w:val="00BF5E2B"/>
    <w:rsid w:val="00BF6B78"/>
    <w:rsid w:val="00BF7753"/>
    <w:rsid w:val="00C02B87"/>
    <w:rsid w:val="00C03733"/>
    <w:rsid w:val="00C04C2E"/>
    <w:rsid w:val="00C1239C"/>
    <w:rsid w:val="00C151DD"/>
    <w:rsid w:val="00C15C71"/>
    <w:rsid w:val="00C20C36"/>
    <w:rsid w:val="00C27703"/>
    <w:rsid w:val="00C27C7D"/>
    <w:rsid w:val="00C31DDE"/>
    <w:rsid w:val="00C4086D"/>
    <w:rsid w:val="00C5013D"/>
    <w:rsid w:val="00C54E0B"/>
    <w:rsid w:val="00C56287"/>
    <w:rsid w:val="00C62900"/>
    <w:rsid w:val="00C63386"/>
    <w:rsid w:val="00C63B01"/>
    <w:rsid w:val="00C64B9C"/>
    <w:rsid w:val="00C662BF"/>
    <w:rsid w:val="00C71F50"/>
    <w:rsid w:val="00C7382A"/>
    <w:rsid w:val="00C74A33"/>
    <w:rsid w:val="00C77164"/>
    <w:rsid w:val="00C77CC5"/>
    <w:rsid w:val="00C82DD0"/>
    <w:rsid w:val="00C84E9B"/>
    <w:rsid w:val="00C97AF3"/>
    <w:rsid w:val="00C97F3A"/>
    <w:rsid w:val="00CA1896"/>
    <w:rsid w:val="00CA74F5"/>
    <w:rsid w:val="00CB22BA"/>
    <w:rsid w:val="00CB5B28"/>
    <w:rsid w:val="00CC0D27"/>
    <w:rsid w:val="00CC4D15"/>
    <w:rsid w:val="00CC4E19"/>
    <w:rsid w:val="00CC79DE"/>
    <w:rsid w:val="00CD3114"/>
    <w:rsid w:val="00CD42C4"/>
    <w:rsid w:val="00CD46B1"/>
    <w:rsid w:val="00CD79C8"/>
    <w:rsid w:val="00CE14FF"/>
    <w:rsid w:val="00CE60E4"/>
    <w:rsid w:val="00CF295F"/>
    <w:rsid w:val="00CF5371"/>
    <w:rsid w:val="00CF7BF0"/>
    <w:rsid w:val="00D0323A"/>
    <w:rsid w:val="00D03E2D"/>
    <w:rsid w:val="00D0559F"/>
    <w:rsid w:val="00D0593A"/>
    <w:rsid w:val="00D064B5"/>
    <w:rsid w:val="00D077E9"/>
    <w:rsid w:val="00D11FB3"/>
    <w:rsid w:val="00D16EF8"/>
    <w:rsid w:val="00D224EF"/>
    <w:rsid w:val="00D2787C"/>
    <w:rsid w:val="00D27BCB"/>
    <w:rsid w:val="00D3275E"/>
    <w:rsid w:val="00D34679"/>
    <w:rsid w:val="00D4036F"/>
    <w:rsid w:val="00D41411"/>
    <w:rsid w:val="00D419E8"/>
    <w:rsid w:val="00D424C4"/>
    <w:rsid w:val="00D42CB7"/>
    <w:rsid w:val="00D4633C"/>
    <w:rsid w:val="00D46D8E"/>
    <w:rsid w:val="00D471E4"/>
    <w:rsid w:val="00D50B5E"/>
    <w:rsid w:val="00D5413D"/>
    <w:rsid w:val="00D570A9"/>
    <w:rsid w:val="00D62073"/>
    <w:rsid w:val="00D62EB5"/>
    <w:rsid w:val="00D670AE"/>
    <w:rsid w:val="00D70D02"/>
    <w:rsid w:val="00D73968"/>
    <w:rsid w:val="00D75018"/>
    <w:rsid w:val="00D752C9"/>
    <w:rsid w:val="00D7694D"/>
    <w:rsid w:val="00D76D79"/>
    <w:rsid w:val="00D76E92"/>
    <w:rsid w:val="00D770C7"/>
    <w:rsid w:val="00D7713A"/>
    <w:rsid w:val="00D83F36"/>
    <w:rsid w:val="00D854AE"/>
    <w:rsid w:val="00D85632"/>
    <w:rsid w:val="00D86945"/>
    <w:rsid w:val="00D90290"/>
    <w:rsid w:val="00D91390"/>
    <w:rsid w:val="00D94A20"/>
    <w:rsid w:val="00DA1D13"/>
    <w:rsid w:val="00DB186B"/>
    <w:rsid w:val="00DB5E99"/>
    <w:rsid w:val="00DB7A9F"/>
    <w:rsid w:val="00DC0A81"/>
    <w:rsid w:val="00DC706A"/>
    <w:rsid w:val="00DC7465"/>
    <w:rsid w:val="00DD152F"/>
    <w:rsid w:val="00DD60FB"/>
    <w:rsid w:val="00DE213F"/>
    <w:rsid w:val="00DE410B"/>
    <w:rsid w:val="00DE65AE"/>
    <w:rsid w:val="00DE7FA2"/>
    <w:rsid w:val="00DF027C"/>
    <w:rsid w:val="00DF17CF"/>
    <w:rsid w:val="00DF2815"/>
    <w:rsid w:val="00DF4934"/>
    <w:rsid w:val="00E00242"/>
    <w:rsid w:val="00E00A32"/>
    <w:rsid w:val="00E02B74"/>
    <w:rsid w:val="00E0736D"/>
    <w:rsid w:val="00E07C2A"/>
    <w:rsid w:val="00E10EA7"/>
    <w:rsid w:val="00E149C9"/>
    <w:rsid w:val="00E151DA"/>
    <w:rsid w:val="00E15B09"/>
    <w:rsid w:val="00E16BC4"/>
    <w:rsid w:val="00E22ACD"/>
    <w:rsid w:val="00E23F85"/>
    <w:rsid w:val="00E25F46"/>
    <w:rsid w:val="00E336E8"/>
    <w:rsid w:val="00E364DB"/>
    <w:rsid w:val="00E36ED8"/>
    <w:rsid w:val="00E448D6"/>
    <w:rsid w:val="00E45C33"/>
    <w:rsid w:val="00E4754B"/>
    <w:rsid w:val="00E47D1F"/>
    <w:rsid w:val="00E50057"/>
    <w:rsid w:val="00E514F3"/>
    <w:rsid w:val="00E543AD"/>
    <w:rsid w:val="00E54A6A"/>
    <w:rsid w:val="00E56B8D"/>
    <w:rsid w:val="00E608C9"/>
    <w:rsid w:val="00E61A64"/>
    <w:rsid w:val="00E620B0"/>
    <w:rsid w:val="00E63993"/>
    <w:rsid w:val="00E70571"/>
    <w:rsid w:val="00E74C20"/>
    <w:rsid w:val="00E81B40"/>
    <w:rsid w:val="00E843CE"/>
    <w:rsid w:val="00E856EC"/>
    <w:rsid w:val="00E8751A"/>
    <w:rsid w:val="00E91285"/>
    <w:rsid w:val="00E91FC5"/>
    <w:rsid w:val="00EA6995"/>
    <w:rsid w:val="00EA76DD"/>
    <w:rsid w:val="00EA775C"/>
    <w:rsid w:val="00EB17FB"/>
    <w:rsid w:val="00EB1CA5"/>
    <w:rsid w:val="00EB36B9"/>
    <w:rsid w:val="00EB3C22"/>
    <w:rsid w:val="00EC0388"/>
    <w:rsid w:val="00EC2C46"/>
    <w:rsid w:val="00EC373C"/>
    <w:rsid w:val="00EC611F"/>
    <w:rsid w:val="00ED18EE"/>
    <w:rsid w:val="00ED4F01"/>
    <w:rsid w:val="00EE287F"/>
    <w:rsid w:val="00EE4326"/>
    <w:rsid w:val="00EE4C14"/>
    <w:rsid w:val="00EF124C"/>
    <w:rsid w:val="00EF1714"/>
    <w:rsid w:val="00EF3151"/>
    <w:rsid w:val="00EF3E78"/>
    <w:rsid w:val="00EF4A78"/>
    <w:rsid w:val="00EF555B"/>
    <w:rsid w:val="00F01540"/>
    <w:rsid w:val="00F027BB"/>
    <w:rsid w:val="00F06454"/>
    <w:rsid w:val="00F0728D"/>
    <w:rsid w:val="00F11B2A"/>
    <w:rsid w:val="00F11DCF"/>
    <w:rsid w:val="00F162EA"/>
    <w:rsid w:val="00F166D0"/>
    <w:rsid w:val="00F17564"/>
    <w:rsid w:val="00F242BF"/>
    <w:rsid w:val="00F2611F"/>
    <w:rsid w:val="00F26A32"/>
    <w:rsid w:val="00F30E68"/>
    <w:rsid w:val="00F315B7"/>
    <w:rsid w:val="00F315C6"/>
    <w:rsid w:val="00F37030"/>
    <w:rsid w:val="00F40210"/>
    <w:rsid w:val="00F45104"/>
    <w:rsid w:val="00F45684"/>
    <w:rsid w:val="00F51C1B"/>
    <w:rsid w:val="00F52D27"/>
    <w:rsid w:val="00F5317E"/>
    <w:rsid w:val="00F54D42"/>
    <w:rsid w:val="00F60463"/>
    <w:rsid w:val="00F62281"/>
    <w:rsid w:val="00F6232A"/>
    <w:rsid w:val="00F62699"/>
    <w:rsid w:val="00F678B5"/>
    <w:rsid w:val="00F67F9D"/>
    <w:rsid w:val="00F73588"/>
    <w:rsid w:val="00F76587"/>
    <w:rsid w:val="00F76A44"/>
    <w:rsid w:val="00F77F81"/>
    <w:rsid w:val="00F811B1"/>
    <w:rsid w:val="00F8146F"/>
    <w:rsid w:val="00F829F7"/>
    <w:rsid w:val="00F831D1"/>
    <w:rsid w:val="00F83527"/>
    <w:rsid w:val="00F839B3"/>
    <w:rsid w:val="00F90529"/>
    <w:rsid w:val="00F90595"/>
    <w:rsid w:val="00F905A1"/>
    <w:rsid w:val="00F917F4"/>
    <w:rsid w:val="00F9583B"/>
    <w:rsid w:val="00F97219"/>
    <w:rsid w:val="00F97B6B"/>
    <w:rsid w:val="00F97D12"/>
    <w:rsid w:val="00FA273C"/>
    <w:rsid w:val="00FA6982"/>
    <w:rsid w:val="00FA7C8F"/>
    <w:rsid w:val="00FB1154"/>
    <w:rsid w:val="00FB132C"/>
    <w:rsid w:val="00FB3170"/>
    <w:rsid w:val="00FB34BC"/>
    <w:rsid w:val="00FB4B12"/>
    <w:rsid w:val="00FB5667"/>
    <w:rsid w:val="00FC0F2C"/>
    <w:rsid w:val="00FC305D"/>
    <w:rsid w:val="00FC7613"/>
    <w:rsid w:val="00FD14AB"/>
    <w:rsid w:val="00FD2D18"/>
    <w:rsid w:val="00FD583F"/>
    <w:rsid w:val="00FD650E"/>
    <w:rsid w:val="00FD676C"/>
    <w:rsid w:val="00FD7488"/>
    <w:rsid w:val="00FD7661"/>
    <w:rsid w:val="00FE0463"/>
    <w:rsid w:val="00FE1E44"/>
    <w:rsid w:val="00FE5957"/>
    <w:rsid w:val="00FE74FF"/>
    <w:rsid w:val="00FF0171"/>
    <w:rsid w:val="00FF16B4"/>
    <w:rsid w:val="00FF4EBB"/>
    <w:rsid w:val="00FF7CF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cfcfe,white,#ecf4fe"/>
    </o:shapedefaults>
    <o:shapelayout v:ext="edit">
      <o:idmap v:ext="edit" data="1"/>
    </o:shapelayout>
  </w:shapeDefaults>
  <w:decimalSymbol w:val=","/>
  <w:listSeparator w:val=";"/>
  <w14:docId w14:val="542CE0B1"/>
  <w15:docId w15:val="{45944233-26A2-4E4E-A0C3-F36D79598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787C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5"/>
    <w:unhideWhenUsed/>
    <w:qFormat/>
    <w:rsid w:val="00D7713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1"/>
    <w:unhideWhenUsed/>
    <w:qFormat/>
    <w:rsid w:val="000F09D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13A57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99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character" w:styleId="Hipervnculo">
    <w:name w:val="Hyperlink"/>
    <w:uiPriority w:val="99"/>
    <w:rsid w:val="007740B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7740B7"/>
    <w:pPr>
      <w:suppressAutoHyphens/>
      <w:spacing w:line="240" w:lineRule="auto"/>
      <w:ind w:left="708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7740B7"/>
    <w:rPr>
      <w:color w:val="3592CF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5"/>
    <w:rsid w:val="00D7713A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1"/>
    <w:rsid w:val="000F09D1"/>
    <w:rPr>
      <w:rFonts w:asciiTheme="majorHAnsi" w:eastAsiaTheme="majorEastAsia" w:hAnsiTheme="majorHAnsi" w:cstheme="majorBidi"/>
      <w:b/>
      <w:i/>
      <w:iCs/>
      <w:color w:val="013A57" w:themeColor="accent1" w:themeShade="BF"/>
      <w:sz w:val="28"/>
      <w:szCs w:val="22"/>
    </w:rPr>
  </w:style>
  <w:style w:type="paragraph" w:styleId="NormalWeb">
    <w:name w:val="Normal (Web)"/>
    <w:basedOn w:val="Normal"/>
    <w:uiPriority w:val="99"/>
    <w:unhideWhenUsed/>
    <w:rsid w:val="000F09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FF4EBB"/>
    <w:rPr>
      <w:b/>
      <w:bCs/>
    </w:rPr>
  </w:style>
  <w:style w:type="character" w:styleId="nfasis">
    <w:name w:val="Emphasis"/>
    <w:basedOn w:val="Fuentedeprrafopredeter"/>
    <w:uiPriority w:val="20"/>
    <w:qFormat/>
    <w:rsid w:val="00FF4EBB"/>
    <w:rPr>
      <w:i/>
      <w:iCs/>
    </w:rPr>
  </w:style>
  <w:style w:type="paragraph" w:styleId="TtuloTDC">
    <w:name w:val="TOC Heading"/>
    <w:basedOn w:val="Ttulo1"/>
    <w:next w:val="Normal"/>
    <w:uiPriority w:val="39"/>
    <w:unhideWhenUsed/>
    <w:qFormat/>
    <w:rsid w:val="00280FE4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80FE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80FE4"/>
    <w:pPr>
      <w:spacing w:after="100"/>
      <w:ind w:left="280"/>
    </w:pPr>
  </w:style>
  <w:style w:type="paragraph" w:styleId="TDC3">
    <w:name w:val="toc 3"/>
    <w:basedOn w:val="Normal"/>
    <w:next w:val="Normal"/>
    <w:autoRedefine/>
    <w:uiPriority w:val="39"/>
    <w:unhideWhenUsed/>
    <w:rsid w:val="00280FE4"/>
    <w:pPr>
      <w:spacing w:after="100"/>
      <w:ind w:left="560"/>
    </w:pPr>
  </w:style>
  <w:style w:type="paragraph" w:styleId="Descripcin">
    <w:name w:val="caption"/>
    <w:basedOn w:val="Normal"/>
    <w:next w:val="Normal"/>
    <w:uiPriority w:val="99"/>
    <w:unhideWhenUsed/>
    <w:rsid w:val="00A11F60"/>
    <w:pPr>
      <w:spacing w:after="200" w:line="240" w:lineRule="auto"/>
    </w:pPr>
    <w:rPr>
      <w:i/>
      <w:iCs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2759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6553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61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1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%20Carlos%20Navidad\AppData\Local\Microsoft\Office\16.0\DTS\es-ES%7bDABCCE0F-EA4B-44A7-979D-D0925C56636A%7d\%7bC88CB324-37BA-460E-A6CC-49C11032678D%7dtf16392850_win32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D71BF-E0C4-499D-AFB0-509C44061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{C88CB324-37BA-460E-A6CC-49C11032678D}tf16392850_win32</Template>
  <TotalTime>143</TotalTime>
  <Pages>9</Pages>
  <Words>1051</Words>
  <Characters>5351</Characters>
  <Application>Microsoft Office Word</Application>
  <DocSecurity>0</DocSecurity>
  <Lines>243</Lines>
  <Paragraphs>72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Carlos Navidad Garc</dc:creator>
  <cp:keywords/>
  <cp:lastModifiedBy>Juan Carlos Navidad García</cp:lastModifiedBy>
  <cp:revision>101</cp:revision>
  <cp:lastPrinted>2022-01-14T21:13:00Z</cp:lastPrinted>
  <dcterms:created xsi:type="dcterms:W3CDTF">2023-03-04T12:00:00Z</dcterms:created>
  <dcterms:modified xsi:type="dcterms:W3CDTF">2023-03-04T20:28:00Z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