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CF4FE"/>
  <w:body>
    <w:p w14:paraId="4A2E57AD" w14:textId="7C227AC9" w:rsidR="00D077E9" w:rsidRDefault="00280FE4" w:rsidP="00D70D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4288" behindDoc="1" locked="0" layoutInCell="1" allowOverlap="1" wp14:anchorId="60AA4758" wp14:editId="7A2A83E1">
            <wp:simplePos x="0" y="0"/>
            <wp:positionH relativeFrom="column">
              <wp:posOffset>-18844260</wp:posOffset>
            </wp:positionH>
            <wp:positionV relativeFrom="paragraph">
              <wp:posOffset>-2870200</wp:posOffset>
            </wp:positionV>
            <wp:extent cx="29711011" cy="16713200"/>
            <wp:effectExtent l="0" t="0" r="7620" b="0"/>
            <wp:wrapNone/>
            <wp:docPr id="34" name="Imagen 34" descr="hardware HD wallpapers, backgr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ardware HD wallpapers, background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011" cy="167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62C5F0C7" w:rsidR="00D077E9" w:rsidRDefault="00D077E9" w:rsidP="00AB02A7">
            <w:pPr>
              <w:rPr>
                <w:noProof/>
              </w:rPr>
            </w:pPr>
          </w:p>
          <w:p w14:paraId="19779501" w14:textId="763487A6" w:rsidR="00D077E9" w:rsidRDefault="00D077E9" w:rsidP="00AB02A7">
            <w:pPr>
              <w:rPr>
                <w:noProof/>
              </w:rPr>
            </w:pP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553915D5" w:rsidR="00D077E9" w:rsidRPr="00F97219" w:rsidRDefault="0030455F" w:rsidP="00AB02A7">
            <w:pPr>
              <w:rPr>
                <w:noProof/>
                <w:color w:val="2665F0" w:themeColor="text2" w:themeTint="99"/>
              </w:rPr>
            </w:pPr>
            <w:r>
              <w:rPr>
                <w:noProof/>
              </w:rPr>
              <w:drawing>
                <wp:anchor distT="0" distB="0" distL="114300" distR="114300" simplePos="0" relativeHeight="251692544" behindDoc="0" locked="0" layoutInCell="1" allowOverlap="1" wp14:anchorId="2E204076" wp14:editId="2E7B4E81">
                  <wp:simplePos x="0" y="0"/>
                  <wp:positionH relativeFrom="margin">
                    <wp:posOffset>-68472</wp:posOffset>
                  </wp:positionH>
                  <wp:positionV relativeFrom="paragraph">
                    <wp:posOffset>1751546</wp:posOffset>
                  </wp:positionV>
                  <wp:extent cx="3812875" cy="3812875"/>
                  <wp:effectExtent l="0" t="0" r="0" b="0"/>
                  <wp:wrapNone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115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2875" cy="38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A4229"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5D6904CF" wp14:editId="6135D9DB">
                      <wp:simplePos x="0" y="0"/>
                      <wp:positionH relativeFrom="column">
                        <wp:posOffset>181395</wp:posOffset>
                      </wp:positionH>
                      <wp:positionV relativeFrom="paragraph">
                        <wp:posOffset>1494335</wp:posOffset>
                      </wp:positionV>
                      <wp:extent cx="1858433" cy="0"/>
                      <wp:effectExtent l="38100" t="38100" r="46990" b="38100"/>
                      <wp:wrapNone/>
                      <wp:docPr id="1" name="Conector recto 1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E06FB6" id="Conector recto 1" o:spid="_x0000_s1026" alt="divisor de texto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3pt,117.65pt" to="160.65pt,1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4Z+gEAAEk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  <w:r w:rsidR="008A4229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4960" behindDoc="0" locked="0" layoutInCell="1" allowOverlap="1" wp14:anchorId="109145AA" wp14:editId="5FCB00A3">
                      <wp:simplePos x="0" y="0"/>
                      <wp:positionH relativeFrom="column">
                        <wp:posOffset>43588</wp:posOffset>
                      </wp:positionH>
                      <wp:positionV relativeFrom="paragraph">
                        <wp:posOffset>9969</wp:posOffset>
                      </wp:positionV>
                      <wp:extent cx="3599180" cy="1362973"/>
                      <wp:effectExtent l="0" t="0" r="0" b="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9180" cy="136297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9BB88C" w14:textId="00B9B85D" w:rsidR="00255741" w:rsidRPr="00560409" w:rsidRDefault="007E73D2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34ABA2" w:themeColor="accent6"/>
                                      <w:sz w:val="48"/>
                                      <w:szCs w:val="48"/>
                                    </w:rPr>
                                  </w:pPr>
                                  <w:r w:rsidRPr="0071181C"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>ACTIVIDAD 4.2</w:t>
                                  </w:r>
                                  <w:r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>:</w:t>
                                  </w:r>
                                  <w:r w:rsidRPr="0071181C"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 xml:space="preserve"> DIRECCIONAMIENTO FÍSICO Y LÓGICO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3.45pt;margin-top:.8pt;width:283.4pt;height:107.3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" filled="f" stroked="f" strokeweight=".5pt">
                      <v:textbox>
                        <w:txbxContent>
                          <w:p w14:paraId="109BB88C" w14:textId="00B9B85D" w:rsidR="00255741" w:rsidRPr="00560409" w:rsidRDefault="007E73D2" w:rsidP="00D077E9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34ABA2" w:themeColor="accent6"/>
                                <w:sz w:val="48"/>
                                <w:szCs w:val="48"/>
                              </w:rPr>
                            </w:pPr>
                            <w:r w:rsidRPr="0071181C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>ACTIVIDAD 4.2</w:t>
                            </w:r>
                            <w:r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>:</w:t>
                            </w:r>
                            <w:r w:rsidRPr="0071181C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 xml:space="preserve"> DIRECCIONAMIENTO FÍSICO Y LÓGICO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49ADFBB8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11B3F9F" w14:textId="6EBC90B4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0034DF9F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4F39792D" w:rsidR="00D077E9" w:rsidRPr="00D86945" w:rsidRDefault="007635E8" w:rsidP="00AB02A7">
            <w:pPr>
              <w:rPr>
                <w:noProof/>
                <w:sz w:val="10"/>
                <w:szCs w:val="10"/>
              </w:rPr>
            </w:pP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8032" behindDoc="0" locked="0" layoutInCell="1" allowOverlap="1" wp14:anchorId="4315AEC8" wp14:editId="4FC3E515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970280</wp:posOffset>
                      </wp:positionV>
                      <wp:extent cx="1858433" cy="0"/>
                      <wp:effectExtent l="38100" t="38100" r="46990" b="38100"/>
                      <wp:wrapNone/>
                      <wp:docPr id="38" name="Conector recto 38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6C46EF8" id="Conector recto 38" o:spid="_x0000_s1026" alt="divisor de texto" style="position:absolute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05pt,76.4pt" to="157.4pt,7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4UK/AEAAEs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</w:p>
        </w:tc>
      </w:tr>
    </w:tbl>
    <w:p w14:paraId="3581144F" w14:textId="724AB90B" w:rsidR="002A36EB" w:rsidRPr="002A36EB" w:rsidRDefault="007635E8" w:rsidP="000044AF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063CF8FC" wp14:editId="502A38B7">
                <wp:simplePos x="0" y="0"/>
                <wp:positionH relativeFrom="margin">
                  <wp:align>left</wp:align>
                </wp:positionH>
                <wp:positionV relativeFrom="paragraph">
                  <wp:posOffset>7228696</wp:posOffset>
                </wp:positionV>
                <wp:extent cx="3139440" cy="624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B20C9" w14:textId="0AE4FFD4" w:rsidR="00704F0E" w:rsidRPr="00BE1169" w:rsidRDefault="008A4229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</w:pPr>
                            <w:r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ADMINISTRACIÓN DE REDES</w:t>
                            </w:r>
                          </w:p>
                          <w:p w14:paraId="3095BFCE" w14:textId="6E9B5CD1" w:rsidR="00F76A44" w:rsidRPr="00BE1169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</w:rPr>
                            </w:pPr>
                            <w:r w:rsidRPr="00BE1169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7" type="#_x0000_t202" style="position:absolute;margin-left:0;margin-top:569.2pt;width:247.2pt;height:49.2pt;z-index:2516259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" filled="f" stroked="f" strokeweight=".5pt">
                <v:textbox>
                  <w:txbxContent>
                    <w:p w14:paraId="477B20C9" w14:textId="0AE4FFD4" w:rsidR="00704F0E" w:rsidRPr="00BE1169" w:rsidRDefault="008A4229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</w:pPr>
                      <w:r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ADMINISTRACIÓN DE REDES</w:t>
                      </w:r>
                    </w:p>
                    <w:p w14:paraId="3095BFCE" w14:textId="6E9B5CD1" w:rsidR="00F76A44" w:rsidRPr="00BE1169" w:rsidRDefault="00F76A44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</w:rPr>
                      </w:pPr>
                      <w:r w:rsidRPr="00BE1169"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JUAN 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46BDF55B" wp14:editId="141EBC97">
                <wp:simplePos x="0" y="0"/>
                <wp:positionH relativeFrom="column">
                  <wp:posOffset>-140335</wp:posOffset>
                </wp:positionH>
                <wp:positionV relativeFrom="paragraph">
                  <wp:posOffset>350856</wp:posOffset>
                </wp:positionV>
                <wp:extent cx="3938905" cy="8648700"/>
                <wp:effectExtent l="285750" t="342900" r="290195" b="26670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487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14000">
                              <a:schemeClr val="accent1">
                                <a:lumMod val="75000"/>
                                <a:alpha val="72000"/>
                              </a:schemeClr>
                            </a:gs>
                            <a:gs pos="100000">
                              <a:schemeClr val="accent1">
                                <a:lumMod val="75000"/>
                              </a:schemeClr>
                            </a:gs>
                            <a:gs pos="46945">
                              <a:srgbClr val="0372A9">
                                <a:alpha val="72000"/>
                              </a:srgbClr>
                            </a:gs>
                            <a:gs pos="69000">
                              <a:srgbClr val="0372A9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292100" dir="5400000" sx="101000" sy="101000" rotWithShape="0">
                            <a:schemeClr val="tx2">
                              <a:alpha val="58000"/>
                            </a:scheme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F3D3F" w14:textId="6EF8D63A" w:rsidR="00F97219" w:rsidRDefault="00F97219" w:rsidP="00F972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DF55B" id="Rectángulo: esquinas redondeadas 12" o:spid="_x0000_s1028" style="position:absolute;margin-left:-11.05pt;margin-top:27.65pt;width:310.15pt;height:681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" fillcolor="#013a57 [2404]" stroked="f" strokeweight="2pt">
                <v:fill color2="#013a57 [2404]" o:opacity2="47185f" colors="0 #023b58;9175f #023b58;30766f #0372a9;45220f #0372a9" focus="100%" type="gradient"/>
                <v:shadow on="t" type="perspective" color="#082a75 [3215]" opacity="38010f" origin=",.5" offset="0,0" matrix="66191f,,,66191f"/>
                <v:textbox>
                  <w:txbxContent>
                    <w:p w14:paraId="556F3D3F" w14:textId="6EF8D63A" w:rsidR="00F97219" w:rsidRDefault="00F97219" w:rsidP="00F9721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2912" behindDoc="0" locked="0" layoutInCell="1" allowOverlap="1" wp14:anchorId="27704234" wp14:editId="3BC73571">
            <wp:simplePos x="0" y="0"/>
            <wp:positionH relativeFrom="column">
              <wp:posOffset>-753216</wp:posOffset>
            </wp:positionH>
            <wp:positionV relativeFrom="paragraph">
              <wp:posOffset>7128179</wp:posOffset>
            </wp:positionV>
            <wp:extent cx="8190230" cy="4243673"/>
            <wp:effectExtent l="628650" t="1466850" r="610870" b="2413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alphaModFix amt="5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0230" cy="424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850900" dist="838200" dir="16200000" rotWithShape="0">
                        <a:schemeClr val="bg1">
                          <a:lumMod val="75000"/>
                          <a:alpha val="59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FE4">
        <w:rPr>
          <w:noProof/>
        </w:rPr>
        <w:t xml:space="preserve"> </w:t>
      </w:r>
      <w:r w:rsidR="00D077E9">
        <w:rPr>
          <w:noProof/>
          <w:lang w:bidi="es-ES"/>
        </w:rPr>
        <w:br w:type="page"/>
      </w:r>
    </w:p>
    <w:p w14:paraId="546B97A0" w14:textId="22B5B952" w:rsidR="002A36EB" w:rsidRDefault="002A36EB" w:rsidP="002A36EB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278079" w:themeColor="accent6" w:themeShade="BF"/>
          <w:sz w:val="32"/>
          <w:szCs w:val="18"/>
        </w:rPr>
      </w:pPr>
      <w:r w:rsidRPr="002A36EB">
        <w:rPr>
          <w:rFonts w:ascii="Bahnschrift" w:hAnsi="Bahnschrift"/>
          <w:color w:val="278079" w:themeColor="accent6" w:themeShade="BF"/>
          <w:sz w:val="32"/>
          <w:szCs w:val="18"/>
        </w:rPr>
        <w:lastRenderedPageBreak/>
        <w:t>Explica paso a paso cómo se convierte la dirección MAC la tarjeta de red cableada de tu equipo de Hexadecimal a binario y cómo podemos saber el fabricante de la misma. Se debe pasar dígito a dígito a dígito a binario.  Repite la misma operación con la tarjeta inalámbrica, ya sin explicar los pasos.</w:t>
      </w:r>
    </w:p>
    <w:p w14:paraId="7878F7B5" w14:textId="0B060EA4" w:rsidR="002A36EB" w:rsidRDefault="002A36EB" w:rsidP="002A36EB"/>
    <w:p w14:paraId="671653EA" w14:textId="739DA6CA" w:rsidR="004A66CC" w:rsidRPr="00975302" w:rsidRDefault="0057788A" w:rsidP="004A66CC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  <w:r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La dirección MAC se </w:t>
      </w:r>
      <w:r w:rsidR="00EB0B03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compone de </w:t>
      </w:r>
      <w:r w:rsidR="00A524BB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6 pares en hexadecimal</w:t>
      </w:r>
      <w:r w:rsidR="004A66CC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 separados por un guion. </w:t>
      </w:r>
    </w:p>
    <w:p w14:paraId="08E52464" w14:textId="6F0D6B48" w:rsidR="0057788A" w:rsidRPr="00975302" w:rsidRDefault="004A66CC" w:rsidP="004A66CC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  <w:r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E</w:t>
      </w:r>
      <w:r w:rsidR="00EB0B03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l sistema hexadecimal se compone de números comprendidos entre el 0 y el 9 y de letras, desde la A </w:t>
      </w:r>
      <w:proofErr w:type="spellStart"/>
      <w:r w:rsidR="00EB0B03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a</w:t>
      </w:r>
      <w:proofErr w:type="spellEnd"/>
      <w:r w:rsidR="00EB0B03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 la F</w:t>
      </w:r>
      <w:r w:rsidR="00911E9B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 (corresponden a los números entre 10 y 1</w:t>
      </w:r>
      <w:r w:rsidR="00FE734B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5</w:t>
      </w:r>
      <w:r w:rsidR="00911E9B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)</w:t>
      </w:r>
      <w:r w:rsidR="00EB0B03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.</w:t>
      </w:r>
    </w:p>
    <w:p w14:paraId="5E08E315" w14:textId="15FC8D40" w:rsidR="00A524BB" w:rsidRPr="00975302" w:rsidRDefault="00A524BB" w:rsidP="00A524BB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</w:p>
    <w:p w14:paraId="14C383F4" w14:textId="4456825E" w:rsidR="00A524BB" w:rsidRPr="00975302" w:rsidRDefault="00A524BB" w:rsidP="00A524BB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  <w:r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Por poner un ejemplo</w:t>
      </w:r>
      <w:r w:rsidR="00D612B0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, mis direcciones físicas son:</w:t>
      </w:r>
    </w:p>
    <w:p w14:paraId="45D42DE2" w14:textId="77F119DB" w:rsidR="00D612B0" w:rsidRPr="00975302" w:rsidRDefault="00D612B0" w:rsidP="00A524BB">
      <w:pPr>
        <w:ind w:left="720"/>
        <w:jc w:val="both"/>
        <w:rPr>
          <w:rFonts w:ascii="Bahnschrift" w:hAnsi="Bahnschrift" w:cs="Segoe UI"/>
          <w:b w:val="0"/>
          <w:bCs/>
          <w:color w:val="auto"/>
          <w:sz w:val="22"/>
          <w:szCs w:val="18"/>
        </w:rPr>
      </w:pPr>
    </w:p>
    <w:p w14:paraId="7779CFD4" w14:textId="12177206" w:rsidR="00D612B0" w:rsidRPr="00975302" w:rsidRDefault="00D612B0" w:rsidP="00D612B0">
      <w:pPr>
        <w:pStyle w:val="Prrafodelista"/>
        <w:numPr>
          <w:ilvl w:val="0"/>
          <w:numId w:val="11"/>
        </w:numPr>
        <w:jc w:val="both"/>
        <w:rPr>
          <w:rFonts w:ascii="Bahnschrift" w:hAnsi="Bahnschrift" w:cs="Segoe UI"/>
          <w:bCs/>
          <w:sz w:val="22"/>
          <w:szCs w:val="22"/>
        </w:rPr>
      </w:pPr>
      <w:r w:rsidRPr="00975302">
        <w:rPr>
          <w:rFonts w:ascii="Bahnschrift" w:hAnsi="Bahnschrift" w:cs="Segoe UI"/>
          <w:bCs/>
          <w:sz w:val="22"/>
          <w:szCs w:val="22"/>
        </w:rPr>
        <w:t>Interfaz cableada:</w:t>
      </w:r>
      <w:r w:rsidR="00C60B59" w:rsidRPr="00975302">
        <w:rPr>
          <w:rFonts w:ascii="Bahnschrift" w:hAnsi="Bahnschrift" w:cs="Segoe UI"/>
          <w:bCs/>
          <w:sz w:val="22"/>
          <w:szCs w:val="22"/>
        </w:rPr>
        <w:t xml:space="preserve"> F8-E4-3B-5A-5E-D9</w:t>
      </w:r>
    </w:p>
    <w:p w14:paraId="0B87DD43" w14:textId="490AB9B7" w:rsidR="00D612B0" w:rsidRPr="00975302" w:rsidRDefault="00D612B0" w:rsidP="00D612B0">
      <w:pPr>
        <w:pStyle w:val="Prrafodelista"/>
        <w:numPr>
          <w:ilvl w:val="0"/>
          <w:numId w:val="11"/>
        </w:numPr>
        <w:jc w:val="both"/>
        <w:rPr>
          <w:rFonts w:ascii="Bahnschrift" w:hAnsi="Bahnschrift" w:cs="Segoe UI"/>
          <w:bCs/>
          <w:sz w:val="22"/>
          <w:szCs w:val="22"/>
        </w:rPr>
      </w:pPr>
      <w:r w:rsidRPr="00975302">
        <w:rPr>
          <w:rFonts w:ascii="Bahnschrift" w:hAnsi="Bahnschrift" w:cs="Segoe UI"/>
          <w:bCs/>
          <w:sz w:val="22"/>
          <w:szCs w:val="22"/>
        </w:rPr>
        <w:t>Interfaz inalámbrica:</w:t>
      </w:r>
      <w:r w:rsidR="004A66CC" w:rsidRPr="00975302">
        <w:rPr>
          <w:rFonts w:ascii="Bahnschrift" w:hAnsi="Bahnschrift" w:cs="Segoe UI"/>
          <w:bCs/>
          <w:sz w:val="22"/>
          <w:szCs w:val="22"/>
        </w:rPr>
        <w:t xml:space="preserve"> EC-2E-98-C1-9C-F1</w:t>
      </w:r>
    </w:p>
    <w:p w14:paraId="3DEC92F0" w14:textId="77777777" w:rsidR="00E153E9" w:rsidRPr="00975302" w:rsidRDefault="00E153E9" w:rsidP="00E153E9">
      <w:pPr>
        <w:pStyle w:val="Prrafodelista"/>
        <w:ind w:left="1080"/>
        <w:jc w:val="both"/>
        <w:rPr>
          <w:rFonts w:ascii="Bahnschrift" w:hAnsi="Bahnschrift" w:cs="Segoe UI"/>
          <w:bCs/>
          <w:sz w:val="22"/>
          <w:szCs w:val="22"/>
        </w:rPr>
      </w:pPr>
    </w:p>
    <w:p w14:paraId="46BB3102" w14:textId="47A70D75" w:rsidR="00E153E9" w:rsidRPr="00975302" w:rsidRDefault="00E153E9" w:rsidP="00E153E9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  <w:r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Para pasar las direcciones MAC que se encuentran en hexadecimal a binario, sería sumamente fácil</w:t>
      </w:r>
      <w:r w:rsidR="00E051DF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. </w:t>
      </w:r>
    </w:p>
    <w:p w14:paraId="6EBC242F" w14:textId="77777777" w:rsidR="00707A0F" w:rsidRPr="00975302" w:rsidRDefault="00707A0F" w:rsidP="00E153E9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</w:p>
    <w:p w14:paraId="1948F4E7" w14:textId="6CBCF827" w:rsidR="00C60B78" w:rsidRPr="00975302" w:rsidRDefault="00C60B78" w:rsidP="00E153E9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  <w:r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Cogemos cada dígito independientemente y habría que pasar cada uno a binario, sabiendo </w:t>
      </w:r>
      <w:r w:rsidR="00110A11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que los números del 0 al 9 se representan según su valor y de la A </w:t>
      </w:r>
      <w:proofErr w:type="spellStart"/>
      <w:r w:rsidR="00110A11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a</w:t>
      </w:r>
      <w:proofErr w:type="spellEnd"/>
      <w:r w:rsidR="00110A11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 la F</w:t>
      </w:r>
      <w:r w:rsidR="00707A0F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 se representa en binario del 10 al 15.</w:t>
      </w:r>
    </w:p>
    <w:p w14:paraId="2888E61B" w14:textId="26F0700E" w:rsidR="00707A0F" w:rsidRPr="00975302" w:rsidRDefault="00707A0F" w:rsidP="00E153E9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</w:p>
    <w:p w14:paraId="71077F2E" w14:textId="5D098737" w:rsidR="00707A0F" w:rsidRPr="00975302" w:rsidRDefault="008F62FC" w:rsidP="00E153E9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  <w:r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Vamos a pasar a binario mis direcciones:</w:t>
      </w:r>
    </w:p>
    <w:p w14:paraId="51951E40" w14:textId="60B64BD9" w:rsidR="008F62FC" w:rsidRPr="00975302" w:rsidRDefault="008F62FC" w:rsidP="00E153E9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</w:p>
    <w:p w14:paraId="14914308" w14:textId="77777777" w:rsidR="003C2FD4" w:rsidRPr="00975302" w:rsidRDefault="008F62FC" w:rsidP="008F62FC">
      <w:pPr>
        <w:pStyle w:val="Prrafodelista"/>
        <w:numPr>
          <w:ilvl w:val="0"/>
          <w:numId w:val="11"/>
        </w:numPr>
        <w:jc w:val="both"/>
        <w:rPr>
          <w:rFonts w:ascii="Bahnschrift" w:hAnsi="Bahnschrift" w:cs="Segoe UI"/>
          <w:bCs/>
          <w:sz w:val="22"/>
          <w:szCs w:val="22"/>
        </w:rPr>
      </w:pPr>
      <w:r w:rsidRPr="00975302">
        <w:rPr>
          <w:rFonts w:ascii="Bahnschrift" w:hAnsi="Bahnschrift" w:cs="Segoe UI"/>
          <w:bCs/>
          <w:sz w:val="22"/>
          <w:szCs w:val="22"/>
        </w:rPr>
        <w:t xml:space="preserve">Interfaz cableada: F8-E4-3B-5A-5E-D9 (16 </w:t>
      </w:r>
      <w:r w:rsidRPr="00975302">
        <w:rPr>
          <w:rFonts w:ascii="Bahnschrift" w:hAnsi="Bahnschrift" w:cs="Segoe UI"/>
          <w:bCs/>
          <w:sz w:val="22"/>
          <w:szCs w:val="22"/>
        </w:rPr>
        <w:sym w:font="Wingdings" w:char="F0E0"/>
      </w:r>
      <w:r w:rsidRPr="00975302">
        <w:rPr>
          <w:rFonts w:ascii="Bahnschrift" w:hAnsi="Bahnschrift" w:cs="Segoe UI"/>
          <w:bCs/>
          <w:sz w:val="22"/>
          <w:szCs w:val="22"/>
        </w:rPr>
        <w:t xml:space="preserve"> </w:t>
      </w:r>
    </w:p>
    <w:p w14:paraId="617762C5" w14:textId="77777777" w:rsidR="003C2FD4" w:rsidRPr="00975302" w:rsidRDefault="003C2FD4" w:rsidP="003C2FD4">
      <w:pPr>
        <w:pStyle w:val="Prrafodelista"/>
        <w:ind w:left="1080"/>
        <w:jc w:val="both"/>
        <w:rPr>
          <w:rFonts w:ascii="Bahnschrift" w:hAnsi="Bahnschrift" w:cs="Segoe UI"/>
          <w:bCs/>
          <w:sz w:val="22"/>
          <w:szCs w:val="22"/>
        </w:rPr>
      </w:pPr>
    </w:p>
    <w:p w14:paraId="3331DD56" w14:textId="4A932FC6" w:rsidR="008F62FC" w:rsidRPr="00975302" w:rsidRDefault="00647EA5" w:rsidP="003C2FD4">
      <w:pPr>
        <w:pStyle w:val="Prrafodelista"/>
        <w:ind w:left="1080"/>
        <w:jc w:val="both"/>
        <w:rPr>
          <w:rFonts w:ascii="Bahnschrift" w:hAnsi="Bahnschrift" w:cs="Segoe UI"/>
          <w:bCs/>
          <w:sz w:val="22"/>
          <w:szCs w:val="22"/>
        </w:rPr>
      </w:pPr>
      <w:r w:rsidRPr="00975302">
        <w:rPr>
          <w:rFonts w:ascii="Bahnschrift" w:hAnsi="Bahnschrift" w:cs="Segoe UI"/>
          <w:bCs/>
          <w:sz w:val="22"/>
          <w:szCs w:val="22"/>
        </w:rPr>
        <w:t>1111</w:t>
      </w:r>
      <w:r w:rsidR="00BB1339" w:rsidRPr="00975302">
        <w:rPr>
          <w:rFonts w:ascii="Bahnschrift" w:hAnsi="Bahnschrift" w:cs="Segoe UI"/>
          <w:bCs/>
          <w:sz w:val="22"/>
          <w:szCs w:val="22"/>
        </w:rPr>
        <w:t xml:space="preserve"> 1000 – 1110 0100</w:t>
      </w:r>
      <w:r w:rsidR="008D3FAE" w:rsidRPr="00975302">
        <w:rPr>
          <w:rFonts w:ascii="Bahnschrift" w:hAnsi="Bahnschrift" w:cs="Segoe UI"/>
          <w:bCs/>
          <w:sz w:val="22"/>
          <w:szCs w:val="22"/>
        </w:rPr>
        <w:t xml:space="preserve"> – 0011 1011 </w:t>
      </w:r>
      <w:r w:rsidR="00FF29D0" w:rsidRPr="00975302">
        <w:rPr>
          <w:rFonts w:ascii="Bahnschrift" w:hAnsi="Bahnschrift" w:cs="Segoe UI"/>
          <w:bCs/>
          <w:sz w:val="22"/>
          <w:szCs w:val="22"/>
        </w:rPr>
        <w:t>–</w:t>
      </w:r>
      <w:r w:rsidR="008D3FAE" w:rsidRPr="00975302">
        <w:rPr>
          <w:rFonts w:ascii="Bahnschrift" w:hAnsi="Bahnschrift" w:cs="Segoe UI"/>
          <w:bCs/>
          <w:sz w:val="22"/>
          <w:szCs w:val="22"/>
        </w:rPr>
        <w:t xml:space="preserve"> </w:t>
      </w:r>
      <w:r w:rsidR="00856AEC" w:rsidRPr="00975302">
        <w:rPr>
          <w:rFonts w:ascii="Bahnschrift" w:hAnsi="Bahnschrift" w:cs="Segoe UI"/>
          <w:bCs/>
          <w:sz w:val="22"/>
          <w:szCs w:val="22"/>
        </w:rPr>
        <w:t>0</w:t>
      </w:r>
      <w:r w:rsidR="00FF29D0" w:rsidRPr="00975302">
        <w:rPr>
          <w:rFonts w:ascii="Bahnschrift" w:hAnsi="Bahnschrift" w:cs="Segoe UI"/>
          <w:bCs/>
          <w:sz w:val="22"/>
          <w:szCs w:val="22"/>
        </w:rPr>
        <w:t>101 1010</w:t>
      </w:r>
      <w:r w:rsidR="00856AEC" w:rsidRPr="00975302">
        <w:rPr>
          <w:rFonts w:ascii="Bahnschrift" w:hAnsi="Bahnschrift" w:cs="Segoe UI"/>
          <w:bCs/>
          <w:sz w:val="22"/>
          <w:szCs w:val="22"/>
        </w:rPr>
        <w:t xml:space="preserve"> </w:t>
      </w:r>
      <w:r w:rsidR="00EC763A" w:rsidRPr="00975302">
        <w:rPr>
          <w:rFonts w:ascii="Bahnschrift" w:hAnsi="Bahnschrift" w:cs="Segoe UI"/>
          <w:bCs/>
          <w:sz w:val="22"/>
          <w:szCs w:val="22"/>
        </w:rPr>
        <w:t>–</w:t>
      </w:r>
      <w:r w:rsidR="00856AEC" w:rsidRPr="00975302">
        <w:rPr>
          <w:rFonts w:ascii="Bahnschrift" w:hAnsi="Bahnschrift" w:cs="Segoe UI"/>
          <w:bCs/>
          <w:sz w:val="22"/>
          <w:szCs w:val="22"/>
        </w:rPr>
        <w:t xml:space="preserve"> </w:t>
      </w:r>
      <w:r w:rsidR="00EC763A" w:rsidRPr="00975302">
        <w:rPr>
          <w:rFonts w:ascii="Bahnschrift" w:hAnsi="Bahnschrift" w:cs="Segoe UI"/>
          <w:bCs/>
          <w:sz w:val="22"/>
          <w:szCs w:val="22"/>
        </w:rPr>
        <w:t xml:space="preserve">0101 1110 </w:t>
      </w:r>
      <w:r w:rsidR="00F2494E" w:rsidRPr="00975302">
        <w:rPr>
          <w:rFonts w:ascii="Bahnschrift" w:hAnsi="Bahnschrift" w:cs="Segoe UI"/>
          <w:bCs/>
          <w:sz w:val="22"/>
          <w:szCs w:val="22"/>
        </w:rPr>
        <w:t>–</w:t>
      </w:r>
      <w:r w:rsidR="00EC763A" w:rsidRPr="00975302">
        <w:rPr>
          <w:rFonts w:ascii="Bahnschrift" w:hAnsi="Bahnschrift" w:cs="Segoe UI"/>
          <w:bCs/>
          <w:sz w:val="22"/>
          <w:szCs w:val="22"/>
        </w:rPr>
        <w:t xml:space="preserve"> </w:t>
      </w:r>
      <w:r w:rsidR="00F2494E" w:rsidRPr="00975302">
        <w:rPr>
          <w:rFonts w:ascii="Bahnschrift" w:hAnsi="Bahnschrift" w:cs="Segoe UI"/>
          <w:bCs/>
          <w:sz w:val="22"/>
          <w:szCs w:val="22"/>
        </w:rPr>
        <w:t>1101 1001 (2</w:t>
      </w:r>
    </w:p>
    <w:p w14:paraId="6061D119" w14:textId="77777777" w:rsidR="003C2FD4" w:rsidRPr="00975302" w:rsidRDefault="003C2FD4" w:rsidP="003C2FD4">
      <w:pPr>
        <w:pStyle w:val="Prrafodelista"/>
        <w:ind w:left="1080"/>
        <w:jc w:val="both"/>
        <w:rPr>
          <w:rFonts w:ascii="Bahnschrift" w:hAnsi="Bahnschrift" w:cs="Segoe UI"/>
          <w:bCs/>
          <w:sz w:val="22"/>
          <w:szCs w:val="22"/>
        </w:rPr>
      </w:pPr>
    </w:p>
    <w:p w14:paraId="24522AAA" w14:textId="77777777" w:rsidR="000046B9" w:rsidRPr="00975302" w:rsidRDefault="008F62FC" w:rsidP="000046B9">
      <w:pPr>
        <w:pStyle w:val="Prrafodelista"/>
        <w:numPr>
          <w:ilvl w:val="0"/>
          <w:numId w:val="11"/>
        </w:numPr>
        <w:rPr>
          <w:rFonts w:ascii="Bahnschrift" w:hAnsi="Bahnschrift" w:cs="Segoe UI"/>
          <w:bCs/>
          <w:sz w:val="22"/>
          <w:szCs w:val="22"/>
        </w:rPr>
      </w:pPr>
      <w:r w:rsidRPr="00975302">
        <w:rPr>
          <w:rFonts w:ascii="Bahnschrift" w:hAnsi="Bahnschrift" w:cs="Segoe UI"/>
          <w:bCs/>
          <w:sz w:val="22"/>
          <w:szCs w:val="22"/>
        </w:rPr>
        <w:t xml:space="preserve">Interfaz inalámbrica: EC-2E-98-C1-9C-F1 (16 </w:t>
      </w:r>
      <w:r w:rsidRPr="00975302">
        <w:rPr>
          <w:rFonts w:ascii="Bahnschrift" w:hAnsi="Bahnschrift" w:cs="Segoe UI"/>
          <w:bCs/>
          <w:sz w:val="22"/>
          <w:szCs w:val="22"/>
        </w:rPr>
        <w:sym w:font="Wingdings" w:char="F0E0"/>
      </w:r>
      <w:r w:rsidR="00B66FC9" w:rsidRPr="00975302">
        <w:rPr>
          <w:rFonts w:ascii="Bahnschrift" w:hAnsi="Bahnschrift" w:cs="Segoe UI"/>
          <w:bCs/>
          <w:sz w:val="22"/>
          <w:szCs w:val="22"/>
        </w:rPr>
        <w:t xml:space="preserve"> </w:t>
      </w:r>
      <w:r w:rsidR="000046B9" w:rsidRPr="00975302">
        <w:rPr>
          <w:rFonts w:ascii="Bahnschrift" w:hAnsi="Bahnschrift" w:cs="Segoe UI"/>
          <w:bCs/>
          <w:sz w:val="22"/>
          <w:szCs w:val="22"/>
        </w:rPr>
        <w:br/>
      </w:r>
    </w:p>
    <w:p w14:paraId="4C88B26D" w14:textId="736928E1" w:rsidR="008F62FC" w:rsidRPr="00975302" w:rsidRDefault="00B66FC9" w:rsidP="000046B9">
      <w:pPr>
        <w:pStyle w:val="Prrafodelista"/>
        <w:ind w:left="1080"/>
        <w:jc w:val="both"/>
        <w:rPr>
          <w:rFonts w:ascii="Bahnschrift" w:hAnsi="Bahnschrift" w:cs="Segoe UI"/>
          <w:bCs/>
          <w:sz w:val="22"/>
          <w:szCs w:val="22"/>
        </w:rPr>
      </w:pPr>
      <w:r w:rsidRPr="00975302">
        <w:rPr>
          <w:rFonts w:ascii="Bahnschrift" w:hAnsi="Bahnschrift" w:cs="Segoe UI"/>
          <w:bCs/>
          <w:sz w:val="22"/>
          <w:szCs w:val="22"/>
        </w:rPr>
        <w:t>1110 1100 – 0</w:t>
      </w:r>
      <w:r w:rsidR="00F467F1" w:rsidRPr="00975302">
        <w:rPr>
          <w:rFonts w:ascii="Bahnschrift" w:hAnsi="Bahnschrift" w:cs="Segoe UI"/>
          <w:bCs/>
          <w:sz w:val="22"/>
          <w:szCs w:val="22"/>
        </w:rPr>
        <w:t>010</w:t>
      </w:r>
      <w:r w:rsidRPr="00975302">
        <w:rPr>
          <w:rFonts w:ascii="Bahnschrift" w:hAnsi="Bahnschrift" w:cs="Segoe UI"/>
          <w:bCs/>
          <w:sz w:val="22"/>
          <w:szCs w:val="22"/>
        </w:rPr>
        <w:t xml:space="preserve"> 11</w:t>
      </w:r>
      <w:r w:rsidR="00F467F1" w:rsidRPr="00975302">
        <w:rPr>
          <w:rFonts w:ascii="Bahnschrift" w:hAnsi="Bahnschrift" w:cs="Segoe UI"/>
          <w:bCs/>
          <w:sz w:val="22"/>
          <w:szCs w:val="22"/>
        </w:rPr>
        <w:t>1</w:t>
      </w:r>
      <w:r w:rsidRPr="00975302">
        <w:rPr>
          <w:rFonts w:ascii="Bahnschrift" w:hAnsi="Bahnschrift" w:cs="Segoe UI"/>
          <w:bCs/>
          <w:sz w:val="22"/>
          <w:szCs w:val="22"/>
        </w:rPr>
        <w:t>0</w:t>
      </w:r>
      <w:r w:rsidR="003C2FD4" w:rsidRPr="00975302">
        <w:rPr>
          <w:rFonts w:ascii="Bahnschrift" w:hAnsi="Bahnschrift" w:cs="Segoe UI"/>
          <w:bCs/>
          <w:sz w:val="22"/>
          <w:szCs w:val="22"/>
        </w:rPr>
        <w:t xml:space="preserve"> – 1001 1000 </w:t>
      </w:r>
      <w:r w:rsidR="00A672C3" w:rsidRPr="00975302">
        <w:rPr>
          <w:rFonts w:ascii="Bahnschrift" w:hAnsi="Bahnschrift" w:cs="Segoe UI"/>
          <w:bCs/>
          <w:sz w:val="22"/>
          <w:szCs w:val="22"/>
        </w:rPr>
        <w:t>–</w:t>
      </w:r>
      <w:r w:rsidR="003C2FD4" w:rsidRPr="00975302">
        <w:rPr>
          <w:rFonts w:ascii="Bahnschrift" w:hAnsi="Bahnschrift" w:cs="Segoe UI"/>
          <w:bCs/>
          <w:sz w:val="22"/>
          <w:szCs w:val="22"/>
        </w:rPr>
        <w:t xml:space="preserve"> </w:t>
      </w:r>
      <w:r w:rsidR="00B13A76" w:rsidRPr="00975302">
        <w:rPr>
          <w:rFonts w:ascii="Bahnschrift" w:hAnsi="Bahnschrift" w:cs="Segoe UI"/>
          <w:bCs/>
          <w:sz w:val="22"/>
          <w:szCs w:val="22"/>
        </w:rPr>
        <w:t>1100</w:t>
      </w:r>
      <w:r w:rsidR="00A672C3" w:rsidRPr="00975302">
        <w:rPr>
          <w:rFonts w:ascii="Bahnschrift" w:hAnsi="Bahnschrift" w:cs="Segoe UI"/>
          <w:bCs/>
          <w:sz w:val="22"/>
          <w:szCs w:val="22"/>
        </w:rPr>
        <w:t xml:space="preserve"> </w:t>
      </w:r>
      <w:r w:rsidR="00B13A76" w:rsidRPr="00975302">
        <w:rPr>
          <w:rFonts w:ascii="Bahnschrift" w:hAnsi="Bahnschrift" w:cs="Segoe UI"/>
          <w:bCs/>
          <w:sz w:val="22"/>
          <w:szCs w:val="22"/>
        </w:rPr>
        <w:t>0001</w:t>
      </w:r>
      <w:r w:rsidR="00A672C3" w:rsidRPr="00975302">
        <w:rPr>
          <w:rFonts w:ascii="Bahnschrift" w:hAnsi="Bahnschrift" w:cs="Segoe UI"/>
          <w:bCs/>
          <w:sz w:val="22"/>
          <w:szCs w:val="22"/>
        </w:rPr>
        <w:t xml:space="preserve"> </w:t>
      </w:r>
      <w:r w:rsidR="000046B9" w:rsidRPr="00975302">
        <w:rPr>
          <w:rFonts w:ascii="Bahnschrift" w:hAnsi="Bahnschrift" w:cs="Segoe UI"/>
          <w:bCs/>
          <w:sz w:val="22"/>
          <w:szCs w:val="22"/>
        </w:rPr>
        <w:t>– 1001 1100 – 1111 0001 (2</w:t>
      </w:r>
    </w:p>
    <w:p w14:paraId="026C51E5" w14:textId="17F06C28" w:rsidR="002A36EB" w:rsidRPr="00975302" w:rsidRDefault="002A36EB" w:rsidP="002A36EB">
      <w:pPr>
        <w:rPr>
          <w:rFonts w:ascii="Bahnschrift" w:hAnsi="Bahnschrift"/>
          <w:sz w:val="24"/>
          <w:szCs w:val="20"/>
        </w:rPr>
      </w:pPr>
    </w:p>
    <w:p w14:paraId="42135129" w14:textId="43F35DD3" w:rsidR="002A36EB" w:rsidRDefault="005609BA" w:rsidP="00BC584F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  <w:r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Cada fabricante tiene asignados por defecto los tres primeros pares de dígitos</w:t>
      </w:r>
      <w:r w:rsidR="00BC584F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 (o tres primeros octetos)</w:t>
      </w:r>
      <w:r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 xml:space="preserve"> en la dirección MAC</w:t>
      </w:r>
      <w:r w:rsidR="00740C26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t>.</w:t>
      </w:r>
    </w:p>
    <w:p w14:paraId="6A6339C6" w14:textId="7BAC3DC3" w:rsidR="00975302" w:rsidRDefault="00975302" w:rsidP="00BC584F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</w:p>
    <w:p w14:paraId="19CA6411" w14:textId="1182CC76" w:rsidR="00975302" w:rsidRDefault="00670506" w:rsidP="00BC584F">
      <w:pPr>
        <w:ind w:left="720"/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  <w:r w:rsidRPr="00670506">
        <w:rPr>
          <w:rFonts w:ascii="Bahnschrift" w:hAnsi="Bahnschrift" w:cs="Segoe UI"/>
          <w:b w:val="0"/>
          <w:bCs/>
          <w:color w:val="auto"/>
          <w:sz w:val="24"/>
          <w:szCs w:val="20"/>
        </w:rPr>
        <w:drawing>
          <wp:anchor distT="0" distB="0" distL="114300" distR="114300" simplePos="0" relativeHeight="251725312" behindDoc="0" locked="0" layoutInCell="1" allowOverlap="1" wp14:anchorId="5BCFEC42" wp14:editId="6A57C097">
            <wp:simplePos x="0" y="0"/>
            <wp:positionH relativeFrom="column">
              <wp:posOffset>461645</wp:posOffset>
            </wp:positionH>
            <wp:positionV relativeFrom="paragraph">
              <wp:posOffset>882322</wp:posOffset>
            </wp:positionV>
            <wp:extent cx="5824855" cy="692279"/>
            <wp:effectExtent l="0" t="0" r="444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69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5302" w:rsidRPr="00975302">
        <w:rPr>
          <w:rFonts w:ascii="Bahnschrift" w:hAnsi="Bahnschrift" w:cs="Segoe UI"/>
          <w:b w:val="0"/>
          <w:bCs/>
          <w:color w:val="auto"/>
          <w:sz w:val="24"/>
          <w:szCs w:val="20"/>
        </w:rPr>
        <w:drawing>
          <wp:inline distT="0" distB="0" distL="0" distR="0" wp14:anchorId="3F0224CD" wp14:editId="188A0AB2">
            <wp:extent cx="5825359" cy="733204"/>
            <wp:effectExtent l="0" t="0" r="444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9255" cy="73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F186" w14:textId="6A2E6919" w:rsidR="00975302" w:rsidRPr="00975302" w:rsidRDefault="00975302" w:rsidP="00670506">
      <w:pPr>
        <w:jc w:val="both"/>
        <w:rPr>
          <w:rFonts w:ascii="Bahnschrift" w:hAnsi="Bahnschrift" w:cs="Segoe UI"/>
          <w:b w:val="0"/>
          <w:bCs/>
          <w:color w:val="auto"/>
          <w:sz w:val="24"/>
          <w:szCs w:val="20"/>
        </w:rPr>
      </w:pPr>
    </w:p>
    <w:p w14:paraId="58D1FDE5" w14:textId="11F46417" w:rsidR="002A36EB" w:rsidRPr="00331E4C" w:rsidRDefault="002A36EB" w:rsidP="00331E4C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278079" w:themeColor="accent6" w:themeShade="BF"/>
          <w:sz w:val="32"/>
        </w:rPr>
      </w:pPr>
      <w:r w:rsidRPr="002A36EB">
        <w:rPr>
          <w:rFonts w:ascii="Bahnschrift" w:hAnsi="Bahnschrift"/>
          <w:color w:val="278079" w:themeColor="accent6" w:themeShade="BF"/>
          <w:sz w:val="32"/>
        </w:rPr>
        <w:lastRenderedPageBreak/>
        <w:t>Si en una red 192.</w:t>
      </w:r>
      <w:r w:rsidR="00890E88">
        <w:rPr>
          <w:rFonts w:ascii="Bahnschrift" w:hAnsi="Bahnschrift"/>
          <w:color w:val="278079" w:themeColor="accent6" w:themeShade="BF"/>
          <w:sz w:val="32"/>
        </w:rPr>
        <w:t>26</w:t>
      </w:r>
      <w:r w:rsidRPr="002A36EB">
        <w:rPr>
          <w:rFonts w:ascii="Bahnschrift" w:hAnsi="Bahnschrift"/>
          <w:color w:val="278079" w:themeColor="accent6" w:themeShade="BF"/>
          <w:sz w:val="32"/>
        </w:rPr>
        <w:t>.</w:t>
      </w:r>
      <w:r w:rsidR="00890E88">
        <w:rPr>
          <w:rFonts w:ascii="Bahnschrift" w:hAnsi="Bahnschrift"/>
          <w:color w:val="278079" w:themeColor="accent6" w:themeShade="BF"/>
          <w:sz w:val="32"/>
        </w:rPr>
        <w:t>134</w:t>
      </w:r>
      <w:r w:rsidRPr="002A36EB">
        <w:rPr>
          <w:rFonts w:ascii="Bahnschrift" w:hAnsi="Bahnschrift"/>
          <w:color w:val="278079" w:themeColor="accent6" w:themeShade="BF"/>
          <w:sz w:val="32"/>
        </w:rPr>
        <w:t xml:space="preserve">.0 reservamos 8 bit para el host, ¿Cuál sería la máscara de red, cuántos hosts podemos tener en esta red, ¿cuál sería la </w:t>
      </w:r>
      <w:proofErr w:type="spellStart"/>
      <w:r w:rsidRPr="002A36EB">
        <w:rPr>
          <w:rFonts w:ascii="Bahnschrift" w:hAnsi="Bahnschrift"/>
          <w:color w:val="278079" w:themeColor="accent6" w:themeShade="BF"/>
          <w:sz w:val="32"/>
        </w:rPr>
        <w:t>ip</w:t>
      </w:r>
      <w:proofErr w:type="spellEnd"/>
      <w:r w:rsidRPr="002A36EB">
        <w:rPr>
          <w:rFonts w:ascii="Bahnschrift" w:hAnsi="Bahnschrift"/>
          <w:color w:val="278079" w:themeColor="accent6" w:themeShade="BF"/>
          <w:sz w:val="32"/>
        </w:rPr>
        <w:t xml:space="preserve"> del primer host y del último? ¿Cuál sería la red con formato CIDR y por qué? Explica detalladamente cada apartado.</w:t>
      </w:r>
    </w:p>
    <w:p w14:paraId="1D2969F1" w14:textId="7A1D65A9" w:rsidR="002A36EB" w:rsidRPr="002B589C" w:rsidRDefault="002A36EB" w:rsidP="002A36EB">
      <w:pPr>
        <w:rPr>
          <w:rFonts w:ascii="Bahnschrift" w:hAnsi="Bahnschrift"/>
        </w:rPr>
      </w:pPr>
    </w:p>
    <w:p w14:paraId="434B23B7" w14:textId="38FE9836" w:rsidR="00423F3C" w:rsidRPr="002B589C" w:rsidRDefault="00423F3C" w:rsidP="00423F3C">
      <w:pPr>
        <w:ind w:left="720"/>
        <w:rPr>
          <w:rFonts w:ascii="Bahnschrift" w:hAnsi="Bahnschrift" w:cs="Segoe UI"/>
          <w:b w:val="0"/>
          <w:bCs/>
          <w:color w:val="auto"/>
        </w:rPr>
      </w:pPr>
      <w:r w:rsidRPr="002B589C">
        <w:rPr>
          <w:rFonts w:ascii="Bahnschrift" w:hAnsi="Bahnschrift" w:cs="Segoe UI"/>
          <w:b w:val="0"/>
          <w:bCs/>
          <w:color w:val="auto"/>
        </w:rPr>
        <w:t>Sería una dirección de red de clase C</w:t>
      </w:r>
      <w:r w:rsidR="00A008AB" w:rsidRPr="002B589C">
        <w:rPr>
          <w:rFonts w:ascii="Bahnschrift" w:hAnsi="Bahnschrift" w:cs="Segoe UI"/>
          <w:b w:val="0"/>
          <w:bCs/>
          <w:color w:val="auto"/>
        </w:rPr>
        <w:t>:</w:t>
      </w:r>
    </w:p>
    <w:p w14:paraId="3A4B46E9" w14:textId="74EC3374" w:rsidR="00A008AB" w:rsidRPr="002B589C" w:rsidRDefault="00A008AB" w:rsidP="00423F3C">
      <w:pPr>
        <w:ind w:left="720"/>
        <w:rPr>
          <w:rFonts w:ascii="Bahnschrift" w:hAnsi="Bahnschrift" w:cs="Segoe UI"/>
          <w:b w:val="0"/>
          <w:bCs/>
          <w:color w:val="auto"/>
        </w:rPr>
      </w:pPr>
    </w:p>
    <w:p w14:paraId="247EEF0A" w14:textId="0092185F" w:rsidR="00A008AB" w:rsidRPr="002B589C" w:rsidRDefault="00A008AB" w:rsidP="00A008AB">
      <w:pPr>
        <w:pStyle w:val="Prrafodelista"/>
        <w:numPr>
          <w:ilvl w:val="0"/>
          <w:numId w:val="10"/>
        </w:numPr>
        <w:rPr>
          <w:rFonts w:ascii="Bahnschrift" w:hAnsi="Bahnschrift" w:cs="Segoe UI"/>
          <w:bCs/>
        </w:rPr>
      </w:pPr>
      <w:r w:rsidRPr="002B589C">
        <w:rPr>
          <w:rFonts w:ascii="Bahnschrift" w:hAnsi="Bahnschrift" w:cs="Segoe UI"/>
          <w:bCs/>
        </w:rPr>
        <w:t>Máscara de red: 255.255.255.0</w:t>
      </w:r>
    </w:p>
    <w:p w14:paraId="7AC222ED" w14:textId="77777777" w:rsidR="009333C4" w:rsidRPr="002B589C" w:rsidRDefault="009333C4" w:rsidP="009333C4">
      <w:pPr>
        <w:rPr>
          <w:rFonts w:ascii="Bahnschrift" w:hAnsi="Bahnschrift" w:cs="Segoe UI"/>
          <w:bCs/>
        </w:rPr>
      </w:pPr>
    </w:p>
    <w:p w14:paraId="71EFA0CB" w14:textId="5513FC99" w:rsidR="00803018" w:rsidRPr="002B589C" w:rsidRDefault="00803018" w:rsidP="00355DA0">
      <w:pPr>
        <w:ind w:left="720"/>
        <w:rPr>
          <w:rFonts w:ascii="Bahnschrift" w:hAnsi="Bahnschrift" w:cs="Segoe UI"/>
          <w:b w:val="0"/>
          <w:color w:val="auto"/>
        </w:rPr>
      </w:pPr>
      <w:r w:rsidRPr="002B589C">
        <w:rPr>
          <w:rFonts w:ascii="Bahnschrift" w:hAnsi="Bahnschrift" w:cs="Segoe UI"/>
          <w:b w:val="0"/>
          <w:color w:val="auto"/>
        </w:rPr>
        <w:t xml:space="preserve">Podemos tener </w:t>
      </w:r>
      <w:r w:rsidR="007D79D2" w:rsidRPr="002B589C">
        <w:rPr>
          <w:rFonts w:ascii="Bahnschrift" w:hAnsi="Bahnschrift" w:cs="Segoe UI"/>
          <w:b w:val="0"/>
          <w:color w:val="auto"/>
        </w:rPr>
        <w:t>2</w:t>
      </w:r>
      <w:r w:rsidR="007D79D2" w:rsidRPr="002B589C">
        <w:rPr>
          <w:rFonts w:ascii="Bahnschrift" w:hAnsi="Bahnschrift" w:cs="Segoe UI"/>
          <w:b w:val="0"/>
          <w:color w:val="auto"/>
          <w:vertAlign w:val="superscript"/>
        </w:rPr>
        <w:t>8</w:t>
      </w:r>
      <w:r w:rsidR="007D79D2" w:rsidRPr="002B589C">
        <w:rPr>
          <w:rFonts w:ascii="Bahnschrift" w:hAnsi="Bahnschrift" w:cs="Segoe UI"/>
          <w:b w:val="0"/>
          <w:color w:val="auto"/>
        </w:rPr>
        <w:t xml:space="preserve"> - 2 </w:t>
      </w:r>
      <w:r w:rsidR="007D79D2" w:rsidRPr="002B589C">
        <w:rPr>
          <w:rFonts w:ascii="Bahnschrift" w:hAnsi="Bahnschrift" w:cs="Segoe UI"/>
          <w:b w:val="0"/>
          <w:color w:val="auto"/>
        </w:rPr>
        <w:sym w:font="Wingdings" w:char="F0E0"/>
      </w:r>
      <w:r w:rsidR="007D79D2" w:rsidRPr="002B589C">
        <w:rPr>
          <w:rFonts w:ascii="Bahnschrift" w:hAnsi="Bahnschrift" w:cs="Segoe UI"/>
          <w:b w:val="0"/>
          <w:color w:val="auto"/>
        </w:rPr>
        <w:t xml:space="preserve"> 254 hosts</w:t>
      </w:r>
      <w:r w:rsidR="00045A1A" w:rsidRPr="002B589C">
        <w:rPr>
          <w:rFonts w:ascii="Bahnschrift" w:hAnsi="Bahnschrift" w:cs="Segoe UI"/>
          <w:b w:val="0"/>
          <w:color w:val="auto"/>
        </w:rPr>
        <w:t xml:space="preserve"> (Los dos que se restan son la IP 0, la IP de red y la IP 255, que es la de Broadcast).</w:t>
      </w:r>
    </w:p>
    <w:p w14:paraId="5AB81249" w14:textId="28A9BAF1" w:rsidR="00355DA0" w:rsidRPr="002B589C" w:rsidRDefault="00355DA0" w:rsidP="00355DA0">
      <w:pPr>
        <w:ind w:left="720"/>
        <w:rPr>
          <w:rFonts w:ascii="Bahnschrift" w:hAnsi="Bahnschrift" w:cs="Segoe UI"/>
          <w:b w:val="0"/>
          <w:color w:val="auto"/>
        </w:rPr>
      </w:pPr>
    </w:p>
    <w:p w14:paraId="099F12AF" w14:textId="196AD46C" w:rsidR="00355DA0" w:rsidRPr="002B589C" w:rsidRDefault="00B35004" w:rsidP="00355DA0">
      <w:pPr>
        <w:ind w:left="720"/>
        <w:rPr>
          <w:rFonts w:ascii="Bahnschrift" w:hAnsi="Bahnschrift" w:cs="Segoe UI"/>
          <w:b w:val="0"/>
          <w:color w:val="auto"/>
        </w:rPr>
      </w:pPr>
      <w:r w:rsidRPr="002B589C">
        <w:rPr>
          <w:rFonts w:ascii="Bahnschrift" w:hAnsi="Bahnschrift" w:cs="Segoe UI"/>
          <w:b w:val="0"/>
          <w:color w:val="auto"/>
        </w:rPr>
        <w:t>La IP del primer host sería la 192.26.134.1 y la última, la 192.26.134.254</w:t>
      </w:r>
      <w:r w:rsidR="001D63B7" w:rsidRPr="002B589C">
        <w:rPr>
          <w:rFonts w:ascii="Bahnschrift" w:hAnsi="Bahnschrift" w:cs="Segoe UI"/>
          <w:b w:val="0"/>
          <w:color w:val="auto"/>
        </w:rPr>
        <w:t>.</w:t>
      </w:r>
    </w:p>
    <w:p w14:paraId="1CBF0A6F" w14:textId="2C33AFB0" w:rsidR="001D63B7" w:rsidRPr="002B589C" w:rsidRDefault="001D63B7" w:rsidP="00355DA0">
      <w:pPr>
        <w:ind w:left="720"/>
        <w:rPr>
          <w:rFonts w:ascii="Bahnschrift" w:hAnsi="Bahnschrift" w:cs="Segoe UI"/>
          <w:b w:val="0"/>
          <w:color w:val="auto"/>
        </w:rPr>
      </w:pPr>
    </w:p>
    <w:p w14:paraId="631FB624" w14:textId="3D92C558" w:rsidR="001D63B7" w:rsidRPr="002B589C" w:rsidRDefault="001D63B7" w:rsidP="00355DA0">
      <w:pPr>
        <w:ind w:left="720"/>
        <w:rPr>
          <w:rFonts w:ascii="Bahnschrift" w:hAnsi="Bahnschrift" w:cs="Segoe UI"/>
          <w:b w:val="0"/>
          <w:color w:val="auto"/>
        </w:rPr>
      </w:pPr>
      <w:r w:rsidRPr="002B589C">
        <w:rPr>
          <w:rFonts w:ascii="Bahnschrift" w:hAnsi="Bahnschrift" w:cs="Segoe UI"/>
          <w:b w:val="0"/>
          <w:color w:val="auto"/>
        </w:rPr>
        <w:t>La red en formato CIDR sería la 192.26.134.0</w:t>
      </w:r>
      <w:r w:rsidR="00F96F30" w:rsidRPr="002B589C">
        <w:rPr>
          <w:rFonts w:ascii="Bahnschrift" w:hAnsi="Bahnschrift" w:cs="Segoe UI"/>
          <w:b w:val="0"/>
          <w:color w:val="auto"/>
        </w:rPr>
        <w:t xml:space="preserve"> </w:t>
      </w:r>
      <w:r w:rsidRPr="002B589C">
        <w:rPr>
          <w:rFonts w:ascii="Bahnschrift" w:hAnsi="Bahnschrift" w:cs="Segoe UI"/>
          <w:b w:val="0"/>
          <w:color w:val="auto"/>
        </w:rPr>
        <w:t>/</w:t>
      </w:r>
      <w:r w:rsidR="00F96F30" w:rsidRPr="002B589C">
        <w:rPr>
          <w:rFonts w:ascii="Bahnschrift" w:hAnsi="Bahnschrift" w:cs="Segoe UI"/>
          <w:b w:val="0"/>
          <w:color w:val="auto"/>
        </w:rPr>
        <w:t>24.</w:t>
      </w:r>
    </w:p>
    <w:p w14:paraId="33909636" w14:textId="4CDF76A6" w:rsidR="00F96F30" w:rsidRPr="002B589C" w:rsidRDefault="00F96F30" w:rsidP="00355DA0">
      <w:pPr>
        <w:ind w:left="720"/>
        <w:rPr>
          <w:rFonts w:ascii="Bahnschrift" w:hAnsi="Bahnschrift" w:cs="Segoe UI"/>
          <w:b w:val="0"/>
          <w:color w:val="auto"/>
        </w:rPr>
      </w:pPr>
    </w:p>
    <w:p w14:paraId="37CE4FE2" w14:textId="191B8594" w:rsidR="002B589C" w:rsidRPr="00331E4C" w:rsidRDefault="00F96F30" w:rsidP="00331E4C">
      <w:pPr>
        <w:ind w:left="720"/>
        <w:rPr>
          <w:rFonts w:ascii="Bahnschrift" w:hAnsi="Bahnschrift" w:cs="Segoe UI"/>
          <w:b w:val="0"/>
          <w:color w:val="auto"/>
        </w:rPr>
      </w:pPr>
      <w:r w:rsidRPr="002B589C">
        <w:rPr>
          <w:rFonts w:ascii="Bahnschrift" w:hAnsi="Bahnschrift" w:cs="Segoe UI"/>
          <w:b w:val="0"/>
          <w:color w:val="auto"/>
        </w:rPr>
        <w:t xml:space="preserve">El número del formato CIDR corresponde </w:t>
      </w:r>
      <w:r w:rsidR="00A4015B" w:rsidRPr="002B589C">
        <w:rPr>
          <w:rFonts w:ascii="Bahnschrift" w:hAnsi="Bahnschrift" w:cs="Segoe UI"/>
          <w:b w:val="0"/>
          <w:color w:val="auto"/>
        </w:rPr>
        <w:t>a el número de bits reservados a la red.</w:t>
      </w:r>
    </w:p>
    <w:p w14:paraId="2C9AA2F7" w14:textId="77777777" w:rsidR="00D911A9" w:rsidRPr="002A36EB" w:rsidRDefault="00D911A9" w:rsidP="002A36EB"/>
    <w:p w14:paraId="5913EA6A" w14:textId="72A1342E" w:rsidR="00B22723" w:rsidRDefault="00B22723" w:rsidP="00B22723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278079" w:themeColor="accent6" w:themeShade="BF"/>
          <w:sz w:val="32"/>
        </w:rPr>
      </w:pPr>
      <w:r w:rsidRPr="001168D0">
        <w:rPr>
          <w:rFonts w:ascii="Bahnschrift" w:hAnsi="Bahnschrift"/>
          <w:color w:val="278079" w:themeColor="accent6" w:themeShade="BF"/>
          <w:sz w:val="32"/>
        </w:rPr>
        <w:t xml:space="preserve">Cambia las siguientes direcciones IP de notación binaria a notación decimal-punto. Indique en binario y en decimal a que clase pertenecen y por qué. Indique si están destinadas a redes públicas o privadas. Indica la red a la que pertenecen, la dirección broadcast, primera </w:t>
      </w:r>
      <w:proofErr w:type="spellStart"/>
      <w:r w:rsidRPr="001168D0">
        <w:rPr>
          <w:rFonts w:ascii="Bahnschrift" w:hAnsi="Bahnschrift"/>
          <w:color w:val="278079" w:themeColor="accent6" w:themeShade="BF"/>
          <w:sz w:val="32"/>
        </w:rPr>
        <w:t>ip</w:t>
      </w:r>
      <w:proofErr w:type="spellEnd"/>
      <w:r w:rsidRPr="001168D0">
        <w:rPr>
          <w:rFonts w:ascii="Bahnschrift" w:hAnsi="Bahnschrift"/>
          <w:color w:val="278079" w:themeColor="accent6" w:themeShade="BF"/>
          <w:sz w:val="32"/>
        </w:rPr>
        <w:t xml:space="preserve"> válida y última de la red</w:t>
      </w:r>
      <w:r>
        <w:rPr>
          <w:rFonts w:ascii="Bahnschrift" w:hAnsi="Bahnschrift"/>
          <w:color w:val="278079" w:themeColor="accent6" w:themeShade="BF"/>
          <w:sz w:val="32"/>
        </w:rPr>
        <w:t>:</w:t>
      </w:r>
    </w:p>
    <w:p w14:paraId="7079936A" w14:textId="77777777" w:rsidR="00B22723" w:rsidRPr="00B22723" w:rsidRDefault="00B22723" w:rsidP="00BC584F">
      <w:pPr>
        <w:pStyle w:val="Contenido"/>
      </w:pPr>
    </w:p>
    <w:p w14:paraId="0B10A835" w14:textId="04F8B79C" w:rsidR="00FA6727" w:rsidRDefault="001168D0" w:rsidP="00B22723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  <w:r w:rsidRPr="00B22723">
        <w:rPr>
          <w:rFonts w:ascii="Segoe UI" w:hAnsi="Segoe UI" w:cs="Segoe UI"/>
          <w:b w:val="0"/>
          <w:bCs/>
          <w:color w:val="278079" w:themeColor="accent6" w:themeShade="BF"/>
        </w:rPr>
        <w:t>a.</w:t>
      </w:r>
      <w:r w:rsidRPr="00B22723">
        <w:rPr>
          <w:rFonts w:ascii="Segoe UI" w:hAnsi="Segoe UI" w:cs="Segoe UI"/>
          <w:b w:val="0"/>
          <w:bCs/>
          <w:color w:val="278079" w:themeColor="accent6" w:themeShade="BF"/>
        </w:rPr>
        <w:tab/>
        <w:t xml:space="preserve">01011111 10110000 10011111 01011101 </w:t>
      </w:r>
      <w:r w:rsidR="002B40E2" w:rsidRPr="00B22723">
        <w:rPr>
          <w:rFonts w:ascii="Segoe UI" w:hAnsi="Segoe UI" w:cs="Segoe UI"/>
          <w:b w:val="0"/>
          <w:bCs/>
          <w:color w:val="278079" w:themeColor="accent6" w:themeShade="BF"/>
        </w:rPr>
        <w:t xml:space="preserve">– </w:t>
      </w:r>
      <w:r w:rsidR="002B40E2" w:rsidRPr="00B22723">
        <w:rPr>
          <w:rFonts w:ascii="Segoe UI" w:hAnsi="Segoe UI" w:cs="Segoe UI"/>
          <w:b w:val="0"/>
          <w:bCs/>
          <w:color w:val="auto"/>
        </w:rPr>
        <w:t>95.</w:t>
      </w:r>
      <w:r w:rsidR="00427878" w:rsidRPr="00B22723">
        <w:rPr>
          <w:rFonts w:ascii="Segoe UI" w:hAnsi="Segoe UI" w:cs="Segoe UI"/>
          <w:b w:val="0"/>
          <w:bCs/>
          <w:color w:val="auto"/>
        </w:rPr>
        <w:t>176.</w:t>
      </w:r>
      <w:r w:rsidR="009B6CF9" w:rsidRPr="00B22723">
        <w:rPr>
          <w:rFonts w:ascii="Segoe UI" w:hAnsi="Segoe UI" w:cs="Segoe UI"/>
          <w:b w:val="0"/>
          <w:bCs/>
          <w:color w:val="auto"/>
        </w:rPr>
        <w:t>159.</w:t>
      </w:r>
      <w:r w:rsidR="004618A6" w:rsidRPr="00B22723">
        <w:rPr>
          <w:rFonts w:ascii="Segoe UI" w:hAnsi="Segoe UI" w:cs="Segoe UI"/>
          <w:b w:val="0"/>
          <w:bCs/>
          <w:color w:val="auto"/>
        </w:rPr>
        <w:t xml:space="preserve">93 </w:t>
      </w:r>
    </w:p>
    <w:p w14:paraId="1E628A15" w14:textId="77777777" w:rsidR="002B589C" w:rsidRPr="00B22723" w:rsidRDefault="002B589C" w:rsidP="00B22723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</w:p>
    <w:p w14:paraId="157BFF51" w14:textId="77777777" w:rsidR="00FA6727" w:rsidRPr="002B589C" w:rsidRDefault="004618A6" w:rsidP="002B589C">
      <w:pPr>
        <w:pStyle w:val="Prrafodelista"/>
        <w:numPr>
          <w:ilvl w:val="0"/>
          <w:numId w:val="22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>Clase A</w:t>
      </w:r>
    </w:p>
    <w:p w14:paraId="741D64F0" w14:textId="77777777" w:rsidR="00FA6727" w:rsidRPr="002B589C" w:rsidRDefault="00FA6727" w:rsidP="002B589C">
      <w:pPr>
        <w:pStyle w:val="Prrafodelista"/>
        <w:numPr>
          <w:ilvl w:val="0"/>
          <w:numId w:val="22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IP </w:t>
      </w:r>
      <w:r w:rsidR="003C55A7" w:rsidRPr="002B589C">
        <w:rPr>
          <w:rFonts w:ascii="Segoe UI" w:hAnsi="Segoe UI" w:cs="Segoe UI"/>
          <w:bCs/>
        </w:rPr>
        <w:t xml:space="preserve">Pública </w:t>
      </w:r>
    </w:p>
    <w:p w14:paraId="394B177B" w14:textId="77777777" w:rsidR="00FA6727" w:rsidRPr="002B589C" w:rsidRDefault="003C55A7" w:rsidP="002B589C">
      <w:pPr>
        <w:pStyle w:val="Prrafodelista"/>
        <w:numPr>
          <w:ilvl w:val="0"/>
          <w:numId w:val="22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>Red 95.0.0.0</w:t>
      </w:r>
    </w:p>
    <w:p w14:paraId="2C15F602" w14:textId="77777777" w:rsidR="00FA6727" w:rsidRPr="002B589C" w:rsidRDefault="003C55A7" w:rsidP="002B589C">
      <w:pPr>
        <w:pStyle w:val="Prrafodelista"/>
        <w:numPr>
          <w:ilvl w:val="0"/>
          <w:numId w:val="22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Broadcast: </w:t>
      </w:r>
      <w:r w:rsidR="00A13D40" w:rsidRPr="002B589C">
        <w:rPr>
          <w:rFonts w:ascii="Segoe UI" w:hAnsi="Segoe UI" w:cs="Segoe UI"/>
          <w:bCs/>
        </w:rPr>
        <w:t>95.255.255.25</w:t>
      </w:r>
      <w:r w:rsidR="00FA6727" w:rsidRPr="002B589C">
        <w:rPr>
          <w:rFonts w:ascii="Segoe UI" w:hAnsi="Segoe UI" w:cs="Segoe UI"/>
          <w:bCs/>
        </w:rPr>
        <w:t>5</w:t>
      </w:r>
    </w:p>
    <w:p w14:paraId="71EF99B1" w14:textId="77777777" w:rsidR="00FA6727" w:rsidRPr="002B589C" w:rsidRDefault="00A13D40" w:rsidP="002B589C">
      <w:pPr>
        <w:pStyle w:val="Prrafodelista"/>
        <w:numPr>
          <w:ilvl w:val="0"/>
          <w:numId w:val="22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Primera IP: 95.0.0.1 </w:t>
      </w:r>
    </w:p>
    <w:p w14:paraId="780B3C81" w14:textId="3F55B25A" w:rsidR="001168D0" w:rsidRPr="002B589C" w:rsidRDefault="00A13D40" w:rsidP="002B589C">
      <w:pPr>
        <w:pStyle w:val="Prrafodelista"/>
        <w:numPr>
          <w:ilvl w:val="0"/>
          <w:numId w:val="22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>Última</w:t>
      </w:r>
      <w:r w:rsidR="002422DB" w:rsidRPr="002B589C">
        <w:rPr>
          <w:rFonts w:ascii="Segoe UI" w:hAnsi="Segoe UI" w:cs="Segoe UI"/>
          <w:bCs/>
        </w:rPr>
        <w:t xml:space="preserve"> IP: </w:t>
      </w:r>
      <w:r w:rsidR="00330F52" w:rsidRPr="002B589C">
        <w:rPr>
          <w:rFonts w:ascii="Segoe UI" w:hAnsi="Segoe UI" w:cs="Segoe UI"/>
          <w:bCs/>
        </w:rPr>
        <w:t>95.</w:t>
      </w:r>
      <w:r w:rsidR="00FA6727" w:rsidRPr="002B589C">
        <w:rPr>
          <w:rFonts w:ascii="Segoe UI" w:hAnsi="Segoe UI" w:cs="Segoe UI"/>
          <w:bCs/>
        </w:rPr>
        <w:t>255.255.254</w:t>
      </w:r>
      <w:r w:rsidR="00BD1292" w:rsidRPr="002B589C">
        <w:rPr>
          <w:rFonts w:ascii="Segoe UI" w:hAnsi="Segoe UI" w:cs="Segoe UI"/>
          <w:bCs/>
        </w:rPr>
        <w:t xml:space="preserve"> </w:t>
      </w:r>
    </w:p>
    <w:p w14:paraId="55A80A20" w14:textId="77777777" w:rsidR="00B22723" w:rsidRPr="00B22723" w:rsidRDefault="00B22723" w:rsidP="00B22723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</w:p>
    <w:p w14:paraId="0DA043AB" w14:textId="544B8EE6" w:rsidR="006E2C1F" w:rsidRDefault="001168D0" w:rsidP="00B22723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  <w:r w:rsidRPr="00B22723">
        <w:rPr>
          <w:rFonts w:ascii="Segoe UI" w:hAnsi="Segoe UI" w:cs="Segoe UI"/>
          <w:b w:val="0"/>
          <w:bCs/>
          <w:color w:val="278079" w:themeColor="accent6" w:themeShade="BF"/>
        </w:rPr>
        <w:lastRenderedPageBreak/>
        <w:t>b.</w:t>
      </w:r>
      <w:r w:rsidRPr="00B22723">
        <w:rPr>
          <w:rFonts w:ascii="Segoe UI" w:hAnsi="Segoe UI" w:cs="Segoe UI"/>
          <w:b w:val="0"/>
          <w:bCs/>
          <w:color w:val="278079" w:themeColor="accent6" w:themeShade="BF"/>
        </w:rPr>
        <w:tab/>
        <w:t>11010111 11110011 10000111 11011101</w:t>
      </w:r>
      <w:r w:rsidR="006E2C1F" w:rsidRPr="00B22723">
        <w:rPr>
          <w:rFonts w:ascii="Segoe UI" w:hAnsi="Segoe UI" w:cs="Segoe UI"/>
          <w:b w:val="0"/>
          <w:bCs/>
          <w:color w:val="278079" w:themeColor="accent6" w:themeShade="BF"/>
        </w:rPr>
        <w:t xml:space="preserve"> </w:t>
      </w:r>
      <w:r w:rsidR="00636B36" w:rsidRPr="00B22723">
        <w:rPr>
          <w:rFonts w:ascii="Segoe UI" w:hAnsi="Segoe UI" w:cs="Segoe UI"/>
          <w:b w:val="0"/>
          <w:bCs/>
          <w:color w:val="278079" w:themeColor="accent6" w:themeShade="BF"/>
        </w:rPr>
        <w:t>–</w:t>
      </w:r>
      <w:r w:rsidR="006E2C1F" w:rsidRPr="00B22723">
        <w:rPr>
          <w:rFonts w:ascii="Segoe UI" w:hAnsi="Segoe UI" w:cs="Segoe UI"/>
          <w:b w:val="0"/>
          <w:bCs/>
          <w:color w:val="278079" w:themeColor="accent6" w:themeShade="BF"/>
        </w:rPr>
        <w:t xml:space="preserve"> </w:t>
      </w:r>
      <w:r w:rsidR="00636B36" w:rsidRPr="00B22723">
        <w:rPr>
          <w:rFonts w:ascii="Segoe UI" w:hAnsi="Segoe UI" w:cs="Segoe UI"/>
          <w:b w:val="0"/>
          <w:bCs/>
          <w:color w:val="auto"/>
        </w:rPr>
        <w:t>215.243.</w:t>
      </w:r>
      <w:r w:rsidR="003548EC" w:rsidRPr="00B22723">
        <w:rPr>
          <w:rFonts w:ascii="Segoe UI" w:hAnsi="Segoe UI" w:cs="Segoe UI"/>
          <w:b w:val="0"/>
          <w:bCs/>
          <w:color w:val="auto"/>
        </w:rPr>
        <w:t>135.</w:t>
      </w:r>
      <w:r w:rsidR="00D816D3" w:rsidRPr="00B22723">
        <w:rPr>
          <w:rFonts w:ascii="Segoe UI" w:hAnsi="Segoe UI" w:cs="Segoe UI"/>
          <w:b w:val="0"/>
          <w:bCs/>
          <w:color w:val="auto"/>
        </w:rPr>
        <w:t>221</w:t>
      </w:r>
    </w:p>
    <w:p w14:paraId="71B5EE96" w14:textId="77777777" w:rsidR="002B589C" w:rsidRPr="00B22723" w:rsidRDefault="002B589C" w:rsidP="00B22723">
      <w:pPr>
        <w:ind w:left="720"/>
        <w:jc w:val="both"/>
        <w:rPr>
          <w:rFonts w:ascii="Segoe UI" w:hAnsi="Segoe UI" w:cs="Segoe UI"/>
          <w:b w:val="0"/>
          <w:bCs/>
          <w:color w:val="278079" w:themeColor="accent6" w:themeShade="BF"/>
        </w:rPr>
      </w:pPr>
    </w:p>
    <w:p w14:paraId="607FF2CE" w14:textId="47282F07" w:rsidR="006E2C1F" w:rsidRPr="002B589C" w:rsidRDefault="006E2C1F" w:rsidP="002B589C">
      <w:pPr>
        <w:pStyle w:val="Prrafodelista"/>
        <w:numPr>
          <w:ilvl w:val="0"/>
          <w:numId w:val="23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Clase </w:t>
      </w:r>
      <w:r w:rsidR="00D816D3" w:rsidRPr="002B589C">
        <w:rPr>
          <w:rFonts w:ascii="Segoe UI" w:hAnsi="Segoe UI" w:cs="Segoe UI"/>
          <w:bCs/>
        </w:rPr>
        <w:t>C</w:t>
      </w:r>
    </w:p>
    <w:p w14:paraId="2792A4C6" w14:textId="77777777" w:rsidR="006E2C1F" w:rsidRPr="002B589C" w:rsidRDefault="006E2C1F" w:rsidP="002B589C">
      <w:pPr>
        <w:pStyle w:val="Prrafodelista"/>
        <w:numPr>
          <w:ilvl w:val="0"/>
          <w:numId w:val="23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IP Pública </w:t>
      </w:r>
    </w:p>
    <w:p w14:paraId="3FC814E6" w14:textId="5F73527C" w:rsidR="006E2C1F" w:rsidRPr="002B589C" w:rsidRDefault="006E2C1F" w:rsidP="002B589C">
      <w:pPr>
        <w:pStyle w:val="Prrafodelista"/>
        <w:numPr>
          <w:ilvl w:val="0"/>
          <w:numId w:val="23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Red </w:t>
      </w:r>
      <w:r w:rsidR="00D816D3" w:rsidRPr="002B589C">
        <w:rPr>
          <w:rFonts w:ascii="Segoe UI" w:hAnsi="Segoe UI" w:cs="Segoe UI"/>
          <w:bCs/>
        </w:rPr>
        <w:t>215.243.135.0</w:t>
      </w:r>
    </w:p>
    <w:p w14:paraId="79D694A4" w14:textId="313C339F" w:rsidR="006E2C1F" w:rsidRPr="002B589C" w:rsidRDefault="006E2C1F" w:rsidP="002B589C">
      <w:pPr>
        <w:pStyle w:val="Prrafodelista"/>
        <w:numPr>
          <w:ilvl w:val="0"/>
          <w:numId w:val="23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Broadcast: </w:t>
      </w:r>
      <w:r w:rsidR="00D816D3" w:rsidRPr="002B589C">
        <w:rPr>
          <w:rFonts w:ascii="Segoe UI" w:hAnsi="Segoe UI" w:cs="Segoe UI"/>
          <w:bCs/>
        </w:rPr>
        <w:t>215.243.135.255</w:t>
      </w:r>
    </w:p>
    <w:p w14:paraId="381156A8" w14:textId="1C78503D" w:rsidR="006E2C1F" w:rsidRPr="002B589C" w:rsidRDefault="006E2C1F" w:rsidP="002B589C">
      <w:pPr>
        <w:pStyle w:val="Prrafodelista"/>
        <w:numPr>
          <w:ilvl w:val="0"/>
          <w:numId w:val="23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Primera IP: </w:t>
      </w:r>
      <w:r w:rsidR="00D816D3" w:rsidRPr="002B589C">
        <w:rPr>
          <w:rFonts w:ascii="Segoe UI" w:hAnsi="Segoe UI" w:cs="Segoe UI"/>
          <w:bCs/>
        </w:rPr>
        <w:t>215.243.135.1</w:t>
      </w:r>
      <w:r w:rsidRPr="002B589C">
        <w:rPr>
          <w:rFonts w:ascii="Segoe UI" w:hAnsi="Segoe UI" w:cs="Segoe UI"/>
          <w:bCs/>
        </w:rPr>
        <w:t xml:space="preserve"> </w:t>
      </w:r>
    </w:p>
    <w:p w14:paraId="2B3D0F47" w14:textId="07089060" w:rsidR="006E2C1F" w:rsidRPr="002B589C" w:rsidRDefault="006E2C1F" w:rsidP="002B589C">
      <w:pPr>
        <w:pStyle w:val="Prrafodelista"/>
        <w:numPr>
          <w:ilvl w:val="0"/>
          <w:numId w:val="23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Última IP: </w:t>
      </w:r>
      <w:r w:rsidR="00D816D3" w:rsidRPr="002B589C">
        <w:rPr>
          <w:rFonts w:ascii="Segoe UI" w:hAnsi="Segoe UI" w:cs="Segoe UI"/>
          <w:bCs/>
        </w:rPr>
        <w:t>215.243.135.</w:t>
      </w:r>
      <w:r w:rsidR="00836B12" w:rsidRPr="002B589C">
        <w:rPr>
          <w:rFonts w:ascii="Segoe UI" w:hAnsi="Segoe UI" w:cs="Segoe UI"/>
          <w:bCs/>
        </w:rPr>
        <w:t>254</w:t>
      </w:r>
      <w:r w:rsidRPr="002B589C">
        <w:rPr>
          <w:rFonts w:ascii="Segoe UI" w:hAnsi="Segoe UI" w:cs="Segoe UI"/>
          <w:bCs/>
        </w:rPr>
        <w:t xml:space="preserve"> </w:t>
      </w:r>
    </w:p>
    <w:p w14:paraId="6E97599C" w14:textId="77777777" w:rsidR="00B22723" w:rsidRPr="00B22723" w:rsidRDefault="00B22723" w:rsidP="00B22723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</w:p>
    <w:p w14:paraId="11F4E1A7" w14:textId="44552FC3" w:rsidR="001168D0" w:rsidRDefault="001168D0" w:rsidP="00B22723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  <w:r w:rsidRPr="00B22723">
        <w:rPr>
          <w:rFonts w:ascii="Segoe UI" w:hAnsi="Segoe UI" w:cs="Segoe UI"/>
          <w:b w:val="0"/>
          <w:bCs/>
          <w:color w:val="278079" w:themeColor="accent6" w:themeShade="BF"/>
        </w:rPr>
        <w:t>c.</w:t>
      </w:r>
      <w:r w:rsidRPr="00B22723">
        <w:rPr>
          <w:rFonts w:ascii="Segoe UI" w:hAnsi="Segoe UI" w:cs="Segoe UI"/>
          <w:b w:val="0"/>
          <w:bCs/>
          <w:color w:val="278079" w:themeColor="accent6" w:themeShade="BF"/>
        </w:rPr>
        <w:tab/>
        <w:t>10111110 11110111 11000111 00011101</w:t>
      </w:r>
      <w:r w:rsidR="00836B12" w:rsidRPr="00B22723">
        <w:rPr>
          <w:rFonts w:ascii="Segoe UI" w:hAnsi="Segoe UI" w:cs="Segoe UI"/>
          <w:b w:val="0"/>
          <w:bCs/>
          <w:color w:val="278079" w:themeColor="accent6" w:themeShade="BF"/>
        </w:rPr>
        <w:t xml:space="preserve"> </w:t>
      </w:r>
      <w:r w:rsidR="00F2366C" w:rsidRPr="00B22723">
        <w:rPr>
          <w:rFonts w:ascii="Segoe UI" w:hAnsi="Segoe UI" w:cs="Segoe UI"/>
          <w:b w:val="0"/>
          <w:bCs/>
          <w:color w:val="278079" w:themeColor="accent6" w:themeShade="BF"/>
        </w:rPr>
        <w:t>–</w:t>
      </w:r>
      <w:r w:rsidR="00836B12" w:rsidRPr="00B22723">
        <w:rPr>
          <w:rFonts w:ascii="Segoe UI" w:hAnsi="Segoe UI" w:cs="Segoe UI"/>
          <w:b w:val="0"/>
          <w:bCs/>
          <w:color w:val="278079" w:themeColor="accent6" w:themeShade="BF"/>
        </w:rPr>
        <w:t xml:space="preserve"> </w:t>
      </w:r>
      <w:r w:rsidR="001C0862" w:rsidRPr="00B22723">
        <w:rPr>
          <w:rFonts w:ascii="Segoe UI" w:hAnsi="Segoe UI" w:cs="Segoe UI"/>
          <w:b w:val="0"/>
          <w:bCs/>
          <w:color w:val="auto"/>
        </w:rPr>
        <w:t>190</w:t>
      </w:r>
      <w:r w:rsidR="00F2366C" w:rsidRPr="00B22723">
        <w:rPr>
          <w:rFonts w:ascii="Segoe UI" w:hAnsi="Segoe UI" w:cs="Segoe UI"/>
          <w:b w:val="0"/>
          <w:bCs/>
          <w:color w:val="auto"/>
        </w:rPr>
        <w:t>.</w:t>
      </w:r>
      <w:r w:rsidR="00361DF5" w:rsidRPr="00B22723">
        <w:rPr>
          <w:rFonts w:ascii="Segoe UI" w:hAnsi="Segoe UI" w:cs="Segoe UI"/>
          <w:b w:val="0"/>
          <w:bCs/>
          <w:color w:val="auto"/>
        </w:rPr>
        <w:t>247.199</w:t>
      </w:r>
      <w:r w:rsidR="00652D75" w:rsidRPr="00B22723">
        <w:rPr>
          <w:rFonts w:ascii="Segoe UI" w:hAnsi="Segoe UI" w:cs="Segoe UI"/>
          <w:b w:val="0"/>
          <w:bCs/>
          <w:color w:val="auto"/>
        </w:rPr>
        <w:t>.29</w:t>
      </w:r>
    </w:p>
    <w:p w14:paraId="131629BA" w14:textId="77777777" w:rsidR="002B589C" w:rsidRPr="00B22723" w:rsidRDefault="002B589C" w:rsidP="00B22723">
      <w:pPr>
        <w:ind w:left="720"/>
        <w:jc w:val="both"/>
        <w:rPr>
          <w:rFonts w:ascii="Segoe UI" w:hAnsi="Segoe UI" w:cs="Segoe UI"/>
          <w:b w:val="0"/>
          <w:bCs/>
          <w:color w:val="278079" w:themeColor="accent6" w:themeShade="BF"/>
        </w:rPr>
      </w:pPr>
    </w:p>
    <w:p w14:paraId="14D6C0C3" w14:textId="3129DC59" w:rsidR="00652D75" w:rsidRPr="002B589C" w:rsidRDefault="00652D75" w:rsidP="002B589C">
      <w:pPr>
        <w:pStyle w:val="Prrafodelista"/>
        <w:numPr>
          <w:ilvl w:val="0"/>
          <w:numId w:val="24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>Clase B</w:t>
      </w:r>
    </w:p>
    <w:p w14:paraId="0DADC3B2" w14:textId="77777777" w:rsidR="00652D75" w:rsidRPr="002B589C" w:rsidRDefault="00652D75" w:rsidP="002B589C">
      <w:pPr>
        <w:pStyle w:val="Prrafodelista"/>
        <w:numPr>
          <w:ilvl w:val="0"/>
          <w:numId w:val="24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IP Pública </w:t>
      </w:r>
    </w:p>
    <w:p w14:paraId="5E3948BF" w14:textId="645DDC09" w:rsidR="00652D75" w:rsidRPr="002B589C" w:rsidRDefault="00652D75" w:rsidP="002B589C">
      <w:pPr>
        <w:pStyle w:val="Prrafodelista"/>
        <w:numPr>
          <w:ilvl w:val="0"/>
          <w:numId w:val="24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Red </w:t>
      </w:r>
      <w:r w:rsidR="00B22723" w:rsidRPr="002B589C">
        <w:rPr>
          <w:rFonts w:ascii="Segoe UI" w:hAnsi="Segoe UI" w:cs="Segoe UI"/>
          <w:bCs/>
        </w:rPr>
        <w:t>190.247.0.0</w:t>
      </w:r>
    </w:p>
    <w:p w14:paraId="56A8B35B" w14:textId="484806B3" w:rsidR="00652D75" w:rsidRPr="002B589C" w:rsidRDefault="00652D75" w:rsidP="002B589C">
      <w:pPr>
        <w:pStyle w:val="Prrafodelista"/>
        <w:numPr>
          <w:ilvl w:val="0"/>
          <w:numId w:val="24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Broadcast: </w:t>
      </w:r>
      <w:r w:rsidR="00B22723" w:rsidRPr="002B589C">
        <w:rPr>
          <w:rFonts w:ascii="Segoe UI" w:hAnsi="Segoe UI" w:cs="Segoe UI"/>
          <w:bCs/>
        </w:rPr>
        <w:t>190.247.255.255</w:t>
      </w:r>
    </w:p>
    <w:p w14:paraId="20F5A073" w14:textId="02EB20D3" w:rsidR="00652D75" w:rsidRPr="002B589C" w:rsidRDefault="00652D75" w:rsidP="002B589C">
      <w:pPr>
        <w:pStyle w:val="Prrafodelista"/>
        <w:numPr>
          <w:ilvl w:val="0"/>
          <w:numId w:val="24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Primera IP: </w:t>
      </w:r>
      <w:r w:rsidR="00B22723" w:rsidRPr="002B589C">
        <w:rPr>
          <w:rFonts w:ascii="Segoe UI" w:hAnsi="Segoe UI" w:cs="Segoe UI"/>
          <w:bCs/>
        </w:rPr>
        <w:t>190.247.0.1</w:t>
      </w:r>
    </w:p>
    <w:p w14:paraId="7A816DC6" w14:textId="07377966" w:rsidR="001168D0" w:rsidRPr="002B589C" w:rsidRDefault="00652D75" w:rsidP="002B589C">
      <w:pPr>
        <w:pStyle w:val="Prrafodelista"/>
        <w:numPr>
          <w:ilvl w:val="0"/>
          <w:numId w:val="24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Última IP: </w:t>
      </w:r>
      <w:r w:rsidR="00B22723" w:rsidRPr="002B589C">
        <w:rPr>
          <w:rFonts w:ascii="Segoe UI" w:hAnsi="Segoe UI" w:cs="Segoe UI"/>
          <w:bCs/>
        </w:rPr>
        <w:t>190.247.255.254</w:t>
      </w:r>
    </w:p>
    <w:p w14:paraId="613F81D4" w14:textId="77777777" w:rsidR="002B589C" w:rsidRPr="00B22723" w:rsidRDefault="002B589C" w:rsidP="00331E4C">
      <w:pPr>
        <w:jc w:val="both"/>
        <w:rPr>
          <w:rFonts w:ascii="Segoe UI" w:hAnsi="Segoe UI" w:cs="Segoe UI"/>
          <w:b w:val="0"/>
          <w:bCs/>
          <w:color w:val="auto"/>
        </w:rPr>
      </w:pPr>
    </w:p>
    <w:p w14:paraId="525D4847" w14:textId="3AFCECF1" w:rsidR="001168D0" w:rsidRDefault="001168D0" w:rsidP="00B22723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278079" w:themeColor="accent6" w:themeShade="BF"/>
          <w:sz w:val="32"/>
        </w:rPr>
      </w:pPr>
      <w:r w:rsidRPr="001168D0">
        <w:rPr>
          <w:rFonts w:ascii="Bahnschrift" w:hAnsi="Bahnschrift"/>
          <w:color w:val="278079" w:themeColor="accent6" w:themeShade="BF"/>
          <w:sz w:val="32"/>
        </w:rPr>
        <w:t xml:space="preserve">Ponga un ejemplo de una red privada de cada clase donde indique la dirección de red, la dirección de broadcast, la máscara de red predeterminada, la primera </w:t>
      </w:r>
      <w:proofErr w:type="spellStart"/>
      <w:r w:rsidRPr="001168D0">
        <w:rPr>
          <w:rFonts w:ascii="Bahnschrift" w:hAnsi="Bahnschrift"/>
          <w:color w:val="278079" w:themeColor="accent6" w:themeShade="BF"/>
          <w:sz w:val="32"/>
        </w:rPr>
        <w:t>ip</w:t>
      </w:r>
      <w:proofErr w:type="spellEnd"/>
      <w:r w:rsidRPr="001168D0">
        <w:rPr>
          <w:rFonts w:ascii="Bahnschrift" w:hAnsi="Bahnschrift"/>
          <w:color w:val="278079" w:themeColor="accent6" w:themeShade="BF"/>
          <w:sz w:val="32"/>
        </w:rPr>
        <w:t xml:space="preserve"> valida y la última </w:t>
      </w:r>
      <w:proofErr w:type="spellStart"/>
      <w:r w:rsidRPr="001168D0">
        <w:rPr>
          <w:rFonts w:ascii="Bahnschrift" w:hAnsi="Bahnschrift"/>
          <w:color w:val="278079" w:themeColor="accent6" w:themeShade="BF"/>
          <w:sz w:val="32"/>
        </w:rPr>
        <w:t>ip</w:t>
      </w:r>
      <w:proofErr w:type="spellEnd"/>
      <w:r w:rsidRPr="001168D0">
        <w:rPr>
          <w:rFonts w:ascii="Bahnschrift" w:hAnsi="Bahnschrift"/>
          <w:color w:val="278079" w:themeColor="accent6" w:themeShade="BF"/>
          <w:sz w:val="32"/>
        </w:rPr>
        <w:t xml:space="preserve"> valida. Explique cómo se calcula el número de hosts por red que puede tener una red de cada una de las clases de direcciones IP utilizando la máscara de red predeterminada.</w:t>
      </w:r>
    </w:p>
    <w:p w14:paraId="4CDC9497" w14:textId="2FB733AC" w:rsidR="00B22723" w:rsidRDefault="00B22723" w:rsidP="004C7CD5">
      <w:pPr>
        <w:pStyle w:val="Contenido"/>
      </w:pPr>
    </w:p>
    <w:p w14:paraId="21EAAF31" w14:textId="48AAD1FF" w:rsidR="00036DE8" w:rsidRPr="002B589C" w:rsidRDefault="0073299E" w:rsidP="00B22723">
      <w:pPr>
        <w:ind w:left="720"/>
        <w:jc w:val="both"/>
        <w:rPr>
          <w:rFonts w:ascii="Segoe UI" w:hAnsi="Segoe UI" w:cs="Segoe UI"/>
          <w:color w:val="1A5550" w:themeColor="accent6" w:themeShade="80"/>
        </w:rPr>
      </w:pPr>
      <w:r w:rsidRPr="002B589C">
        <w:rPr>
          <w:rFonts w:ascii="Segoe UI" w:hAnsi="Segoe UI" w:cs="Segoe UI"/>
          <w:color w:val="1A5550" w:themeColor="accent6" w:themeShade="80"/>
        </w:rPr>
        <w:t>Clase A</w:t>
      </w:r>
      <w:r w:rsidR="00036DE8" w:rsidRPr="002B589C">
        <w:rPr>
          <w:rFonts w:ascii="Segoe UI" w:hAnsi="Segoe UI" w:cs="Segoe UI"/>
          <w:color w:val="1A5550" w:themeColor="accent6" w:themeShade="80"/>
        </w:rPr>
        <w:t>:</w:t>
      </w:r>
    </w:p>
    <w:p w14:paraId="5C4710A8" w14:textId="77777777" w:rsidR="002B589C" w:rsidRPr="004C7CD5" w:rsidRDefault="002B589C" w:rsidP="00B22723">
      <w:pPr>
        <w:ind w:left="720"/>
        <w:jc w:val="both"/>
        <w:rPr>
          <w:rFonts w:ascii="Segoe UI" w:hAnsi="Segoe UI" w:cs="Segoe UI"/>
          <w:color w:val="auto"/>
        </w:rPr>
      </w:pPr>
    </w:p>
    <w:p w14:paraId="33888427" w14:textId="1F0B95F0" w:rsidR="00B22723" w:rsidRPr="002B589C" w:rsidRDefault="00036DE8" w:rsidP="002B589C">
      <w:pPr>
        <w:pStyle w:val="Prrafodelista"/>
        <w:numPr>
          <w:ilvl w:val="0"/>
          <w:numId w:val="25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IP red </w:t>
      </w:r>
      <w:r w:rsidRPr="00036DE8">
        <w:sym w:font="Wingdings" w:char="F0E0"/>
      </w:r>
      <w:r w:rsidRPr="002B589C">
        <w:rPr>
          <w:rFonts w:ascii="Segoe UI" w:hAnsi="Segoe UI" w:cs="Segoe UI"/>
          <w:bCs/>
        </w:rPr>
        <w:t xml:space="preserve"> </w:t>
      </w:r>
      <w:r w:rsidR="0073299E" w:rsidRPr="002B589C">
        <w:rPr>
          <w:rFonts w:ascii="Segoe UI" w:hAnsi="Segoe UI" w:cs="Segoe UI"/>
          <w:bCs/>
        </w:rPr>
        <w:t>10.</w:t>
      </w:r>
      <w:r w:rsidRPr="002B589C">
        <w:rPr>
          <w:rFonts w:ascii="Segoe UI" w:hAnsi="Segoe UI" w:cs="Segoe UI"/>
          <w:bCs/>
        </w:rPr>
        <w:t>0.0.0</w:t>
      </w:r>
    </w:p>
    <w:p w14:paraId="1CCA798A" w14:textId="47D556A3" w:rsidR="000D4184" w:rsidRPr="002B589C" w:rsidRDefault="000D4184" w:rsidP="002B589C">
      <w:pPr>
        <w:pStyle w:val="Prrafodelista"/>
        <w:numPr>
          <w:ilvl w:val="0"/>
          <w:numId w:val="25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Broadcast </w:t>
      </w:r>
      <w:r w:rsidRPr="000D4184">
        <w:sym w:font="Wingdings" w:char="F0E0"/>
      </w:r>
      <w:r w:rsidRPr="002B589C">
        <w:rPr>
          <w:rFonts w:ascii="Segoe UI" w:hAnsi="Segoe UI" w:cs="Segoe UI"/>
          <w:bCs/>
        </w:rPr>
        <w:t xml:space="preserve"> 10.255.255.255</w:t>
      </w:r>
    </w:p>
    <w:p w14:paraId="5E697C10" w14:textId="52896BDB" w:rsidR="000D4184" w:rsidRPr="002B589C" w:rsidRDefault="000D4184" w:rsidP="002B589C">
      <w:pPr>
        <w:pStyle w:val="Prrafodelista"/>
        <w:numPr>
          <w:ilvl w:val="0"/>
          <w:numId w:val="25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Máscara </w:t>
      </w:r>
      <w:r w:rsidRPr="000D4184">
        <w:sym w:font="Wingdings" w:char="F0E0"/>
      </w:r>
      <w:r w:rsidRPr="002B589C">
        <w:rPr>
          <w:rFonts w:ascii="Segoe UI" w:hAnsi="Segoe UI" w:cs="Segoe UI"/>
          <w:bCs/>
        </w:rPr>
        <w:t xml:space="preserve"> 255.0.0.0</w:t>
      </w:r>
    </w:p>
    <w:p w14:paraId="7CFB823A" w14:textId="534F8958" w:rsidR="000D4184" w:rsidRPr="002B589C" w:rsidRDefault="002227DF" w:rsidP="002B589C">
      <w:pPr>
        <w:pStyle w:val="Prrafodelista"/>
        <w:numPr>
          <w:ilvl w:val="0"/>
          <w:numId w:val="25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Primera IP </w:t>
      </w:r>
      <w:r w:rsidRPr="002227DF">
        <w:sym w:font="Wingdings" w:char="F0E0"/>
      </w:r>
      <w:r w:rsidRPr="002B589C">
        <w:rPr>
          <w:rFonts w:ascii="Segoe UI" w:hAnsi="Segoe UI" w:cs="Segoe UI"/>
          <w:bCs/>
        </w:rPr>
        <w:t xml:space="preserve"> 10.0.0.1</w:t>
      </w:r>
    </w:p>
    <w:p w14:paraId="2D54C66B" w14:textId="05EE877D" w:rsidR="002227DF" w:rsidRPr="002B589C" w:rsidRDefault="002227DF" w:rsidP="002B589C">
      <w:pPr>
        <w:pStyle w:val="Prrafodelista"/>
        <w:numPr>
          <w:ilvl w:val="0"/>
          <w:numId w:val="25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Última IP </w:t>
      </w:r>
      <w:r w:rsidRPr="002227DF">
        <w:sym w:font="Wingdings" w:char="F0E0"/>
      </w:r>
      <w:r w:rsidRPr="002B589C">
        <w:rPr>
          <w:rFonts w:ascii="Segoe UI" w:hAnsi="Segoe UI" w:cs="Segoe UI"/>
          <w:bCs/>
        </w:rPr>
        <w:t xml:space="preserve"> 10.255.255.254</w:t>
      </w:r>
    </w:p>
    <w:p w14:paraId="22461844" w14:textId="7F4FBCAE" w:rsidR="00B22723" w:rsidRDefault="00B22723" w:rsidP="002227DF">
      <w:pPr>
        <w:pStyle w:val="Contenido"/>
      </w:pPr>
    </w:p>
    <w:p w14:paraId="3106675B" w14:textId="5DB7E98B" w:rsidR="00331E4C" w:rsidRDefault="00331E4C" w:rsidP="002227DF">
      <w:pPr>
        <w:pStyle w:val="Contenido"/>
      </w:pPr>
    </w:p>
    <w:p w14:paraId="73877161" w14:textId="2E15880E" w:rsidR="00331E4C" w:rsidRDefault="00331E4C" w:rsidP="002227DF">
      <w:pPr>
        <w:pStyle w:val="Contenido"/>
      </w:pPr>
    </w:p>
    <w:p w14:paraId="0B1157A2" w14:textId="335B8D76" w:rsidR="00331E4C" w:rsidRDefault="00331E4C" w:rsidP="002227DF">
      <w:pPr>
        <w:pStyle w:val="Contenido"/>
      </w:pPr>
    </w:p>
    <w:p w14:paraId="5A4EB6C4" w14:textId="77777777" w:rsidR="00331E4C" w:rsidRDefault="00331E4C" w:rsidP="002227DF">
      <w:pPr>
        <w:pStyle w:val="Contenido"/>
      </w:pPr>
    </w:p>
    <w:p w14:paraId="2D522AFA" w14:textId="3DC1B00D" w:rsidR="002227DF" w:rsidRDefault="002227DF" w:rsidP="002227DF">
      <w:pPr>
        <w:ind w:left="720"/>
        <w:jc w:val="both"/>
        <w:rPr>
          <w:rFonts w:ascii="Segoe UI" w:hAnsi="Segoe UI" w:cs="Segoe UI"/>
          <w:color w:val="1A5550" w:themeColor="accent6" w:themeShade="80"/>
        </w:rPr>
      </w:pPr>
      <w:r w:rsidRPr="002B589C">
        <w:rPr>
          <w:rFonts w:ascii="Segoe UI" w:hAnsi="Segoe UI" w:cs="Segoe UI"/>
          <w:color w:val="1A5550" w:themeColor="accent6" w:themeShade="80"/>
        </w:rPr>
        <w:lastRenderedPageBreak/>
        <w:t>Clase B:</w:t>
      </w:r>
    </w:p>
    <w:p w14:paraId="4A8BB90A" w14:textId="77777777" w:rsidR="002B589C" w:rsidRPr="002B589C" w:rsidRDefault="002B589C" w:rsidP="002227DF">
      <w:pPr>
        <w:ind w:left="720"/>
        <w:jc w:val="both"/>
        <w:rPr>
          <w:rFonts w:ascii="Segoe UI" w:hAnsi="Segoe UI" w:cs="Segoe UI"/>
          <w:color w:val="1A5550" w:themeColor="accent6" w:themeShade="80"/>
        </w:rPr>
      </w:pPr>
    </w:p>
    <w:p w14:paraId="44477776" w14:textId="717AFAF8" w:rsidR="002227DF" w:rsidRPr="002B589C" w:rsidRDefault="002227DF" w:rsidP="002B589C">
      <w:pPr>
        <w:pStyle w:val="Prrafodelista"/>
        <w:numPr>
          <w:ilvl w:val="0"/>
          <w:numId w:val="26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IP red </w:t>
      </w:r>
      <w:r w:rsidRPr="00036DE8">
        <w:sym w:font="Wingdings" w:char="F0E0"/>
      </w:r>
      <w:r w:rsidRPr="002B589C">
        <w:rPr>
          <w:rFonts w:ascii="Segoe UI" w:hAnsi="Segoe UI" w:cs="Segoe UI"/>
          <w:bCs/>
        </w:rPr>
        <w:t xml:space="preserve"> 127.</w:t>
      </w:r>
      <w:r w:rsidR="00E601E5" w:rsidRPr="002B589C">
        <w:rPr>
          <w:rFonts w:ascii="Segoe UI" w:hAnsi="Segoe UI" w:cs="Segoe UI"/>
          <w:bCs/>
        </w:rPr>
        <w:t>17.0.0</w:t>
      </w:r>
    </w:p>
    <w:p w14:paraId="04BEBE04" w14:textId="653B27C7" w:rsidR="002227DF" w:rsidRPr="002B589C" w:rsidRDefault="002227DF" w:rsidP="002B589C">
      <w:pPr>
        <w:pStyle w:val="Prrafodelista"/>
        <w:numPr>
          <w:ilvl w:val="0"/>
          <w:numId w:val="26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Broadcast </w:t>
      </w:r>
      <w:r w:rsidRPr="000D4184">
        <w:sym w:font="Wingdings" w:char="F0E0"/>
      </w:r>
      <w:r w:rsidRPr="002B589C">
        <w:rPr>
          <w:rFonts w:ascii="Segoe UI" w:hAnsi="Segoe UI" w:cs="Segoe UI"/>
          <w:bCs/>
        </w:rPr>
        <w:t xml:space="preserve"> </w:t>
      </w:r>
      <w:r w:rsidR="00E601E5" w:rsidRPr="002B589C">
        <w:rPr>
          <w:rFonts w:ascii="Segoe UI" w:hAnsi="Segoe UI" w:cs="Segoe UI"/>
          <w:bCs/>
        </w:rPr>
        <w:t>127</w:t>
      </w:r>
      <w:r w:rsidRPr="002B589C">
        <w:rPr>
          <w:rFonts w:ascii="Segoe UI" w:hAnsi="Segoe UI" w:cs="Segoe UI"/>
          <w:bCs/>
        </w:rPr>
        <w:t>.</w:t>
      </w:r>
      <w:r w:rsidR="00E601E5" w:rsidRPr="002B589C">
        <w:rPr>
          <w:rFonts w:ascii="Segoe UI" w:hAnsi="Segoe UI" w:cs="Segoe UI"/>
          <w:bCs/>
        </w:rPr>
        <w:t>17</w:t>
      </w:r>
      <w:r w:rsidRPr="002B589C">
        <w:rPr>
          <w:rFonts w:ascii="Segoe UI" w:hAnsi="Segoe UI" w:cs="Segoe UI"/>
          <w:bCs/>
        </w:rPr>
        <w:t>.255.255</w:t>
      </w:r>
    </w:p>
    <w:p w14:paraId="248C5242" w14:textId="0380BE88" w:rsidR="002227DF" w:rsidRPr="002B589C" w:rsidRDefault="002227DF" w:rsidP="002B589C">
      <w:pPr>
        <w:pStyle w:val="Prrafodelista"/>
        <w:numPr>
          <w:ilvl w:val="0"/>
          <w:numId w:val="26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Máscara </w:t>
      </w:r>
      <w:r w:rsidRPr="000D4184">
        <w:sym w:font="Wingdings" w:char="F0E0"/>
      </w:r>
      <w:r w:rsidRPr="002B589C">
        <w:rPr>
          <w:rFonts w:ascii="Segoe UI" w:hAnsi="Segoe UI" w:cs="Segoe UI"/>
          <w:bCs/>
        </w:rPr>
        <w:t xml:space="preserve"> 255.</w:t>
      </w:r>
      <w:r w:rsidR="00E601E5" w:rsidRPr="002B589C">
        <w:rPr>
          <w:rFonts w:ascii="Segoe UI" w:hAnsi="Segoe UI" w:cs="Segoe UI"/>
          <w:bCs/>
        </w:rPr>
        <w:t>255</w:t>
      </w:r>
      <w:r w:rsidRPr="002B589C">
        <w:rPr>
          <w:rFonts w:ascii="Segoe UI" w:hAnsi="Segoe UI" w:cs="Segoe UI"/>
          <w:bCs/>
        </w:rPr>
        <w:t>.0.0</w:t>
      </w:r>
    </w:p>
    <w:p w14:paraId="363C674C" w14:textId="398EE070" w:rsidR="002227DF" w:rsidRPr="002B589C" w:rsidRDefault="002227DF" w:rsidP="002B589C">
      <w:pPr>
        <w:pStyle w:val="Prrafodelista"/>
        <w:numPr>
          <w:ilvl w:val="0"/>
          <w:numId w:val="26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Primera IP </w:t>
      </w:r>
      <w:r w:rsidRPr="002227DF">
        <w:sym w:font="Wingdings" w:char="F0E0"/>
      </w:r>
      <w:r w:rsidRPr="002B589C">
        <w:rPr>
          <w:rFonts w:ascii="Segoe UI" w:hAnsi="Segoe UI" w:cs="Segoe UI"/>
          <w:bCs/>
        </w:rPr>
        <w:t xml:space="preserve"> </w:t>
      </w:r>
      <w:r w:rsidR="00E601E5" w:rsidRPr="002B589C">
        <w:rPr>
          <w:rFonts w:ascii="Segoe UI" w:hAnsi="Segoe UI" w:cs="Segoe UI"/>
          <w:bCs/>
        </w:rPr>
        <w:t>127</w:t>
      </w:r>
      <w:r w:rsidRPr="002B589C">
        <w:rPr>
          <w:rFonts w:ascii="Segoe UI" w:hAnsi="Segoe UI" w:cs="Segoe UI"/>
          <w:bCs/>
        </w:rPr>
        <w:t>.</w:t>
      </w:r>
      <w:r w:rsidR="00E601E5" w:rsidRPr="002B589C">
        <w:rPr>
          <w:rFonts w:ascii="Segoe UI" w:hAnsi="Segoe UI" w:cs="Segoe UI"/>
          <w:bCs/>
        </w:rPr>
        <w:t>17</w:t>
      </w:r>
      <w:r w:rsidRPr="002B589C">
        <w:rPr>
          <w:rFonts w:ascii="Segoe UI" w:hAnsi="Segoe UI" w:cs="Segoe UI"/>
          <w:bCs/>
        </w:rPr>
        <w:t>.0.1</w:t>
      </w:r>
    </w:p>
    <w:p w14:paraId="4653A6BA" w14:textId="35CE9910" w:rsidR="002227DF" w:rsidRPr="002B589C" w:rsidRDefault="002227DF" w:rsidP="002B589C">
      <w:pPr>
        <w:pStyle w:val="Prrafodelista"/>
        <w:numPr>
          <w:ilvl w:val="0"/>
          <w:numId w:val="26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Última IP </w:t>
      </w:r>
      <w:r w:rsidRPr="002227DF">
        <w:sym w:font="Wingdings" w:char="F0E0"/>
      </w:r>
      <w:r w:rsidRPr="002B589C">
        <w:rPr>
          <w:rFonts w:ascii="Segoe UI" w:hAnsi="Segoe UI" w:cs="Segoe UI"/>
          <w:bCs/>
        </w:rPr>
        <w:t xml:space="preserve"> 1</w:t>
      </w:r>
      <w:r w:rsidR="00E601E5" w:rsidRPr="002B589C">
        <w:rPr>
          <w:rFonts w:ascii="Segoe UI" w:hAnsi="Segoe UI" w:cs="Segoe UI"/>
          <w:bCs/>
        </w:rPr>
        <w:t>27</w:t>
      </w:r>
      <w:r w:rsidRPr="002B589C">
        <w:rPr>
          <w:rFonts w:ascii="Segoe UI" w:hAnsi="Segoe UI" w:cs="Segoe UI"/>
          <w:bCs/>
        </w:rPr>
        <w:t>.</w:t>
      </w:r>
      <w:r w:rsidR="00E601E5" w:rsidRPr="002B589C">
        <w:rPr>
          <w:rFonts w:ascii="Segoe UI" w:hAnsi="Segoe UI" w:cs="Segoe UI"/>
          <w:bCs/>
        </w:rPr>
        <w:t>17</w:t>
      </w:r>
      <w:r w:rsidRPr="002B589C">
        <w:rPr>
          <w:rFonts w:ascii="Segoe UI" w:hAnsi="Segoe UI" w:cs="Segoe UI"/>
          <w:bCs/>
        </w:rPr>
        <w:t>.255.254</w:t>
      </w:r>
    </w:p>
    <w:p w14:paraId="1887D063" w14:textId="122FF86D" w:rsidR="002227DF" w:rsidRDefault="002227DF" w:rsidP="002227DF">
      <w:pPr>
        <w:pStyle w:val="Contenido"/>
      </w:pPr>
    </w:p>
    <w:p w14:paraId="00572930" w14:textId="1314CA27" w:rsidR="002227DF" w:rsidRDefault="002227DF" w:rsidP="002227DF">
      <w:pPr>
        <w:ind w:left="720"/>
        <w:jc w:val="both"/>
        <w:rPr>
          <w:rFonts w:ascii="Segoe UI" w:hAnsi="Segoe UI" w:cs="Segoe UI"/>
          <w:color w:val="1A5550" w:themeColor="accent6" w:themeShade="80"/>
        </w:rPr>
      </w:pPr>
      <w:r w:rsidRPr="002B589C">
        <w:rPr>
          <w:rFonts w:ascii="Segoe UI" w:hAnsi="Segoe UI" w:cs="Segoe UI"/>
          <w:color w:val="1A5550" w:themeColor="accent6" w:themeShade="80"/>
        </w:rPr>
        <w:t>Clase C:</w:t>
      </w:r>
    </w:p>
    <w:p w14:paraId="1F9BF98F" w14:textId="77777777" w:rsidR="002B589C" w:rsidRPr="002B589C" w:rsidRDefault="002B589C" w:rsidP="002227DF">
      <w:pPr>
        <w:ind w:left="720"/>
        <w:jc w:val="both"/>
        <w:rPr>
          <w:rFonts w:ascii="Segoe UI" w:hAnsi="Segoe UI" w:cs="Segoe UI"/>
          <w:color w:val="1A5550" w:themeColor="accent6" w:themeShade="80"/>
        </w:rPr>
      </w:pPr>
    </w:p>
    <w:p w14:paraId="2AD3C019" w14:textId="1FEA1B3C" w:rsidR="002227DF" w:rsidRPr="002B589C" w:rsidRDefault="002227DF" w:rsidP="002B589C">
      <w:pPr>
        <w:pStyle w:val="Prrafodelista"/>
        <w:numPr>
          <w:ilvl w:val="0"/>
          <w:numId w:val="27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IP red </w:t>
      </w:r>
      <w:r w:rsidRPr="00036DE8">
        <w:sym w:font="Wingdings" w:char="F0E0"/>
      </w:r>
      <w:r w:rsidRPr="002B589C">
        <w:rPr>
          <w:rFonts w:ascii="Segoe UI" w:hAnsi="Segoe UI" w:cs="Segoe UI"/>
          <w:bCs/>
        </w:rPr>
        <w:t xml:space="preserve"> </w:t>
      </w:r>
      <w:r w:rsidR="00E601E5" w:rsidRPr="002B589C">
        <w:rPr>
          <w:rFonts w:ascii="Segoe UI" w:hAnsi="Segoe UI" w:cs="Segoe UI"/>
          <w:bCs/>
        </w:rPr>
        <w:t>192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168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1</w:t>
      </w:r>
      <w:r w:rsidRPr="002B589C">
        <w:rPr>
          <w:rFonts w:ascii="Segoe UI" w:hAnsi="Segoe UI" w:cs="Segoe UI"/>
          <w:bCs/>
        </w:rPr>
        <w:t>.0</w:t>
      </w:r>
    </w:p>
    <w:p w14:paraId="187D58A0" w14:textId="1D09E808" w:rsidR="002227DF" w:rsidRPr="002B589C" w:rsidRDefault="002227DF" w:rsidP="002B589C">
      <w:pPr>
        <w:pStyle w:val="Prrafodelista"/>
        <w:numPr>
          <w:ilvl w:val="0"/>
          <w:numId w:val="27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Broadcast </w:t>
      </w:r>
      <w:r w:rsidRPr="000D4184">
        <w:sym w:font="Wingdings" w:char="F0E0"/>
      </w:r>
      <w:r w:rsidRPr="002B589C">
        <w:rPr>
          <w:rFonts w:ascii="Segoe UI" w:hAnsi="Segoe UI" w:cs="Segoe UI"/>
          <w:bCs/>
        </w:rPr>
        <w:t xml:space="preserve"> </w:t>
      </w:r>
      <w:r w:rsidR="00E2313E" w:rsidRPr="002B589C">
        <w:rPr>
          <w:rFonts w:ascii="Segoe UI" w:hAnsi="Segoe UI" w:cs="Segoe UI"/>
          <w:bCs/>
        </w:rPr>
        <w:t>192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168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1</w:t>
      </w:r>
      <w:r w:rsidRPr="002B589C">
        <w:rPr>
          <w:rFonts w:ascii="Segoe UI" w:hAnsi="Segoe UI" w:cs="Segoe UI"/>
          <w:bCs/>
        </w:rPr>
        <w:t>.255</w:t>
      </w:r>
    </w:p>
    <w:p w14:paraId="1BBDB650" w14:textId="74060F06" w:rsidR="002227DF" w:rsidRPr="002B589C" w:rsidRDefault="002227DF" w:rsidP="002B589C">
      <w:pPr>
        <w:pStyle w:val="Prrafodelista"/>
        <w:numPr>
          <w:ilvl w:val="0"/>
          <w:numId w:val="27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Máscara </w:t>
      </w:r>
      <w:r w:rsidRPr="000D4184">
        <w:sym w:font="Wingdings" w:char="F0E0"/>
      </w:r>
      <w:r w:rsidRPr="002B589C">
        <w:rPr>
          <w:rFonts w:ascii="Segoe UI" w:hAnsi="Segoe UI" w:cs="Segoe UI"/>
          <w:bCs/>
        </w:rPr>
        <w:t xml:space="preserve"> 255.</w:t>
      </w:r>
      <w:r w:rsidR="00E2313E" w:rsidRPr="002B589C">
        <w:rPr>
          <w:rFonts w:ascii="Segoe UI" w:hAnsi="Segoe UI" w:cs="Segoe UI"/>
          <w:bCs/>
        </w:rPr>
        <w:t>255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255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0</w:t>
      </w:r>
    </w:p>
    <w:p w14:paraId="5807D9C7" w14:textId="7F7B75F6" w:rsidR="002227DF" w:rsidRPr="002B589C" w:rsidRDefault="002227DF" w:rsidP="002B589C">
      <w:pPr>
        <w:pStyle w:val="Prrafodelista"/>
        <w:numPr>
          <w:ilvl w:val="0"/>
          <w:numId w:val="27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Primera IP </w:t>
      </w:r>
      <w:r w:rsidRPr="002227DF">
        <w:sym w:font="Wingdings" w:char="F0E0"/>
      </w:r>
      <w:r w:rsidRPr="002B589C">
        <w:rPr>
          <w:rFonts w:ascii="Segoe UI" w:hAnsi="Segoe UI" w:cs="Segoe UI"/>
          <w:bCs/>
        </w:rPr>
        <w:t xml:space="preserve"> </w:t>
      </w:r>
      <w:r w:rsidR="00E2313E" w:rsidRPr="002B589C">
        <w:rPr>
          <w:rFonts w:ascii="Segoe UI" w:hAnsi="Segoe UI" w:cs="Segoe UI"/>
          <w:bCs/>
        </w:rPr>
        <w:t>192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168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1</w:t>
      </w:r>
      <w:r w:rsidRPr="002B589C">
        <w:rPr>
          <w:rFonts w:ascii="Segoe UI" w:hAnsi="Segoe UI" w:cs="Segoe UI"/>
          <w:bCs/>
        </w:rPr>
        <w:t>.1</w:t>
      </w:r>
    </w:p>
    <w:p w14:paraId="403A8268" w14:textId="1C9DEF57" w:rsidR="002227DF" w:rsidRPr="002B589C" w:rsidRDefault="002227DF" w:rsidP="002B589C">
      <w:pPr>
        <w:pStyle w:val="Prrafodelista"/>
        <w:numPr>
          <w:ilvl w:val="0"/>
          <w:numId w:val="27"/>
        </w:numPr>
        <w:jc w:val="both"/>
        <w:rPr>
          <w:rFonts w:ascii="Segoe UI" w:hAnsi="Segoe UI" w:cs="Segoe UI"/>
          <w:bCs/>
        </w:rPr>
      </w:pPr>
      <w:r w:rsidRPr="002B589C">
        <w:rPr>
          <w:rFonts w:ascii="Segoe UI" w:hAnsi="Segoe UI" w:cs="Segoe UI"/>
          <w:bCs/>
        </w:rPr>
        <w:t xml:space="preserve">Última IP </w:t>
      </w:r>
      <w:r w:rsidRPr="002227DF">
        <w:sym w:font="Wingdings" w:char="F0E0"/>
      </w:r>
      <w:r w:rsidRPr="002B589C">
        <w:rPr>
          <w:rFonts w:ascii="Segoe UI" w:hAnsi="Segoe UI" w:cs="Segoe UI"/>
          <w:bCs/>
        </w:rPr>
        <w:t xml:space="preserve"> 1</w:t>
      </w:r>
      <w:r w:rsidR="00E2313E" w:rsidRPr="002B589C">
        <w:rPr>
          <w:rFonts w:ascii="Segoe UI" w:hAnsi="Segoe UI" w:cs="Segoe UI"/>
          <w:bCs/>
        </w:rPr>
        <w:t>92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168</w:t>
      </w:r>
      <w:r w:rsidRPr="002B589C">
        <w:rPr>
          <w:rFonts w:ascii="Segoe UI" w:hAnsi="Segoe UI" w:cs="Segoe UI"/>
          <w:bCs/>
        </w:rPr>
        <w:t>.</w:t>
      </w:r>
      <w:r w:rsidR="00E2313E" w:rsidRPr="002B589C">
        <w:rPr>
          <w:rFonts w:ascii="Segoe UI" w:hAnsi="Segoe UI" w:cs="Segoe UI"/>
          <w:bCs/>
        </w:rPr>
        <w:t>1</w:t>
      </w:r>
      <w:r w:rsidRPr="002B589C">
        <w:rPr>
          <w:rFonts w:ascii="Segoe UI" w:hAnsi="Segoe UI" w:cs="Segoe UI"/>
          <w:bCs/>
        </w:rPr>
        <w:t>.254</w:t>
      </w:r>
    </w:p>
    <w:p w14:paraId="4C4BC62F" w14:textId="77777777" w:rsidR="00E2313E" w:rsidRPr="001168D0" w:rsidRDefault="00E2313E" w:rsidP="00E2313E">
      <w:pPr>
        <w:pStyle w:val="Contenido"/>
      </w:pPr>
    </w:p>
    <w:p w14:paraId="5FAAB5AA" w14:textId="06B8742D" w:rsidR="001168D0" w:rsidRDefault="001168D0" w:rsidP="00E2313E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278079" w:themeColor="accent6" w:themeShade="BF"/>
          <w:sz w:val="32"/>
        </w:rPr>
      </w:pPr>
      <w:r w:rsidRPr="001168D0">
        <w:rPr>
          <w:rFonts w:ascii="Bahnschrift" w:hAnsi="Bahnschrift"/>
          <w:color w:val="278079" w:themeColor="accent6" w:themeShade="BF"/>
          <w:sz w:val="32"/>
        </w:rPr>
        <w:t xml:space="preserve">Cambia las siguientes direcciones IP de notación decimal-punto a notación binaria. Indique partiendo de la notación en binario a que clase pertenecen y por qué. Indique si están destinadas a redes públicas o privadas. </w:t>
      </w:r>
    </w:p>
    <w:p w14:paraId="7AD98B0D" w14:textId="77777777" w:rsidR="00E2313E" w:rsidRPr="001168D0" w:rsidRDefault="00E2313E" w:rsidP="002B589C">
      <w:pPr>
        <w:pStyle w:val="Contenido"/>
      </w:pPr>
    </w:p>
    <w:p w14:paraId="41AC5A32" w14:textId="7AE68ED2" w:rsidR="00E2313E" w:rsidRDefault="001168D0" w:rsidP="00E2313E">
      <w:pPr>
        <w:ind w:left="720"/>
        <w:rPr>
          <w:rFonts w:ascii="Segoe UI" w:hAnsi="Segoe UI" w:cs="Segoe UI"/>
          <w:b w:val="0"/>
          <w:bCs/>
          <w:color w:val="1A5550" w:themeColor="accent6" w:themeShade="80"/>
        </w:rPr>
      </w:pPr>
      <w:r w:rsidRPr="00E2313E">
        <w:rPr>
          <w:rFonts w:ascii="Segoe UI" w:hAnsi="Segoe UI" w:cs="Segoe UI"/>
          <w:b w:val="0"/>
          <w:bCs/>
          <w:color w:val="1A5550" w:themeColor="accent6" w:themeShade="80"/>
        </w:rPr>
        <w:t>a.</w:t>
      </w:r>
      <w:r w:rsidRPr="00E2313E">
        <w:rPr>
          <w:rFonts w:ascii="Segoe UI" w:hAnsi="Segoe UI" w:cs="Segoe UI"/>
          <w:b w:val="0"/>
          <w:bCs/>
          <w:color w:val="1A5550" w:themeColor="accent6" w:themeShade="80"/>
        </w:rPr>
        <w:tab/>
        <w:t>129.314.2.8</w:t>
      </w:r>
    </w:p>
    <w:p w14:paraId="360A8F7F" w14:textId="77777777" w:rsidR="007C734E" w:rsidRDefault="007C734E" w:rsidP="00E2313E">
      <w:pPr>
        <w:ind w:left="720"/>
        <w:rPr>
          <w:rFonts w:ascii="Segoe UI" w:hAnsi="Segoe UI" w:cs="Segoe UI"/>
          <w:b w:val="0"/>
          <w:bCs/>
          <w:color w:val="1A5550" w:themeColor="accent6" w:themeShade="80"/>
        </w:rPr>
      </w:pPr>
    </w:p>
    <w:p w14:paraId="69DB6A54" w14:textId="5B383D29" w:rsidR="00E2313E" w:rsidRDefault="007C734E" w:rsidP="00E2313E">
      <w:pPr>
        <w:ind w:left="720"/>
        <w:rPr>
          <w:rFonts w:ascii="Segoe UI" w:hAnsi="Segoe UI" w:cs="Segoe UI"/>
          <w:b w:val="0"/>
          <w:bCs/>
          <w:color w:val="1A5550" w:themeColor="accent6" w:themeShade="80"/>
        </w:rPr>
      </w:pPr>
      <w:r>
        <w:rPr>
          <w:rFonts w:ascii="Segoe UI" w:hAnsi="Segoe UI" w:cs="Segoe UI"/>
          <w:b w:val="0"/>
          <w:bCs/>
          <w:color w:val="auto"/>
        </w:rPr>
        <w:t>No es válida.</w:t>
      </w:r>
    </w:p>
    <w:p w14:paraId="6D82BC12" w14:textId="77777777" w:rsidR="00E2313E" w:rsidRPr="00E2313E" w:rsidRDefault="00E2313E" w:rsidP="00E2313E">
      <w:pPr>
        <w:ind w:left="720"/>
        <w:rPr>
          <w:rFonts w:ascii="Segoe UI" w:hAnsi="Segoe UI" w:cs="Segoe UI"/>
          <w:b w:val="0"/>
          <w:bCs/>
          <w:color w:val="1A5550" w:themeColor="accent6" w:themeShade="80"/>
        </w:rPr>
      </w:pPr>
    </w:p>
    <w:p w14:paraId="5BD3B7AB" w14:textId="37C7F49D" w:rsidR="001168D0" w:rsidRDefault="001168D0" w:rsidP="00E2313E">
      <w:pPr>
        <w:ind w:left="720"/>
        <w:rPr>
          <w:rFonts w:ascii="Segoe UI" w:hAnsi="Segoe UI" w:cs="Segoe UI"/>
          <w:b w:val="0"/>
          <w:bCs/>
          <w:color w:val="1A5550" w:themeColor="accent6" w:themeShade="80"/>
        </w:rPr>
      </w:pPr>
      <w:r w:rsidRPr="00E2313E">
        <w:rPr>
          <w:rFonts w:ascii="Segoe UI" w:hAnsi="Segoe UI" w:cs="Segoe UI"/>
          <w:b w:val="0"/>
          <w:bCs/>
          <w:color w:val="1A5550" w:themeColor="accent6" w:themeShade="80"/>
        </w:rPr>
        <w:t>b.</w:t>
      </w:r>
      <w:r w:rsidRPr="00E2313E">
        <w:rPr>
          <w:rFonts w:ascii="Segoe UI" w:hAnsi="Segoe UI" w:cs="Segoe UI"/>
          <w:b w:val="0"/>
          <w:bCs/>
          <w:color w:val="1A5550" w:themeColor="accent6" w:themeShade="80"/>
        </w:rPr>
        <w:tab/>
        <w:t>10.14.6.8</w:t>
      </w:r>
      <w:r w:rsidR="007C734E">
        <w:rPr>
          <w:rFonts w:ascii="Segoe UI" w:hAnsi="Segoe UI" w:cs="Segoe UI"/>
          <w:b w:val="0"/>
          <w:bCs/>
          <w:color w:val="1A5550" w:themeColor="accent6" w:themeShade="80"/>
        </w:rPr>
        <w:t xml:space="preserve"> </w:t>
      </w:r>
      <w:r w:rsidR="004C7CD5" w:rsidRPr="004C7CD5">
        <w:rPr>
          <w:rFonts w:ascii="Segoe UI" w:hAnsi="Segoe UI" w:cs="Segoe UI"/>
          <w:b w:val="0"/>
          <w:bCs/>
          <w:color w:val="auto"/>
        </w:rPr>
        <w:sym w:font="Wingdings" w:char="F0E0"/>
      </w:r>
      <w:r w:rsidR="007C734E" w:rsidRPr="004C7CD5">
        <w:rPr>
          <w:rFonts w:ascii="Segoe UI" w:hAnsi="Segoe UI" w:cs="Segoe UI"/>
          <w:b w:val="0"/>
          <w:bCs/>
          <w:color w:val="auto"/>
        </w:rPr>
        <w:t xml:space="preserve"> </w:t>
      </w:r>
      <w:r w:rsidR="00D22D87" w:rsidRPr="004C7CD5">
        <w:rPr>
          <w:rFonts w:ascii="Segoe UI" w:hAnsi="Segoe UI" w:cs="Segoe UI"/>
          <w:b w:val="0"/>
          <w:bCs/>
          <w:color w:val="auto"/>
        </w:rPr>
        <w:t>0000</w:t>
      </w:r>
      <w:r w:rsidR="00266303" w:rsidRPr="004C7CD5">
        <w:rPr>
          <w:rFonts w:ascii="Segoe UI" w:hAnsi="Segoe UI" w:cs="Segoe UI"/>
          <w:b w:val="0"/>
          <w:bCs/>
          <w:color w:val="auto"/>
        </w:rPr>
        <w:t>1</w:t>
      </w:r>
      <w:r w:rsidR="00D22D87" w:rsidRPr="004C7CD5">
        <w:rPr>
          <w:rFonts w:ascii="Segoe UI" w:hAnsi="Segoe UI" w:cs="Segoe UI"/>
          <w:b w:val="0"/>
          <w:bCs/>
          <w:color w:val="auto"/>
        </w:rPr>
        <w:t>0</w:t>
      </w:r>
      <w:r w:rsidR="00266303" w:rsidRPr="004C7CD5">
        <w:rPr>
          <w:rFonts w:ascii="Segoe UI" w:hAnsi="Segoe UI" w:cs="Segoe UI"/>
          <w:b w:val="0"/>
          <w:bCs/>
          <w:color w:val="auto"/>
        </w:rPr>
        <w:t>1</w:t>
      </w:r>
      <w:r w:rsidR="00D22D87" w:rsidRPr="004C7CD5">
        <w:rPr>
          <w:rFonts w:ascii="Segoe UI" w:hAnsi="Segoe UI" w:cs="Segoe UI"/>
          <w:b w:val="0"/>
          <w:bCs/>
          <w:color w:val="auto"/>
        </w:rPr>
        <w:t>0</w:t>
      </w:r>
      <w:r w:rsidR="00266303" w:rsidRPr="004C7CD5">
        <w:rPr>
          <w:rFonts w:ascii="Segoe UI" w:hAnsi="Segoe UI" w:cs="Segoe UI"/>
          <w:b w:val="0"/>
          <w:bCs/>
          <w:color w:val="auto"/>
        </w:rPr>
        <w:t>.00001110</w:t>
      </w:r>
      <w:r w:rsidR="00EC0D92" w:rsidRPr="004C7CD5">
        <w:rPr>
          <w:rFonts w:ascii="Segoe UI" w:hAnsi="Segoe UI" w:cs="Segoe UI"/>
          <w:b w:val="0"/>
          <w:bCs/>
          <w:color w:val="auto"/>
        </w:rPr>
        <w:t>.00000110.00001000</w:t>
      </w:r>
    </w:p>
    <w:p w14:paraId="24E298F9" w14:textId="24135E1A" w:rsidR="00E408F8" w:rsidRDefault="00E408F8" w:rsidP="00E2313E">
      <w:pPr>
        <w:ind w:left="720"/>
        <w:rPr>
          <w:rFonts w:ascii="Segoe UI" w:hAnsi="Segoe UI" w:cs="Segoe UI"/>
          <w:b w:val="0"/>
          <w:bCs/>
          <w:color w:val="1A5550" w:themeColor="accent6" w:themeShade="80"/>
        </w:rPr>
      </w:pPr>
    </w:p>
    <w:p w14:paraId="31749DB0" w14:textId="509F1144" w:rsidR="00E408F8" w:rsidRDefault="00C721B8" w:rsidP="00E408F8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  <w:r>
        <w:rPr>
          <w:rFonts w:ascii="Segoe UI" w:hAnsi="Segoe UI" w:cs="Segoe UI"/>
          <w:b w:val="0"/>
          <w:bCs/>
          <w:color w:val="auto"/>
        </w:rPr>
        <w:t>Pertenece a la clase A porque la dirección se encuentra en un rango de entre 0.</w:t>
      </w:r>
      <w:r w:rsidR="00843113">
        <w:rPr>
          <w:rFonts w:ascii="Segoe UI" w:hAnsi="Segoe UI" w:cs="Segoe UI"/>
          <w:b w:val="0"/>
          <w:bCs/>
          <w:color w:val="auto"/>
        </w:rPr>
        <w:t>0.0.0 a 127.255.255.255</w:t>
      </w:r>
      <w:r w:rsidR="00E408F8">
        <w:rPr>
          <w:rFonts w:ascii="Segoe UI" w:hAnsi="Segoe UI" w:cs="Segoe UI"/>
          <w:b w:val="0"/>
          <w:bCs/>
          <w:color w:val="auto"/>
        </w:rPr>
        <w:t xml:space="preserve"> y está destinada a </w:t>
      </w:r>
      <w:r>
        <w:rPr>
          <w:rFonts w:ascii="Segoe UI" w:hAnsi="Segoe UI" w:cs="Segoe UI"/>
          <w:b w:val="0"/>
          <w:bCs/>
          <w:color w:val="auto"/>
        </w:rPr>
        <w:t>una red privada</w:t>
      </w:r>
      <w:r w:rsidR="00843113">
        <w:rPr>
          <w:rFonts w:ascii="Segoe UI" w:hAnsi="Segoe UI" w:cs="Segoe UI"/>
          <w:b w:val="0"/>
          <w:bCs/>
          <w:color w:val="auto"/>
        </w:rPr>
        <w:t>, porque las IP de clase A destinadas a redes privadas se encuentran en el rango de 10.0.0.0 a 10.255.255.255</w:t>
      </w:r>
    </w:p>
    <w:p w14:paraId="01662D48" w14:textId="47E3D2E3" w:rsidR="00331E4C" w:rsidRDefault="00331E4C" w:rsidP="00E408F8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</w:p>
    <w:p w14:paraId="0A1E1CFF" w14:textId="404B0900" w:rsidR="00331E4C" w:rsidRDefault="00331E4C" w:rsidP="00E408F8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</w:p>
    <w:p w14:paraId="19A51ED7" w14:textId="77777777" w:rsidR="00331E4C" w:rsidRDefault="00331E4C" w:rsidP="00E408F8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</w:p>
    <w:p w14:paraId="69C34B2A" w14:textId="77777777" w:rsidR="007C734E" w:rsidRPr="00E2313E" w:rsidRDefault="007C734E" w:rsidP="00843113">
      <w:pPr>
        <w:rPr>
          <w:rFonts w:ascii="Segoe UI" w:hAnsi="Segoe UI" w:cs="Segoe UI"/>
          <w:b w:val="0"/>
          <w:bCs/>
          <w:color w:val="1A5550" w:themeColor="accent6" w:themeShade="80"/>
        </w:rPr>
      </w:pPr>
    </w:p>
    <w:p w14:paraId="643A1328" w14:textId="10060430" w:rsidR="001168D0" w:rsidRPr="004C7CD5" w:rsidRDefault="001168D0" w:rsidP="00E2313E">
      <w:pPr>
        <w:ind w:left="720"/>
        <w:rPr>
          <w:rFonts w:ascii="Segoe UI" w:hAnsi="Segoe UI" w:cs="Segoe UI"/>
          <w:b w:val="0"/>
          <w:bCs/>
          <w:color w:val="auto"/>
        </w:rPr>
      </w:pPr>
      <w:r w:rsidRPr="00E2313E">
        <w:rPr>
          <w:rFonts w:ascii="Segoe UI" w:hAnsi="Segoe UI" w:cs="Segoe UI"/>
          <w:b w:val="0"/>
          <w:bCs/>
          <w:color w:val="1A5550" w:themeColor="accent6" w:themeShade="80"/>
        </w:rPr>
        <w:lastRenderedPageBreak/>
        <w:t>c.</w:t>
      </w:r>
      <w:r w:rsidRPr="00E2313E">
        <w:rPr>
          <w:rFonts w:ascii="Segoe UI" w:hAnsi="Segoe UI" w:cs="Segoe UI"/>
          <w:b w:val="0"/>
          <w:bCs/>
          <w:color w:val="1A5550" w:themeColor="accent6" w:themeShade="80"/>
        </w:rPr>
        <w:tab/>
        <w:t>193.34.54.12</w:t>
      </w:r>
      <w:r w:rsidR="00EC0D92">
        <w:rPr>
          <w:rFonts w:ascii="Segoe UI" w:hAnsi="Segoe UI" w:cs="Segoe UI"/>
          <w:b w:val="0"/>
          <w:bCs/>
          <w:color w:val="1A5550" w:themeColor="accent6" w:themeShade="80"/>
        </w:rPr>
        <w:t xml:space="preserve"> </w:t>
      </w:r>
      <w:r w:rsidR="004C7CD5" w:rsidRPr="004C7CD5">
        <w:rPr>
          <w:rFonts w:ascii="Segoe UI" w:hAnsi="Segoe UI" w:cs="Segoe UI"/>
          <w:b w:val="0"/>
          <w:bCs/>
          <w:color w:val="auto"/>
        </w:rPr>
        <w:sym w:font="Wingdings" w:char="F0E0"/>
      </w:r>
      <w:r w:rsidR="00EC0D92" w:rsidRPr="004C7CD5">
        <w:rPr>
          <w:rFonts w:ascii="Segoe UI" w:hAnsi="Segoe UI" w:cs="Segoe UI"/>
          <w:b w:val="0"/>
          <w:bCs/>
          <w:color w:val="auto"/>
        </w:rPr>
        <w:t xml:space="preserve"> </w:t>
      </w:r>
      <w:r w:rsidR="00F71E78" w:rsidRPr="004C7CD5">
        <w:rPr>
          <w:rFonts w:ascii="Segoe UI" w:hAnsi="Segoe UI" w:cs="Segoe UI"/>
          <w:b w:val="0"/>
          <w:bCs/>
          <w:color w:val="auto"/>
        </w:rPr>
        <w:t>11000001.00100010.</w:t>
      </w:r>
      <w:r w:rsidR="00AB7612" w:rsidRPr="004C7CD5">
        <w:rPr>
          <w:rFonts w:ascii="Segoe UI" w:hAnsi="Segoe UI" w:cs="Segoe UI"/>
          <w:b w:val="0"/>
          <w:bCs/>
          <w:color w:val="auto"/>
        </w:rPr>
        <w:t>00110</w:t>
      </w:r>
      <w:r w:rsidR="008C11FB" w:rsidRPr="004C7CD5">
        <w:rPr>
          <w:rFonts w:ascii="Segoe UI" w:hAnsi="Segoe UI" w:cs="Segoe UI"/>
          <w:b w:val="0"/>
          <w:bCs/>
          <w:color w:val="auto"/>
        </w:rPr>
        <w:t>11</w:t>
      </w:r>
      <w:r w:rsidR="00AB7612" w:rsidRPr="004C7CD5">
        <w:rPr>
          <w:rFonts w:ascii="Segoe UI" w:hAnsi="Segoe UI" w:cs="Segoe UI"/>
          <w:b w:val="0"/>
          <w:bCs/>
          <w:color w:val="auto"/>
        </w:rPr>
        <w:t>0</w:t>
      </w:r>
      <w:r w:rsidR="008C11FB" w:rsidRPr="004C7CD5">
        <w:rPr>
          <w:rFonts w:ascii="Segoe UI" w:hAnsi="Segoe UI" w:cs="Segoe UI"/>
          <w:b w:val="0"/>
          <w:bCs/>
          <w:color w:val="auto"/>
        </w:rPr>
        <w:t>.</w:t>
      </w:r>
      <w:r w:rsidR="00E408F8" w:rsidRPr="004C7CD5">
        <w:rPr>
          <w:rFonts w:ascii="Segoe UI" w:hAnsi="Segoe UI" w:cs="Segoe UI"/>
          <w:b w:val="0"/>
          <w:bCs/>
          <w:color w:val="auto"/>
        </w:rPr>
        <w:t>00001100</w:t>
      </w:r>
    </w:p>
    <w:p w14:paraId="56996B8C" w14:textId="244B9D26" w:rsidR="00843113" w:rsidRDefault="00843113" w:rsidP="00E2313E">
      <w:pPr>
        <w:ind w:left="720"/>
        <w:rPr>
          <w:rFonts w:ascii="Segoe UI" w:hAnsi="Segoe UI" w:cs="Segoe UI"/>
          <w:b w:val="0"/>
          <w:bCs/>
          <w:color w:val="1A5550" w:themeColor="accent6" w:themeShade="80"/>
        </w:rPr>
      </w:pPr>
    </w:p>
    <w:p w14:paraId="22FDBEEC" w14:textId="02D07AB4" w:rsidR="001168D0" w:rsidRDefault="00843113" w:rsidP="00260603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  <w:r>
        <w:rPr>
          <w:rFonts w:ascii="Segoe UI" w:hAnsi="Segoe UI" w:cs="Segoe UI"/>
          <w:b w:val="0"/>
          <w:bCs/>
          <w:color w:val="auto"/>
        </w:rPr>
        <w:t xml:space="preserve">Pertenece a la clase C porque la dirección se encuentra en un rango de entre 192.0.0.0 a </w:t>
      </w:r>
      <w:r w:rsidR="00F027DE">
        <w:rPr>
          <w:rFonts w:ascii="Segoe UI" w:hAnsi="Segoe UI" w:cs="Segoe UI"/>
          <w:b w:val="0"/>
          <w:bCs/>
          <w:color w:val="auto"/>
        </w:rPr>
        <w:t>223</w:t>
      </w:r>
      <w:r>
        <w:rPr>
          <w:rFonts w:ascii="Segoe UI" w:hAnsi="Segoe UI" w:cs="Segoe UI"/>
          <w:b w:val="0"/>
          <w:bCs/>
          <w:color w:val="auto"/>
        </w:rPr>
        <w:t xml:space="preserve">.255.255.255 y está destinada a una red </w:t>
      </w:r>
      <w:r w:rsidR="00F027DE">
        <w:rPr>
          <w:rFonts w:ascii="Segoe UI" w:hAnsi="Segoe UI" w:cs="Segoe UI"/>
          <w:b w:val="0"/>
          <w:bCs/>
          <w:color w:val="auto"/>
        </w:rPr>
        <w:t>pública</w:t>
      </w:r>
      <w:r>
        <w:rPr>
          <w:rFonts w:ascii="Segoe UI" w:hAnsi="Segoe UI" w:cs="Segoe UI"/>
          <w:b w:val="0"/>
          <w:bCs/>
          <w:color w:val="auto"/>
        </w:rPr>
        <w:t xml:space="preserve">, porque las IP de clase </w:t>
      </w:r>
      <w:r w:rsidR="00F027DE">
        <w:rPr>
          <w:rFonts w:ascii="Segoe UI" w:hAnsi="Segoe UI" w:cs="Segoe UI"/>
          <w:b w:val="0"/>
          <w:bCs/>
          <w:color w:val="auto"/>
        </w:rPr>
        <w:t>C</w:t>
      </w:r>
      <w:r>
        <w:rPr>
          <w:rFonts w:ascii="Segoe UI" w:hAnsi="Segoe UI" w:cs="Segoe UI"/>
          <w:b w:val="0"/>
          <w:bCs/>
          <w:color w:val="auto"/>
        </w:rPr>
        <w:t xml:space="preserve"> destinadas a redes privadas se encuentran en el rango de </w:t>
      </w:r>
      <w:r w:rsidR="00F027DE">
        <w:rPr>
          <w:rFonts w:ascii="Segoe UI" w:hAnsi="Segoe UI" w:cs="Segoe UI"/>
          <w:b w:val="0"/>
          <w:bCs/>
          <w:color w:val="auto"/>
        </w:rPr>
        <w:t>192.168.0.0</w:t>
      </w:r>
      <w:r>
        <w:rPr>
          <w:rFonts w:ascii="Segoe UI" w:hAnsi="Segoe UI" w:cs="Segoe UI"/>
          <w:b w:val="0"/>
          <w:bCs/>
          <w:color w:val="auto"/>
        </w:rPr>
        <w:t xml:space="preserve"> a </w:t>
      </w:r>
      <w:r w:rsidR="00F027DE">
        <w:rPr>
          <w:rFonts w:ascii="Segoe UI" w:hAnsi="Segoe UI" w:cs="Segoe UI"/>
          <w:b w:val="0"/>
          <w:bCs/>
          <w:color w:val="auto"/>
        </w:rPr>
        <w:t>192.168.255.255</w:t>
      </w:r>
    </w:p>
    <w:p w14:paraId="6F585733" w14:textId="77777777" w:rsidR="00260603" w:rsidRPr="00260603" w:rsidRDefault="00260603" w:rsidP="00260603">
      <w:pPr>
        <w:ind w:left="720"/>
        <w:jc w:val="both"/>
        <w:rPr>
          <w:rFonts w:ascii="Segoe UI" w:hAnsi="Segoe UI" w:cs="Segoe UI"/>
          <w:b w:val="0"/>
          <w:bCs/>
          <w:color w:val="auto"/>
        </w:rPr>
      </w:pPr>
    </w:p>
    <w:p w14:paraId="030538D2" w14:textId="3A6D49FF" w:rsidR="006D5DA9" w:rsidRPr="006D5DA9" w:rsidRDefault="001168D0" w:rsidP="006D5DA9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278079" w:themeColor="accent6" w:themeShade="BF"/>
          <w:sz w:val="32"/>
        </w:rPr>
      </w:pPr>
      <w:r w:rsidRPr="001168D0">
        <w:rPr>
          <w:rFonts w:ascii="Bahnschrift" w:hAnsi="Bahnschrift"/>
          <w:color w:val="278079" w:themeColor="accent6" w:themeShade="BF"/>
          <w:sz w:val="32"/>
        </w:rPr>
        <w:t>Indica la clase de cada una de las siguientes direcciones IP.</w:t>
      </w:r>
    </w:p>
    <w:p w14:paraId="3293761F" w14:textId="77777777" w:rsidR="001168D0" w:rsidRPr="00260603" w:rsidRDefault="001168D0" w:rsidP="00260603">
      <w:pPr>
        <w:pStyle w:val="Contenido"/>
        <w:rPr>
          <w:sz w:val="24"/>
          <w:szCs w:val="20"/>
        </w:rPr>
      </w:pPr>
    </w:p>
    <w:p w14:paraId="0B47EC58" w14:textId="46DCC819" w:rsidR="00260603" w:rsidRPr="006D5DA9" w:rsidRDefault="001168D0" w:rsidP="004C7CD5">
      <w:pPr>
        <w:pStyle w:val="Contenido"/>
        <w:numPr>
          <w:ilvl w:val="0"/>
          <w:numId w:val="17"/>
        </w:numPr>
        <w:rPr>
          <w:rFonts w:ascii="Bahnschrift" w:hAnsi="Bahnschrift"/>
          <w:color w:val="278079" w:themeColor="accent6" w:themeShade="BF"/>
          <w:szCs w:val="20"/>
        </w:rPr>
      </w:pPr>
      <w:r w:rsidRPr="00260603">
        <w:rPr>
          <w:rFonts w:ascii="Bahnschrift" w:hAnsi="Bahnschrift"/>
          <w:color w:val="278079" w:themeColor="accent6" w:themeShade="BF"/>
          <w:szCs w:val="20"/>
        </w:rPr>
        <w:t>208.34.54.12</w:t>
      </w:r>
      <w:r w:rsidR="006D5DA9">
        <w:rPr>
          <w:rFonts w:ascii="Bahnschrift" w:hAnsi="Bahnschrift"/>
          <w:color w:val="278079" w:themeColor="accent6" w:themeShade="BF"/>
          <w:szCs w:val="20"/>
        </w:rPr>
        <w:t xml:space="preserve">  </w:t>
      </w:r>
      <w:r w:rsidR="006D5DA9" w:rsidRPr="006D5DA9">
        <w:rPr>
          <w:rFonts w:ascii="Bahnschrift" w:hAnsi="Bahnschrift"/>
          <w:color w:val="auto"/>
          <w:szCs w:val="20"/>
        </w:rPr>
        <w:sym w:font="Wingdings" w:char="F0E0"/>
      </w:r>
      <w:r w:rsidR="006D5DA9" w:rsidRPr="006D5DA9">
        <w:rPr>
          <w:rFonts w:ascii="Bahnschrift" w:hAnsi="Bahnschrift"/>
          <w:color w:val="auto"/>
          <w:szCs w:val="20"/>
        </w:rPr>
        <w:t xml:space="preserve"> Clase C</w:t>
      </w:r>
    </w:p>
    <w:p w14:paraId="251A97EA" w14:textId="07749899" w:rsidR="001168D0" w:rsidRPr="00260603" w:rsidRDefault="006D5DA9" w:rsidP="004C7CD5">
      <w:pPr>
        <w:pStyle w:val="Contenido"/>
        <w:ind w:left="720"/>
        <w:rPr>
          <w:rFonts w:ascii="Bahnschrift" w:hAnsi="Bahnschrift"/>
          <w:color w:val="278079" w:themeColor="accent6" w:themeShade="BF"/>
          <w:szCs w:val="20"/>
        </w:rPr>
      </w:pPr>
      <w:r>
        <w:rPr>
          <w:rFonts w:ascii="Bahnschrift" w:hAnsi="Bahnschrift"/>
          <w:color w:val="278079" w:themeColor="accent6" w:themeShade="BF"/>
          <w:szCs w:val="20"/>
        </w:rPr>
        <w:t xml:space="preserve">b. </w:t>
      </w:r>
      <w:r w:rsidR="001168D0" w:rsidRPr="00260603">
        <w:rPr>
          <w:rFonts w:ascii="Bahnschrift" w:hAnsi="Bahnschrift"/>
          <w:color w:val="278079" w:themeColor="accent6" w:themeShade="BF"/>
          <w:szCs w:val="20"/>
        </w:rPr>
        <w:t>238.34.2.1</w:t>
      </w:r>
      <w:r>
        <w:rPr>
          <w:rFonts w:ascii="Bahnschrift" w:hAnsi="Bahnschrift"/>
          <w:color w:val="278079" w:themeColor="accent6" w:themeShade="BF"/>
          <w:szCs w:val="20"/>
        </w:rPr>
        <w:t xml:space="preserve">  </w:t>
      </w:r>
      <w:r w:rsidRPr="006D5DA9">
        <w:rPr>
          <w:rFonts w:ascii="Bahnschrift" w:hAnsi="Bahnschrift"/>
          <w:color w:val="auto"/>
          <w:szCs w:val="20"/>
        </w:rPr>
        <w:sym w:font="Wingdings" w:char="F0E0"/>
      </w:r>
      <w:r w:rsidRPr="006D5DA9">
        <w:rPr>
          <w:rFonts w:ascii="Bahnschrift" w:hAnsi="Bahnschrift"/>
          <w:color w:val="auto"/>
          <w:szCs w:val="20"/>
        </w:rPr>
        <w:t xml:space="preserve"> Clase D</w:t>
      </w:r>
    </w:p>
    <w:p w14:paraId="50F69204" w14:textId="56700B32" w:rsidR="006D5DA9" w:rsidRPr="00260603" w:rsidRDefault="001168D0" w:rsidP="004C7CD5">
      <w:pPr>
        <w:pStyle w:val="Contenido"/>
        <w:ind w:left="720"/>
        <w:rPr>
          <w:rFonts w:ascii="Bahnschrift" w:hAnsi="Bahnschrift"/>
          <w:color w:val="278079" w:themeColor="accent6" w:themeShade="BF"/>
          <w:szCs w:val="20"/>
        </w:rPr>
      </w:pPr>
      <w:r w:rsidRPr="00260603">
        <w:rPr>
          <w:rFonts w:ascii="Bahnschrift" w:hAnsi="Bahnschrift"/>
          <w:color w:val="278079" w:themeColor="accent6" w:themeShade="BF"/>
          <w:szCs w:val="20"/>
        </w:rPr>
        <w:t>c.</w:t>
      </w:r>
      <w:r w:rsidR="004C7CD5">
        <w:rPr>
          <w:rFonts w:ascii="Bahnschrift" w:hAnsi="Bahnschrift"/>
          <w:color w:val="278079" w:themeColor="accent6" w:themeShade="BF"/>
          <w:szCs w:val="20"/>
        </w:rPr>
        <w:t xml:space="preserve"> </w:t>
      </w:r>
      <w:r w:rsidRPr="00260603">
        <w:rPr>
          <w:rFonts w:ascii="Bahnschrift" w:hAnsi="Bahnschrift"/>
          <w:color w:val="278079" w:themeColor="accent6" w:themeShade="BF"/>
          <w:szCs w:val="20"/>
        </w:rPr>
        <w:t>114.34.2.8</w:t>
      </w:r>
      <w:r w:rsidR="006D5DA9">
        <w:rPr>
          <w:rFonts w:ascii="Bahnschrift" w:hAnsi="Bahnschrift"/>
          <w:color w:val="278079" w:themeColor="accent6" w:themeShade="BF"/>
          <w:szCs w:val="20"/>
        </w:rPr>
        <w:t xml:space="preserve"> </w:t>
      </w:r>
      <w:r w:rsidR="006D5DA9" w:rsidRPr="006D5DA9">
        <w:rPr>
          <w:rFonts w:ascii="Bahnschrift" w:hAnsi="Bahnschrift"/>
          <w:color w:val="auto"/>
          <w:szCs w:val="20"/>
        </w:rPr>
        <w:sym w:font="Wingdings" w:char="F0E0"/>
      </w:r>
      <w:r w:rsidR="006D5DA9" w:rsidRPr="006D5DA9">
        <w:rPr>
          <w:rFonts w:ascii="Bahnschrift" w:hAnsi="Bahnschrift"/>
          <w:color w:val="auto"/>
          <w:szCs w:val="20"/>
        </w:rPr>
        <w:t xml:space="preserve"> Clase A</w:t>
      </w:r>
    </w:p>
    <w:p w14:paraId="0342B7CE" w14:textId="43226151" w:rsidR="001168D0" w:rsidRPr="00260603" w:rsidRDefault="001168D0" w:rsidP="002A752B">
      <w:pPr>
        <w:pStyle w:val="Contenido"/>
        <w:ind w:left="720"/>
        <w:rPr>
          <w:rFonts w:ascii="Bahnschrift" w:hAnsi="Bahnschrift"/>
          <w:color w:val="278079" w:themeColor="accent6" w:themeShade="BF"/>
          <w:szCs w:val="20"/>
        </w:rPr>
      </w:pPr>
      <w:r w:rsidRPr="00260603">
        <w:rPr>
          <w:rFonts w:ascii="Bahnschrift" w:hAnsi="Bahnschrift"/>
          <w:color w:val="278079" w:themeColor="accent6" w:themeShade="BF"/>
          <w:szCs w:val="20"/>
        </w:rPr>
        <w:t>d.</w:t>
      </w:r>
      <w:r w:rsidR="004C7CD5">
        <w:rPr>
          <w:rFonts w:ascii="Bahnschrift" w:hAnsi="Bahnschrift"/>
          <w:color w:val="278079" w:themeColor="accent6" w:themeShade="BF"/>
          <w:szCs w:val="20"/>
        </w:rPr>
        <w:t xml:space="preserve"> </w:t>
      </w:r>
      <w:r w:rsidRPr="00260603">
        <w:rPr>
          <w:rFonts w:ascii="Bahnschrift" w:hAnsi="Bahnschrift"/>
          <w:color w:val="278079" w:themeColor="accent6" w:themeShade="BF"/>
          <w:szCs w:val="20"/>
        </w:rPr>
        <w:t>129.14.6.8</w:t>
      </w:r>
      <w:r w:rsidR="006D5DA9">
        <w:rPr>
          <w:rFonts w:ascii="Bahnschrift" w:hAnsi="Bahnschrift"/>
          <w:color w:val="278079" w:themeColor="accent6" w:themeShade="BF"/>
          <w:szCs w:val="20"/>
        </w:rPr>
        <w:t xml:space="preserve"> </w:t>
      </w:r>
      <w:r w:rsidR="006D5DA9" w:rsidRPr="006D5DA9">
        <w:rPr>
          <w:rFonts w:ascii="Bahnschrift" w:hAnsi="Bahnschrift"/>
          <w:color w:val="auto"/>
          <w:szCs w:val="20"/>
        </w:rPr>
        <w:sym w:font="Wingdings" w:char="F0E0"/>
      </w:r>
      <w:r w:rsidR="006D5DA9" w:rsidRPr="006D5DA9">
        <w:rPr>
          <w:rFonts w:ascii="Bahnschrift" w:hAnsi="Bahnschrift"/>
          <w:color w:val="auto"/>
          <w:szCs w:val="20"/>
        </w:rPr>
        <w:t xml:space="preserve"> Clase B</w:t>
      </w:r>
    </w:p>
    <w:p w14:paraId="4858274B" w14:textId="20E3A267" w:rsidR="001168D0" w:rsidRDefault="001168D0" w:rsidP="002A752B">
      <w:pPr>
        <w:pStyle w:val="Contenido"/>
        <w:ind w:left="720"/>
        <w:rPr>
          <w:rFonts w:ascii="Bahnschrift" w:hAnsi="Bahnschrift"/>
          <w:color w:val="auto"/>
          <w:szCs w:val="20"/>
        </w:rPr>
      </w:pPr>
      <w:r w:rsidRPr="00260603">
        <w:rPr>
          <w:rFonts w:ascii="Bahnschrift" w:hAnsi="Bahnschrift"/>
          <w:color w:val="278079" w:themeColor="accent6" w:themeShade="BF"/>
          <w:szCs w:val="20"/>
        </w:rPr>
        <w:t>e.</w:t>
      </w:r>
      <w:r w:rsidR="004C7CD5">
        <w:rPr>
          <w:rFonts w:ascii="Bahnschrift" w:hAnsi="Bahnschrift"/>
          <w:color w:val="278079" w:themeColor="accent6" w:themeShade="BF"/>
          <w:szCs w:val="20"/>
        </w:rPr>
        <w:t xml:space="preserve"> </w:t>
      </w:r>
      <w:r w:rsidRPr="00260603">
        <w:rPr>
          <w:rFonts w:ascii="Bahnschrift" w:hAnsi="Bahnschrift"/>
          <w:color w:val="278079" w:themeColor="accent6" w:themeShade="BF"/>
          <w:szCs w:val="20"/>
        </w:rPr>
        <w:t>241.34.2.8</w:t>
      </w:r>
      <w:r w:rsidR="006D5DA9">
        <w:rPr>
          <w:rFonts w:ascii="Bahnschrift" w:hAnsi="Bahnschrift"/>
          <w:color w:val="278079" w:themeColor="accent6" w:themeShade="BF"/>
          <w:szCs w:val="20"/>
        </w:rPr>
        <w:t xml:space="preserve"> </w:t>
      </w:r>
      <w:r w:rsidR="006D5DA9" w:rsidRPr="006D5DA9">
        <w:rPr>
          <w:rFonts w:ascii="Bahnschrift" w:hAnsi="Bahnschrift"/>
          <w:color w:val="auto"/>
          <w:szCs w:val="20"/>
        </w:rPr>
        <w:sym w:font="Wingdings" w:char="F0E0"/>
      </w:r>
      <w:r w:rsidR="006D5DA9" w:rsidRPr="006D5DA9">
        <w:rPr>
          <w:rFonts w:ascii="Bahnschrift" w:hAnsi="Bahnschrift"/>
          <w:color w:val="auto"/>
          <w:szCs w:val="20"/>
        </w:rPr>
        <w:t xml:space="preserve"> Clase E</w:t>
      </w:r>
    </w:p>
    <w:p w14:paraId="52737D16" w14:textId="721FDB84" w:rsidR="006D5DA9" w:rsidRDefault="006D5DA9" w:rsidP="006D5DA9">
      <w:pPr>
        <w:pStyle w:val="Contenido"/>
        <w:ind w:left="360"/>
        <w:rPr>
          <w:rFonts w:ascii="Bahnschrift" w:hAnsi="Bahnschrift"/>
          <w:color w:val="278079" w:themeColor="accent6" w:themeShade="BF"/>
          <w:szCs w:val="20"/>
        </w:rPr>
      </w:pPr>
    </w:p>
    <w:p w14:paraId="4B35410D" w14:textId="77777777" w:rsidR="002B589C" w:rsidRPr="006D5DA9" w:rsidRDefault="002B589C" w:rsidP="006D5DA9">
      <w:pPr>
        <w:pStyle w:val="Contenido"/>
        <w:ind w:left="360"/>
        <w:rPr>
          <w:rFonts w:ascii="Bahnschrift" w:hAnsi="Bahnschrift"/>
          <w:color w:val="278079" w:themeColor="accent6" w:themeShade="BF"/>
          <w:szCs w:val="20"/>
        </w:rPr>
      </w:pPr>
    </w:p>
    <w:p w14:paraId="78E83A5D" w14:textId="4038E7C9" w:rsidR="001168D0" w:rsidRDefault="001168D0" w:rsidP="006D5DA9">
      <w:pPr>
        <w:pStyle w:val="Contenido"/>
        <w:numPr>
          <w:ilvl w:val="0"/>
          <w:numId w:val="1"/>
        </w:numPr>
        <w:jc w:val="both"/>
        <w:rPr>
          <w:rFonts w:ascii="Bahnschrift" w:hAnsi="Bahnschrift"/>
          <w:b/>
          <w:bCs/>
          <w:color w:val="278079" w:themeColor="accent6" w:themeShade="BF"/>
          <w:sz w:val="32"/>
          <w:szCs w:val="24"/>
        </w:rPr>
      </w:pPr>
      <w:r w:rsidRPr="006D5DA9">
        <w:rPr>
          <w:rFonts w:ascii="Bahnschrift" w:hAnsi="Bahnschrift"/>
          <w:b/>
          <w:bCs/>
          <w:color w:val="278079" w:themeColor="accent6" w:themeShade="BF"/>
          <w:sz w:val="32"/>
          <w:szCs w:val="24"/>
        </w:rPr>
        <w:t xml:space="preserve">Determine a que red pertenece cada una de las direcciones IP. ¿Es un red pública o privada? Indique para cada red una </w:t>
      </w:r>
      <w:proofErr w:type="spellStart"/>
      <w:r w:rsidRPr="006D5DA9">
        <w:rPr>
          <w:rFonts w:ascii="Bahnschrift" w:hAnsi="Bahnschrift"/>
          <w:b/>
          <w:bCs/>
          <w:color w:val="278079" w:themeColor="accent6" w:themeShade="BF"/>
          <w:sz w:val="32"/>
          <w:szCs w:val="24"/>
        </w:rPr>
        <w:t>ip</w:t>
      </w:r>
      <w:proofErr w:type="spellEnd"/>
      <w:r w:rsidRPr="006D5DA9">
        <w:rPr>
          <w:rFonts w:ascii="Bahnschrift" w:hAnsi="Bahnschrift"/>
          <w:b/>
          <w:bCs/>
          <w:color w:val="278079" w:themeColor="accent6" w:themeShade="BF"/>
          <w:sz w:val="32"/>
          <w:szCs w:val="24"/>
        </w:rPr>
        <w:t xml:space="preserve"> válida, la dirección de broadcast, la primera y la última </w:t>
      </w:r>
      <w:proofErr w:type="spellStart"/>
      <w:r w:rsidRPr="006D5DA9">
        <w:rPr>
          <w:rFonts w:ascii="Bahnschrift" w:hAnsi="Bahnschrift"/>
          <w:b/>
          <w:bCs/>
          <w:color w:val="278079" w:themeColor="accent6" w:themeShade="BF"/>
          <w:sz w:val="32"/>
          <w:szCs w:val="24"/>
        </w:rPr>
        <w:t>ip</w:t>
      </w:r>
      <w:proofErr w:type="spellEnd"/>
      <w:r w:rsidRPr="006D5DA9">
        <w:rPr>
          <w:rFonts w:ascii="Bahnschrift" w:hAnsi="Bahnschrift"/>
          <w:b/>
          <w:bCs/>
          <w:color w:val="278079" w:themeColor="accent6" w:themeShade="BF"/>
          <w:sz w:val="32"/>
          <w:szCs w:val="24"/>
        </w:rPr>
        <w:t xml:space="preserve"> válida, y cuantos hosts tiene la red aplicando la máscara de red predeterminada.</w:t>
      </w:r>
    </w:p>
    <w:p w14:paraId="71FE34B5" w14:textId="77777777" w:rsidR="006D5DA9" w:rsidRPr="006D5DA9" w:rsidRDefault="006D5DA9" w:rsidP="006D5DA9">
      <w:pPr>
        <w:pStyle w:val="Contenido"/>
        <w:ind w:left="720"/>
        <w:jc w:val="both"/>
        <w:rPr>
          <w:rFonts w:ascii="Bahnschrift" w:hAnsi="Bahnschrift"/>
          <w:b/>
          <w:bCs/>
          <w:color w:val="278079" w:themeColor="accent6" w:themeShade="BF"/>
          <w:sz w:val="32"/>
          <w:szCs w:val="24"/>
        </w:rPr>
      </w:pPr>
    </w:p>
    <w:p w14:paraId="001404FD" w14:textId="13D4E6B3" w:rsidR="001168D0" w:rsidRDefault="001168D0" w:rsidP="006D5DA9">
      <w:pPr>
        <w:pStyle w:val="Contenido"/>
        <w:numPr>
          <w:ilvl w:val="0"/>
          <w:numId w:val="14"/>
        </w:numPr>
        <w:jc w:val="both"/>
        <w:rPr>
          <w:rFonts w:ascii="Bahnschrift" w:hAnsi="Bahnschrift"/>
          <w:color w:val="278079" w:themeColor="accent6" w:themeShade="BF"/>
        </w:rPr>
      </w:pPr>
      <w:r w:rsidRPr="006D5DA9">
        <w:rPr>
          <w:rFonts w:ascii="Bahnschrift" w:hAnsi="Bahnschrift"/>
          <w:color w:val="278079" w:themeColor="accent6" w:themeShade="BF"/>
        </w:rPr>
        <w:t>190.12.67.9</w:t>
      </w:r>
    </w:p>
    <w:p w14:paraId="17AAF064" w14:textId="37F1F47F" w:rsidR="006D5DA9" w:rsidRDefault="006D5DA9" w:rsidP="006D5DA9">
      <w:pPr>
        <w:pStyle w:val="Contenido"/>
        <w:ind w:left="1440"/>
        <w:jc w:val="both"/>
        <w:rPr>
          <w:rFonts w:ascii="Bahnschrift" w:hAnsi="Bahnschrift"/>
          <w:color w:val="278079" w:themeColor="accent6" w:themeShade="BF"/>
        </w:rPr>
      </w:pPr>
    </w:p>
    <w:p w14:paraId="0CD82490" w14:textId="4C59116E" w:rsidR="002A752B" w:rsidRPr="004C7CD5" w:rsidRDefault="002A752B" w:rsidP="004C7CD5">
      <w:pPr>
        <w:pStyle w:val="Prrafodelista"/>
        <w:numPr>
          <w:ilvl w:val="0"/>
          <w:numId w:val="18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Clase </w:t>
      </w:r>
      <w:r w:rsidR="00FD3A85" w:rsidRPr="004C7CD5">
        <w:rPr>
          <w:rFonts w:ascii="Segoe UI" w:hAnsi="Segoe UI" w:cs="Segoe UI"/>
          <w:bCs/>
        </w:rPr>
        <w:t>B</w:t>
      </w:r>
    </w:p>
    <w:p w14:paraId="63B3E0B6" w14:textId="7CD6857B" w:rsidR="00FD3A85" w:rsidRPr="004C7CD5" w:rsidRDefault="00FD3A85" w:rsidP="004C7CD5">
      <w:pPr>
        <w:pStyle w:val="Prrafodelista"/>
        <w:numPr>
          <w:ilvl w:val="0"/>
          <w:numId w:val="18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>Red Pública</w:t>
      </w:r>
    </w:p>
    <w:p w14:paraId="5AFF7078" w14:textId="68CBBB7E" w:rsidR="002A752B" w:rsidRPr="004C7CD5" w:rsidRDefault="002A752B" w:rsidP="004C7CD5">
      <w:pPr>
        <w:pStyle w:val="Prrafodelista"/>
        <w:numPr>
          <w:ilvl w:val="0"/>
          <w:numId w:val="18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IP red </w:t>
      </w:r>
      <w:r w:rsidRPr="00036DE8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FD3A85" w:rsidRPr="004C7CD5">
        <w:rPr>
          <w:rFonts w:ascii="Segoe UI" w:hAnsi="Segoe UI" w:cs="Segoe UI"/>
          <w:bCs/>
        </w:rPr>
        <w:t>190.12.0.0</w:t>
      </w:r>
    </w:p>
    <w:p w14:paraId="148A825D" w14:textId="1C247D08" w:rsidR="002A752B" w:rsidRPr="004C7CD5" w:rsidRDefault="002A752B" w:rsidP="004C7CD5">
      <w:pPr>
        <w:pStyle w:val="Prrafodelista"/>
        <w:numPr>
          <w:ilvl w:val="0"/>
          <w:numId w:val="18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Broadcast </w:t>
      </w:r>
      <w:r w:rsidRPr="000D4184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207573" w:rsidRPr="004C7CD5">
        <w:rPr>
          <w:rFonts w:ascii="Segoe UI" w:hAnsi="Segoe UI" w:cs="Segoe UI"/>
          <w:bCs/>
        </w:rPr>
        <w:t>190.12.255.255</w:t>
      </w:r>
    </w:p>
    <w:p w14:paraId="20B7EA4D" w14:textId="3CD4F417" w:rsidR="002A752B" w:rsidRPr="004C7CD5" w:rsidRDefault="002A752B" w:rsidP="004C7CD5">
      <w:pPr>
        <w:pStyle w:val="Prrafodelista"/>
        <w:numPr>
          <w:ilvl w:val="0"/>
          <w:numId w:val="18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Máscara </w:t>
      </w:r>
      <w:r w:rsidRPr="000D4184">
        <w:sym w:font="Wingdings" w:char="F0E0"/>
      </w:r>
      <w:r w:rsidRPr="004C7CD5">
        <w:rPr>
          <w:rFonts w:ascii="Segoe UI" w:hAnsi="Segoe UI" w:cs="Segoe UI"/>
          <w:bCs/>
        </w:rPr>
        <w:t xml:space="preserve"> 255.255.</w:t>
      </w:r>
      <w:r w:rsidR="00207573" w:rsidRPr="004C7CD5">
        <w:rPr>
          <w:rFonts w:ascii="Segoe UI" w:hAnsi="Segoe UI" w:cs="Segoe UI"/>
          <w:bCs/>
        </w:rPr>
        <w:t>0.0</w:t>
      </w:r>
    </w:p>
    <w:p w14:paraId="2C59779A" w14:textId="62004928" w:rsidR="00FD3A85" w:rsidRPr="004C7CD5" w:rsidRDefault="00FD3A85" w:rsidP="004C7CD5">
      <w:pPr>
        <w:pStyle w:val="Prrafodelista"/>
        <w:numPr>
          <w:ilvl w:val="0"/>
          <w:numId w:val="18"/>
        </w:numPr>
        <w:jc w:val="both"/>
        <w:rPr>
          <w:rFonts w:ascii="Segoe UI" w:hAnsi="Segoe UI" w:cs="Segoe UI"/>
          <w:bCs/>
        </w:rPr>
      </w:pPr>
      <w:proofErr w:type="spellStart"/>
      <w:r w:rsidRPr="004C7CD5">
        <w:rPr>
          <w:rFonts w:ascii="Segoe UI" w:hAnsi="Segoe UI" w:cs="Segoe UI"/>
          <w:bCs/>
        </w:rPr>
        <w:t>Nº</w:t>
      </w:r>
      <w:proofErr w:type="spellEnd"/>
      <w:r w:rsidRPr="004C7CD5">
        <w:rPr>
          <w:rFonts w:ascii="Segoe UI" w:hAnsi="Segoe UI" w:cs="Segoe UI"/>
          <w:bCs/>
        </w:rPr>
        <w:t xml:space="preserve"> Hosts </w:t>
      </w:r>
      <w:r w:rsidRPr="00FD3A85">
        <w:sym w:font="Wingdings" w:char="F0E0"/>
      </w:r>
      <w:r w:rsidRPr="004C7CD5">
        <w:rPr>
          <w:rFonts w:ascii="Segoe UI" w:hAnsi="Segoe UI" w:cs="Segoe UI"/>
          <w:bCs/>
        </w:rPr>
        <w:t xml:space="preserve"> 2^</w:t>
      </w:r>
      <w:r w:rsidR="00207573" w:rsidRPr="004C7CD5">
        <w:rPr>
          <w:rFonts w:ascii="Segoe UI" w:hAnsi="Segoe UI" w:cs="Segoe UI"/>
          <w:bCs/>
        </w:rPr>
        <w:t>16 - 2</w:t>
      </w:r>
    </w:p>
    <w:p w14:paraId="4AA44E82" w14:textId="7F37B1CF" w:rsidR="002A752B" w:rsidRPr="004C7CD5" w:rsidRDefault="002A752B" w:rsidP="004C7CD5">
      <w:pPr>
        <w:pStyle w:val="Prrafodelista"/>
        <w:numPr>
          <w:ilvl w:val="0"/>
          <w:numId w:val="18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Primera IP </w:t>
      </w:r>
      <w:r w:rsidRPr="002227DF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207573" w:rsidRPr="004C7CD5">
        <w:rPr>
          <w:rFonts w:ascii="Segoe UI" w:hAnsi="Segoe UI" w:cs="Segoe UI"/>
          <w:bCs/>
        </w:rPr>
        <w:t>190.12.0.1</w:t>
      </w:r>
    </w:p>
    <w:p w14:paraId="1C64B675" w14:textId="38F9E37C" w:rsidR="002A752B" w:rsidRPr="004C7CD5" w:rsidRDefault="002A752B" w:rsidP="004C7CD5">
      <w:pPr>
        <w:pStyle w:val="Prrafodelista"/>
        <w:numPr>
          <w:ilvl w:val="0"/>
          <w:numId w:val="18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Última IP </w:t>
      </w:r>
      <w:r w:rsidRPr="002227DF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207573" w:rsidRPr="004C7CD5">
        <w:rPr>
          <w:rFonts w:ascii="Segoe UI" w:hAnsi="Segoe UI" w:cs="Segoe UI"/>
          <w:bCs/>
        </w:rPr>
        <w:t>190.12.255.254</w:t>
      </w:r>
    </w:p>
    <w:p w14:paraId="6598D2B4" w14:textId="49744AC0" w:rsidR="000E0D1D" w:rsidRPr="004C7CD5" w:rsidRDefault="000E0D1D" w:rsidP="004C7CD5">
      <w:pPr>
        <w:pStyle w:val="Prrafodelista"/>
        <w:numPr>
          <w:ilvl w:val="0"/>
          <w:numId w:val="18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IP Válida </w:t>
      </w:r>
      <w:r w:rsidRPr="000E0D1D">
        <w:sym w:font="Wingdings" w:char="F0E0"/>
      </w:r>
      <w:r w:rsidRPr="004C7CD5">
        <w:rPr>
          <w:rFonts w:ascii="Segoe UI" w:hAnsi="Segoe UI" w:cs="Segoe UI"/>
          <w:bCs/>
        </w:rPr>
        <w:t xml:space="preserve"> 190.12.</w:t>
      </w:r>
      <w:r w:rsidR="002F6DBD" w:rsidRPr="004C7CD5">
        <w:rPr>
          <w:rFonts w:ascii="Segoe UI" w:hAnsi="Segoe UI" w:cs="Segoe UI"/>
          <w:bCs/>
        </w:rPr>
        <w:t>3.5</w:t>
      </w:r>
    </w:p>
    <w:p w14:paraId="2B44FCB4" w14:textId="6E9CEFC6" w:rsidR="002F6DBD" w:rsidRDefault="002F6DBD" w:rsidP="004C7CD5">
      <w:pPr>
        <w:pStyle w:val="Contenido"/>
        <w:jc w:val="both"/>
        <w:rPr>
          <w:rFonts w:ascii="Bahnschrift" w:hAnsi="Bahnschrift"/>
          <w:color w:val="278079" w:themeColor="accent6" w:themeShade="BF"/>
        </w:rPr>
      </w:pPr>
    </w:p>
    <w:p w14:paraId="15A77EAF" w14:textId="55B3CDE0" w:rsidR="00331E4C" w:rsidRDefault="00331E4C" w:rsidP="004C7CD5">
      <w:pPr>
        <w:pStyle w:val="Contenido"/>
        <w:jc w:val="both"/>
        <w:rPr>
          <w:rFonts w:ascii="Bahnschrift" w:hAnsi="Bahnschrift"/>
          <w:color w:val="278079" w:themeColor="accent6" w:themeShade="BF"/>
        </w:rPr>
      </w:pPr>
    </w:p>
    <w:p w14:paraId="6DEDDD18" w14:textId="77777777" w:rsidR="00331E4C" w:rsidRPr="006D5DA9" w:rsidRDefault="00331E4C" w:rsidP="004C7CD5">
      <w:pPr>
        <w:pStyle w:val="Contenido"/>
        <w:jc w:val="both"/>
        <w:rPr>
          <w:rFonts w:ascii="Bahnschrift" w:hAnsi="Bahnschrift"/>
          <w:color w:val="278079" w:themeColor="accent6" w:themeShade="BF"/>
        </w:rPr>
      </w:pPr>
    </w:p>
    <w:p w14:paraId="1B10137D" w14:textId="35C873A0" w:rsidR="001168D0" w:rsidRDefault="001168D0" w:rsidP="002F6DBD">
      <w:pPr>
        <w:pStyle w:val="Contenido"/>
        <w:numPr>
          <w:ilvl w:val="0"/>
          <w:numId w:val="14"/>
        </w:numPr>
        <w:jc w:val="both"/>
        <w:rPr>
          <w:rFonts w:ascii="Bahnschrift" w:hAnsi="Bahnschrift"/>
          <w:color w:val="278079" w:themeColor="accent6" w:themeShade="BF"/>
        </w:rPr>
      </w:pPr>
      <w:r w:rsidRPr="006D5DA9">
        <w:rPr>
          <w:rFonts w:ascii="Bahnschrift" w:hAnsi="Bahnschrift"/>
          <w:color w:val="278079" w:themeColor="accent6" w:themeShade="BF"/>
        </w:rPr>
        <w:lastRenderedPageBreak/>
        <w:t>208.34.54.12</w:t>
      </w:r>
    </w:p>
    <w:p w14:paraId="6502C18F" w14:textId="66089172" w:rsidR="002F6DBD" w:rsidRDefault="002F6DBD" w:rsidP="002F6DBD">
      <w:pPr>
        <w:pStyle w:val="Contenido"/>
        <w:ind w:left="1440"/>
        <w:jc w:val="both"/>
        <w:rPr>
          <w:rFonts w:ascii="Bahnschrift" w:hAnsi="Bahnschrift"/>
          <w:color w:val="278079" w:themeColor="accent6" w:themeShade="BF"/>
        </w:rPr>
      </w:pPr>
    </w:p>
    <w:p w14:paraId="5D277B0D" w14:textId="626F0B50" w:rsidR="002F6DBD" w:rsidRPr="004C7CD5" w:rsidRDefault="002F6DBD" w:rsidP="004C7CD5">
      <w:pPr>
        <w:pStyle w:val="Prrafodelista"/>
        <w:numPr>
          <w:ilvl w:val="0"/>
          <w:numId w:val="19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>Clase C</w:t>
      </w:r>
    </w:p>
    <w:p w14:paraId="4EA87FE8" w14:textId="77777777" w:rsidR="002F6DBD" w:rsidRPr="004C7CD5" w:rsidRDefault="002F6DBD" w:rsidP="004C7CD5">
      <w:pPr>
        <w:pStyle w:val="Prrafodelista"/>
        <w:numPr>
          <w:ilvl w:val="0"/>
          <w:numId w:val="19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>Red Pública</w:t>
      </w:r>
    </w:p>
    <w:p w14:paraId="313FCD7C" w14:textId="2E9E88C5" w:rsidR="002F6DBD" w:rsidRPr="004C7CD5" w:rsidRDefault="002F6DBD" w:rsidP="004C7CD5">
      <w:pPr>
        <w:pStyle w:val="Prrafodelista"/>
        <w:numPr>
          <w:ilvl w:val="0"/>
          <w:numId w:val="19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IP red </w:t>
      </w:r>
      <w:r w:rsidRPr="00036DE8">
        <w:sym w:font="Wingdings" w:char="F0E0"/>
      </w:r>
      <w:r w:rsidRPr="004C7CD5">
        <w:rPr>
          <w:rFonts w:ascii="Segoe UI" w:hAnsi="Segoe UI" w:cs="Segoe UI"/>
          <w:bCs/>
        </w:rPr>
        <w:t xml:space="preserve"> 208.34.54.0</w:t>
      </w:r>
    </w:p>
    <w:p w14:paraId="77BADE97" w14:textId="6534D836" w:rsidR="002F6DBD" w:rsidRPr="004C7CD5" w:rsidRDefault="002F6DBD" w:rsidP="004C7CD5">
      <w:pPr>
        <w:pStyle w:val="Prrafodelista"/>
        <w:numPr>
          <w:ilvl w:val="0"/>
          <w:numId w:val="19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Broadcast </w:t>
      </w:r>
      <w:r w:rsidRPr="000D4184">
        <w:sym w:font="Wingdings" w:char="F0E0"/>
      </w:r>
      <w:r w:rsidRPr="004C7CD5">
        <w:rPr>
          <w:rFonts w:ascii="Segoe UI" w:hAnsi="Segoe UI" w:cs="Segoe UI"/>
          <w:bCs/>
        </w:rPr>
        <w:t xml:space="preserve"> 208.34</w:t>
      </w:r>
      <w:r w:rsidR="00417C1E" w:rsidRPr="004C7CD5">
        <w:rPr>
          <w:rFonts w:ascii="Segoe UI" w:hAnsi="Segoe UI" w:cs="Segoe UI"/>
          <w:bCs/>
        </w:rPr>
        <w:t>.54.255</w:t>
      </w:r>
    </w:p>
    <w:p w14:paraId="56FA512C" w14:textId="7DCA7B39" w:rsidR="002F6DBD" w:rsidRPr="004C7CD5" w:rsidRDefault="002F6DBD" w:rsidP="004C7CD5">
      <w:pPr>
        <w:pStyle w:val="Prrafodelista"/>
        <w:numPr>
          <w:ilvl w:val="0"/>
          <w:numId w:val="19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Máscara </w:t>
      </w:r>
      <w:r w:rsidRPr="000D4184">
        <w:sym w:font="Wingdings" w:char="F0E0"/>
      </w:r>
      <w:r w:rsidRPr="004C7CD5">
        <w:rPr>
          <w:rFonts w:ascii="Segoe UI" w:hAnsi="Segoe UI" w:cs="Segoe UI"/>
          <w:bCs/>
        </w:rPr>
        <w:t xml:space="preserve"> 255.255.</w:t>
      </w:r>
      <w:r w:rsidR="00417C1E" w:rsidRPr="004C7CD5">
        <w:rPr>
          <w:rFonts w:ascii="Segoe UI" w:hAnsi="Segoe UI" w:cs="Segoe UI"/>
          <w:bCs/>
        </w:rPr>
        <w:t>255.0</w:t>
      </w:r>
    </w:p>
    <w:p w14:paraId="5C08EACF" w14:textId="4352D967" w:rsidR="002F6DBD" w:rsidRPr="004C7CD5" w:rsidRDefault="002F6DBD" w:rsidP="004C7CD5">
      <w:pPr>
        <w:pStyle w:val="Prrafodelista"/>
        <w:numPr>
          <w:ilvl w:val="0"/>
          <w:numId w:val="19"/>
        </w:numPr>
        <w:jc w:val="both"/>
        <w:rPr>
          <w:rFonts w:ascii="Segoe UI" w:hAnsi="Segoe UI" w:cs="Segoe UI"/>
          <w:bCs/>
        </w:rPr>
      </w:pPr>
      <w:proofErr w:type="spellStart"/>
      <w:r w:rsidRPr="004C7CD5">
        <w:rPr>
          <w:rFonts w:ascii="Segoe UI" w:hAnsi="Segoe UI" w:cs="Segoe UI"/>
          <w:bCs/>
        </w:rPr>
        <w:t>Nº</w:t>
      </w:r>
      <w:proofErr w:type="spellEnd"/>
      <w:r w:rsidRPr="004C7CD5">
        <w:rPr>
          <w:rFonts w:ascii="Segoe UI" w:hAnsi="Segoe UI" w:cs="Segoe UI"/>
          <w:bCs/>
        </w:rPr>
        <w:t xml:space="preserve"> Hosts </w:t>
      </w:r>
      <w:r w:rsidRPr="00FD3A85">
        <w:sym w:font="Wingdings" w:char="F0E0"/>
      </w:r>
      <w:r w:rsidRPr="004C7CD5">
        <w:rPr>
          <w:rFonts w:ascii="Segoe UI" w:hAnsi="Segoe UI" w:cs="Segoe UI"/>
          <w:bCs/>
        </w:rPr>
        <w:t xml:space="preserve"> 2^</w:t>
      </w:r>
      <w:r w:rsidR="008A20EC" w:rsidRPr="004C7CD5">
        <w:rPr>
          <w:rFonts w:ascii="Segoe UI" w:hAnsi="Segoe UI" w:cs="Segoe UI"/>
          <w:bCs/>
        </w:rPr>
        <w:t>8</w:t>
      </w:r>
      <w:r w:rsidRPr="004C7CD5">
        <w:rPr>
          <w:rFonts w:ascii="Segoe UI" w:hAnsi="Segoe UI" w:cs="Segoe UI"/>
          <w:bCs/>
        </w:rPr>
        <w:t xml:space="preserve"> - 2</w:t>
      </w:r>
    </w:p>
    <w:p w14:paraId="5D2501A1" w14:textId="784E4CEB" w:rsidR="002F6DBD" w:rsidRPr="004C7CD5" w:rsidRDefault="002F6DBD" w:rsidP="004C7CD5">
      <w:pPr>
        <w:pStyle w:val="Prrafodelista"/>
        <w:numPr>
          <w:ilvl w:val="0"/>
          <w:numId w:val="19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Primera IP </w:t>
      </w:r>
      <w:r w:rsidRPr="002227DF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8A20EC" w:rsidRPr="004C7CD5">
        <w:rPr>
          <w:rFonts w:ascii="Segoe UI" w:hAnsi="Segoe UI" w:cs="Segoe UI"/>
          <w:bCs/>
        </w:rPr>
        <w:t>208.34.54</w:t>
      </w:r>
      <w:r w:rsidR="00201855" w:rsidRPr="004C7CD5">
        <w:rPr>
          <w:rFonts w:ascii="Segoe UI" w:hAnsi="Segoe UI" w:cs="Segoe UI"/>
          <w:bCs/>
        </w:rPr>
        <w:t>.1</w:t>
      </w:r>
    </w:p>
    <w:p w14:paraId="6FBC760C" w14:textId="5D66ED4D" w:rsidR="002F6DBD" w:rsidRPr="004C7CD5" w:rsidRDefault="002F6DBD" w:rsidP="004C7CD5">
      <w:pPr>
        <w:pStyle w:val="Prrafodelista"/>
        <w:numPr>
          <w:ilvl w:val="0"/>
          <w:numId w:val="19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Última IP </w:t>
      </w:r>
      <w:r w:rsidRPr="002227DF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201855" w:rsidRPr="004C7CD5">
        <w:rPr>
          <w:rFonts w:ascii="Segoe UI" w:hAnsi="Segoe UI" w:cs="Segoe UI"/>
          <w:bCs/>
        </w:rPr>
        <w:t>208.34.54.254</w:t>
      </w:r>
    </w:p>
    <w:p w14:paraId="2C098E2A" w14:textId="618D80AF" w:rsidR="002F6DBD" w:rsidRPr="004C7CD5" w:rsidRDefault="002F6DBD" w:rsidP="004C7CD5">
      <w:pPr>
        <w:pStyle w:val="Prrafodelista"/>
        <w:numPr>
          <w:ilvl w:val="0"/>
          <w:numId w:val="19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IP Válida </w:t>
      </w:r>
      <w:r w:rsidRPr="000E0D1D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201855" w:rsidRPr="004C7CD5">
        <w:rPr>
          <w:rFonts w:ascii="Segoe UI" w:hAnsi="Segoe UI" w:cs="Segoe UI"/>
          <w:bCs/>
        </w:rPr>
        <w:t>208.34.54.</w:t>
      </w:r>
      <w:r w:rsidR="000757CB" w:rsidRPr="004C7CD5">
        <w:rPr>
          <w:rFonts w:ascii="Segoe UI" w:hAnsi="Segoe UI" w:cs="Segoe UI"/>
          <w:bCs/>
        </w:rPr>
        <w:t>2</w:t>
      </w:r>
    </w:p>
    <w:p w14:paraId="6ABE1B7F" w14:textId="77777777" w:rsidR="004C7CD5" w:rsidRPr="006D5DA9" w:rsidRDefault="004C7CD5" w:rsidP="000757CB">
      <w:pPr>
        <w:pStyle w:val="Contenido"/>
        <w:jc w:val="both"/>
        <w:rPr>
          <w:rFonts w:ascii="Bahnschrift" w:hAnsi="Bahnschrift"/>
          <w:color w:val="278079" w:themeColor="accent6" w:themeShade="BF"/>
        </w:rPr>
      </w:pPr>
    </w:p>
    <w:p w14:paraId="52C85104" w14:textId="6E7BDD88" w:rsidR="001168D0" w:rsidRDefault="001168D0" w:rsidP="000757CB">
      <w:pPr>
        <w:pStyle w:val="Contenido"/>
        <w:numPr>
          <w:ilvl w:val="0"/>
          <w:numId w:val="14"/>
        </w:numPr>
        <w:jc w:val="both"/>
        <w:rPr>
          <w:rFonts w:ascii="Bahnschrift" w:hAnsi="Bahnschrift"/>
          <w:color w:val="278079" w:themeColor="accent6" w:themeShade="BF"/>
        </w:rPr>
      </w:pPr>
      <w:r w:rsidRPr="006D5DA9">
        <w:rPr>
          <w:rFonts w:ascii="Bahnschrift" w:hAnsi="Bahnschrift"/>
          <w:color w:val="278079" w:themeColor="accent6" w:themeShade="BF"/>
        </w:rPr>
        <w:t>23.67.12.1</w:t>
      </w:r>
    </w:p>
    <w:p w14:paraId="72597F77" w14:textId="20EE9A6D" w:rsidR="000757CB" w:rsidRDefault="000757CB" w:rsidP="000757CB">
      <w:pPr>
        <w:pStyle w:val="Contenido"/>
        <w:ind w:left="1440"/>
        <w:jc w:val="both"/>
        <w:rPr>
          <w:rFonts w:ascii="Bahnschrift" w:hAnsi="Bahnschrift"/>
          <w:color w:val="278079" w:themeColor="accent6" w:themeShade="BF"/>
        </w:rPr>
      </w:pPr>
    </w:p>
    <w:p w14:paraId="36EEB44D" w14:textId="2B492AE8" w:rsidR="000757CB" w:rsidRPr="004C7CD5" w:rsidRDefault="000757CB" w:rsidP="004C7CD5">
      <w:pPr>
        <w:pStyle w:val="Prrafodelista"/>
        <w:numPr>
          <w:ilvl w:val="0"/>
          <w:numId w:val="20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>Clase A</w:t>
      </w:r>
    </w:p>
    <w:p w14:paraId="7E87AEC8" w14:textId="77777777" w:rsidR="000757CB" w:rsidRPr="004C7CD5" w:rsidRDefault="000757CB" w:rsidP="004C7CD5">
      <w:pPr>
        <w:pStyle w:val="Prrafodelista"/>
        <w:numPr>
          <w:ilvl w:val="0"/>
          <w:numId w:val="20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>Red Pública</w:t>
      </w:r>
    </w:p>
    <w:p w14:paraId="3649336E" w14:textId="6AEE2CEE" w:rsidR="000757CB" w:rsidRPr="004C7CD5" w:rsidRDefault="000757CB" w:rsidP="004C7CD5">
      <w:pPr>
        <w:pStyle w:val="Prrafodelista"/>
        <w:numPr>
          <w:ilvl w:val="0"/>
          <w:numId w:val="20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IP red </w:t>
      </w:r>
      <w:r w:rsidRPr="00036DE8">
        <w:sym w:font="Wingdings" w:char="F0E0"/>
      </w:r>
      <w:r w:rsidRPr="004C7CD5">
        <w:rPr>
          <w:rFonts w:ascii="Segoe UI" w:hAnsi="Segoe UI" w:cs="Segoe UI"/>
          <w:bCs/>
        </w:rPr>
        <w:t xml:space="preserve"> 23.0.0.0</w:t>
      </w:r>
    </w:p>
    <w:p w14:paraId="3146D7B5" w14:textId="1C73F777" w:rsidR="000757CB" w:rsidRPr="004C7CD5" w:rsidRDefault="000757CB" w:rsidP="004C7CD5">
      <w:pPr>
        <w:pStyle w:val="Prrafodelista"/>
        <w:numPr>
          <w:ilvl w:val="0"/>
          <w:numId w:val="20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Broadcast </w:t>
      </w:r>
      <w:r w:rsidRPr="000D4184">
        <w:sym w:font="Wingdings" w:char="F0E0"/>
      </w:r>
      <w:r w:rsidRPr="004C7CD5">
        <w:rPr>
          <w:rFonts w:ascii="Segoe UI" w:hAnsi="Segoe UI" w:cs="Segoe UI"/>
          <w:bCs/>
        </w:rPr>
        <w:t xml:space="preserve"> 23.255.255.255</w:t>
      </w:r>
    </w:p>
    <w:p w14:paraId="05CDFEF1" w14:textId="34BB31DE" w:rsidR="000757CB" w:rsidRPr="004C7CD5" w:rsidRDefault="000757CB" w:rsidP="004C7CD5">
      <w:pPr>
        <w:pStyle w:val="Prrafodelista"/>
        <w:numPr>
          <w:ilvl w:val="0"/>
          <w:numId w:val="20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Máscara </w:t>
      </w:r>
      <w:r w:rsidRPr="000D4184">
        <w:sym w:font="Wingdings" w:char="F0E0"/>
      </w:r>
      <w:r w:rsidRPr="004C7CD5">
        <w:rPr>
          <w:rFonts w:ascii="Segoe UI" w:hAnsi="Segoe UI" w:cs="Segoe UI"/>
          <w:bCs/>
        </w:rPr>
        <w:t xml:space="preserve"> 255.0.0.0</w:t>
      </w:r>
    </w:p>
    <w:p w14:paraId="4ABA2244" w14:textId="70DE7AFA" w:rsidR="000757CB" w:rsidRPr="004C7CD5" w:rsidRDefault="000757CB" w:rsidP="004C7CD5">
      <w:pPr>
        <w:pStyle w:val="Prrafodelista"/>
        <w:numPr>
          <w:ilvl w:val="0"/>
          <w:numId w:val="20"/>
        </w:numPr>
        <w:jc w:val="both"/>
        <w:rPr>
          <w:rFonts w:ascii="Segoe UI" w:hAnsi="Segoe UI" w:cs="Segoe UI"/>
          <w:bCs/>
        </w:rPr>
      </w:pPr>
      <w:proofErr w:type="spellStart"/>
      <w:r w:rsidRPr="004C7CD5">
        <w:rPr>
          <w:rFonts w:ascii="Segoe UI" w:hAnsi="Segoe UI" w:cs="Segoe UI"/>
          <w:bCs/>
        </w:rPr>
        <w:t>Nº</w:t>
      </w:r>
      <w:proofErr w:type="spellEnd"/>
      <w:r w:rsidRPr="004C7CD5">
        <w:rPr>
          <w:rFonts w:ascii="Segoe UI" w:hAnsi="Segoe UI" w:cs="Segoe UI"/>
          <w:bCs/>
        </w:rPr>
        <w:t xml:space="preserve"> Hosts </w:t>
      </w:r>
      <w:r w:rsidRPr="00FD3A85">
        <w:sym w:font="Wingdings" w:char="F0E0"/>
      </w:r>
      <w:r w:rsidRPr="004C7CD5">
        <w:rPr>
          <w:rFonts w:ascii="Segoe UI" w:hAnsi="Segoe UI" w:cs="Segoe UI"/>
          <w:bCs/>
        </w:rPr>
        <w:t xml:space="preserve"> 2^</w:t>
      </w:r>
      <w:r w:rsidR="00586000" w:rsidRPr="004C7CD5">
        <w:rPr>
          <w:rFonts w:ascii="Segoe UI" w:hAnsi="Segoe UI" w:cs="Segoe UI"/>
          <w:bCs/>
        </w:rPr>
        <w:t>24</w:t>
      </w:r>
      <w:r w:rsidRPr="004C7CD5">
        <w:rPr>
          <w:rFonts w:ascii="Segoe UI" w:hAnsi="Segoe UI" w:cs="Segoe UI"/>
          <w:bCs/>
        </w:rPr>
        <w:t xml:space="preserve"> - 2</w:t>
      </w:r>
    </w:p>
    <w:p w14:paraId="61C165D0" w14:textId="5F768239" w:rsidR="000757CB" w:rsidRPr="004C7CD5" w:rsidRDefault="000757CB" w:rsidP="004C7CD5">
      <w:pPr>
        <w:pStyle w:val="Prrafodelista"/>
        <w:numPr>
          <w:ilvl w:val="0"/>
          <w:numId w:val="20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Primera IP </w:t>
      </w:r>
      <w:r w:rsidRPr="002227DF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586000" w:rsidRPr="004C7CD5">
        <w:rPr>
          <w:rFonts w:ascii="Segoe UI" w:hAnsi="Segoe UI" w:cs="Segoe UI"/>
          <w:bCs/>
        </w:rPr>
        <w:t>23.0.0.1</w:t>
      </w:r>
    </w:p>
    <w:p w14:paraId="536BD7F8" w14:textId="6118C857" w:rsidR="000757CB" w:rsidRPr="004C7CD5" w:rsidRDefault="000757CB" w:rsidP="004C7CD5">
      <w:pPr>
        <w:pStyle w:val="Prrafodelista"/>
        <w:numPr>
          <w:ilvl w:val="0"/>
          <w:numId w:val="20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Última IP </w:t>
      </w:r>
      <w:r w:rsidRPr="002227DF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586000" w:rsidRPr="004C7CD5">
        <w:rPr>
          <w:rFonts w:ascii="Segoe UI" w:hAnsi="Segoe UI" w:cs="Segoe UI"/>
          <w:bCs/>
        </w:rPr>
        <w:t>23.255.255.254</w:t>
      </w:r>
    </w:p>
    <w:p w14:paraId="41B35816" w14:textId="6CAC667D" w:rsidR="00304047" w:rsidRPr="002B589C" w:rsidRDefault="000757CB" w:rsidP="004C7CD5">
      <w:pPr>
        <w:pStyle w:val="Prrafodelista"/>
        <w:numPr>
          <w:ilvl w:val="0"/>
          <w:numId w:val="20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IP Válida </w:t>
      </w:r>
      <w:r w:rsidRPr="000E0D1D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586000" w:rsidRPr="004C7CD5">
        <w:rPr>
          <w:rFonts w:ascii="Segoe UI" w:hAnsi="Segoe UI" w:cs="Segoe UI"/>
          <w:bCs/>
        </w:rPr>
        <w:t>23.</w:t>
      </w:r>
      <w:r w:rsidR="00121D2A" w:rsidRPr="004C7CD5">
        <w:rPr>
          <w:rFonts w:ascii="Segoe UI" w:hAnsi="Segoe UI" w:cs="Segoe UI"/>
          <w:bCs/>
        </w:rPr>
        <w:t>14.54.2</w:t>
      </w:r>
    </w:p>
    <w:p w14:paraId="69D8ED2D" w14:textId="1F73C481" w:rsidR="001168D0" w:rsidRDefault="001168D0" w:rsidP="00121D2A">
      <w:pPr>
        <w:pStyle w:val="Contenido"/>
        <w:numPr>
          <w:ilvl w:val="0"/>
          <w:numId w:val="14"/>
        </w:numPr>
        <w:jc w:val="both"/>
        <w:rPr>
          <w:rFonts w:ascii="Bahnschrift" w:hAnsi="Bahnschrift"/>
          <w:color w:val="278079" w:themeColor="accent6" w:themeShade="BF"/>
        </w:rPr>
      </w:pPr>
      <w:r w:rsidRPr="006D5DA9">
        <w:rPr>
          <w:rFonts w:ascii="Bahnschrift" w:hAnsi="Bahnschrift"/>
          <w:color w:val="278079" w:themeColor="accent6" w:themeShade="BF"/>
        </w:rPr>
        <w:t>129.14.6.8</w:t>
      </w:r>
    </w:p>
    <w:p w14:paraId="45887816" w14:textId="37463A8B" w:rsidR="00121D2A" w:rsidRDefault="00121D2A" w:rsidP="00121D2A">
      <w:pPr>
        <w:pStyle w:val="Contenido"/>
        <w:ind w:left="1440"/>
        <w:jc w:val="both"/>
        <w:rPr>
          <w:rFonts w:ascii="Bahnschrift" w:hAnsi="Bahnschrift"/>
          <w:color w:val="278079" w:themeColor="accent6" w:themeShade="BF"/>
        </w:rPr>
      </w:pPr>
    </w:p>
    <w:p w14:paraId="77D53ACE" w14:textId="04FEE345" w:rsidR="00121D2A" w:rsidRPr="004C7CD5" w:rsidRDefault="00121D2A" w:rsidP="004C7CD5">
      <w:pPr>
        <w:pStyle w:val="Prrafodelista"/>
        <w:numPr>
          <w:ilvl w:val="0"/>
          <w:numId w:val="21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>Clase B</w:t>
      </w:r>
    </w:p>
    <w:p w14:paraId="4A3DDC6F" w14:textId="77777777" w:rsidR="00121D2A" w:rsidRPr="004C7CD5" w:rsidRDefault="00121D2A" w:rsidP="004C7CD5">
      <w:pPr>
        <w:pStyle w:val="Prrafodelista"/>
        <w:numPr>
          <w:ilvl w:val="0"/>
          <w:numId w:val="21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>Red Pública</w:t>
      </w:r>
    </w:p>
    <w:p w14:paraId="423E61DF" w14:textId="47375159" w:rsidR="00121D2A" w:rsidRPr="004C7CD5" w:rsidRDefault="00121D2A" w:rsidP="004C7CD5">
      <w:pPr>
        <w:pStyle w:val="Prrafodelista"/>
        <w:numPr>
          <w:ilvl w:val="0"/>
          <w:numId w:val="21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IP red </w:t>
      </w:r>
      <w:r w:rsidRPr="00036DE8">
        <w:sym w:font="Wingdings" w:char="F0E0"/>
      </w:r>
      <w:r w:rsidRPr="004C7CD5">
        <w:rPr>
          <w:rFonts w:ascii="Segoe UI" w:hAnsi="Segoe UI" w:cs="Segoe UI"/>
          <w:bCs/>
        </w:rPr>
        <w:t xml:space="preserve"> 129.14.</w:t>
      </w:r>
      <w:r w:rsidR="00CD5F0A" w:rsidRPr="004C7CD5">
        <w:rPr>
          <w:rFonts w:ascii="Segoe UI" w:hAnsi="Segoe UI" w:cs="Segoe UI"/>
          <w:bCs/>
        </w:rPr>
        <w:t>0.0</w:t>
      </w:r>
    </w:p>
    <w:p w14:paraId="6E3D6FCA" w14:textId="437B355B" w:rsidR="00121D2A" w:rsidRPr="004C7CD5" w:rsidRDefault="00121D2A" w:rsidP="004C7CD5">
      <w:pPr>
        <w:pStyle w:val="Prrafodelista"/>
        <w:numPr>
          <w:ilvl w:val="0"/>
          <w:numId w:val="21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Broadcast </w:t>
      </w:r>
      <w:r w:rsidRPr="000D4184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CD5F0A" w:rsidRPr="004C7CD5">
        <w:rPr>
          <w:rFonts w:ascii="Segoe UI" w:hAnsi="Segoe UI" w:cs="Segoe UI"/>
          <w:bCs/>
        </w:rPr>
        <w:t>129.14.255.255</w:t>
      </w:r>
    </w:p>
    <w:p w14:paraId="45F69909" w14:textId="4B9D651C" w:rsidR="00121D2A" w:rsidRPr="004C7CD5" w:rsidRDefault="00121D2A" w:rsidP="004C7CD5">
      <w:pPr>
        <w:pStyle w:val="Prrafodelista"/>
        <w:numPr>
          <w:ilvl w:val="0"/>
          <w:numId w:val="21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Máscara </w:t>
      </w:r>
      <w:r w:rsidRPr="000D4184">
        <w:sym w:font="Wingdings" w:char="F0E0"/>
      </w:r>
      <w:r w:rsidRPr="004C7CD5">
        <w:rPr>
          <w:rFonts w:ascii="Segoe UI" w:hAnsi="Segoe UI" w:cs="Segoe UI"/>
          <w:bCs/>
        </w:rPr>
        <w:t xml:space="preserve"> 255.255.</w:t>
      </w:r>
      <w:r w:rsidR="00CD5F0A" w:rsidRPr="004C7CD5">
        <w:rPr>
          <w:rFonts w:ascii="Segoe UI" w:hAnsi="Segoe UI" w:cs="Segoe UI"/>
          <w:bCs/>
        </w:rPr>
        <w:t>0</w:t>
      </w:r>
      <w:r w:rsidRPr="004C7CD5">
        <w:rPr>
          <w:rFonts w:ascii="Segoe UI" w:hAnsi="Segoe UI" w:cs="Segoe UI"/>
          <w:bCs/>
        </w:rPr>
        <w:t>.0</w:t>
      </w:r>
    </w:p>
    <w:p w14:paraId="2059C377" w14:textId="37A8DE64" w:rsidR="00121D2A" w:rsidRPr="004C7CD5" w:rsidRDefault="00121D2A" w:rsidP="004C7CD5">
      <w:pPr>
        <w:pStyle w:val="Prrafodelista"/>
        <w:numPr>
          <w:ilvl w:val="0"/>
          <w:numId w:val="21"/>
        </w:numPr>
        <w:jc w:val="both"/>
        <w:rPr>
          <w:rFonts w:ascii="Segoe UI" w:hAnsi="Segoe UI" w:cs="Segoe UI"/>
          <w:bCs/>
        </w:rPr>
      </w:pPr>
      <w:proofErr w:type="spellStart"/>
      <w:r w:rsidRPr="004C7CD5">
        <w:rPr>
          <w:rFonts w:ascii="Segoe UI" w:hAnsi="Segoe UI" w:cs="Segoe UI"/>
          <w:bCs/>
        </w:rPr>
        <w:t>Nº</w:t>
      </w:r>
      <w:proofErr w:type="spellEnd"/>
      <w:r w:rsidRPr="004C7CD5">
        <w:rPr>
          <w:rFonts w:ascii="Segoe UI" w:hAnsi="Segoe UI" w:cs="Segoe UI"/>
          <w:bCs/>
        </w:rPr>
        <w:t xml:space="preserve"> Hosts </w:t>
      </w:r>
      <w:r w:rsidRPr="00FD3A85">
        <w:sym w:font="Wingdings" w:char="F0E0"/>
      </w:r>
      <w:r w:rsidRPr="004C7CD5">
        <w:rPr>
          <w:rFonts w:ascii="Segoe UI" w:hAnsi="Segoe UI" w:cs="Segoe UI"/>
          <w:bCs/>
        </w:rPr>
        <w:t xml:space="preserve"> 2^</w:t>
      </w:r>
      <w:r w:rsidR="00CD5F0A" w:rsidRPr="004C7CD5">
        <w:rPr>
          <w:rFonts w:ascii="Segoe UI" w:hAnsi="Segoe UI" w:cs="Segoe UI"/>
          <w:bCs/>
        </w:rPr>
        <w:t>16</w:t>
      </w:r>
      <w:r w:rsidRPr="004C7CD5">
        <w:rPr>
          <w:rFonts w:ascii="Segoe UI" w:hAnsi="Segoe UI" w:cs="Segoe UI"/>
          <w:bCs/>
        </w:rPr>
        <w:t xml:space="preserve"> - 2</w:t>
      </w:r>
    </w:p>
    <w:p w14:paraId="2EAC73DD" w14:textId="7F790C23" w:rsidR="00121D2A" w:rsidRPr="004C7CD5" w:rsidRDefault="00121D2A" w:rsidP="004C7CD5">
      <w:pPr>
        <w:pStyle w:val="Prrafodelista"/>
        <w:numPr>
          <w:ilvl w:val="0"/>
          <w:numId w:val="21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Primera IP </w:t>
      </w:r>
      <w:r w:rsidRPr="002227DF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CD5F0A" w:rsidRPr="004C7CD5">
        <w:rPr>
          <w:rFonts w:ascii="Segoe UI" w:hAnsi="Segoe UI" w:cs="Segoe UI"/>
          <w:bCs/>
        </w:rPr>
        <w:t>129.14.0.1</w:t>
      </w:r>
    </w:p>
    <w:p w14:paraId="28E5B1A4" w14:textId="0A06F0A8" w:rsidR="00121D2A" w:rsidRPr="004C7CD5" w:rsidRDefault="00121D2A" w:rsidP="004C7CD5">
      <w:pPr>
        <w:pStyle w:val="Prrafodelista"/>
        <w:numPr>
          <w:ilvl w:val="0"/>
          <w:numId w:val="21"/>
        </w:numPr>
        <w:jc w:val="both"/>
        <w:rPr>
          <w:rFonts w:ascii="Segoe UI" w:hAnsi="Segoe UI" w:cs="Segoe UI"/>
          <w:bCs/>
        </w:rPr>
      </w:pPr>
      <w:r w:rsidRPr="004C7CD5">
        <w:rPr>
          <w:rFonts w:ascii="Segoe UI" w:hAnsi="Segoe UI" w:cs="Segoe UI"/>
          <w:bCs/>
        </w:rPr>
        <w:t xml:space="preserve">Última IP </w:t>
      </w:r>
      <w:r w:rsidRPr="002227DF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CD5F0A" w:rsidRPr="004C7CD5">
        <w:rPr>
          <w:rFonts w:ascii="Segoe UI" w:hAnsi="Segoe UI" w:cs="Segoe UI"/>
          <w:bCs/>
        </w:rPr>
        <w:t>129.14.255.254</w:t>
      </w:r>
    </w:p>
    <w:p w14:paraId="420FD8AD" w14:textId="6673D53D" w:rsidR="001168D0" w:rsidRPr="004C7CD5" w:rsidRDefault="00121D2A" w:rsidP="004C7CD5">
      <w:pPr>
        <w:pStyle w:val="Prrafodelista"/>
        <w:numPr>
          <w:ilvl w:val="0"/>
          <w:numId w:val="21"/>
        </w:numPr>
        <w:jc w:val="both"/>
        <w:rPr>
          <w:rFonts w:ascii="Segoe UI" w:hAnsi="Segoe UI" w:cs="Segoe UI"/>
          <w:bCs/>
          <w:sz w:val="28"/>
        </w:rPr>
      </w:pPr>
      <w:r w:rsidRPr="004C7CD5">
        <w:rPr>
          <w:rFonts w:ascii="Segoe UI" w:hAnsi="Segoe UI" w:cs="Segoe UI"/>
          <w:bCs/>
        </w:rPr>
        <w:t xml:space="preserve">IP Válida </w:t>
      </w:r>
      <w:r w:rsidRPr="000E0D1D">
        <w:sym w:font="Wingdings" w:char="F0E0"/>
      </w:r>
      <w:r w:rsidRPr="004C7CD5">
        <w:rPr>
          <w:rFonts w:ascii="Segoe UI" w:hAnsi="Segoe UI" w:cs="Segoe UI"/>
          <w:bCs/>
        </w:rPr>
        <w:t xml:space="preserve"> </w:t>
      </w:r>
      <w:r w:rsidR="00CD5F0A" w:rsidRPr="004C7CD5">
        <w:rPr>
          <w:rFonts w:ascii="Segoe UI" w:hAnsi="Segoe UI" w:cs="Segoe UI"/>
          <w:bCs/>
        </w:rPr>
        <w:t>129.14.243.</w:t>
      </w:r>
      <w:r w:rsidR="00304047" w:rsidRPr="004C7CD5">
        <w:rPr>
          <w:rFonts w:ascii="Segoe UI" w:hAnsi="Segoe UI" w:cs="Segoe UI"/>
          <w:bCs/>
        </w:rPr>
        <w:t>10</w:t>
      </w:r>
    </w:p>
    <w:p w14:paraId="04C872C9" w14:textId="5947CFF0" w:rsidR="004C7CD5" w:rsidRDefault="004C7CD5" w:rsidP="004C7CD5">
      <w:pPr>
        <w:pStyle w:val="Prrafodelista"/>
        <w:ind w:left="1440"/>
        <w:jc w:val="both"/>
        <w:rPr>
          <w:rFonts w:ascii="Segoe UI" w:hAnsi="Segoe UI" w:cs="Segoe UI"/>
          <w:bCs/>
          <w:sz w:val="28"/>
        </w:rPr>
      </w:pPr>
    </w:p>
    <w:p w14:paraId="33010B85" w14:textId="4A23C548" w:rsidR="00331E4C" w:rsidRDefault="00331E4C" w:rsidP="004C7CD5">
      <w:pPr>
        <w:pStyle w:val="Prrafodelista"/>
        <w:ind w:left="1440"/>
        <w:jc w:val="both"/>
        <w:rPr>
          <w:rFonts w:ascii="Segoe UI" w:hAnsi="Segoe UI" w:cs="Segoe UI"/>
          <w:bCs/>
          <w:sz w:val="28"/>
        </w:rPr>
      </w:pPr>
    </w:p>
    <w:p w14:paraId="59543E6F" w14:textId="0FEC1C04" w:rsidR="00331E4C" w:rsidRDefault="00331E4C" w:rsidP="004C7CD5">
      <w:pPr>
        <w:pStyle w:val="Prrafodelista"/>
        <w:ind w:left="1440"/>
        <w:jc w:val="both"/>
        <w:rPr>
          <w:rFonts w:ascii="Segoe UI" w:hAnsi="Segoe UI" w:cs="Segoe UI"/>
          <w:bCs/>
          <w:sz w:val="28"/>
        </w:rPr>
      </w:pPr>
    </w:p>
    <w:p w14:paraId="6FFB8A4F" w14:textId="77777777" w:rsidR="00331E4C" w:rsidRPr="004C7CD5" w:rsidRDefault="00331E4C" w:rsidP="004C7CD5">
      <w:pPr>
        <w:pStyle w:val="Prrafodelista"/>
        <w:ind w:left="1440"/>
        <w:jc w:val="both"/>
        <w:rPr>
          <w:rFonts w:ascii="Segoe UI" w:hAnsi="Segoe UI" w:cs="Segoe UI"/>
          <w:bCs/>
          <w:sz w:val="28"/>
        </w:rPr>
      </w:pPr>
    </w:p>
    <w:p w14:paraId="74F82BF4" w14:textId="4A83C9D6" w:rsidR="001168D0" w:rsidRDefault="001168D0" w:rsidP="00304047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278079" w:themeColor="accent6" w:themeShade="BF"/>
          <w:sz w:val="32"/>
        </w:rPr>
      </w:pPr>
      <w:r w:rsidRPr="001168D0">
        <w:rPr>
          <w:rFonts w:ascii="Bahnschrift" w:hAnsi="Bahnschrift"/>
          <w:color w:val="278079" w:themeColor="accent6" w:themeShade="BF"/>
          <w:sz w:val="32"/>
        </w:rPr>
        <w:lastRenderedPageBreak/>
        <w:t>Escribe las siguientes máscaras en notación binaria e indica de qué clase son.</w:t>
      </w:r>
    </w:p>
    <w:p w14:paraId="30871D82" w14:textId="77777777" w:rsidR="00304047" w:rsidRPr="001168D0" w:rsidRDefault="00304047" w:rsidP="00304047">
      <w:pPr>
        <w:pStyle w:val="Ttulo1"/>
        <w:ind w:left="720"/>
        <w:jc w:val="both"/>
        <w:rPr>
          <w:rFonts w:ascii="Bahnschrift" w:hAnsi="Bahnschrift"/>
          <w:color w:val="278079" w:themeColor="accent6" w:themeShade="BF"/>
          <w:sz w:val="32"/>
        </w:rPr>
      </w:pPr>
    </w:p>
    <w:p w14:paraId="6FBB17F0" w14:textId="7DFA0563" w:rsidR="001168D0" w:rsidRPr="00D5103A" w:rsidRDefault="001168D0" w:rsidP="00304047">
      <w:pPr>
        <w:pStyle w:val="Contenido"/>
        <w:ind w:left="720"/>
        <w:rPr>
          <w:rFonts w:ascii="Bahnschrift" w:hAnsi="Bahnschrift"/>
          <w:color w:val="auto"/>
        </w:rPr>
      </w:pPr>
      <w:r w:rsidRPr="00304047">
        <w:rPr>
          <w:rFonts w:ascii="Bahnschrift" w:hAnsi="Bahnschrift"/>
          <w:color w:val="278079" w:themeColor="accent6" w:themeShade="BF"/>
        </w:rPr>
        <w:t>a.</w:t>
      </w:r>
      <w:r w:rsidRPr="00304047">
        <w:rPr>
          <w:rFonts w:ascii="Bahnschrift" w:hAnsi="Bahnschrift"/>
          <w:color w:val="278079" w:themeColor="accent6" w:themeShade="BF"/>
        </w:rPr>
        <w:tab/>
        <w:t>255.255.255.0</w:t>
      </w:r>
      <w:r w:rsidR="00304047">
        <w:rPr>
          <w:rFonts w:ascii="Bahnschrift" w:hAnsi="Bahnschrift"/>
          <w:color w:val="278079" w:themeColor="accent6" w:themeShade="BF"/>
        </w:rPr>
        <w:t xml:space="preserve"> </w:t>
      </w:r>
      <w:r w:rsidR="00304047" w:rsidRPr="00D5103A">
        <w:rPr>
          <w:rFonts w:ascii="Bahnschrift" w:hAnsi="Bahnschrift"/>
          <w:color w:val="auto"/>
        </w:rPr>
        <w:sym w:font="Wingdings" w:char="F0E0"/>
      </w:r>
      <w:r w:rsidR="00304047" w:rsidRPr="00D5103A">
        <w:rPr>
          <w:rFonts w:ascii="Bahnschrift" w:hAnsi="Bahnschrift"/>
          <w:color w:val="auto"/>
        </w:rPr>
        <w:t xml:space="preserve"> 11111111.11111111.11111111.00000000</w:t>
      </w:r>
      <w:r w:rsidR="00D5103A">
        <w:rPr>
          <w:rFonts w:ascii="Bahnschrift" w:hAnsi="Bahnschrift"/>
          <w:color w:val="auto"/>
        </w:rPr>
        <w:t xml:space="preserve"> </w:t>
      </w:r>
      <w:r w:rsidR="00D5103A" w:rsidRPr="00D5103A">
        <w:rPr>
          <w:rFonts w:ascii="Bahnschrift" w:hAnsi="Bahnschrift"/>
          <w:color w:val="auto"/>
        </w:rPr>
        <w:sym w:font="Wingdings" w:char="F0E0"/>
      </w:r>
      <w:r w:rsidR="00D5103A">
        <w:rPr>
          <w:rFonts w:ascii="Bahnschrift" w:hAnsi="Bahnschrift"/>
          <w:color w:val="auto"/>
        </w:rPr>
        <w:t xml:space="preserve"> Clase C</w:t>
      </w:r>
    </w:p>
    <w:p w14:paraId="77924C64" w14:textId="65352991" w:rsidR="001168D0" w:rsidRPr="00304047" w:rsidRDefault="001168D0" w:rsidP="00304047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  <w:r w:rsidRPr="00304047">
        <w:rPr>
          <w:rFonts w:ascii="Bahnschrift" w:hAnsi="Bahnschrift"/>
          <w:color w:val="278079" w:themeColor="accent6" w:themeShade="BF"/>
        </w:rPr>
        <w:t>b.</w:t>
      </w:r>
      <w:r w:rsidRPr="00304047">
        <w:rPr>
          <w:rFonts w:ascii="Bahnschrift" w:hAnsi="Bahnschrift"/>
          <w:color w:val="278079" w:themeColor="accent6" w:themeShade="BF"/>
        </w:rPr>
        <w:tab/>
        <w:t>255.255.0.0</w:t>
      </w:r>
      <w:r w:rsidR="00304047">
        <w:rPr>
          <w:rFonts w:ascii="Bahnschrift" w:hAnsi="Bahnschrift"/>
          <w:color w:val="278079" w:themeColor="accent6" w:themeShade="BF"/>
        </w:rPr>
        <w:t xml:space="preserve"> </w:t>
      </w:r>
      <w:r w:rsidR="00304047" w:rsidRPr="00D5103A">
        <w:rPr>
          <w:rFonts w:ascii="Bahnschrift" w:hAnsi="Bahnschrift"/>
          <w:color w:val="auto"/>
        </w:rPr>
        <w:sym w:font="Wingdings" w:char="F0E0"/>
      </w:r>
      <w:r w:rsidR="00304047" w:rsidRPr="00D5103A">
        <w:rPr>
          <w:rFonts w:ascii="Bahnschrift" w:hAnsi="Bahnschrift"/>
          <w:color w:val="auto"/>
        </w:rPr>
        <w:t xml:space="preserve"> </w:t>
      </w:r>
      <w:r w:rsidR="00D5103A" w:rsidRPr="00D5103A">
        <w:rPr>
          <w:rFonts w:ascii="Bahnschrift" w:hAnsi="Bahnschrift"/>
          <w:color w:val="auto"/>
        </w:rPr>
        <w:t>11111111.11111111.00000000.00000000</w:t>
      </w:r>
      <w:r w:rsidR="00D5103A">
        <w:rPr>
          <w:rFonts w:ascii="Bahnschrift" w:hAnsi="Bahnschrift"/>
          <w:color w:val="auto"/>
        </w:rPr>
        <w:t xml:space="preserve"> </w:t>
      </w:r>
      <w:r w:rsidR="00D5103A" w:rsidRPr="00D5103A">
        <w:rPr>
          <w:rFonts w:ascii="Bahnschrift" w:hAnsi="Bahnschrift"/>
          <w:color w:val="auto"/>
        </w:rPr>
        <w:sym w:font="Wingdings" w:char="F0E0"/>
      </w:r>
      <w:r w:rsidR="00D5103A">
        <w:rPr>
          <w:rFonts w:ascii="Bahnschrift" w:hAnsi="Bahnschrift"/>
          <w:color w:val="auto"/>
        </w:rPr>
        <w:t xml:space="preserve"> Clase B</w:t>
      </w:r>
    </w:p>
    <w:p w14:paraId="3528DA15" w14:textId="37A96045" w:rsidR="001168D0" w:rsidRDefault="001168D0" w:rsidP="00D5103A">
      <w:pPr>
        <w:pStyle w:val="Contenido"/>
        <w:ind w:left="720"/>
        <w:rPr>
          <w:rFonts w:ascii="Bahnschrift" w:hAnsi="Bahnschrift"/>
          <w:color w:val="auto"/>
        </w:rPr>
      </w:pPr>
      <w:r w:rsidRPr="00304047">
        <w:rPr>
          <w:rFonts w:ascii="Bahnschrift" w:hAnsi="Bahnschrift"/>
          <w:color w:val="278079" w:themeColor="accent6" w:themeShade="BF"/>
        </w:rPr>
        <w:t>c.</w:t>
      </w:r>
      <w:r w:rsidRPr="00304047">
        <w:rPr>
          <w:rFonts w:ascii="Bahnschrift" w:hAnsi="Bahnschrift"/>
          <w:color w:val="278079" w:themeColor="accent6" w:themeShade="BF"/>
        </w:rPr>
        <w:tab/>
        <w:t>255.0.0.0</w:t>
      </w:r>
      <w:r w:rsidR="00D5103A">
        <w:rPr>
          <w:rFonts w:ascii="Bahnschrift" w:hAnsi="Bahnschrift"/>
          <w:color w:val="278079" w:themeColor="accent6" w:themeShade="BF"/>
        </w:rPr>
        <w:t xml:space="preserve"> </w:t>
      </w:r>
      <w:r w:rsidR="00D5103A" w:rsidRPr="00D5103A">
        <w:rPr>
          <w:rFonts w:ascii="Bahnschrift" w:hAnsi="Bahnschrift"/>
          <w:color w:val="auto"/>
        </w:rPr>
        <w:sym w:font="Wingdings" w:char="F0E0"/>
      </w:r>
      <w:r w:rsidR="00D5103A" w:rsidRPr="00D5103A">
        <w:rPr>
          <w:rFonts w:ascii="Bahnschrift" w:hAnsi="Bahnschrift"/>
          <w:color w:val="auto"/>
        </w:rPr>
        <w:t xml:space="preserve"> 11111111.00000000.00000000.00000000</w:t>
      </w:r>
      <w:r w:rsidR="00D5103A">
        <w:rPr>
          <w:rFonts w:ascii="Bahnschrift" w:hAnsi="Bahnschrift"/>
          <w:color w:val="auto"/>
        </w:rPr>
        <w:t xml:space="preserve"> </w:t>
      </w:r>
      <w:r w:rsidR="00D5103A" w:rsidRPr="00D5103A">
        <w:rPr>
          <w:rFonts w:ascii="Bahnschrift" w:hAnsi="Bahnschrift"/>
          <w:color w:val="auto"/>
        </w:rPr>
        <w:sym w:font="Wingdings" w:char="F0E0"/>
      </w:r>
      <w:r w:rsidR="00D5103A">
        <w:rPr>
          <w:rFonts w:ascii="Bahnschrift" w:hAnsi="Bahnschrift"/>
          <w:color w:val="auto"/>
        </w:rPr>
        <w:t xml:space="preserve"> Clase A</w:t>
      </w:r>
    </w:p>
    <w:p w14:paraId="59F5EB54" w14:textId="77777777" w:rsidR="004C7CD5" w:rsidRPr="00D5103A" w:rsidRDefault="004C7CD5" w:rsidP="002B589C">
      <w:pPr>
        <w:pStyle w:val="Contenido"/>
        <w:rPr>
          <w:rFonts w:ascii="Bahnschrift" w:hAnsi="Bahnschrift"/>
          <w:color w:val="278079" w:themeColor="accent6" w:themeShade="BF"/>
        </w:rPr>
      </w:pPr>
    </w:p>
    <w:p w14:paraId="7B433117" w14:textId="093674E7" w:rsidR="001168D0" w:rsidRDefault="001168D0" w:rsidP="001168D0">
      <w:pPr>
        <w:pStyle w:val="Ttulo1"/>
        <w:jc w:val="both"/>
        <w:rPr>
          <w:rFonts w:ascii="Bahnschrift" w:hAnsi="Bahnschrift"/>
          <w:color w:val="278079" w:themeColor="accent6" w:themeShade="BF"/>
          <w:sz w:val="32"/>
        </w:rPr>
      </w:pPr>
      <w:r w:rsidRPr="001168D0">
        <w:rPr>
          <w:rFonts w:ascii="Bahnschrift" w:hAnsi="Bahnschrift"/>
          <w:color w:val="278079" w:themeColor="accent6" w:themeShade="BF"/>
          <w:sz w:val="32"/>
        </w:rPr>
        <w:t>9.</w:t>
      </w:r>
      <w:r w:rsidRPr="001168D0">
        <w:rPr>
          <w:rFonts w:ascii="Bahnschrift" w:hAnsi="Bahnschrift"/>
          <w:color w:val="278079" w:themeColor="accent6" w:themeShade="BF"/>
          <w:sz w:val="32"/>
        </w:rPr>
        <w:tab/>
        <w:t>Escribe las siguientes máscaras en notación binaria ¿Qué condición cumplen?</w:t>
      </w:r>
    </w:p>
    <w:p w14:paraId="092F67AF" w14:textId="77777777" w:rsidR="00D5103A" w:rsidRPr="001168D0" w:rsidRDefault="00D5103A" w:rsidP="00E55C61">
      <w:pPr>
        <w:pStyle w:val="Contenido"/>
      </w:pPr>
    </w:p>
    <w:p w14:paraId="51FBF4F0" w14:textId="0CDE9F84" w:rsidR="00E55C61" w:rsidRPr="00E55C61" w:rsidRDefault="001168D0" w:rsidP="00E55C61">
      <w:pPr>
        <w:pStyle w:val="Contenido"/>
        <w:numPr>
          <w:ilvl w:val="0"/>
          <w:numId w:val="15"/>
        </w:numPr>
        <w:rPr>
          <w:rFonts w:ascii="Bahnschrift" w:hAnsi="Bahnschrift"/>
          <w:color w:val="278079" w:themeColor="accent6" w:themeShade="BF"/>
        </w:rPr>
      </w:pPr>
      <w:r w:rsidRPr="00D5103A">
        <w:rPr>
          <w:rFonts w:ascii="Bahnschrift" w:hAnsi="Bahnschrift"/>
          <w:color w:val="278079" w:themeColor="accent6" w:themeShade="BF"/>
        </w:rPr>
        <w:t>255.255.192.0</w:t>
      </w:r>
      <w:r w:rsidR="00E55C61">
        <w:rPr>
          <w:rFonts w:ascii="Bahnschrift" w:hAnsi="Bahnschrift"/>
          <w:color w:val="278079" w:themeColor="accent6" w:themeShade="BF"/>
        </w:rPr>
        <w:t xml:space="preserve"> </w:t>
      </w:r>
      <w:r w:rsidR="00E55C61" w:rsidRPr="00E55C61">
        <w:rPr>
          <w:rFonts w:ascii="Bahnschrift" w:hAnsi="Bahnschrift"/>
          <w:color w:val="278079" w:themeColor="accent6" w:themeShade="BF"/>
        </w:rPr>
        <w:sym w:font="Wingdings" w:char="F0E0"/>
      </w:r>
      <w:r w:rsidR="00E55C61">
        <w:rPr>
          <w:rFonts w:ascii="Bahnschrift" w:hAnsi="Bahnschrift"/>
          <w:color w:val="278079" w:themeColor="accent6" w:themeShade="BF"/>
        </w:rPr>
        <w:t xml:space="preserve"> </w:t>
      </w:r>
      <w:r w:rsidR="00E55C61" w:rsidRPr="00BF2B60">
        <w:rPr>
          <w:rFonts w:ascii="Bahnschrift" w:hAnsi="Bahnschrift"/>
          <w:color w:val="auto"/>
        </w:rPr>
        <w:t>11111111.11111111.1100000</w:t>
      </w:r>
      <w:r w:rsidR="00560346" w:rsidRPr="00BF2B60">
        <w:rPr>
          <w:rFonts w:ascii="Bahnschrift" w:hAnsi="Bahnschrift"/>
          <w:color w:val="auto"/>
        </w:rPr>
        <w:t>0</w:t>
      </w:r>
      <w:r w:rsidR="00E55C61" w:rsidRPr="00BF2B60">
        <w:rPr>
          <w:rFonts w:ascii="Bahnschrift" w:hAnsi="Bahnschrift"/>
          <w:color w:val="auto"/>
        </w:rPr>
        <w:t>.000000</w:t>
      </w:r>
      <w:r w:rsidR="009D3837" w:rsidRPr="00BF2B60">
        <w:rPr>
          <w:rFonts w:ascii="Bahnschrift" w:hAnsi="Bahnschrift"/>
          <w:color w:val="auto"/>
        </w:rPr>
        <w:t>00</w:t>
      </w:r>
    </w:p>
    <w:p w14:paraId="5243EAB7" w14:textId="760F5D32" w:rsidR="001168D0" w:rsidRPr="001009DF" w:rsidRDefault="001168D0" w:rsidP="00D5103A">
      <w:pPr>
        <w:pStyle w:val="Contenido"/>
        <w:ind w:left="720"/>
        <w:rPr>
          <w:rFonts w:ascii="Bahnschrift" w:hAnsi="Bahnschrift"/>
          <w:color w:val="auto"/>
        </w:rPr>
      </w:pPr>
      <w:r w:rsidRPr="00D5103A">
        <w:rPr>
          <w:rFonts w:ascii="Bahnschrift" w:hAnsi="Bahnschrift"/>
          <w:color w:val="278079" w:themeColor="accent6" w:themeShade="BF"/>
        </w:rPr>
        <w:t>b.</w:t>
      </w:r>
      <w:r w:rsidRPr="00D5103A">
        <w:rPr>
          <w:rFonts w:ascii="Bahnschrift" w:hAnsi="Bahnschrift"/>
          <w:color w:val="278079" w:themeColor="accent6" w:themeShade="BF"/>
        </w:rPr>
        <w:tab/>
        <w:t>255.255.224.0</w:t>
      </w:r>
      <w:r w:rsidR="009D3837">
        <w:rPr>
          <w:rFonts w:ascii="Bahnschrift" w:hAnsi="Bahnschrift"/>
          <w:color w:val="278079" w:themeColor="accent6" w:themeShade="BF"/>
        </w:rPr>
        <w:t xml:space="preserve"> </w:t>
      </w:r>
      <w:r w:rsidR="009D3837" w:rsidRPr="001009DF">
        <w:rPr>
          <w:rFonts w:ascii="Bahnschrift" w:hAnsi="Bahnschrift"/>
          <w:color w:val="auto"/>
        </w:rPr>
        <w:sym w:font="Wingdings" w:char="F0E0"/>
      </w:r>
      <w:r w:rsidR="009D3837" w:rsidRPr="001009DF">
        <w:rPr>
          <w:rFonts w:ascii="Bahnschrift" w:hAnsi="Bahnschrift"/>
          <w:color w:val="auto"/>
        </w:rPr>
        <w:t xml:space="preserve"> 11111111.11111111.11100000.</w:t>
      </w:r>
      <w:r w:rsidR="00560346" w:rsidRPr="001009DF">
        <w:rPr>
          <w:rFonts w:ascii="Bahnschrift" w:hAnsi="Bahnschrift"/>
          <w:color w:val="auto"/>
        </w:rPr>
        <w:t>00000000</w:t>
      </w:r>
    </w:p>
    <w:p w14:paraId="129041CE" w14:textId="1C4615D0" w:rsidR="001168D0" w:rsidRDefault="001168D0" w:rsidP="00D5103A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  <w:r w:rsidRPr="00D5103A">
        <w:rPr>
          <w:rFonts w:ascii="Bahnschrift" w:hAnsi="Bahnschrift"/>
          <w:color w:val="278079" w:themeColor="accent6" w:themeShade="BF"/>
        </w:rPr>
        <w:t>c.</w:t>
      </w:r>
      <w:r w:rsidRPr="00D5103A">
        <w:rPr>
          <w:rFonts w:ascii="Bahnschrift" w:hAnsi="Bahnschrift"/>
          <w:color w:val="278079" w:themeColor="accent6" w:themeShade="BF"/>
        </w:rPr>
        <w:tab/>
        <w:t>255.255.255.240</w:t>
      </w:r>
      <w:r w:rsidR="00560346">
        <w:rPr>
          <w:rFonts w:ascii="Bahnschrift" w:hAnsi="Bahnschrift"/>
          <w:color w:val="278079" w:themeColor="accent6" w:themeShade="BF"/>
        </w:rPr>
        <w:t xml:space="preserve"> </w:t>
      </w:r>
      <w:r w:rsidR="00560346" w:rsidRPr="001009DF">
        <w:rPr>
          <w:rFonts w:ascii="Bahnschrift" w:hAnsi="Bahnschrift"/>
          <w:color w:val="auto"/>
        </w:rPr>
        <w:sym w:font="Wingdings" w:char="F0E0"/>
      </w:r>
      <w:r w:rsidR="00560346" w:rsidRPr="001009DF">
        <w:rPr>
          <w:rFonts w:ascii="Bahnschrift" w:hAnsi="Bahnschrift"/>
          <w:color w:val="auto"/>
        </w:rPr>
        <w:t xml:space="preserve"> 11111111.11111111.11111111.1111</w:t>
      </w:r>
      <w:r w:rsidR="001009DF" w:rsidRPr="001009DF">
        <w:rPr>
          <w:rFonts w:ascii="Bahnschrift" w:hAnsi="Bahnschrift"/>
          <w:color w:val="auto"/>
        </w:rPr>
        <w:t>0000</w:t>
      </w:r>
    </w:p>
    <w:p w14:paraId="47BF843C" w14:textId="1940CA11" w:rsidR="001009DF" w:rsidRDefault="001009DF" w:rsidP="00D5103A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</w:p>
    <w:p w14:paraId="43392EB6" w14:textId="299067DA" w:rsidR="001168D0" w:rsidRDefault="001009DF" w:rsidP="00BF2B60">
      <w:pPr>
        <w:pStyle w:val="Contenido"/>
        <w:ind w:left="720"/>
        <w:rPr>
          <w:rFonts w:ascii="Bahnschrift" w:hAnsi="Bahnschrift"/>
          <w:color w:val="auto"/>
        </w:rPr>
      </w:pPr>
      <w:r w:rsidRPr="001009DF">
        <w:rPr>
          <w:rFonts w:ascii="Bahnschrift" w:hAnsi="Bahnschrift"/>
          <w:color w:val="auto"/>
        </w:rPr>
        <w:t xml:space="preserve">Son máscaras de subred, es decir, no son máscaras predeterminadas y no tienen clase. </w:t>
      </w:r>
    </w:p>
    <w:p w14:paraId="1518C3E5" w14:textId="77777777" w:rsidR="002B589C" w:rsidRPr="00BF2B60" w:rsidRDefault="002B589C" w:rsidP="00BF2B60">
      <w:pPr>
        <w:pStyle w:val="Contenido"/>
        <w:ind w:left="720"/>
        <w:rPr>
          <w:rFonts w:ascii="Bahnschrift" w:hAnsi="Bahnschrift"/>
          <w:color w:val="auto"/>
        </w:rPr>
      </w:pPr>
    </w:p>
    <w:p w14:paraId="03C1E2C6" w14:textId="33C48562" w:rsidR="001168D0" w:rsidRDefault="001168D0" w:rsidP="00973E85">
      <w:pPr>
        <w:pStyle w:val="Ttulo1"/>
        <w:numPr>
          <w:ilvl w:val="0"/>
          <w:numId w:val="16"/>
        </w:numPr>
        <w:jc w:val="both"/>
        <w:rPr>
          <w:rFonts w:ascii="Bahnschrift" w:hAnsi="Bahnschrift"/>
          <w:color w:val="278079" w:themeColor="accent6" w:themeShade="BF"/>
          <w:sz w:val="32"/>
        </w:rPr>
      </w:pPr>
      <w:r w:rsidRPr="001168D0">
        <w:rPr>
          <w:rFonts w:ascii="Bahnschrift" w:hAnsi="Bahnschrift"/>
          <w:color w:val="278079" w:themeColor="accent6" w:themeShade="BF"/>
          <w:sz w:val="32"/>
        </w:rPr>
        <w:t>Escribe las siguientes máscaras en notación decimal-punto y di si son válidas.</w:t>
      </w:r>
    </w:p>
    <w:p w14:paraId="4699FE13" w14:textId="77777777" w:rsidR="00973E85" w:rsidRPr="001168D0" w:rsidRDefault="00973E85" w:rsidP="00973E85">
      <w:pPr>
        <w:pStyle w:val="Ttulo1"/>
        <w:ind w:left="720"/>
        <w:jc w:val="both"/>
        <w:rPr>
          <w:rFonts w:ascii="Bahnschrift" w:hAnsi="Bahnschrift"/>
          <w:color w:val="278079" w:themeColor="accent6" w:themeShade="BF"/>
          <w:sz w:val="32"/>
        </w:rPr>
      </w:pPr>
    </w:p>
    <w:p w14:paraId="40257390" w14:textId="61C7056D" w:rsidR="001168D0" w:rsidRPr="007E325E" w:rsidRDefault="001168D0" w:rsidP="00973E85">
      <w:pPr>
        <w:pStyle w:val="Contenido"/>
        <w:ind w:left="720"/>
        <w:jc w:val="both"/>
        <w:rPr>
          <w:rFonts w:ascii="Bahnschrift" w:hAnsi="Bahnschrift"/>
          <w:color w:val="auto"/>
        </w:rPr>
      </w:pPr>
      <w:r w:rsidRPr="00BF2B60">
        <w:rPr>
          <w:rFonts w:ascii="Bahnschrift" w:hAnsi="Bahnschrift"/>
          <w:color w:val="278079" w:themeColor="accent6" w:themeShade="BF"/>
        </w:rPr>
        <w:t>a.</w:t>
      </w:r>
      <w:r w:rsidRPr="00BF2B60">
        <w:rPr>
          <w:rFonts w:ascii="Bahnschrift" w:hAnsi="Bahnschrift"/>
          <w:color w:val="278079" w:themeColor="accent6" w:themeShade="BF"/>
        </w:rPr>
        <w:tab/>
      </w:r>
      <w:proofErr w:type="gramStart"/>
      <w:r w:rsidRPr="00BF2B60">
        <w:rPr>
          <w:rFonts w:ascii="Bahnschrift" w:hAnsi="Bahnschrift"/>
          <w:color w:val="278079" w:themeColor="accent6" w:themeShade="BF"/>
        </w:rPr>
        <w:t>11111111  11111111</w:t>
      </w:r>
      <w:proofErr w:type="gramEnd"/>
      <w:r w:rsidRPr="00BF2B60">
        <w:rPr>
          <w:rFonts w:ascii="Bahnschrift" w:hAnsi="Bahnschrift"/>
          <w:color w:val="278079" w:themeColor="accent6" w:themeShade="BF"/>
        </w:rPr>
        <w:t xml:space="preserve">  11111111  11111000</w:t>
      </w:r>
      <w:r w:rsidR="00973E85">
        <w:rPr>
          <w:rFonts w:ascii="Bahnschrift" w:hAnsi="Bahnschrift"/>
          <w:color w:val="278079" w:themeColor="accent6" w:themeShade="BF"/>
        </w:rPr>
        <w:t xml:space="preserve">  </w:t>
      </w:r>
      <w:r w:rsidR="00973E85" w:rsidRPr="007E325E">
        <w:rPr>
          <w:rFonts w:ascii="Bahnschrift" w:hAnsi="Bahnschrift"/>
          <w:color w:val="auto"/>
        </w:rPr>
        <w:sym w:font="Wingdings" w:char="F0E0"/>
      </w:r>
      <w:r w:rsidR="00973E85" w:rsidRPr="007E325E">
        <w:rPr>
          <w:rFonts w:ascii="Bahnschrift" w:hAnsi="Bahnschrift"/>
          <w:color w:val="auto"/>
        </w:rPr>
        <w:t xml:space="preserve"> </w:t>
      </w:r>
      <w:r w:rsidR="00973E85" w:rsidRPr="007E325E">
        <w:rPr>
          <w:rFonts w:ascii="Bahnschrift" w:hAnsi="Bahnschrift"/>
          <w:color w:val="auto"/>
        </w:rPr>
        <w:tab/>
        <w:t>255.255.255.</w:t>
      </w:r>
      <w:r w:rsidR="00607140" w:rsidRPr="007E325E">
        <w:rPr>
          <w:rFonts w:ascii="Bahnschrift" w:hAnsi="Bahnschrift"/>
          <w:color w:val="auto"/>
        </w:rPr>
        <w:t xml:space="preserve">240 </w:t>
      </w:r>
      <w:r w:rsidR="00607140" w:rsidRPr="007E325E">
        <w:rPr>
          <w:rFonts w:ascii="Bahnschrift" w:hAnsi="Bahnschrift"/>
          <w:color w:val="auto"/>
        </w:rPr>
        <w:sym w:font="Wingdings" w:char="F0E0"/>
      </w:r>
      <w:r w:rsidR="00607140" w:rsidRPr="007E325E">
        <w:rPr>
          <w:rFonts w:ascii="Bahnschrift" w:hAnsi="Bahnschrift"/>
          <w:color w:val="auto"/>
        </w:rPr>
        <w:t xml:space="preserve"> Válida</w:t>
      </w:r>
    </w:p>
    <w:p w14:paraId="77CF268A" w14:textId="0B996D3A" w:rsidR="001168D0" w:rsidRPr="007E325E" w:rsidRDefault="001168D0" w:rsidP="00973E85">
      <w:pPr>
        <w:pStyle w:val="Contenido"/>
        <w:ind w:left="720"/>
        <w:jc w:val="both"/>
        <w:rPr>
          <w:rFonts w:ascii="Bahnschrift" w:hAnsi="Bahnschrift"/>
          <w:color w:val="auto"/>
        </w:rPr>
      </w:pPr>
      <w:r w:rsidRPr="00BF2B60">
        <w:rPr>
          <w:rFonts w:ascii="Bahnschrift" w:hAnsi="Bahnschrift"/>
          <w:color w:val="278079" w:themeColor="accent6" w:themeShade="BF"/>
        </w:rPr>
        <w:t>b.</w:t>
      </w:r>
      <w:r w:rsidRPr="00BF2B60">
        <w:rPr>
          <w:rFonts w:ascii="Bahnschrift" w:hAnsi="Bahnschrift"/>
          <w:color w:val="278079" w:themeColor="accent6" w:themeShade="BF"/>
        </w:rPr>
        <w:tab/>
      </w:r>
      <w:proofErr w:type="gramStart"/>
      <w:r w:rsidRPr="00BF2B60">
        <w:rPr>
          <w:rFonts w:ascii="Bahnschrift" w:hAnsi="Bahnschrift"/>
          <w:color w:val="278079" w:themeColor="accent6" w:themeShade="BF"/>
        </w:rPr>
        <w:t>11111111  11111111</w:t>
      </w:r>
      <w:proofErr w:type="gramEnd"/>
      <w:r w:rsidRPr="00BF2B60">
        <w:rPr>
          <w:rFonts w:ascii="Bahnschrift" w:hAnsi="Bahnschrift"/>
          <w:color w:val="278079" w:themeColor="accent6" w:themeShade="BF"/>
        </w:rPr>
        <w:t xml:space="preserve">  11111111  11100000</w:t>
      </w:r>
      <w:r w:rsidR="00607140">
        <w:rPr>
          <w:rFonts w:ascii="Bahnschrift" w:hAnsi="Bahnschrift"/>
          <w:color w:val="278079" w:themeColor="accent6" w:themeShade="BF"/>
        </w:rPr>
        <w:t xml:space="preserve"> </w:t>
      </w:r>
      <w:r w:rsidR="00607140" w:rsidRPr="007E325E">
        <w:rPr>
          <w:rFonts w:ascii="Bahnschrift" w:hAnsi="Bahnschrift"/>
          <w:color w:val="auto"/>
        </w:rPr>
        <w:sym w:font="Wingdings" w:char="F0E0"/>
      </w:r>
      <w:r w:rsidR="00607140" w:rsidRPr="007E325E">
        <w:rPr>
          <w:rFonts w:ascii="Bahnschrift" w:hAnsi="Bahnschrift"/>
          <w:color w:val="auto"/>
        </w:rPr>
        <w:t xml:space="preserve"> 255.255.255.</w:t>
      </w:r>
      <w:r w:rsidR="00E54F92" w:rsidRPr="007E325E">
        <w:rPr>
          <w:rFonts w:ascii="Bahnschrift" w:hAnsi="Bahnschrift"/>
          <w:color w:val="auto"/>
        </w:rPr>
        <w:t xml:space="preserve">224 </w:t>
      </w:r>
      <w:r w:rsidR="00E54F92" w:rsidRPr="007E325E">
        <w:rPr>
          <w:rFonts w:ascii="Bahnschrift" w:hAnsi="Bahnschrift"/>
          <w:color w:val="auto"/>
        </w:rPr>
        <w:sym w:font="Wingdings" w:char="F0E0"/>
      </w:r>
      <w:r w:rsidR="00E54F92" w:rsidRPr="007E325E">
        <w:rPr>
          <w:rFonts w:ascii="Bahnschrift" w:hAnsi="Bahnschrift"/>
          <w:color w:val="auto"/>
        </w:rPr>
        <w:t xml:space="preserve"> Válida</w:t>
      </w:r>
    </w:p>
    <w:p w14:paraId="6106640F" w14:textId="5059A0C0" w:rsidR="001168D0" w:rsidRPr="00BF2B60" w:rsidRDefault="001168D0" w:rsidP="00973E85">
      <w:pPr>
        <w:pStyle w:val="Contenido"/>
        <w:ind w:left="720"/>
        <w:jc w:val="both"/>
        <w:rPr>
          <w:rFonts w:ascii="Bahnschrift" w:hAnsi="Bahnschrift"/>
          <w:color w:val="278079" w:themeColor="accent6" w:themeShade="BF"/>
        </w:rPr>
      </w:pPr>
      <w:r w:rsidRPr="00BF2B60">
        <w:rPr>
          <w:rFonts w:ascii="Bahnschrift" w:hAnsi="Bahnschrift"/>
          <w:color w:val="278079" w:themeColor="accent6" w:themeShade="BF"/>
        </w:rPr>
        <w:t>c.</w:t>
      </w:r>
      <w:r w:rsidRPr="00BF2B60">
        <w:rPr>
          <w:rFonts w:ascii="Bahnschrift" w:hAnsi="Bahnschrift"/>
          <w:color w:val="278079" w:themeColor="accent6" w:themeShade="BF"/>
        </w:rPr>
        <w:tab/>
      </w:r>
      <w:proofErr w:type="gramStart"/>
      <w:r w:rsidRPr="00BF2B60">
        <w:rPr>
          <w:rFonts w:ascii="Bahnschrift" w:hAnsi="Bahnschrift"/>
          <w:color w:val="278079" w:themeColor="accent6" w:themeShade="BF"/>
        </w:rPr>
        <w:t>11111111  11111111</w:t>
      </w:r>
      <w:proofErr w:type="gramEnd"/>
      <w:r w:rsidRPr="00BF2B60">
        <w:rPr>
          <w:rFonts w:ascii="Bahnschrift" w:hAnsi="Bahnschrift"/>
          <w:color w:val="278079" w:themeColor="accent6" w:themeShade="BF"/>
        </w:rPr>
        <w:t xml:space="preserve">  11001000  00000000</w:t>
      </w:r>
      <w:r w:rsidR="00E54F92">
        <w:rPr>
          <w:rFonts w:ascii="Bahnschrift" w:hAnsi="Bahnschrift"/>
          <w:color w:val="278079" w:themeColor="accent6" w:themeShade="BF"/>
        </w:rPr>
        <w:t xml:space="preserve"> </w:t>
      </w:r>
      <w:r w:rsidR="00E54F92" w:rsidRPr="007E325E">
        <w:rPr>
          <w:rFonts w:ascii="Bahnschrift" w:hAnsi="Bahnschrift"/>
          <w:color w:val="auto"/>
        </w:rPr>
        <w:sym w:font="Wingdings" w:char="F0E0"/>
      </w:r>
      <w:r w:rsidR="00E54F92" w:rsidRPr="007E325E">
        <w:rPr>
          <w:rFonts w:ascii="Bahnschrift" w:hAnsi="Bahnschrift"/>
          <w:color w:val="auto"/>
        </w:rPr>
        <w:t xml:space="preserve"> 255.255.200.0 </w:t>
      </w:r>
      <w:r w:rsidR="00E54F92" w:rsidRPr="007E325E">
        <w:rPr>
          <w:rFonts w:ascii="Bahnschrift" w:hAnsi="Bahnschrift"/>
          <w:color w:val="auto"/>
        </w:rPr>
        <w:sym w:font="Wingdings" w:char="F0E0"/>
      </w:r>
      <w:r w:rsidR="00E54F92" w:rsidRPr="007E325E">
        <w:rPr>
          <w:rFonts w:ascii="Bahnschrift" w:hAnsi="Bahnschrift"/>
          <w:color w:val="auto"/>
        </w:rPr>
        <w:t xml:space="preserve"> Inválida</w:t>
      </w:r>
    </w:p>
    <w:p w14:paraId="4D396AE4" w14:textId="1E1F214A" w:rsidR="001168D0" w:rsidRPr="00BF2B60" w:rsidRDefault="001168D0" w:rsidP="00973E85">
      <w:pPr>
        <w:pStyle w:val="Contenido"/>
        <w:ind w:left="720"/>
        <w:jc w:val="both"/>
        <w:rPr>
          <w:rFonts w:ascii="Bahnschrift" w:hAnsi="Bahnschrift"/>
          <w:color w:val="278079" w:themeColor="accent6" w:themeShade="BF"/>
        </w:rPr>
      </w:pPr>
      <w:r w:rsidRPr="00BF2B60">
        <w:rPr>
          <w:rFonts w:ascii="Bahnschrift" w:hAnsi="Bahnschrift"/>
          <w:color w:val="278079" w:themeColor="accent6" w:themeShade="BF"/>
        </w:rPr>
        <w:t>d.</w:t>
      </w:r>
      <w:r w:rsidRPr="00BF2B60">
        <w:rPr>
          <w:rFonts w:ascii="Bahnschrift" w:hAnsi="Bahnschrift"/>
          <w:color w:val="278079" w:themeColor="accent6" w:themeShade="BF"/>
        </w:rPr>
        <w:tab/>
      </w:r>
      <w:proofErr w:type="gramStart"/>
      <w:r w:rsidRPr="00BF2B60">
        <w:rPr>
          <w:rFonts w:ascii="Bahnschrift" w:hAnsi="Bahnschrift"/>
          <w:color w:val="278079" w:themeColor="accent6" w:themeShade="BF"/>
        </w:rPr>
        <w:t>11111111  11111111</w:t>
      </w:r>
      <w:proofErr w:type="gramEnd"/>
      <w:r w:rsidRPr="00BF2B60">
        <w:rPr>
          <w:rFonts w:ascii="Bahnschrift" w:hAnsi="Bahnschrift"/>
          <w:color w:val="278079" w:themeColor="accent6" w:themeShade="BF"/>
        </w:rPr>
        <w:t xml:space="preserve">  11111000  00000000</w:t>
      </w:r>
      <w:r w:rsidR="00E54F92">
        <w:rPr>
          <w:rFonts w:ascii="Bahnschrift" w:hAnsi="Bahnschrift"/>
          <w:color w:val="278079" w:themeColor="accent6" w:themeShade="BF"/>
        </w:rPr>
        <w:t xml:space="preserve"> </w:t>
      </w:r>
      <w:r w:rsidR="00E54F92" w:rsidRPr="007E325E">
        <w:rPr>
          <w:rFonts w:ascii="Bahnschrift" w:hAnsi="Bahnschrift"/>
          <w:color w:val="auto"/>
        </w:rPr>
        <w:sym w:font="Wingdings" w:char="F0E0"/>
      </w:r>
      <w:r w:rsidR="00E54F92" w:rsidRPr="007E325E">
        <w:rPr>
          <w:rFonts w:ascii="Bahnschrift" w:hAnsi="Bahnschrift"/>
          <w:color w:val="auto"/>
        </w:rPr>
        <w:t xml:space="preserve"> 255.255.</w:t>
      </w:r>
      <w:r w:rsidR="007E325E" w:rsidRPr="007E325E">
        <w:rPr>
          <w:rFonts w:ascii="Bahnschrift" w:hAnsi="Bahnschrift"/>
          <w:color w:val="auto"/>
        </w:rPr>
        <w:t xml:space="preserve">240.0 </w:t>
      </w:r>
      <w:r w:rsidR="007E325E" w:rsidRPr="007E325E">
        <w:rPr>
          <w:rFonts w:ascii="Bahnschrift" w:hAnsi="Bahnschrift"/>
          <w:color w:val="auto"/>
        </w:rPr>
        <w:sym w:font="Wingdings" w:char="F0E0"/>
      </w:r>
      <w:r w:rsidR="007E325E" w:rsidRPr="007E325E">
        <w:rPr>
          <w:rFonts w:ascii="Bahnschrift" w:hAnsi="Bahnschrift"/>
          <w:color w:val="auto"/>
        </w:rPr>
        <w:t xml:space="preserve"> Válida</w:t>
      </w:r>
    </w:p>
    <w:p w14:paraId="2EC685B2" w14:textId="77777777" w:rsidR="001168D0" w:rsidRPr="001168D0" w:rsidRDefault="001168D0" w:rsidP="007E325E">
      <w:pPr>
        <w:pStyle w:val="Contenido"/>
      </w:pPr>
    </w:p>
    <w:p w14:paraId="1103C17A" w14:textId="4FE3C6FA" w:rsidR="001168D0" w:rsidRDefault="001168D0" w:rsidP="007E325E">
      <w:pPr>
        <w:pStyle w:val="Contenido"/>
      </w:pPr>
    </w:p>
    <w:p w14:paraId="70554361" w14:textId="1206CE63" w:rsidR="00331E4C" w:rsidRDefault="00331E4C" w:rsidP="007E325E">
      <w:pPr>
        <w:pStyle w:val="Contenido"/>
      </w:pPr>
    </w:p>
    <w:p w14:paraId="2A28600B" w14:textId="69F942B0" w:rsidR="00331E4C" w:rsidRDefault="00331E4C" w:rsidP="007E325E">
      <w:pPr>
        <w:pStyle w:val="Contenido"/>
      </w:pPr>
    </w:p>
    <w:p w14:paraId="1A8038B9" w14:textId="77777777" w:rsidR="00331E4C" w:rsidRPr="001168D0" w:rsidRDefault="00331E4C" w:rsidP="007E325E">
      <w:pPr>
        <w:pStyle w:val="Contenido"/>
      </w:pPr>
    </w:p>
    <w:p w14:paraId="5822278E" w14:textId="06DE9D2D" w:rsidR="001168D0" w:rsidRDefault="001168D0" w:rsidP="007E325E">
      <w:pPr>
        <w:pStyle w:val="Ttulo1"/>
        <w:numPr>
          <w:ilvl w:val="0"/>
          <w:numId w:val="16"/>
        </w:numPr>
        <w:jc w:val="both"/>
        <w:rPr>
          <w:rFonts w:ascii="Bahnschrift" w:hAnsi="Bahnschrift"/>
          <w:color w:val="278079" w:themeColor="accent6" w:themeShade="BF"/>
          <w:sz w:val="32"/>
        </w:rPr>
      </w:pPr>
      <w:r w:rsidRPr="001168D0">
        <w:rPr>
          <w:rFonts w:ascii="Bahnschrift" w:hAnsi="Bahnschrift"/>
          <w:color w:val="278079" w:themeColor="accent6" w:themeShade="BF"/>
          <w:sz w:val="32"/>
        </w:rPr>
        <w:lastRenderedPageBreak/>
        <w:t>Escribe las siguientes máscaras en notación binaria utilizadas en redes de clase B ¿Qué características tienen la máscara de red en binario?</w:t>
      </w:r>
    </w:p>
    <w:p w14:paraId="105E74ED" w14:textId="77777777" w:rsidR="007E325E" w:rsidRPr="001168D0" w:rsidRDefault="007E325E" w:rsidP="004D141E">
      <w:pPr>
        <w:pStyle w:val="Contenido"/>
      </w:pPr>
    </w:p>
    <w:p w14:paraId="3154624E" w14:textId="15911F1E" w:rsidR="001168D0" w:rsidRPr="00CD73AF" w:rsidRDefault="001168D0" w:rsidP="007E325E">
      <w:pPr>
        <w:pStyle w:val="Contenido"/>
        <w:ind w:left="720"/>
        <w:rPr>
          <w:rFonts w:ascii="Bahnschrift" w:hAnsi="Bahnschrift"/>
          <w:color w:val="auto"/>
        </w:rPr>
      </w:pPr>
      <w:r w:rsidRPr="007E325E">
        <w:rPr>
          <w:rFonts w:ascii="Bahnschrift" w:hAnsi="Bahnschrift"/>
          <w:color w:val="278079" w:themeColor="accent6" w:themeShade="BF"/>
        </w:rPr>
        <w:t>a.</w:t>
      </w:r>
      <w:r w:rsidRPr="007E325E">
        <w:rPr>
          <w:rFonts w:ascii="Bahnschrift" w:hAnsi="Bahnschrift"/>
          <w:color w:val="278079" w:themeColor="accent6" w:themeShade="BF"/>
        </w:rPr>
        <w:tab/>
        <w:t>255.255.192.0</w:t>
      </w:r>
      <w:r w:rsidR="004D141E">
        <w:rPr>
          <w:rFonts w:ascii="Bahnschrift" w:hAnsi="Bahnschrift"/>
          <w:color w:val="278079" w:themeColor="accent6" w:themeShade="BF"/>
        </w:rPr>
        <w:t xml:space="preserve"> </w:t>
      </w:r>
      <w:r w:rsidR="004D141E" w:rsidRPr="00CD73AF">
        <w:rPr>
          <w:rFonts w:ascii="Bahnschrift" w:hAnsi="Bahnschrift"/>
          <w:color w:val="auto"/>
        </w:rPr>
        <w:sym w:font="Wingdings" w:char="F0E0"/>
      </w:r>
      <w:r w:rsidR="004D141E" w:rsidRPr="00CD73AF">
        <w:rPr>
          <w:rFonts w:ascii="Bahnschrift" w:hAnsi="Bahnschrift"/>
          <w:color w:val="auto"/>
        </w:rPr>
        <w:t xml:space="preserve"> 11111111.11111111.11000000.00000000</w:t>
      </w:r>
    </w:p>
    <w:p w14:paraId="0D4C1D82" w14:textId="2806622B" w:rsidR="001168D0" w:rsidRPr="007E325E" w:rsidRDefault="001168D0" w:rsidP="007E325E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  <w:r w:rsidRPr="007E325E">
        <w:rPr>
          <w:rFonts w:ascii="Bahnschrift" w:hAnsi="Bahnschrift"/>
          <w:color w:val="278079" w:themeColor="accent6" w:themeShade="BF"/>
        </w:rPr>
        <w:t>b.</w:t>
      </w:r>
      <w:r w:rsidRPr="007E325E">
        <w:rPr>
          <w:rFonts w:ascii="Bahnschrift" w:hAnsi="Bahnschrift"/>
          <w:color w:val="278079" w:themeColor="accent6" w:themeShade="BF"/>
        </w:rPr>
        <w:tab/>
        <w:t>255.255.0.0</w:t>
      </w:r>
      <w:r w:rsidR="00F933A7">
        <w:rPr>
          <w:rFonts w:ascii="Bahnschrift" w:hAnsi="Bahnschrift"/>
          <w:color w:val="278079" w:themeColor="accent6" w:themeShade="BF"/>
        </w:rPr>
        <w:t xml:space="preserve"> </w:t>
      </w:r>
      <w:r w:rsidR="00F933A7" w:rsidRPr="00CD73AF">
        <w:rPr>
          <w:rFonts w:ascii="Bahnschrift" w:hAnsi="Bahnschrift"/>
          <w:color w:val="auto"/>
        </w:rPr>
        <w:sym w:font="Wingdings" w:char="F0E0"/>
      </w:r>
      <w:r w:rsidR="00F933A7" w:rsidRPr="00CD73AF">
        <w:rPr>
          <w:rFonts w:ascii="Bahnschrift" w:hAnsi="Bahnschrift"/>
          <w:color w:val="auto"/>
        </w:rPr>
        <w:t xml:space="preserve"> 11111111.11111111.00000000.00000000</w:t>
      </w:r>
    </w:p>
    <w:p w14:paraId="3C14CF88" w14:textId="6C280FDD" w:rsidR="001168D0" w:rsidRPr="007E325E" w:rsidRDefault="001168D0" w:rsidP="007E325E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  <w:r w:rsidRPr="007E325E">
        <w:rPr>
          <w:rFonts w:ascii="Bahnschrift" w:hAnsi="Bahnschrift"/>
          <w:color w:val="278079" w:themeColor="accent6" w:themeShade="BF"/>
        </w:rPr>
        <w:t>c.</w:t>
      </w:r>
      <w:r w:rsidRPr="007E325E">
        <w:rPr>
          <w:rFonts w:ascii="Bahnschrift" w:hAnsi="Bahnschrift"/>
          <w:color w:val="278079" w:themeColor="accent6" w:themeShade="BF"/>
        </w:rPr>
        <w:tab/>
        <w:t>255.255.224.0</w:t>
      </w:r>
      <w:r w:rsidR="00F933A7">
        <w:rPr>
          <w:rFonts w:ascii="Bahnschrift" w:hAnsi="Bahnschrift"/>
          <w:color w:val="278079" w:themeColor="accent6" w:themeShade="BF"/>
        </w:rPr>
        <w:t xml:space="preserve"> </w:t>
      </w:r>
      <w:r w:rsidR="00F933A7" w:rsidRPr="00CD73AF">
        <w:rPr>
          <w:rFonts w:ascii="Bahnschrift" w:hAnsi="Bahnschrift"/>
          <w:color w:val="auto"/>
        </w:rPr>
        <w:sym w:font="Wingdings" w:char="F0E0"/>
      </w:r>
      <w:r w:rsidR="00F933A7" w:rsidRPr="00CD73AF">
        <w:rPr>
          <w:rFonts w:ascii="Bahnschrift" w:hAnsi="Bahnschrift"/>
          <w:color w:val="auto"/>
        </w:rPr>
        <w:t xml:space="preserve"> 11111111.11111111.11100000.00000000</w:t>
      </w:r>
    </w:p>
    <w:p w14:paraId="056A5CF1" w14:textId="13D4540C" w:rsidR="001168D0" w:rsidRPr="007E325E" w:rsidRDefault="001168D0" w:rsidP="007E325E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  <w:r w:rsidRPr="007E325E">
        <w:rPr>
          <w:rFonts w:ascii="Bahnschrift" w:hAnsi="Bahnschrift"/>
          <w:color w:val="278079" w:themeColor="accent6" w:themeShade="BF"/>
        </w:rPr>
        <w:t>d.</w:t>
      </w:r>
      <w:r w:rsidRPr="007E325E">
        <w:rPr>
          <w:rFonts w:ascii="Bahnschrift" w:hAnsi="Bahnschrift"/>
          <w:color w:val="278079" w:themeColor="accent6" w:themeShade="BF"/>
        </w:rPr>
        <w:tab/>
        <w:t>255.255.255.0</w:t>
      </w:r>
      <w:r w:rsidR="00F933A7">
        <w:rPr>
          <w:rFonts w:ascii="Bahnschrift" w:hAnsi="Bahnschrift"/>
          <w:color w:val="278079" w:themeColor="accent6" w:themeShade="BF"/>
        </w:rPr>
        <w:t xml:space="preserve"> </w:t>
      </w:r>
      <w:r w:rsidR="00F933A7" w:rsidRPr="00CD73AF">
        <w:rPr>
          <w:rFonts w:ascii="Bahnschrift" w:hAnsi="Bahnschrift"/>
          <w:color w:val="auto"/>
        </w:rPr>
        <w:sym w:font="Wingdings" w:char="F0E0"/>
      </w:r>
      <w:r w:rsidR="00F933A7" w:rsidRPr="00CD73AF">
        <w:rPr>
          <w:rFonts w:ascii="Bahnschrift" w:hAnsi="Bahnschrift"/>
          <w:color w:val="auto"/>
        </w:rPr>
        <w:t xml:space="preserve"> 11111111.11111111.11111111.00000000</w:t>
      </w:r>
    </w:p>
    <w:p w14:paraId="5C7C366E" w14:textId="5ABEDC5E" w:rsidR="001168D0" w:rsidRPr="007E325E" w:rsidRDefault="001168D0" w:rsidP="007E325E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  <w:r w:rsidRPr="007E325E">
        <w:rPr>
          <w:rFonts w:ascii="Bahnschrift" w:hAnsi="Bahnschrift"/>
          <w:color w:val="278079" w:themeColor="accent6" w:themeShade="BF"/>
        </w:rPr>
        <w:t>e.</w:t>
      </w:r>
      <w:r w:rsidRPr="007E325E">
        <w:rPr>
          <w:rFonts w:ascii="Bahnschrift" w:hAnsi="Bahnschrift"/>
          <w:color w:val="278079" w:themeColor="accent6" w:themeShade="BF"/>
        </w:rPr>
        <w:tab/>
        <w:t>255.255.255.192</w:t>
      </w:r>
      <w:r w:rsidR="00F933A7">
        <w:rPr>
          <w:rFonts w:ascii="Bahnschrift" w:hAnsi="Bahnschrift"/>
          <w:color w:val="278079" w:themeColor="accent6" w:themeShade="BF"/>
        </w:rPr>
        <w:t xml:space="preserve"> </w:t>
      </w:r>
      <w:r w:rsidR="00F933A7" w:rsidRPr="00CD73AF">
        <w:rPr>
          <w:rFonts w:ascii="Bahnschrift" w:hAnsi="Bahnschrift"/>
          <w:color w:val="auto"/>
        </w:rPr>
        <w:sym w:font="Wingdings" w:char="F0E0"/>
      </w:r>
      <w:r w:rsidR="00F933A7" w:rsidRPr="00CD73AF">
        <w:rPr>
          <w:rFonts w:ascii="Bahnschrift" w:hAnsi="Bahnschrift"/>
          <w:color w:val="auto"/>
        </w:rPr>
        <w:t xml:space="preserve"> 11111111.11111111.11111111.11</w:t>
      </w:r>
      <w:r w:rsidR="007B7B04" w:rsidRPr="00CD73AF">
        <w:rPr>
          <w:rFonts w:ascii="Bahnschrift" w:hAnsi="Bahnschrift"/>
          <w:color w:val="auto"/>
        </w:rPr>
        <w:t>000000</w:t>
      </w:r>
    </w:p>
    <w:p w14:paraId="24411299" w14:textId="1F86D7D7" w:rsidR="001168D0" w:rsidRPr="007E325E" w:rsidRDefault="001168D0" w:rsidP="007E325E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  <w:r w:rsidRPr="007E325E">
        <w:rPr>
          <w:rFonts w:ascii="Bahnschrift" w:hAnsi="Bahnschrift"/>
          <w:color w:val="278079" w:themeColor="accent6" w:themeShade="BF"/>
        </w:rPr>
        <w:t>f.</w:t>
      </w:r>
      <w:r w:rsidRPr="007E325E">
        <w:rPr>
          <w:rFonts w:ascii="Bahnschrift" w:hAnsi="Bahnschrift"/>
          <w:color w:val="278079" w:themeColor="accent6" w:themeShade="BF"/>
        </w:rPr>
        <w:tab/>
        <w:t>255.255.255.224</w:t>
      </w:r>
      <w:r w:rsidR="007B7B04">
        <w:rPr>
          <w:rFonts w:ascii="Bahnschrift" w:hAnsi="Bahnschrift"/>
          <w:color w:val="278079" w:themeColor="accent6" w:themeShade="BF"/>
        </w:rPr>
        <w:t xml:space="preserve"> </w:t>
      </w:r>
      <w:r w:rsidR="007B7B04" w:rsidRPr="00CD73AF">
        <w:rPr>
          <w:rFonts w:ascii="Bahnschrift" w:hAnsi="Bahnschrift"/>
          <w:color w:val="auto"/>
        </w:rPr>
        <w:sym w:font="Wingdings" w:char="F0E0"/>
      </w:r>
      <w:r w:rsidR="007B7B04" w:rsidRPr="00CD73AF">
        <w:rPr>
          <w:rFonts w:ascii="Bahnschrift" w:hAnsi="Bahnschrift"/>
          <w:color w:val="auto"/>
        </w:rPr>
        <w:t xml:space="preserve"> 11111111.11111111.11111111.11100000</w:t>
      </w:r>
    </w:p>
    <w:p w14:paraId="6F733BFD" w14:textId="761984D1" w:rsidR="001168D0" w:rsidRPr="007E325E" w:rsidRDefault="001168D0" w:rsidP="007E325E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  <w:r w:rsidRPr="007E325E">
        <w:rPr>
          <w:rFonts w:ascii="Bahnschrift" w:hAnsi="Bahnschrift"/>
          <w:color w:val="278079" w:themeColor="accent6" w:themeShade="BF"/>
        </w:rPr>
        <w:t>g.</w:t>
      </w:r>
      <w:r w:rsidRPr="007E325E">
        <w:rPr>
          <w:rFonts w:ascii="Bahnschrift" w:hAnsi="Bahnschrift"/>
          <w:color w:val="278079" w:themeColor="accent6" w:themeShade="BF"/>
        </w:rPr>
        <w:tab/>
        <w:t>255.255.255.240</w:t>
      </w:r>
      <w:r w:rsidR="007B7B04">
        <w:rPr>
          <w:rFonts w:ascii="Bahnschrift" w:hAnsi="Bahnschrift"/>
          <w:color w:val="278079" w:themeColor="accent6" w:themeShade="BF"/>
        </w:rPr>
        <w:t xml:space="preserve"> </w:t>
      </w:r>
      <w:r w:rsidR="007B7B04" w:rsidRPr="00CD73AF">
        <w:rPr>
          <w:rFonts w:ascii="Bahnschrift" w:hAnsi="Bahnschrift"/>
          <w:color w:val="auto"/>
        </w:rPr>
        <w:sym w:font="Wingdings" w:char="F0E0"/>
      </w:r>
      <w:r w:rsidR="007B7B04" w:rsidRPr="00CD73AF">
        <w:rPr>
          <w:rFonts w:ascii="Bahnschrift" w:hAnsi="Bahnschrift"/>
          <w:color w:val="auto"/>
        </w:rPr>
        <w:t xml:space="preserve"> 11111111.11111111.11111111.11110000</w:t>
      </w:r>
    </w:p>
    <w:p w14:paraId="397258FA" w14:textId="2A93F32F" w:rsidR="001168D0" w:rsidRPr="007E325E" w:rsidRDefault="001168D0" w:rsidP="007E325E">
      <w:pPr>
        <w:pStyle w:val="Contenido"/>
        <w:ind w:left="720"/>
        <w:rPr>
          <w:rFonts w:ascii="Bahnschrift" w:hAnsi="Bahnschrift"/>
          <w:color w:val="278079" w:themeColor="accent6" w:themeShade="BF"/>
        </w:rPr>
      </w:pPr>
      <w:r w:rsidRPr="007E325E">
        <w:rPr>
          <w:rFonts w:ascii="Bahnschrift" w:hAnsi="Bahnschrift"/>
          <w:color w:val="278079" w:themeColor="accent6" w:themeShade="BF"/>
        </w:rPr>
        <w:t>h.</w:t>
      </w:r>
      <w:r w:rsidRPr="007E325E">
        <w:rPr>
          <w:rFonts w:ascii="Bahnschrift" w:hAnsi="Bahnschrift"/>
          <w:color w:val="278079" w:themeColor="accent6" w:themeShade="BF"/>
        </w:rPr>
        <w:tab/>
        <w:t>255.255.255.0</w:t>
      </w:r>
      <w:r w:rsidR="007B7B04">
        <w:rPr>
          <w:rFonts w:ascii="Bahnschrift" w:hAnsi="Bahnschrift"/>
          <w:color w:val="278079" w:themeColor="accent6" w:themeShade="BF"/>
        </w:rPr>
        <w:t xml:space="preserve"> </w:t>
      </w:r>
      <w:r w:rsidR="007B7B04" w:rsidRPr="00CD73AF">
        <w:rPr>
          <w:rFonts w:ascii="Bahnschrift" w:hAnsi="Bahnschrift"/>
          <w:color w:val="auto"/>
        </w:rPr>
        <w:sym w:font="Wingdings" w:char="F0E0"/>
      </w:r>
      <w:r w:rsidR="007B7B04" w:rsidRPr="00CD73AF">
        <w:rPr>
          <w:rFonts w:ascii="Bahnschrift" w:hAnsi="Bahnschrift"/>
          <w:color w:val="auto"/>
        </w:rPr>
        <w:t xml:space="preserve"> </w:t>
      </w:r>
      <w:r w:rsidR="00DA5545" w:rsidRPr="00CD73AF">
        <w:rPr>
          <w:rFonts w:ascii="Bahnschrift" w:hAnsi="Bahnschrift"/>
          <w:color w:val="auto"/>
        </w:rPr>
        <w:t>11111111.11111111.11111111.00000000</w:t>
      </w:r>
    </w:p>
    <w:p w14:paraId="631F1D49" w14:textId="77777777" w:rsidR="002A36EB" w:rsidRDefault="002A36EB" w:rsidP="004D141E">
      <w:pPr>
        <w:pStyle w:val="Contenido"/>
      </w:pPr>
    </w:p>
    <w:p w14:paraId="31D062EF" w14:textId="77777777" w:rsidR="00B50AB8" w:rsidRPr="00411D29" w:rsidRDefault="002C76BC" w:rsidP="00F01540">
      <w:pPr>
        <w:jc w:val="both"/>
      </w:pPr>
      <w:r w:rsidRPr="002C76BC">
        <w:rPr>
          <w:noProof/>
        </w:rPr>
        <w:t xml:space="preserve"> </w:t>
      </w:r>
    </w:p>
    <w:p w14:paraId="3893182E" w14:textId="4BCACA35" w:rsidR="00D911A9" w:rsidRDefault="0087265F" w:rsidP="00D911A9">
      <w:pPr>
        <w:pStyle w:val="Contenido"/>
        <w:ind w:left="720"/>
        <w:jc w:val="both"/>
        <w:rPr>
          <w:rFonts w:ascii="Bahnschrift" w:hAnsi="Bahnschrift"/>
          <w:color w:val="auto"/>
        </w:rPr>
      </w:pPr>
      <w:r>
        <w:rPr>
          <w:rFonts w:ascii="Bahnschrift" w:hAnsi="Bahnschrift"/>
          <w:color w:val="auto"/>
        </w:rPr>
        <w:t>Las máscaras de red en binario</w:t>
      </w:r>
      <w:r w:rsidR="00200DFB">
        <w:rPr>
          <w:rFonts w:ascii="Bahnschrift" w:hAnsi="Bahnschrift"/>
          <w:color w:val="auto"/>
        </w:rPr>
        <w:t xml:space="preserve"> cumplen un formato de cuatro octetos de dígitos</w:t>
      </w:r>
      <w:r w:rsidR="001D643F">
        <w:rPr>
          <w:rFonts w:ascii="Bahnschrift" w:hAnsi="Bahnschrift"/>
          <w:color w:val="auto"/>
        </w:rPr>
        <w:t xml:space="preserve">, los unos representan la parte de la red </w:t>
      </w:r>
      <w:r w:rsidR="00A06D32">
        <w:rPr>
          <w:rFonts w:ascii="Bahnschrift" w:hAnsi="Bahnschrift"/>
          <w:color w:val="auto"/>
        </w:rPr>
        <w:t>a la izquierda</w:t>
      </w:r>
      <w:r w:rsidR="001D643F">
        <w:rPr>
          <w:rFonts w:ascii="Bahnschrift" w:hAnsi="Bahnschrift"/>
          <w:color w:val="auto"/>
        </w:rPr>
        <w:t xml:space="preserve"> y los ceros representan la parte de los hosts, que se encuentran en la parte de la derecha</w:t>
      </w:r>
      <w:r w:rsidR="00A06D32">
        <w:rPr>
          <w:rFonts w:ascii="Bahnschrift" w:hAnsi="Bahnschrift"/>
          <w:color w:val="auto"/>
        </w:rPr>
        <w:t xml:space="preserve">. </w:t>
      </w:r>
    </w:p>
    <w:p w14:paraId="489B261D" w14:textId="773E730B" w:rsidR="00411D29" w:rsidRPr="00411D29" w:rsidRDefault="00411D29" w:rsidP="00F01540">
      <w:pPr>
        <w:jc w:val="both"/>
      </w:pPr>
    </w:p>
    <w:sectPr w:rsidR="00411D29" w:rsidRPr="00411D29" w:rsidSect="00D94A20">
      <w:headerReference w:type="default" r:id="rId15"/>
      <w:footerReference w:type="default" r:id="rId16"/>
      <w:pgSz w:w="11906" w:h="16838" w:code="9"/>
      <w:pgMar w:top="720" w:right="1134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93A61" w14:textId="77777777" w:rsidR="00A22929" w:rsidRDefault="00A22929">
      <w:r>
        <w:separator/>
      </w:r>
    </w:p>
    <w:p w14:paraId="58E19A17" w14:textId="77777777" w:rsidR="00A22929" w:rsidRDefault="00A22929"/>
  </w:endnote>
  <w:endnote w:type="continuationSeparator" w:id="0">
    <w:p w14:paraId="1C187370" w14:textId="77777777" w:rsidR="00A22929" w:rsidRDefault="00A22929">
      <w:r>
        <w:continuationSeparator/>
      </w:r>
    </w:p>
    <w:p w14:paraId="7111530C" w14:textId="77777777" w:rsidR="00A22929" w:rsidRDefault="00A22929"/>
  </w:endnote>
  <w:endnote w:type="continuationNotice" w:id="1">
    <w:p w14:paraId="1B9DFBD3" w14:textId="77777777" w:rsidR="00A22929" w:rsidRDefault="00A2292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9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70A3DDBA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2D3849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04060CF9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" fillcolor="#278079 [2409]" stroked="f" strokeweight="2pt">
                    <v:shadow on="t" color="#2d3849" opacity="26214f" origin=",.5" offset="0,3pt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B21715" w:rsidRDefault="00394BB1">
                          <w:pPr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</w:pPr>
                          <w:r w:rsidRPr="00B21715"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9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B21715" w:rsidRDefault="00394BB1">
                    <w:pPr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</w:pPr>
                    <w:r w:rsidRPr="00B21715"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941FD4" w14:textId="77777777" w:rsidR="00A22929" w:rsidRDefault="00A22929">
      <w:r>
        <w:separator/>
      </w:r>
    </w:p>
    <w:p w14:paraId="7495D75D" w14:textId="77777777" w:rsidR="00A22929" w:rsidRDefault="00A22929"/>
  </w:footnote>
  <w:footnote w:type="continuationSeparator" w:id="0">
    <w:p w14:paraId="0224A849" w14:textId="77777777" w:rsidR="00A22929" w:rsidRDefault="00A22929">
      <w:r>
        <w:continuationSeparator/>
      </w:r>
    </w:p>
    <w:p w14:paraId="5358A03B" w14:textId="77777777" w:rsidR="00A22929" w:rsidRDefault="00A22929"/>
  </w:footnote>
  <w:footnote w:type="continuationNotice" w:id="1">
    <w:p w14:paraId="6A810141" w14:textId="77777777" w:rsidR="00A22929" w:rsidRDefault="00A2292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3C545B">
      <w:trPr>
        <w:trHeight w:val="978"/>
      </w:trPr>
      <w:tc>
        <w:tcPr>
          <w:tcW w:w="10035" w:type="dxa"/>
          <w:tcBorders>
            <w:top w:val="nil"/>
            <w:left w:val="nil"/>
            <w:bottom w:val="single" w:sz="24" w:space="0" w:color="2681F0"/>
            <w:right w:val="nil"/>
          </w:tcBorders>
        </w:tcPr>
        <w:p w14:paraId="6FD300A8" w14:textId="21167051" w:rsidR="00D077E9" w:rsidRPr="003C545B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2681F0"/>
              <w:sz w:val="20"/>
              <w:szCs w:val="16"/>
            </w:rPr>
          </w:pPr>
        </w:p>
        <w:p w14:paraId="0D5FFBA4" w14:textId="55A609A4" w:rsidR="00370673" w:rsidRPr="000C4A6A" w:rsidRDefault="007E73D2" w:rsidP="000C4A6A">
          <w:pPr>
            <w:spacing w:before="60"/>
            <w:rPr>
              <w:rFonts w:ascii="Poppins" w:hAnsi="Poppins" w:cs="Poppins"/>
              <w:color w:val="34ABA2" w:themeColor="accent6"/>
              <w:sz w:val="20"/>
              <w:szCs w:val="16"/>
            </w:rPr>
          </w:pPr>
          <w:r w:rsidRPr="007E73D2">
            <w:rPr>
              <w:rFonts w:ascii="Poppins" w:hAnsi="Poppins" w:cs="Poppins"/>
              <w:color w:val="34ABA2" w:themeColor="accent6"/>
              <w:sz w:val="20"/>
              <w:szCs w:val="16"/>
            </w:rPr>
            <w:t>ACTIVIDAD 4.2: DIRECCIONAMIENTO FÍSICO Y LÓGICO</w:t>
          </w:r>
          <w:r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                                          </w:t>
          </w:r>
          <w:r w:rsidR="00BE5625">
            <w:rPr>
              <w:rFonts w:ascii="Poppins" w:hAnsi="Poppins" w:cs="Poppins"/>
              <w:color w:val="34ABA2" w:themeColor="accent6"/>
              <w:sz w:val="20"/>
              <w:szCs w:val="16"/>
            </w:rPr>
            <w:t>ADMINISTRACIÓN DE REDES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B7C76"/>
    <w:multiLevelType w:val="hybridMultilevel"/>
    <w:tmpl w:val="117C0A5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1437D8"/>
    <w:multiLevelType w:val="hybridMultilevel"/>
    <w:tmpl w:val="BB321D68"/>
    <w:lvl w:ilvl="0" w:tplc="92AC5DD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CC5BDA"/>
    <w:multiLevelType w:val="hybridMultilevel"/>
    <w:tmpl w:val="E5B6F454"/>
    <w:lvl w:ilvl="0" w:tplc="FB04674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9139A4"/>
    <w:multiLevelType w:val="hybridMultilevel"/>
    <w:tmpl w:val="10B2E05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DF5102"/>
    <w:multiLevelType w:val="hybridMultilevel"/>
    <w:tmpl w:val="0F129570"/>
    <w:lvl w:ilvl="0" w:tplc="89F2720E">
      <w:start w:val="16"/>
      <w:numFmt w:val="bullet"/>
      <w:lvlText w:val="-"/>
      <w:lvlJc w:val="left"/>
      <w:pPr>
        <w:ind w:left="1080" w:hanging="360"/>
      </w:pPr>
      <w:rPr>
        <w:rFonts w:ascii="Segoe UI" w:eastAsiaTheme="minorEastAsia" w:hAnsi="Segoe UI" w:cs="Segoe U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FFE3151"/>
    <w:multiLevelType w:val="hybridMultilevel"/>
    <w:tmpl w:val="40A66A6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1844AB"/>
    <w:multiLevelType w:val="hybridMultilevel"/>
    <w:tmpl w:val="595CAE5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C64E4"/>
    <w:multiLevelType w:val="hybridMultilevel"/>
    <w:tmpl w:val="7754335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3D01A9"/>
    <w:multiLevelType w:val="hybridMultilevel"/>
    <w:tmpl w:val="49327F7C"/>
    <w:lvl w:ilvl="0" w:tplc="43187246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B94B13"/>
    <w:multiLevelType w:val="hybridMultilevel"/>
    <w:tmpl w:val="DAD243B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A31015B"/>
    <w:multiLevelType w:val="hybridMultilevel"/>
    <w:tmpl w:val="836A127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EF54246"/>
    <w:multiLevelType w:val="hybridMultilevel"/>
    <w:tmpl w:val="D164779C"/>
    <w:lvl w:ilvl="0" w:tplc="D5A240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0CD18D8"/>
    <w:multiLevelType w:val="hybridMultilevel"/>
    <w:tmpl w:val="0AD6F892"/>
    <w:lvl w:ilvl="0" w:tplc="C2F239F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AA81EDE"/>
    <w:multiLevelType w:val="hybridMultilevel"/>
    <w:tmpl w:val="D1A4044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052652"/>
    <w:multiLevelType w:val="hybridMultilevel"/>
    <w:tmpl w:val="4AD2DC46"/>
    <w:lvl w:ilvl="0" w:tplc="2D20ADF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DE259E8"/>
    <w:multiLevelType w:val="hybridMultilevel"/>
    <w:tmpl w:val="BAA01FC2"/>
    <w:lvl w:ilvl="0" w:tplc="D49AA7F4">
      <w:start w:val="16"/>
      <w:numFmt w:val="bullet"/>
      <w:lvlText w:val="-"/>
      <w:lvlJc w:val="left"/>
      <w:pPr>
        <w:ind w:left="1080" w:hanging="360"/>
      </w:pPr>
      <w:rPr>
        <w:rFonts w:ascii="Segoe UI" w:eastAsiaTheme="minorEastAsia" w:hAnsi="Segoe UI" w:cs="Segoe U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2004E83"/>
    <w:multiLevelType w:val="multilevel"/>
    <w:tmpl w:val="7FB48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>
      <w:numFmt w:val="decimal"/>
      <w:isLgl/>
      <w:lvlText w:val="%1.%2."/>
      <w:lvlJc w:val="left"/>
      <w:pPr>
        <w:ind w:left="1440" w:hanging="720"/>
      </w:pPr>
      <w:rPr>
        <w:rFonts w:asciiTheme="minorHAnsi" w:hAnsiTheme="minorHAnsi" w:hint="default"/>
        <w:b w:val="0"/>
        <w:color w:val="082A75" w:themeColor="text2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asciiTheme="minorHAnsi" w:hAnsiTheme="minorHAnsi" w:hint="default"/>
        <w:b w:val="0"/>
        <w:color w:val="082A75" w:themeColor="text2"/>
      </w:rPr>
    </w:lvl>
    <w:lvl w:ilvl="3">
      <w:start w:val="1"/>
      <w:numFmt w:val="decimal"/>
      <w:isLgl/>
      <w:lvlText w:val="%1.%2.%3.%4."/>
      <w:lvlJc w:val="left"/>
      <w:pPr>
        <w:ind w:left="2160" w:hanging="1440"/>
      </w:pPr>
      <w:rPr>
        <w:rFonts w:asciiTheme="minorHAnsi" w:hAnsiTheme="minorHAnsi" w:hint="default"/>
        <w:b w:val="0"/>
        <w:color w:val="082A75" w:themeColor="text2"/>
      </w:rPr>
    </w:lvl>
    <w:lvl w:ilvl="4">
      <w:start w:val="1"/>
      <w:numFmt w:val="decimal"/>
      <w:isLgl/>
      <w:lvlText w:val="%1.%2.%3.%4.%5."/>
      <w:lvlJc w:val="left"/>
      <w:pPr>
        <w:ind w:left="2520" w:hanging="1800"/>
      </w:pPr>
      <w:rPr>
        <w:rFonts w:asciiTheme="minorHAnsi" w:hAnsiTheme="minorHAnsi" w:hint="default"/>
        <w:b w:val="0"/>
        <w:color w:val="082A75" w:themeColor="text2"/>
      </w:rPr>
    </w:lvl>
    <w:lvl w:ilvl="5">
      <w:start w:val="1"/>
      <w:numFmt w:val="decimal"/>
      <w:isLgl/>
      <w:lvlText w:val="%1.%2.%3.%4.%5.%6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6">
      <w:start w:val="1"/>
      <w:numFmt w:val="decimal"/>
      <w:isLgl/>
      <w:lvlText w:val="%1.%2.%3.%4.%5.%6.%7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7">
      <w:start w:val="1"/>
      <w:numFmt w:val="decimal"/>
      <w:isLgl/>
      <w:lvlText w:val="%1.%2.%3.%4.%5.%6.%7.%8."/>
      <w:lvlJc w:val="left"/>
      <w:pPr>
        <w:ind w:left="3240" w:hanging="2520"/>
      </w:pPr>
      <w:rPr>
        <w:rFonts w:asciiTheme="minorHAnsi" w:hAnsiTheme="minorHAnsi" w:hint="default"/>
        <w:b w:val="0"/>
        <w:color w:val="082A75" w:themeColor="text2"/>
      </w:rPr>
    </w:lvl>
    <w:lvl w:ilvl="8">
      <w:start w:val="1"/>
      <w:numFmt w:val="decimal"/>
      <w:isLgl/>
      <w:lvlText w:val="%1.%2.%3.%4.%5.%6.%7.%8.%9."/>
      <w:lvlJc w:val="left"/>
      <w:pPr>
        <w:ind w:left="3600" w:hanging="2880"/>
      </w:pPr>
      <w:rPr>
        <w:rFonts w:asciiTheme="minorHAnsi" w:hAnsiTheme="minorHAnsi" w:hint="default"/>
        <w:b w:val="0"/>
        <w:color w:val="082A75" w:themeColor="text2"/>
      </w:rPr>
    </w:lvl>
  </w:abstractNum>
  <w:abstractNum w:abstractNumId="17" w15:restartNumberingAfterBreak="0">
    <w:nsid w:val="42B00E17"/>
    <w:multiLevelType w:val="hybridMultilevel"/>
    <w:tmpl w:val="6A26B28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5132DC1"/>
    <w:multiLevelType w:val="multilevel"/>
    <w:tmpl w:val="B6B6D1F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5655300B"/>
    <w:multiLevelType w:val="hybridMultilevel"/>
    <w:tmpl w:val="D1880440"/>
    <w:lvl w:ilvl="0" w:tplc="E8FCB30E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111FF6"/>
    <w:multiLevelType w:val="hybridMultilevel"/>
    <w:tmpl w:val="A8A2BB9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C6315F0"/>
    <w:multiLevelType w:val="hybridMultilevel"/>
    <w:tmpl w:val="7F1CFCC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8F8437F"/>
    <w:multiLevelType w:val="hybridMultilevel"/>
    <w:tmpl w:val="9BD484EA"/>
    <w:lvl w:ilvl="0" w:tplc="AD260A4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9A23333"/>
    <w:multiLevelType w:val="hybridMultilevel"/>
    <w:tmpl w:val="14320B88"/>
    <w:lvl w:ilvl="0" w:tplc="FD1A75DC">
      <w:start w:val="1"/>
      <w:numFmt w:val="lowerLetter"/>
      <w:lvlText w:val="%1."/>
      <w:lvlJc w:val="left"/>
      <w:pPr>
        <w:ind w:left="144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9E8453A"/>
    <w:multiLevelType w:val="hybridMultilevel"/>
    <w:tmpl w:val="26C4A918"/>
    <w:lvl w:ilvl="0" w:tplc="D8A01D22">
      <w:start w:val="1"/>
      <w:numFmt w:val="lowerLetter"/>
      <w:lvlText w:val="%1."/>
      <w:lvlJc w:val="left"/>
      <w:pPr>
        <w:ind w:left="144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A0932FC"/>
    <w:multiLevelType w:val="hybridMultilevel"/>
    <w:tmpl w:val="4FA62D12"/>
    <w:lvl w:ilvl="0" w:tplc="8DE629CA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E625008"/>
    <w:multiLevelType w:val="hybridMultilevel"/>
    <w:tmpl w:val="0C5C63AE"/>
    <w:lvl w:ilvl="0" w:tplc="5B927DD0">
      <w:numFmt w:val="bullet"/>
      <w:lvlText w:val="-"/>
      <w:lvlJc w:val="left"/>
      <w:pPr>
        <w:ind w:left="1080" w:hanging="360"/>
      </w:pPr>
      <w:rPr>
        <w:rFonts w:ascii="Bahnschrift" w:eastAsiaTheme="minorEastAsia" w:hAnsi="Bahnschrift" w:cstheme="minorBidi" w:hint="default"/>
      </w:rPr>
    </w:lvl>
    <w:lvl w:ilvl="1" w:tplc="6344BEA6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b/>
        <w:bCs w:val="0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6"/>
  </w:num>
  <w:num w:numId="3">
    <w:abstractNumId w:val="14"/>
  </w:num>
  <w:num w:numId="4">
    <w:abstractNumId w:val="12"/>
  </w:num>
  <w:num w:numId="5">
    <w:abstractNumId w:val="16"/>
  </w:num>
  <w:num w:numId="6">
    <w:abstractNumId w:val="22"/>
  </w:num>
  <w:num w:numId="7">
    <w:abstractNumId w:val="2"/>
  </w:num>
  <w:num w:numId="8">
    <w:abstractNumId w:val="25"/>
  </w:num>
  <w:num w:numId="9">
    <w:abstractNumId w:val="1"/>
  </w:num>
  <w:num w:numId="10">
    <w:abstractNumId w:val="4"/>
  </w:num>
  <w:num w:numId="11">
    <w:abstractNumId w:val="15"/>
  </w:num>
  <w:num w:numId="12">
    <w:abstractNumId w:val="19"/>
  </w:num>
  <w:num w:numId="13">
    <w:abstractNumId w:val="6"/>
  </w:num>
  <w:num w:numId="14">
    <w:abstractNumId w:val="23"/>
  </w:num>
  <w:num w:numId="15">
    <w:abstractNumId w:val="24"/>
  </w:num>
  <w:num w:numId="16">
    <w:abstractNumId w:val="8"/>
  </w:num>
  <w:num w:numId="17">
    <w:abstractNumId w:val="11"/>
  </w:num>
  <w:num w:numId="18">
    <w:abstractNumId w:val="5"/>
  </w:num>
  <w:num w:numId="19">
    <w:abstractNumId w:val="20"/>
  </w:num>
  <w:num w:numId="20">
    <w:abstractNumId w:val="10"/>
  </w:num>
  <w:num w:numId="21">
    <w:abstractNumId w:val="3"/>
  </w:num>
  <w:num w:numId="22">
    <w:abstractNumId w:val="0"/>
  </w:num>
  <w:num w:numId="23">
    <w:abstractNumId w:val="9"/>
  </w:num>
  <w:num w:numId="24">
    <w:abstractNumId w:val="7"/>
  </w:num>
  <w:num w:numId="25">
    <w:abstractNumId w:val="21"/>
  </w:num>
  <w:num w:numId="26">
    <w:abstractNumId w:val="13"/>
  </w:num>
  <w:num w:numId="27">
    <w:abstractNumId w:val="1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04CA"/>
    <w:rsid w:val="000044AF"/>
    <w:rsid w:val="000046B9"/>
    <w:rsid w:val="00004FD7"/>
    <w:rsid w:val="00005A47"/>
    <w:rsid w:val="00006122"/>
    <w:rsid w:val="00011891"/>
    <w:rsid w:val="000132EB"/>
    <w:rsid w:val="0001561F"/>
    <w:rsid w:val="00017EAE"/>
    <w:rsid w:val="00021E6D"/>
    <w:rsid w:val="0002482E"/>
    <w:rsid w:val="0002609C"/>
    <w:rsid w:val="000277FF"/>
    <w:rsid w:val="00027D0A"/>
    <w:rsid w:val="00030F59"/>
    <w:rsid w:val="0003588D"/>
    <w:rsid w:val="000366F4"/>
    <w:rsid w:val="00036DE8"/>
    <w:rsid w:val="00041B71"/>
    <w:rsid w:val="00041E66"/>
    <w:rsid w:val="00043A72"/>
    <w:rsid w:val="00044D7F"/>
    <w:rsid w:val="00045A1A"/>
    <w:rsid w:val="000464C4"/>
    <w:rsid w:val="00047AF3"/>
    <w:rsid w:val="00050324"/>
    <w:rsid w:val="000518CE"/>
    <w:rsid w:val="00053E14"/>
    <w:rsid w:val="000543B6"/>
    <w:rsid w:val="00061F2F"/>
    <w:rsid w:val="00067046"/>
    <w:rsid w:val="00073E22"/>
    <w:rsid w:val="000747A0"/>
    <w:rsid w:val="000757CB"/>
    <w:rsid w:val="0007650E"/>
    <w:rsid w:val="00081BF6"/>
    <w:rsid w:val="00082817"/>
    <w:rsid w:val="000903CE"/>
    <w:rsid w:val="00093E29"/>
    <w:rsid w:val="0009721A"/>
    <w:rsid w:val="000A0150"/>
    <w:rsid w:val="000A0A92"/>
    <w:rsid w:val="000A66C0"/>
    <w:rsid w:val="000A7832"/>
    <w:rsid w:val="000B447D"/>
    <w:rsid w:val="000B4C7A"/>
    <w:rsid w:val="000C07A4"/>
    <w:rsid w:val="000C131E"/>
    <w:rsid w:val="000C296E"/>
    <w:rsid w:val="000C36B2"/>
    <w:rsid w:val="000C4A6A"/>
    <w:rsid w:val="000C6D20"/>
    <w:rsid w:val="000C7C28"/>
    <w:rsid w:val="000D0EA7"/>
    <w:rsid w:val="000D1BF6"/>
    <w:rsid w:val="000D2612"/>
    <w:rsid w:val="000D38C7"/>
    <w:rsid w:val="000D4184"/>
    <w:rsid w:val="000D6E1C"/>
    <w:rsid w:val="000E0D1D"/>
    <w:rsid w:val="000E0FCB"/>
    <w:rsid w:val="000E2218"/>
    <w:rsid w:val="000E4D72"/>
    <w:rsid w:val="000E4EE3"/>
    <w:rsid w:val="000E63C9"/>
    <w:rsid w:val="000E67DC"/>
    <w:rsid w:val="000E6CF8"/>
    <w:rsid w:val="000F09D1"/>
    <w:rsid w:val="000F1E9E"/>
    <w:rsid w:val="000F38B9"/>
    <w:rsid w:val="000F40CD"/>
    <w:rsid w:val="000F597C"/>
    <w:rsid w:val="000F5D76"/>
    <w:rsid w:val="000F7062"/>
    <w:rsid w:val="000F72CE"/>
    <w:rsid w:val="001009DF"/>
    <w:rsid w:val="0010183B"/>
    <w:rsid w:val="00101D93"/>
    <w:rsid w:val="00101FE6"/>
    <w:rsid w:val="00102537"/>
    <w:rsid w:val="00102E84"/>
    <w:rsid w:val="00104419"/>
    <w:rsid w:val="00110A11"/>
    <w:rsid w:val="0011169D"/>
    <w:rsid w:val="0011339C"/>
    <w:rsid w:val="001168D0"/>
    <w:rsid w:val="00121D2A"/>
    <w:rsid w:val="00122B3E"/>
    <w:rsid w:val="00124324"/>
    <w:rsid w:val="00124B88"/>
    <w:rsid w:val="00130E9D"/>
    <w:rsid w:val="00132A43"/>
    <w:rsid w:val="001358E9"/>
    <w:rsid w:val="001478DF"/>
    <w:rsid w:val="00150A6D"/>
    <w:rsid w:val="001529B7"/>
    <w:rsid w:val="00154888"/>
    <w:rsid w:val="00171B1A"/>
    <w:rsid w:val="00172525"/>
    <w:rsid w:val="0018148E"/>
    <w:rsid w:val="00185B35"/>
    <w:rsid w:val="00187877"/>
    <w:rsid w:val="0019010F"/>
    <w:rsid w:val="00193657"/>
    <w:rsid w:val="001949CA"/>
    <w:rsid w:val="0019621A"/>
    <w:rsid w:val="00196A7E"/>
    <w:rsid w:val="001A3C86"/>
    <w:rsid w:val="001A4095"/>
    <w:rsid w:val="001B1ABB"/>
    <w:rsid w:val="001B297D"/>
    <w:rsid w:val="001C0862"/>
    <w:rsid w:val="001C50FC"/>
    <w:rsid w:val="001C6500"/>
    <w:rsid w:val="001D2D39"/>
    <w:rsid w:val="001D63B7"/>
    <w:rsid w:val="001D643F"/>
    <w:rsid w:val="001D7815"/>
    <w:rsid w:val="001E1AD7"/>
    <w:rsid w:val="001F2BC8"/>
    <w:rsid w:val="001F54BA"/>
    <w:rsid w:val="001F5F6B"/>
    <w:rsid w:val="001F7147"/>
    <w:rsid w:val="00200DFB"/>
    <w:rsid w:val="00201855"/>
    <w:rsid w:val="0020257A"/>
    <w:rsid w:val="002042B6"/>
    <w:rsid w:val="0020515A"/>
    <w:rsid w:val="0020577B"/>
    <w:rsid w:val="00207573"/>
    <w:rsid w:val="002100E0"/>
    <w:rsid w:val="002109F8"/>
    <w:rsid w:val="0021582F"/>
    <w:rsid w:val="00216FA4"/>
    <w:rsid w:val="0021702B"/>
    <w:rsid w:val="002227DF"/>
    <w:rsid w:val="00224617"/>
    <w:rsid w:val="002254EC"/>
    <w:rsid w:val="00227470"/>
    <w:rsid w:val="00231152"/>
    <w:rsid w:val="00241F99"/>
    <w:rsid w:val="00242048"/>
    <w:rsid w:val="002422DB"/>
    <w:rsid w:val="002438CF"/>
    <w:rsid w:val="00243EBC"/>
    <w:rsid w:val="00245EE2"/>
    <w:rsid w:val="00246A35"/>
    <w:rsid w:val="002471C4"/>
    <w:rsid w:val="00251152"/>
    <w:rsid w:val="00255741"/>
    <w:rsid w:val="00257EF3"/>
    <w:rsid w:val="00260603"/>
    <w:rsid w:val="00260A81"/>
    <w:rsid w:val="00266303"/>
    <w:rsid w:val="00267B70"/>
    <w:rsid w:val="0027037A"/>
    <w:rsid w:val="0027073D"/>
    <w:rsid w:val="00271D81"/>
    <w:rsid w:val="0027232F"/>
    <w:rsid w:val="002759C4"/>
    <w:rsid w:val="00280FE4"/>
    <w:rsid w:val="002821E2"/>
    <w:rsid w:val="00282390"/>
    <w:rsid w:val="00284348"/>
    <w:rsid w:val="00286B8B"/>
    <w:rsid w:val="00290F8F"/>
    <w:rsid w:val="00294731"/>
    <w:rsid w:val="002A1580"/>
    <w:rsid w:val="002A36EB"/>
    <w:rsid w:val="002A4922"/>
    <w:rsid w:val="002A4D68"/>
    <w:rsid w:val="002A752B"/>
    <w:rsid w:val="002A7C2A"/>
    <w:rsid w:val="002B059D"/>
    <w:rsid w:val="002B40E2"/>
    <w:rsid w:val="002B589C"/>
    <w:rsid w:val="002B618C"/>
    <w:rsid w:val="002C1DFD"/>
    <w:rsid w:val="002C4615"/>
    <w:rsid w:val="002C76BC"/>
    <w:rsid w:val="002D2507"/>
    <w:rsid w:val="002D4714"/>
    <w:rsid w:val="002D560C"/>
    <w:rsid w:val="002E0066"/>
    <w:rsid w:val="002E3C29"/>
    <w:rsid w:val="002E45B3"/>
    <w:rsid w:val="002E6275"/>
    <w:rsid w:val="002E7400"/>
    <w:rsid w:val="002F1235"/>
    <w:rsid w:val="002F2347"/>
    <w:rsid w:val="002F51F5"/>
    <w:rsid w:val="002F5266"/>
    <w:rsid w:val="002F6DBD"/>
    <w:rsid w:val="00303345"/>
    <w:rsid w:val="00304047"/>
    <w:rsid w:val="0030455F"/>
    <w:rsid w:val="0030459D"/>
    <w:rsid w:val="00307775"/>
    <w:rsid w:val="00307D5F"/>
    <w:rsid w:val="00311911"/>
    <w:rsid w:val="00312137"/>
    <w:rsid w:val="00317721"/>
    <w:rsid w:val="00320E93"/>
    <w:rsid w:val="00320F0D"/>
    <w:rsid w:val="0032449C"/>
    <w:rsid w:val="00326A46"/>
    <w:rsid w:val="00330359"/>
    <w:rsid w:val="00330F52"/>
    <w:rsid w:val="00331E4C"/>
    <w:rsid w:val="00332115"/>
    <w:rsid w:val="00333179"/>
    <w:rsid w:val="0033762F"/>
    <w:rsid w:val="0034188F"/>
    <w:rsid w:val="00344FF0"/>
    <w:rsid w:val="0034713A"/>
    <w:rsid w:val="00350C36"/>
    <w:rsid w:val="00352D61"/>
    <w:rsid w:val="003548EC"/>
    <w:rsid w:val="00355418"/>
    <w:rsid w:val="00355DA0"/>
    <w:rsid w:val="00360494"/>
    <w:rsid w:val="00361DF5"/>
    <w:rsid w:val="00362063"/>
    <w:rsid w:val="00366C7E"/>
    <w:rsid w:val="00370673"/>
    <w:rsid w:val="00371685"/>
    <w:rsid w:val="0037346B"/>
    <w:rsid w:val="00373725"/>
    <w:rsid w:val="00374A3D"/>
    <w:rsid w:val="00381F38"/>
    <w:rsid w:val="00384DE3"/>
    <w:rsid w:val="00384EA3"/>
    <w:rsid w:val="00384FF8"/>
    <w:rsid w:val="00391006"/>
    <w:rsid w:val="00391BFF"/>
    <w:rsid w:val="00394BB1"/>
    <w:rsid w:val="0039513F"/>
    <w:rsid w:val="003A080A"/>
    <w:rsid w:val="003A2BE1"/>
    <w:rsid w:val="003A39A1"/>
    <w:rsid w:val="003A50BA"/>
    <w:rsid w:val="003B2EBD"/>
    <w:rsid w:val="003B3161"/>
    <w:rsid w:val="003B41A4"/>
    <w:rsid w:val="003B62EC"/>
    <w:rsid w:val="003C2191"/>
    <w:rsid w:val="003C2E87"/>
    <w:rsid w:val="003C2FD4"/>
    <w:rsid w:val="003C47FA"/>
    <w:rsid w:val="003C545B"/>
    <w:rsid w:val="003C55A7"/>
    <w:rsid w:val="003C647A"/>
    <w:rsid w:val="003D3863"/>
    <w:rsid w:val="003D5691"/>
    <w:rsid w:val="003D6E99"/>
    <w:rsid w:val="003E0890"/>
    <w:rsid w:val="003E3426"/>
    <w:rsid w:val="003E787D"/>
    <w:rsid w:val="003F1321"/>
    <w:rsid w:val="003F4299"/>
    <w:rsid w:val="00400887"/>
    <w:rsid w:val="00402CB6"/>
    <w:rsid w:val="00402D6D"/>
    <w:rsid w:val="00405980"/>
    <w:rsid w:val="004110DE"/>
    <w:rsid w:val="00411D29"/>
    <w:rsid w:val="004164C9"/>
    <w:rsid w:val="00417C1E"/>
    <w:rsid w:val="00423F3C"/>
    <w:rsid w:val="00425ED4"/>
    <w:rsid w:val="004273BF"/>
    <w:rsid w:val="0042750D"/>
    <w:rsid w:val="00427878"/>
    <w:rsid w:val="0043157B"/>
    <w:rsid w:val="0043396B"/>
    <w:rsid w:val="00435784"/>
    <w:rsid w:val="004378D5"/>
    <w:rsid w:val="0044085A"/>
    <w:rsid w:val="00442CA4"/>
    <w:rsid w:val="00445C9D"/>
    <w:rsid w:val="00447CB1"/>
    <w:rsid w:val="00455B2F"/>
    <w:rsid w:val="00457083"/>
    <w:rsid w:val="00460955"/>
    <w:rsid w:val="004618A6"/>
    <w:rsid w:val="00462762"/>
    <w:rsid w:val="00462B18"/>
    <w:rsid w:val="00464D5F"/>
    <w:rsid w:val="004655EE"/>
    <w:rsid w:val="0046765A"/>
    <w:rsid w:val="00470901"/>
    <w:rsid w:val="00471776"/>
    <w:rsid w:val="00472C0B"/>
    <w:rsid w:val="00480D34"/>
    <w:rsid w:val="00485219"/>
    <w:rsid w:val="00492165"/>
    <w:rsid w:val="00497510"/>
    <w:rsid w:val="004A2EB5"/>
    <w:rsid w:val="004A66CC"/>
    <w:rsid w:val="004A779D"/>
    <w:rsid w:val="004A7B61"/>
    <w:rsid w:val="004B21A5"/>
    <w:rsid w:val="004B4C69"/>
    <w:rsid w:val="004B57FB"/>
    <w:rsid w:val="004C5839"/>
    <w:rsid w:val="004C7CD5"/>
    <w:rsid w:val="004D141E"/>
    <w:rsid w:val="004D2193"/>
    <w:rsid w:val="004D21AD"/>
    <w:rsid w:val="004D5A29"/>
    <w:rsid w:val="004D74BE"/>
    <w:rsid w:val="004D7827"/>
    <w:rsid w:val="004E5FEE"/>
    <w:rsid w:val="004F3D6F"/>
    <w:rsid w:val="004F54F4"/>
    <w:rsid w:val="004F68AB"/>
    <w:rsid w:val="004F72EB"/>
    <w:rsid w:val="004F772D"/>
    <w:rsid w:val="004F7C29"/>
    <w:rsid w:val="005001F4"/>
    <w:rsid w:val="00500B4B"/>
    <w:rsid w:val="005037F0"/>
    <w:rsid w:val="005065A0"/>
    <w:rsid w:val="0051001F"/>
    <w:rsid w:val="00510F9E"/>
    <w:rsid w:val="00516A86"/>
    <w:rsid w:val="00516F36"/>
    <w:rsid w:val="0052712F"/>
    <w:rsid w:val="005275F6"/>
    <w:rsid w:val="00530175"/>
    <w:rsid w:val="00537B53"/>
    <w:rsid w:val="005416AE"/>
    <w:rsid w:val="005442CE"/>
    <w:rsid w:val="00545065"/>
    <w:rsid w:val="0054560C"/>
    <w:rsid w:val="00547B37"/>
    <w:rsid w:val="00556794"/>
    <w:rsid w:val="005574F9"/>
    <w:rsid w:val="00560346"/>
    <w:rsid w:val="00560409"/>
    <w:rsid w:val="005609BA"/>
    <w:rsid w:val="0056323E"/>
    <w:rsid w:val="00564BD6"/>
    <w:rsid w:val="005679CB"/>
    <w:rsid w:val="00572102"/>
    <w:rsid w:val="0057729A"/>
    <w:rsid w:val="005776F5"/>
    <w:rsid w:val="0057788A"/>
    <w:rsid w:val="0058487D"/>
    <w:rsid w:val="00585A46"/>
    <w:rsid w:val="00586000"/>
    <w:rsid w:val="00587FBC"/>
    <w:rsid w:val="00595B01"/>
    <w:rsid w:val="00596BAC"/>
    <w:rsid w:val="005A4148"/>
    <w:rsid w:val="005B4B07"/>
    <w:rsid w:val="005C3B74"/>
    <w:rsid w:val="005C7A74"/>
    <w:rsid w:val="005D1856"/>
    <w:rsid w:val="005D5EF7"/>
    <w:rsid w:val="005E2A09"/>
    <w:rsid w:val="005E6107"/>
    <w:rsid w:val="005F1937"/>
    <w:rsid w:val="005F1BB0"/>
    <w:rsid w:val="006041D7"/>
    <w:rsid w:val="0060629F"/>
    <w:rsid w:val="00606B91"/>
    <w:rsid w:val="00606FB2"/>
    <w:rsid w:val="00607140"/>
    <w:rsid w:val="00611A7C"/>
    <w:rsid w:val="00612C4C"/>
    <w:rsid w:val="00614CED"/>
    <w:rsid w:val="00617B85"/>
    <w:rsid w:val="00622320"/>
    <w:rsid w:val="00627870"/>
    <w:rsid w:val="006309A0"/>
    <w:rsid w:val="00632F61"/>
    <w:rsid w:val="00634B87"/>
    <w:rsid w:val="00636B36"/>
    <w:rsid w:val="006409F9"/>
    <w:rsid w:val="00640ABC"/>
    <w:rsid w:val="00647EA5"/>
    <w:rsid w:val="0065086F"/>
    <w:rsid w:val="00650C91"/>
    <w:rsid w:val="0065203B"/>
    <w:rsid w:val="00652D75"/>
    <w:rsid w:val="00652E16"/>
    <w:rsid w:val="00654CDF"/>
    <w:rsid w:val="0065652C"/>
    <w:rsid w:val="00656C4D"/>
    <w:rsid w:val="00661424"/>
    <w:rsid w:val="00663BBF"/>
    <w:rsid w:val="006658D0"/>
    <w:rsid w:val="00670506"/>
    <w:rsid w:val="006714DE"/>
    <w:rsid w:val="00680029"/>
    <w:rsid w:val="00680844"/>
    <w:rsid w:val="00681229"/>
    <w:rsid w:val="006829CB"/>
    <w:rsid w:val="00683F56"/>
    <w:rsid w:val="00685E16"/>
    <w:rsid w:val="00686ACF"/>
    <w:rsid w:val="006878A1"/>
    <w:rsid w:val="006924BD"/>
    <w:rsid w:val="00696F2B"/>
    <w:rsid w:val="006A53E5"/>
    <w:rsid w:val="006B1821"/>
    <w:rsid w:val="006B2803"/>
    <w:rsid w:val="006B493B"/>
    <w:rsid w:val="006C514E"/>
    <w:rsid w:val="006D0A41"/>
    <w:rsid w:val="006D2266"/>
    <w:rsid w:val="006D35B4"/>
    <w:rsid w:val="006D5DA9"/>
    <w:rsid w:val="006D63E1"/>
    <w:rsid w:val="006D6EFC"/>
    <w:rsid w:val="006E22D1"/>
    <w:rsid w:val="006E2C1F"/>
    <w:rsid w:val="006E4D8F"/>
    <w:rsid w:val="006E5716"/>
    <w:rsid w:val="006F02C9"/>
    <w:rsid w:val="006F0FB6"/>
    <w:rsid w:val="006F3245"/>
    <w:rsid w:val="006F53BE"/>
    <w:rsid w:val="00703F8A"/>
    <w:rsid w:val="00704F0E"/>
    <w:rsid w:val="00707A0F"/>
    <w:rsid w:val="0071181C"/>
    <w:rsid w:val="00712AA3"/>
    <w:rsid w:val="00712C35"/>
    <w:rsid w:val="00717EA0"/>
    <w:rsid w:val="00721F45"/>
    <w:rsid w:val="00724111"/>
    <w:rsid w:val="00725004"/>
    <w:rsid w:val="00725B32"/>
    <w:rsid w:val="0072604C"/>
    <w:rsid w:val="00727030"/>
    <w:rsid w:val="007302B3"/>
    <w:rsid w:val="00730733"/>
    <w:rsid w:val="007309A6"/>
    <w:rsid w:val="00730E3A"/>
    <w:rsid w:val="0073299E"/>
    <w:rsid w:val="00732DBB"/>
    <w:rsid w:val="00734566"/>
    <w:rsid w:val="00736194"/>
    <w:rsid w:val="00736AAF"/>
    <w:rsid w:val="00740C26"/>
    <w:rsid w:val="00741FD5"/>
    <w:rsid w:val="007441FE"/>
    <w:rsid w:val="007444D4"/>
    <w:rsid w:val="0076307C"/>
    <w:rsid w:val="007635E8"/>
    <w:rsid w:val="0076363A"/>
    <w:rsid w:val="00765B2A"/>
    <w:rsid w:val="00765C7B"/>
    <w:rsid w:val="00772EB9"/>
    <w:rsid w:val="007740B7"/>
    <w:rsid w:val="00776D2D"/>
    <w:rsid w:val="0077713B"/>
    <w:rsid w:val="00777315"/>
    <w:rsid w:val="00781727"/>
    <w:rsid w:val="00783A34"/>
    <w:rsid w:val="00786ED0"/>
    <w:rsid w:val="00790D9E"/>
    <w:rsid w:val="007937EE"/>
    <w:rsid w:val="0079449E"/>
    <w:rsid w:val="00795C68"/>
    <w:rsid w:val="007A0662"/>
    <w:rsid w:val="007A7BC4"/>
    <w:rsid w:val="007B2851"/>
    <w:rsid w:val="007B33E6"/>
    <w:rsid w:val="007B6272"/>
    <w:rsid w:val="007B79BC"/>
    <w:rsid w:val="007B7B04"/>
    <w:rsid w:val="007C013A"/>
    <w:rsid w:val="007C5768"/>
    <w:rsid w:val="007C6B52"/>
    <w:rsid w:val="007C734E"/>
    <w:rsid w:val="007D06BD"/>
    <w:rsid w:val="007D06D0"/>
    <w:rsid w:val="007D16C5"/>
    <w:rsid w:val="007D45B1"/>
    <w:rsid w:val="007D4A03"/>
    <w:rsid w:val="007D52BC"/>
    <w:rsid w:val="007D688F"/>
    <w:rsid w:val="007D79D2"/>
    <w:rsid w:val="007D7A1C"/>
    <w:rsid w:val="007E1F09"/>
    <w:rsid w:val="007E325E"/>
    <w:rsid w:val="007E3261"/>
    <w:rsid w:val="007E73D2"/>
    <w:rsid w:val="00802DBE"/>
    <w:rsid w:val="00803018"/>
    <w:rsid w:val="00803C72"/>
    <w:rsid w:val="00806B57"/>
    <w:rsid w:val="0081771B"/>
    <w:rsid w:val="00817B2F"/>
    <w:rsid w:val="00826768"/>
    <w:rsid w:val="00832C57"/>
    <w:rsid w:val="00836B12"/>
    <w:rsid w:val="00837C9A"/>
    <w:rsid w:val="008417B7"/>
    <w:rsid w:val="00843113"/>
    <w:rsid w:val="00852222"/>
    <w:rsid w:val="008528A0"/>
    <w:rsid w:val="00855732"/>
    <w:rsid w:val="00856AEC"/>
    <w:rsid w:val="00856E63"/>
    <w:rsid w:val="008611B1"/>
    <w:rsid w:val="00861D22"/>
    <w:rsid w:val="008622A7"/>
    <w:rsid w:val="00862EDF"/>
    <w:rsid w:val="00862FE4"/>
    <w:rsid w:val="0086389A"/>
    <w:rsid w:val="008666F6"/>
    <w:rsid w:val="00866951"/>
    <w:rsid w:val="00867A0D"/>
    <w:rsid w:val="00870971"/>
    <w:rsid w:val="0087265F"/>
    <w:rsid w:val="00872FF0"/>
    <w:rsid w:val="00874177"/>
    <w:rsid w:val="00875522"/>
    <w:rsid w:val="00875CCF"/>
    <w:rsid w:val="0087605E"/>
    <w:rsid w:val="00890E88"/>
    <w:rsid w:val="008941AE"/>
    <w:rsid w:val="008A1553"/>
    <w:rsid w:val="008A20EC"/>
    <w:rsid w:val="008A4229"/>
    <w:rsid w:val="008A4936"/>
    <w:rsid w:val="008A4974"/>
    <w:rsid w:val="008A4DCD"/>
    <w:rsid w:val="008A681F"/>
    <w:rsid w:val="008A6F3E"/>
    <w:rsid w:val="008B000E"/>
    <w:rsid w:val="008B1807"/>
    <w:rsid w:val="008B1974"/>
    <w:rsid w:val="008B1FEE"/>
    <w:rsid w:val="008B2871"/>
    <w:rsid w:val="008B323E"/>
    <w:rsid w:val="008B5C3D"/>
    <w:rsid w:val="008C11FB"/>
    <w:rsid w:val="008C4456"/>
    <w:rsid w:val="008C4F85"/>
    <w:rsid w:val="008C5047"/>
    <w:rsid w:val="008C586C"/>
    <w:rsid w:val="008D3FAE"/>
    <w:rsid w:val="008E1952"/>
    <w:rsid w:val="008E268B"/>
    <w:rsid w:val="008E441C"/>
    <w:rsid w:val="008E5351"/>
    <w:rsid w:val="008E7637"/>
    <w:rsid w:val="008F06D7"/>
    <w:rsid w:val="008F16CC"/>
    <w:rsid w:val="008F56F9"/>
    <w:rsid w:val="008F62FC"/>
    <w:rsid w:val="008F6C57"/>
    <w:rsid w:val="008F7833"/>
    <w:rsid w:val="00903C32"/>
    <w:rsid w:val="00904FDB"/>
    <w:rsid w:val="00906B48"/>
    <w:rsid w:val="00911E9B"/>
    <w:rsid w:val="00916B16"/>
    <w:rsid w:val="009173B9"/>
    <w:rsid w:val="0092079D"/>
    <w:rsid w:val="00920F71"/>
    <w:rsid w:val="0092115A"/>
    <w:rsid w:val="00921332"/>
    <w:rsid w:val="009216AB"/>
    <w:rsid w:val="00926282"/>
    <w:rsid w:val="0093335D"/>
    <w:rsid w:val="009333C4"/>
    <w:rsid w:val="00935C22"/>
    <w:rsid w:val="0093613E"/>
    <w:rsid w:val="0094196F"/>
    <w:rsid w:val="00942F77"/>
    <w:rsid w:val="00943026"/>
    <w:rsid w:val="00943D08"/>
    <w:rsid w:val="00952C87"/>
    <w:rsid w:val="0095607C"/>
    <w:rsid w:val="00957B39"/>
    <w:rsid w:val="00963840"/>
    <w:rsid w:val="009640B7"/>
    <w:rsid w:val="00965C2D"/>
    <w:rsid w:val="00965CB5"/>
    <w:rsid w:val="00965ECD"/>
    <w:rsid w:val="00966B81"/>
    <w:rsid w:val="00967664"/>
    <w:rsid w:val="00973E85"/>
    <w:rsid w:val="0097512C"/>
    <w:rsid w:val="00975302"/>
    <w:rsid w:val="00975429"/>
    <w:rsid w:val="00977D91"/>
    <w:rsid w:val="00977F79"/>
    <w:rsid w:val="00980108"/>
    <w:rsid w:val="00983DE2"/>
    <w:rsid w:val="00984DEA"/>
    <w:rsid w:val="00992CB8"/>
    <w:rsid w:val="00993544"/>
    <w:rsid w:val="00995940"/>
    <w:rsid w:val="009A275F"/>
    <w:rsid w:val="009A359B"/>
    <w:rsid w:val="009B63A2"/>
    <w:rsid w:val="009B6AB6"/>
    <w:rsid w:val="009B6CF9"/>
    <w:rsid w:val="009C7720"/>
    <w:rsid w:val="009D28B0"/>
    <w:rsid w:val="009D3837"/>
    <w:rsid w:val="009D56C9"/>
    <w:rsid w:val="009D6758"/>
    <w:rsid w:val="009F1366"/>
    <w:rsid w:val="009F511E"/>
    <w:rsid w:val="009F78BC"/>
    <w:rsid w:val="00A008AB"/>
    <w:rsid w:val="00A01BB1"/>
    <w:rsid w:val="00A02646"/>
    <w:rsid w:val="00A02FBA"/>
    <w:rsid w:val="00A048AA"/>
    <w:rsid w:val="00A06D32"/>
    <w:rsid w:val="00A076C3"/>
    <w:rsid w:val="00A11F60"/>
    <w:rsid w:val="00A13D40"/>
    <w:rsid w:val="00A21069"/>
    <w:rsid w:val="00A22929"/>
    <w:rsid w:val="00A23AFA"/>
    <w:rsid w:val="00A267AA"/>
    <w:rsid w:val="00A2779C"/>
    <w:rsid w:val="00A279C3"/>
    <w:rsid w:val="00A3188D"/>
    <w:rsid w:val="00A31B3E"/>
    <w:rsid w:val="00A33128"/>
    <w:rsid w:val="00A35A95"/>
    <w:rsid w:val="00A4015B"/>
    <w:rsid w:val="00A430D3"/>
    <w:rsid w:val="00A47B43"/>
    <w:rsid w:val="00A524BB"/>
    <w:rsid w:val="00A52EA1"/>
    <w:rsid w:val="00A532F3"/>
    <w:rsid w:val="00A54DD0"/>
    <w:rsid w:val="00A55FDD"/>
    <w:rsid w:val="00A6098F"/>
    <w:rsid w:val="00A60F15"/>
    <w:rsid w:val="00A62D41"/>
    <w:rsid w:val="00A630D7"/>
    <w:rsid w:val="00A66D22"/>
    <w:rsid w:val="00A672C3"/>
    <w:rsid w:val="00A8489E"/>
    <w:rsid w:val="00AA38B4"/>
    <w:rsid w:val="00AB02A7"/>
    <w:rsid w:val="00AB0D74"/>
    <w:rsid w:val="00AB1894"/>
    <w:rsid w:val="00AB2381"/>
    <w:rsid w:val="00AB2507"/>
    <w:rsid w:val="00AB50EC"/>
    <w:rsid w:val="00AB7612"/>
    <w:rsid w:val="00AC0FD2"/>
    <w:rsid w:val="00AC29F3"/>
    <w:rsid w:val="00AC3868"/>
    <w:rsid w:val="00AC5CFF"/>
    <w:rsid w:val="00AD6CA2"/>
    <w:rsid w:val="00AD6F41"/>
    <w:rsid w:val="00AE6864"/>
    <w:rsid w:val="00AE7459"/>
    <w:rsid w:val="00AF1335"/>
    <w:rsid w:val="00AF33B8"/>
    <w:rsid w:val="00B00567"/>
    <w:rsid w:val="00B01C79"/>
    <w:rsid w:val="00B07B2E"/>
    <w:rsid w:val="00B13A76"/>
    <w:rsid w:val="00B2161F"/>
    <w:rsid w:val="00B21715"/>
    <w:rsid w:val="00B22723"/>
    <w:rsid w:val="00B2277B"/>
    <w:rsid w:val="00B231E5"/>
    <w:rsid w:val="00B24772"/>
    <w:rsid w:val="00B35004"/>
    <w:rsid w:val="00B412EA"/>
    <w:rsid w:val="00B46CCB"/>
    <w:rsid w:val="00B4788D"/>
    <w:rsid w:val="00B50AB8"/>
    <w:rsid w:val="00B516EE"/>
    <w:rsid w:val="00B54B5B"/>
    <w:rsid w:val="00B5586D"/>
    <w:rsid w:val="00B55EE9"/>
    <w:rsid w:val="00B56237"/>
    <w:rsid w:val="00B56BF1"/>
    <w:rsid w:val="00B57AF8"/>
    <w:rsid w:val="00B639AB"/>
    <w:rsid w:val="00B63D28"/>
    <w:rsid w:val="00B65DE8"/>
    <w:rsid w:val="00B66FC9"/>
    <w:rsid w:val="00B6794B"/>
    <w:rsid w:val="00B75C3B"/>
    <w:rsid w:val="00B8160D"/>
    <w:rsid w:val="00B817F6"/>
    <w:rsid w:val="00B9053F"/>
    <w:rsid w:val="00B9253B"/>
    <w:rsid w:val="00B92B14"/>
    <w:rsid w:val="00B96A26"/>
    <w:rsid w:val="00BA3009"/>
    <w:rsid w:val="00BB1339"/>
    <w:rsid w:val="00BB1EBF"/>
    <w:rsid w:val="00BB416E"/>
    <w:rsid w:val="00BB436F"/>
    <w:rsid w:val="00BC2B69"/>
    <w:rsid w:val="00BC396C"/>
    <w:rsid w:val="00BC584F"/>
    <w:rsid w:val="00BD0625"/>
    <w:rsid w:val="00BD1292"/>
    <w:rsid w:val="00BD5ED8"/>
    <w:rsid w:val="00BE05A2"/>
    <w:rsid w:val="00BE1169"/>
    <w:rsid w:val="00BE5625"/>
    <w:rsid w:val="00BF1B1D"/>
    <w:rsid w:val="00BF2B60"/>
    <w:rsid w:val="00BF5E2B"/>
    <w:rsid w:val="00BF6B78"/>
    <w:rsid w:val="00C02B87"/>
    <w:rsid w:val="00C03733"/>
    <w:rsid w:val="00C04C2E"/>
    <w:rsid w:val="00C1239C"/>
    <w:rsid w:val="00C151DD"/>
    <w:rsid w:val="00C15C71"/>
    <w:rsid w:val="00C20C36"/>
    <w:rsid w:val="00C27703"/>
    <w:rsid w:val="00C27C7D"/>
    <w:rsid w:val="00C31DDE"/>
    <w:rsid w:val="00C4086D"/>
    <w:rsid w:val="00C5013D"/>
    <w:rsid w:val="00C54E0B"/>
    <w:rsid w:val="00C56287"/>
    <w:rsid w:val="00C60B59"/>
    <w:rsid w:val="00C60B78"/>
    <w:rsid w:val="00C62900"/>
    <w:rsid w:val="00C63386"/>
    <w:rsid w:val="00C63B01"/>
    <w:rsid w:val="00C662BF"/>
    <w:rsid w:val="00C71E88"/>
    <w:rsid w:val="00C721B8"/>
    <w:rsid w:val="00C7382A"/>
    <w:rsid w:val="00C74A33"/>
    <w:rsid w:val="00C77164"/>
    <w:rsid w:val="00C77CC5"/>
    <w:rsid w:val="00C84E9B"/>
    <w:rsid w:val="00C97AF3"/>
    <w:rsid w:val="00CA0DE3"/>
    <w:rsid w:val="00CA1896"/>
    <w:rsid w:val="00CA74F5"/>
    <w:rsid w:val="00CB22BA"/>
    <w:rsid w:val="00CB5B28"/>
    <w:rsid w:val="00CC0D27"/>
    <w:rsid w:val="00CC4D15"/>
    <w:rsid w:val="00CC4E19"/>
    <w:rsid w:val="00CD1DCC"/>
    <w:rsid w:val="00CD3114"/>
    <w:rsid w:val="00CD46B1"/>
    <w:rsid w:val="00CD5F0A"/>
    <w:rsid w:val="00CD73AF"/>
    <w:rsid w:val="00CD79C8"/>
    <w:rsid w:val="00CE14FF"/>
    <w:rsid w:val="00CF295F"/>
    <w:rsid w:val="00CF5371"/>
    <w:rsid w:val="00CF7BF0"/>
    <w:rsid w:val="00D0323A"/>
    <w:rsid w:val="00D03E2D"/>
    <w:rsid w:val="00D0559F"/>
    <w:rsid w:val="00D0593A"/>
    <w:rsid w:val="00D064B5"/>
    <w:rsid w:val="00D077E9"/>
    <w:rsid w:val="00D11FB3"/>
    <w:rsid w:val="00D224EF"/>
    <w:rsid w:val="00D22779"/>
    <w:rsid w:val="00D22D87"/>
    <w:rsid w:val="00D2787C"/>
    <w:rsid w:val="00D27BCB"/>
    <w:rsid w:val="00D3275E"/>
    <w:rsid w:val="00D4036F"/>
    <w:rsid w:val="00D41411"/>
    <w:rsid w:val="00D424C4"/>
    <w:rsid w:val="00D42CB7"/>
    <w:rsid w:val="00D4633C"/>
    <w:rsid w:val="00D46D8E"/>
    <w:rsid w:val="00D471E4"/>
    <w:rsid w:val="00D5103A"/>
    <w:rsid w:val="00D5413D"/>
    <w:rsid w:val="00D570A9"/>
    <w:rsid w:val="00D612B0"/>
    <w:rsid w:val="00D62073"/>
    <w:rsid w:val="00D62EB5"/>
    <w:rsid w:val="00D70D02"/>
    <w:rsid w:val="00D73968"/>
    <w:rsid w:val="00D75018"/>
    <w:rsid w:val="00D752C9"/>
    <w:rsid w:val="00D7694D"/>
    <w:rsid w:val="00D76D79"/>
    <w:rsid w:val="00D76E92"/>
    <w:rsid w:val="00D770C7"/>
    <w:rsid w:val="00D7713A"/>
    <w:rsid w:val="00D816D3"/>
    <w:rsid w:val="00D83F36"/>
    <w:rsid w:val="00D854AE"/>
    <w:rsid w:val="00D86945"/>
    <w:rsid w:val="00D90290"/>
    <w:rsid w:val="00D911A9"/>
    <w:rsid w:val="00D91390"/>
    <w:rsid w:val="00D94A20"/>
    <w:rsid w:val="00DA1D13"/>
    <w:rsid w:val="00DA5545"/>
    <w:rsid w:val="00DB186B"/>
    <w:rsid w:val="00DB5E99"/>
    <w:rsid w:val="00DB7A9F"/>
    <w:rsid w:val="00DC706A"/>
    <w:rsid w:val="00DC7465"/>
    <w:rsid w:val="00DD152F"/>
    <w:rsid w:val="00DE213F"/>
    <w:rsid w:val="00DE410B"/>
    <w:rsid w:val="00DE65AE"/>
    <w:rsid w:val="00DE7FA2"/>
    <w:rsid w:val="00DF027C"/>
    <w:rsid w:val="00DF17CF"/>
    <w:rsid w:val="00DF2815"/>
    <w:rsid w:val="00DF4934"/>
    <w:rsid w:val="00E00242"/>
    <w:rsid w:val="00E00A32"/>
    <w:rsid w:val="00E02B74"/>
    <w:rsid w:val="00E051DF"/>
    <w:rsid w:val="00E0736D"/>
    <w:rsid w:val="00E07C2A"/>
    <w:rsid w:val="00E10EA7"/>
    <w:rsid w:val="00E149C9"/>
    <w:rsid w:val="00E153E9"/>
    <w:rsid w:val="00E15B09"/>
    <w:rsid w:val="00E16BC4"/>
    <w:rsid w:val="00E22ACD"/>
    <w:rsid w:val="00E2313E"/>
    <w:rsid w:val="00E23F85"/>
    <w:rsid w:val="00E25F46"/>
    <w:rsid w:val="00E336E8"/>
    <w:rsid w:val="00E364DB"/>
    <w:rsid w:val="00E36ED8"/>
    <w:rsid w:val="00E408F8"/>
    <w:rsid w:val="00E448D6"/>
    <w:rsid w:val="00E45C33"/>
    <w:rsid w:val="00E4754B"/>
    <w:rsid w:val="00E47D1F"/>
    <w:rsid w:val="00E50057"/>
    <w:rsid w:val="00E514F3"/>
    <w:rsid w:val="00E543AD"/>
    <w:rsid w:val="00E54A6A"/>
    <w:rsid w:val="00E54F92"/>
    <w:rsid w:val="00E55C61"/>
    <w:rsid w:val="00E56B8D"/>
    <w:rsid w:val="00E601E5"/>
    <w:rsid w:val="00E61A64"/>
    <w:rsid w:val="00E620B0"/>
    <w:rsid w:val="00E63993"/>
    <w:rsid w:val="00E70571"/>
    <w:rsid w:val="00E74C20"/>
    <w:rsid w:val="00E81B40"/>
    <w:rsid w:val="00E843CE"/>
    <w:rsid w:val="00E856EC"/>
    <w:rsid w:val="00E8751A"/>
    <w:rsid w:val="00E91285"/>
    <w:rsid w:val="00E91FC5"/>
    <w:rsid w:val="00EA6995"/>
    <w:rsid w:val="00EA76DD"/>
    <w:rsid w:val="00EA775C"/>
    <w:rsid w:val="00EB0B03"/>
    <w:rsid w:val="00EB17FB"/>
    <w:rsid w:val="00EC0388"/>
    <w:rsid w:val="00EC0D92"/>
    <w:rsid w:val="00EC2C46"/>
    <w:rsid w:val="00EC373C"/>
    <w:rsid w:val="00EC763A"/>
    <w:rsid w:val="00ED18EE"/>
    <w:rsid w:val="00ED4F01"/>
    <w:rsid w:val="00EE287F"/>
    <w:rsid w:val="00EE4326"/>
    <w:rsid w:val="00EE4C14"/>
    <w:rsid w:val="00EF124C"/>
    <w:rsid w:val="00EF1714"/>
    <w:rsid w:val="00EF3151"/>
    <w:rsid w:val="00EF3E78"/>
    <w:rsid w:val="00EF4A78"/>
    <w:rsid w:val="00EF555B"/>
    <w:rsid w:val="00F01540"/>
    <w:rsid w:val="00F027BB"/>
    <w:rsid w:val="00F027DE"/>
    <w:rsid w:val="00F0728D"/>
    <w:rsid w:val="00F11B2A"/>
    <w:rsid w:val="00F11DCF"/>
    <w:rsid w:val="00F162EA"/>
    <w:rsid w:val="00F17564"/>
    <w:rsid w:val="00F2366C"/>
    <w:rsid w:val="00F242BF"/>
    <w:rsid w:val="00F2494E"/>
    <w:rsid w:val="00F26A32"/>
    <w:rsid w:val="00F30E68"/>
    <w:rsid w:val="00F315B7"/>
    <w:rsid w:val="00F315C6"/>
    <w:rsid w:val="00F37030"/>
    <w:rsid w:val="00F40210"/>
    <w:rsid w:val="00F45104"/>
    <w:rsid w:val="00F45684"/>
    <w:rsid w:val="00F467F1"/>
    <w:rsid w:val="00F51C1B"/>
    <w:rsid w:val="00F52D27"/>
    <w:rsid w:val="00F54D42"/>
    <w:rsid w:val="00F60463"/>
    <w:rsid w:val="00F62281"/>
    <w:rsid w:val="00F62699"/>
    <w:rsid w:val="00F678B5"/>
    <w:rsid w:val="00F67F9D"/>
    <w:rsid w:val="00F71E78"/>
    <w:rsid w:val="00F76587"/>
    <w:rsid w:val="00F76A44"/>
    <w:rsid w:val="00F77F81"/>
    <w:rsid w:val="00F811B1"/>
    <w:rsid w:val="00F8146F"/>
    <w:rsid w:val="00F829F7"/>
    <w:rsid w:val="00F831D1"/>
    <w:rsid w:val="00F83527"/>
    <w:rsid w:val="00F90529"/>
    <w:rsid w:val="00F90595"/>
    <w:rsid w:val="00F905A1"/>
    <w:rsid w:val="00F933A7"/>
    <w:rsid w:val="00F9583B"/>
    <w:rsid w:val="00F96F30"/>
    <w:rsid w:val="00F97219"/>
    <w:rsid w:val="00F97D12"/>
    <w:rsid w:val="00FA6727"/>
    <w:rsid w:val="00FA6982"/>
    <w:rsid w:val="00FA7C8F"/>
    <w:rsid w:val="00FB1154"/>
    <w:rsid w:val="00FB132C"/>
    <w:rsid w:val="00FB3170"/>
    <w:rsid w:val="00FB34BC"/>
    <w:rsid w:val="00FB4B12"/>
    <w:rsid w:val="00FB5667"/>
    <w:rsid w:val="00FC0F2C"/>
    <w:rsid w:val="00FC305D"/>
    <w:rsid w:val="00FD2D18"/>
    <w:rsid w:val="00FD3A85"/>
    <w:rsid w:val="00FD583F"/>
    <w:rsid w:val="00FD7488"/>
    <w:rsid w:val="00FD7661"/>
    <w:rsid w:val="00FE0463"/>
    <w:rsid w:val="00FE5957"/>
    <w:rsid w:val="00FE734B"/>
    <w:rsid w:val="00FE74FF"/>
    <w:rsid w:val="00FF0171"/>
    <w:rsid w:val="00FF16B4"/>
    <w:rsid w:val="00FF29D0"/>
    <w:rsid w:val="00FF4EBB"/>
    <w:rsid w:val="00FF7CF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62FC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D771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unhideWhenUsed/>
    <w:qFormat/>
    <w:rsid w:val="000F09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D7713A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1"/>
    <w:rsid w:val="000F09D1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NormalWeb">
    <w:name w:val="Normal (Web)"/>
    <w:basedOn w:val="Normal"/>
    <w:uiPriority w:val="99"/>
    <w:unhideWhenUsed/>
    <w:rsid w:val="000F0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FF4EBB"/>
    <w:rPr>
      <w:b/>
      <w:bCs/>
    </w:rPr>
  </w:style>
  <w:style w:type="character" w:styleId="nfasis">
    <w:name w:val="Emphasis"/>
    <w:basedOn w:val="Fuentedeprrafopredeter"/>
    <w:uiPriority w:val="20"/>
    <w:qFormat/>
    <w:rsid w:val="00FF4EBB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280FE4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80F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80FE4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280FE4"/>
    <w:pPr>
      <w:spacing w:after="100"/>
      <w:ind w:left="560"/>
    </w:pPr>
  </w:style>
  <w:style w:type="paragraph" w:styleId="Descripcin">
    <w:name w:val="caption"/>
    <w:basedOn w:val="Normal"/>
    <w:next w:val="Normal"/>
    <w:uiPriority w:val="99"/>
    <w:unhideWhenUsed/>
    <w:rsid w:val="00A11F60"/>
    <w:pPr>
      <w:spacing w:after="200" w:line="240" w:lineRule="auto"/>
    </w:pPr>
    <w:rPr>
      <w:i/>
      <w:iCs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2759C4"/>
    <w:rPr>
      <w:color w:val="605E5C"/>
      <w:shd w:val="clear" w:color="auto" w:fill="E1DFDD"/>
    </w:rPr>
  </w:style>
  <w:style w:type="table" w:styleId="Tablaconcuadrcula1clara-nfasis1">
    <w:name w:val="Grid Table 1 Light Accent 1"/>
    <w:basedOn w:val="Tablanormal"/>
    <w:uiPriority w:val="46"/>
    <w:rsid w:val="00B50AB8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B50AB8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7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55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{C88CB324-37BA-460E-A6CC-49C11032678D}tf16392850_win32.dotx</Template>
  <TotalTime>115</TotalTime>
  <Pages>9</Pages>
  <Words>1182</Words>
  <Characters>6336</Characters>
  <Application>Microsoft Office Word</Application>
  <DocSecurity>0</DocSecurity>
  <Lines>275</Lines>
  <Paragraphs>163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133</cp:revision>
  <cp:lastPrinted>2022-01-14T21:13:00Z</cp:lastPrinted>
  <dcterms:created xsi:type="dcterms:W3CDTF">2023-01-09T08:51:00Z</dcterms:created>
  <dcterms:modified xsi:type="dcterms:W3CDTF">2023-01-13T13:02:00Z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