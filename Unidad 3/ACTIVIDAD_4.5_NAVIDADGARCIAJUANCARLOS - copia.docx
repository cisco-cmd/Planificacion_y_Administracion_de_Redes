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CF4FE"/>
  <w:body>
    <w:p w14:paraId="4A2E57AD" w14:textId="7C227AC9" w:rsidR="00D077E9" w:rsidRDefault="00280FE4" w:rsidP="00D70D0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4288" behindDoc="1" locked="0" layoutInCell="1" allowOverlap="1" wp14:anchorId="60AA4758" wp14:editId="7A2A83E1">
            <wp:simplePos x="0" y="0"/>
            <wp:positionH relativeFrom="column">
              <wp:posOffset>-18844260</wp:posOffset>
            </wp:positionH>
            <wp:positionV relativeFrom="paragraph">
              <wp:posOffset>-2870200</wp:posOffset>
            </wp:positionV>
            <wp:extent cx="29711011" cy="16713200"/>
            <wp:effectExtent l="0" t="0" r="7620" b="0"/>
            <wp:wrapNone/>
            <wp:docPr id="34" name="Imagen 34" descr="hardware HD wallpapers, backgrou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ardware HD wallpapers, background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011" cy="167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1B9C166A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EE67085" w14:textId="62C5F0C7" w:rsidR="00D077E9" w:rsidRDefault="00D077E9" w:rsidP="00AB02A7">
            <w:pPr>
              <w:rPr>
                <w:noProof/>
              </w:rPr>
            </w:pPr>
          </w:p>
          <w:p w14:paraId="19779501" w14:textId="763487A6" w:rsidR="00D077E9" w:rsidRDefault="00D077E9" w:rsidP="00AB02A7">
            <w:pPr>
              <w:rPr>
                <w:noProof/>
              </w:rPr>
            </w:pPr>
          </w:p>
        </w:tc>
      </w:tr>
      <w:tr w:rsidR="00D077E9" w14:paraId="0A1E7273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E14AC2F" w14:textId="553915D5" w:rsidR="00D077E9" w:rsidRPr="00F97219" w:rsidRDefault="0030455F" w:rsidP="00AB02A7">
            <w:pPr>
              <w:rPr>
                <w:noProof/>
                <w:color w:val="2665F0" w:themeColor="text2" w:themeTint="99"/>
              </w:rPr>
            </w:pPr>
            <w:r>
              <w:rPr>
                <w:noProof/>
              </w:rPr>
              <w:drawing>
                <wp:anchor distT="0" distB="0" distL="114300" distR="114300" simplePos="0" relativeHeight="251692544" behindDoc="0" locked="0" layoutInCell="1" allowOverlap="1" wp14:anchorId="2E204076" wp14:editId="2E7B4E81">
                  <wp:simplePos x="0" y="0"/>
                  <wp:positionH relativeFrom="margin">
                    <wp:posOffset>-68472</wp:posOffset>
                  </wp:positionH>
                  <wp:positionV relativeFrom="paragraph">
                    <wp:posOffset>1751546</wp:posOffset>
                  </wp:positionV>
                  <wp:extent cx="3812875" cy="3812875"/>
                  <wp:effectExtent l="0" t="0" r="0" b="0"/>
                  <wp:wrapNone/>
                  <wp:docPr id="198" name="Imagen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colorTemperature colorTemp="115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2875" cy="381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A4229" w:rsidRPr="00F97219">
              <w:rPr>
                <w:noProof/>
                <w:color w:val="2665F0" w:themeColor="text2" w:themeTint="99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27008" behindDoc="0" locked="0" layoutInCell="1" allowOverlap="1" wp14:anchorId="5D6904CF" wp14:editId="6135D9DB">
                      <wp:simplePos x="0" y="0"/>
                      <wp:positionH relativeFrom="column">
                        <wp:posOffset>181395</wp:posOffset>
                      </wp:positionH>
                      <wp:positionV relativeFrom="paragraph">
                        <wp:posOffset>1494335</wp:posOffset>
                      </wp:positionV>
                      <wp:extent cx="1858433" cy="0"/>
                      <wp:effectExtent l="38100" t="38100" r="46990" b="38100"/>
                      <wp:wrapNone/>
                      <wp:docPr id="1" name="Conector recto 1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58433" cy="0"/>
                              </a:xfrm>
                              <a:prstGeom prst="line">
                                <a:avLst/>
                              </a:prstGeom>
                              <a:ln w="76200" cap="rnd">
                                <a:solidFill>
                                  <a:srgbClr val="32A49C"/>
                                </a:solidFill>
                                <a:headEnd w="lg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4E06FB6" id="Conector recto 1" o:spid="_x0000_s1026" alt="divisor de texto" style="position:absolute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.3pt,117.65pt" to="160.65pt,11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" strokecolor="#32a49c" strokeweight="6pt">
                      <v:stroke startarrowwidth="wide" startarrowlength="long" endcap="round"/>
                    </v:line>
                  </w:pict>
                </mc:Fallback>
              </mc:AlternateContent>
            </w:r>
            <w:r w:rsidR="008A4229"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24960" behindDoc="0" locked="0" layoutInCell="1" allowOverlap="1" wp14:anchorId="109145AA" wp14:editId="5FCB00A3">
                      <wp:simplePos x="0" y="0"/>
                      <wp:positionH relativeFrom="column">
                        <wp:posOffset>43588</wp:posOffset>
                      </wp:positionH>
                      <wp:positionV relativeFrom="paragraph">
                        <wp:posOffset>9969</wp:posOffset>
                      </wp:positionV>
                      <wp:extent cx="3599180" cy="1362973"/>
                      <wp:effectExtent l="0" t="0" r="0" b="0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99180" cy="136297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09BB88C" w14:textId="5EBD8C15" w:rsidR="00255741" w:rsidRPr="00560409" w:rsidRDefault="007E73D2" w:rsidP="00D077E9">
                                  <w:pPr>
                                    <w:pStyle w:val="Ttulo"/>
                                    <w:spacing w:after="0"/>
                                    <w:rPr>
                                      <w:rFonts w:ascii="Nirmala UI" w:hAnsi="Nirmala UI" w:cs="Nirmala UI"/>
                                      <w:color w:val="34ABA2" w:themeColor="accent6"/>
                                      <w:sz w:val="48"/>
                                      <w:szCs w:val="48"/>
                                    </w:rPr>
                                  </w:pPr>
                                  <w:r w:rsidRPr="0071181C">
                                    <w:rPr>
                                      <w:rFonts w:ascii="Nirmala UI" w:hAnsi="Nirmala UI" w:cs="Nirmala UI"/>
                                      <w:color w:val="7AD6CF" w:themeColor="accent6" w:themeTint="99"/>
                                      <w:sz w:val="48"/>
                                      <w:szCs w:val="48"/>
                                      <w:lang w:bidi="es-ES"/>
                                    </w:rPr>
                                    <w:t>ACTIVIDAD 4.</w:t>
                                  </w:r>
                                  <w:r w:rsidR="00E52645">
                                    <w:rPr>
                                      <w:rFonts w:ascii="Nirmala UI" w:hAnsi="Nirmala UI" w:cs="Nirmala UI"/>
                                      <w:color w:val="7AD6CF" w:themeColor="accent6" w:themeTint="99"/>
                                      <w:sz w:val="48"/>
                                      <w:szCs w:val="48"/>
                                      <w:lang w:bidi="es-ES"/>
                                    </w:rPr>
                                    <w:t>5</w:t>
                                  </w:r>
                                  <w:r>
                                    <w:rPr>
                                      <w:rFonts w:ascii="Nirmala UI" w:hAnsi="Nirmala UI" w:cs="Nirmala UI"/>
                                      <w:color w:val="7AD6CF" w:themeColor="accent6" w:themeTint="99"/>
                                      <w:sz w:val="48"/>
                                      <w:szCs w:val="48"/>
                                      <w:lang w:bidi="es-ES"/>
                                    </w:rPr>
                                    <w:t>:</w:t>
                                  </w:r>
                                  <w:r w:rsidRPr="0071181C">
                                    <w:rPr>
                                      <w:rFonts w:ascii="Nirmala UI" w:hAnsi="Nirmala UI" w:cs="Nirmala UI"/>
                                      <w:color w:val="7AD6CF" w:themeColor="accent6" w:themeTint="99"/>
                                      <w:sz w:val="48"/>
                                      <w:szCs w:val="48"/>
                                      <w:lang w:bidi="es-ES"/>
                                    </w:rPr>
                                    <w:t xml:space="preserve"> </w:t>
                                  </w:r>
                                  <w:r w:rsidR="00E52645">
                                    <w:rPr>
                                      <w:rFonts w:ascii="Nirmala UI" w:hAnsi="Nirmala UI" w:cs="Nirmala UI"/>
                                      <w:color w:val="7AD6CF" w:themeColor="accent6" w:themeTint="99"/>
                                      <w:sz w:val="48"/>
                                      <w:szCs w:val="48"/>
                                      <w:lang w:bidi="es-ES"/>
                                    </w:rPr>
                                    <w:t>SUBNETING CON CLASE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09145A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position:absolute;margin-left:3.45pt;margin-top:.8pt;width:283.4pt;height:107.3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" filled="f" stroked="f" strokeweight=".5pt">
                      <v:textbox>
                        <w:txbxContent>
                          <w:p w14:paraId="109BB88C" w14:textId="5EBD8C15" w:rsidR="00255741" w:rsidRPr="00560409" w:rsidRDefault="007E73D2" w:rsidP="00D077E9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34ABA2" w:themeColor="accent6"/>
                                <w:sz w:val="48"/>
                                <w:szCs w:val="48"/>
                              </w:rPr>
                            </w:pPr>
                            <w:r w:rsidRPr="0071181C"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48"/>
                                <w:szCs w:val="48"/>
                                <w:lang w:bidi="es-ES"/>
                              </w:rPr>
                              <w:t>ACTIVIDAD 4.</w:t>
                            </w:r>
                            <w:r w:rsidR="00E52645"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48"/>
                                <w:szCs w:val="48"/>
                                <w:lang w:bidi="es-ES"/>
                              </w:rPr>
                              <w:t>5</w:t>
                            </w:r>
                            <w:r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48"/>
                                <w:szCs w:val="48"/>
                                <w:lang w:bidi="es-ES"/>
                              </w:rPr>
                              <w:t>:</w:t>
                            </w:r>
                            <w:r w:rsidRPr="0071181C"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48"/>
                                <w:szCs w:val="48"/>
                                <w:lang w:bidi="es-ES"/>
                              </w:rPr>
                              <w:t xml:space="preserve"> </w:t>
                            </w:r>
                            <w:r w:rsidR="00E52645"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48"/>
                                <w:szCs w:val="48"/>
                                <w:lang w:bidi="es-ES"/>
                              </w:rPr>
                              <w:t>SUBNETING CON CLASE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077E9" w14:paraId="392F3FC8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22E3104" w14:textId="49ADFBB8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11B3F9F" w14:textId="6EBC90B4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D647015" w14:textId="0034DF9F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19AA669C" w14:textId="4F39792D" w:rsidR="00D077E9" w:rsidRPr="00D86945" w:rsidRDefault="007635E8" w:rsidP="00AB02A7">
            <w:pPr>
              <w:rPr>
                <w:noProof/>
                <w:sz w:val="10"/>
                <w:szCs w:val="10"/>
              </w:rPr>
            </w:pPr>
            <w:r w:rsidRPr="00F97219">
              <w:rPr>
                <w:noProof/>
                <w:color w:val="2665F0" w:themeColor="text2" w:themeTint="99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28032" behindDoc="0" locked="0" layoutInCell="1" allowOverlap="1" wp14:anchorId="4315AEC8" wp14:editId="4FC3E515">
                      <wp:simplePos x="0" y="0"/>
                      <wp:positionH relativeFrom="column">
                        <wp:posOffset>140335</wp:posOffset>
                      </wp:positionH>
                      <wp:positionV relativeFrom="paragraph">
                        <wp:posOffset>970280</wp:posOffset>
                      </wp:positionV>
                      <wp:extent cx="1858433" cy="0"/>
                      <wp:effectExtent l="38100" t="38100" r="46990" b="38100"/>
                      <wp:wrapNone/>
                      <wp:docPr id="38" name="Conector recto 38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58433" cy="0"/>
                              </a:xfrm>
                              <a:prstGeom prst="line">
                                <a:avLst/>
                              </a:prstGeom>
                              <a:ln w="76200" cap="rnd">
                                <a:solidFill>
                                  <a:srgbClr val="32A49C"/>
                                </a:solidFill>
                                <a:headEnd w="lg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6C46EF8" id="Conector recto 38" o:spid="_x0000_s1026" alt="divisor de texto" style="position:absolute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05pt,76.4pt" to="157.4pt,7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" strokecolor="#32a49c" strokeweight="6pt">
                      <v:stroke startarrowwidth="wide" startarrowlength="long" endcap="round"/>
                    </v:line>
                  </w:pict>
                </mc:Fallback>
              </mc:AlternateContent>
            </w:r>
          </w:p>
        </w:tc>
      </w:tr>
    </w:tbl>
    <w:p w14:paraId="3581144F" w14:textId="724AB90B" w:rsidR="002A36EB" w:rsidRPr="002A36EB" w:rsidRDefault="007635E8" w:rsidP="000044AF">
      <w:pPr>
        <w:spacing w:after="200"/>
        <w:rPr>
          <w:noProof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063CF8FC" wp14:editId="502A38B7">
                <wp:simplePos x="0" y="0"/>
                <wp:positionH relativeFrom="margin">
                  <wp:align>left</wp:align>
                </wp:positionH>
                <wp:positionV relativeFrom="paragraph">
                  <wp:posOffset>7228696</wp:posOffset>
                </wp:positionV>
                <wp:extent cx="3139440" cy="624840"/>
                <wp:effectExtent l="0" t="0" r="0" b="381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9440" cy="624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7B20C9" w14:textId="0AE4FFD4" w:rsidR="00704F0E" w:rsidRPr="00BE1169" w:rsidRDefault="008A4229" w:rsidP="00704F0E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28"/>
                                <w:szCs w:val="28"/>
                                <w:lang w:bidi="es-ES"/>
                              </w:rPr>
                            </w:pPr>
                            <w:r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28"/>
                                <w:szCs w:val="28"/>
                                <w:lang w:bidi="es-ES"/>
                              </w:rPr>
                              <w:t>ADMINISTRACIÓN DE REDES</w:t>
                            </w:r>
                          </w:p>
                          <w:p w14:paraId="3095BFCE" w14:textId="6E9B5CD1" w:rsidR="00F76A44" w:rsidRPr="00BE1169" w:rsidRDefault="00F76A44" w:rsidP="00704F0E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28"/>
                                <w:szCs w:val="28"/>
                              </w:rPr>
                            </w:pPr>
                            <w:r w:rsidRPr="00BE1169"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28"/>
                                <w:szCs w:val="28"/>
                                <w:lang w:bidi="es-ES"/>
                              </w:rPr>
                              <w:t>JUAN CARLOS NAVIDAD GARCÍA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F8FC" id="Cuadro de texto 27" o:spid="_x0000_s1027" type="#_x0000_t202" style="position:absolute;margin-left:0;margin-top:569.2pt;width:247.2pt;height:49.2pt;z-index:25162598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" filled="f" stroked="f" strokeweight=".5pt">
                <v:textbox>
                  <w:txbxContent>
                    <w:p w14:paraId="477B20C9" w14:textId="0AE4FFD4" w:rsidR="00704F0E" w:rsidRPr="00BE1169" w:rsidRDefault="008A4229" w:rsidP="00704F0E">
                      <w:pPr>
                        <w:pStyle w:val="Ttulo"/>
                        <w:spacing w:after="0"/>
                        <w:rPr>
                          <w:rFonts w:ascii="Nirmala UI" w:hAnsi="Nirmala UI" w:cs="Nirmala UI"/>
                          <w:color w:val="7AD6CF" w:themeColor="accent6" w:themeTint="99"/>
                          <w:sz w:val="28"/>
                          <w:szCs w:val="28"/>
                          <w:lang w:bidi="es-ES"/>
                        </w:rPr>
                      </w:pPr>
                      <w:r>
                        <w:rPr>
                          <w:rFonts w:ascii="Nirmala UI" w:hAnsi="Nirmala UI" w:cs="Nirmala UI"/>
                          <w:color w:val="7AD6CF" w:themeColor="accent6" w:themeTint="99"/>
                          <w:sz w:val="28"/>
                          <w:szCs w:val="28"/>
                          <w:lang w:bidi="es-ES"/>
                        </w:rPr>
                        <w:t>ADMINISTRACIÓN DE REDES</w:t>
                      </w:r>
                    </w:p>
                    <w:p w14:paraId="3095BFCE" w14:textId="6E9B5CD1" w:rsidR="00F76A44" w:rsidRPr="00BE1169" w:rsidRDefault="00F76A44" w:rsidP="00704F0E">
                      <w:pPr>
                        <w:pStyle w:val="Ttulo"/>
                        <w:spacing w:after="0"/>
                        <w:rPr>
                          <w:rFonts w:ascii="Nirmala UI" w:hAnsi="Nirmala UI" w:cs="Nirmala UI"/>
                          <w:color w:val="7AD6CF" w:themeColor="accent6" w:themeTint="99"/>
                          <w:sz w:val="28"/>
                          <w:szCs w:val="28"/>
                        </w:rPr>
                      </w:pPr>
                      <w:r w:rsidRPr="00BE1169">
                        <w:rPr>
                          <w:rFonts w:ascii="Nirmala UI" w:hAnsi="Nirmala UI" w:cs="Nirmala UI"/>
                          <w:color w:val="7AD6CF" w:themeColor="accent6" w:themeTint="99"/>
                          <w:sz w:val="28"/>
                          <w:szCs w:val="28"/>
                          <w:lang w:bidi="es-ES"/>
                        </w:rPr>
                        <w:t>JUAN CARLOS NAVIDAD GARCÍA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46BDF55B" wp14:editId="141EBC97">
                <wp:simplePos x="0" y="0"/>
                <wp:positionH relativeFrom="column">
                  <wp:posOffset>-140335</wp:posOffset>
                </wp:positionH>
                <wp:positionV relativeFrom="paragraph">
                  <wp:posOffset>350856</wp:posOffset>
                </wp:positionV>
                <wp:extent cx="3938905" cy="8648700"/>
                <wp:effectExtent l="285750" t="342900" r="290195" b="26670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4870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14000">
                              <a:schemeClr val="accent1">
                                <a:lumMod val="75000"/>
                                <a:alpha val="72000"/>
                              </a:schemeClr>
                            </a:gs>
                            <a:gs pos="100000">
                              <a:schemeClr val="accent1">
                                <a:lumMod val="75000"/>
                              </a:schemeClr>
                            </a:gs>
                            <a:gs pos="46945">
                              <a:srgbClr val="0372A9">
                                <a:alpha val="72000"/>
                              </a:srgbClr>
                            </a:gs>
                            <a:gs pos="69000">
                              <a:srgbClr val="0372A9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ffectLst>
                          <a:outerShdw blurRad="292100" dir="5400000" sx="101000" sy="101000" rotWithShape="0">
                            <a:schemeClr val="tx2">
                              <a:alpha val="58000"/>
                            </a:schemeClr>
                          </a:outerShdw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6F3D3F" w14:textId="6EF8D63A" w:rsidR="00F97219" w:rsidRDefault="00F97219" w:rsidP="00F972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BDF55B" id="Rectángulo: esquinas redondeadas 12" o:spid="_x0000_s1028" style="position:absolute;margin-left:-11.05pt;margin-top:27.65pt;width:310.15pt;height:681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" fillcolor="#013a57 [2404]" stroked="f" strokeweight="2pt">
                <v:fill color2="#013a57 [2404]" o:opacity2="47185f" colors="0 #023b58;9175f #023b58;30766f #0372a9;45220f #0372a9" focus="100%" type="gradient"/>
                <v:shadow on="t" type="perspective" color="#082a75 [3215]" opacity="38010f" origin=",.5" offset="0,0" matrix="66191f,,,66191f"/>
                <v:textbox>
                  <w:txbxContent>
                    <w:p w14:paraId="556F3D3F" w14:textId="6EF8D63A" w:rsidR="00F97219" w:rsidRDefault="00F97219" w:rsidP="00F97219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22912" behindDoc="0" locked="0" layoutInCell="1" allowOverlap="1" wp14:anchorId="27704234" wp14:editId="3BC73571">
            <wp:simplePos x="0" y="0"/>
            <wp:positionH relativeFrom="column">
              <wp:posOffset>-753216</wp:posOffset>
            </wp:positionH>
            <wp:positionV relativeFrom="paragraph">
              <wp:posOffset>7128179</wp:posOffset>
            </wp:positionV>
            <wp:extent cx="8190230" cy="4243673"/>
            <wp:effectExtent l="628650" t="1466850" r="610870" b="2413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alphaModFix amt="5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0230" cy="424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850900" dist="838200" dir="16200000" rotWithShape="0">
                        <a:schemeClr val="bg1">
                          <a:lumMod val="75000"/>
                          <a:alpha val="59000"/>
                        </a:scheme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0FE4">
        <w:rPr>
          <w:noProof/>
        </w:rPr>
        <w:t xml:space="preserve"> </w:t>
      </w:r>
      <w:r w:rsidR="00D077E9">
        <w:rPr>
          <w:noProof/>
          <w:lang w:bidi="es-ES"/>
        </w:rPr>
        <w:br w:type="page"/>
      </w:r>
    </w:p>
    <w:p w14:paraId="7C85CBEC" w14:textId="16BBE677" w:rsidR="00C91B41" w:rsidRDefault="00C91B41" w:rsidP="00C91B41">
      <w:pPr>
        <w:pStyle w:val="Ttulo1"/>
        <w:numPr>
          <w:ilvl w:val="0"/>
          <w:numId w:val="28"/>
        </w:numPr>
        <w:jc w:val="both"/>
        <w:rPr>
          <w:rFonts w:ascii="Bahnschrift" w:hAnsi="Bahnschrift"/>
          <w:color w:val="278079" w:themeColor="accent6" w:themeShade="BF"/>
          <w:sz w:val="32"/>
          <w:szCs w:val="18"/>
        </w:rPr>
      </w:pPr>
      <w:r w:rsidRPr="00C91B41">
        <w:rPr>
          <w:rFonts w:ascii="Bahnschrift" w:hAnsi="Bahnschrift"/>
          <w:color w:val="278079" w:themeColor="accent6" w:themeShade="BF"/>
          <w:sz w:val="32"/>
          <w:szCs w:val="18"/>
        </w:rPr>
        <w:lastRenderedPageBreak/>
        <w:t xml:space="preserve">Un equipo tiene la </w:t>
      </w:r>
      <w:proofErr w:type="spellStart"/>
      <w:r w:rsidRPr="00C91B41">
        <w:rPr>
          <w:rFonts w:ascii="Bahnschrift" w:hAnsi="Bahnschrift"/>
          <w:color w:val="278079" w:themeColor="accent6" w:themeShade="BF"/>
          <w:sz w:val="32"/>
          <w:szCs w:val="18"/>
        </w:rPr>
        <w:t>ip</w:t>
      </w:r>
      <w:proofErr w:type="spellEnd"/>
      <w:r w:rsidRPr="00C91B41">
        <w:rPr>
          <w:rFonts w:ascii="Bahnschrift" w:hAnsi="Bahnschrift"/>
          <w:color w:val="278079" w:themeColor="accent6" w:themeShade="BF"/>
          <w:sz w:val="32"/>
          <w:szCs w:val="18"/>
        </w:rPr>
        <w:t xml:space="preserve"> 199.34.22.145 con la máscara de </w:t>
      </w:r>
      <w:proofErr w:type="gramStart"/>
      <w:r w:rsidRPr="00C91B41">
        <w:rPr>
          <w:rFonts w:ascii="Bahnschrift" w:hAnsi="Bahnschrift"/>
          <w:color w:val="278079" w:themeColor="accent6" w:themeShade="BF"/>
          <w:sz w:val="32"/>
          <w:szCs w:val="18"/>
        </w:rPr>
        <w:t>red  255.255.255.240</w:t>
      </w:r>
      <w:proofErr w:type="gramEnd"/>
      <w:r w:rsidRPr="00C91B41">
        <w:rPr>
          <w:rFonts w:ascii="Bahnschrift" w:hAnsi="Bahnschrift"/>
          <w:color w:val="278079" w:themeColor="accent6" w:themeShade="BF"/>
          <w:sz w:val="32"/>
          <w:szCs w:val="18"/>
        </w:rPr>
        <w:t xml:space="preserve">, indica la subred a la que pertenece este equipo, la dirección de Broadcast, la primera </w:t>
      </w:r>
      <w:proofErr w:type="spellStart"/>
      <w:r w:rsidRPr="00C91B41">
        <w:rPr>
          <w:rFonts w:ascii="Bahnschrift" w:hAnsi="Bahnschrift"/>
          <w:color w:val="278079" w:themeColor="accent6" w:themeShade="BF"/>
          <w:sz w:val="32"/>
          <w:szCs w:val="18"/>
        </w:rPr>
        <w:t>ip</w:t>
      </w:r>
      <w:proofErr w:type="spellEnd"/>
      <w:r w:rsidRPr="00C91B41">
        <w:rPr>
          <w:rFonts w:ascii="Bahnschrift" w:hAnsi="Bahnschrift"/>
          <w:color w:val="278079" w:themeColor="accent6" w:themeShade="BF"/>
          <w:sz w:val="32"/>
          <w:szCs w:val="18"/>
        </w:rPr>
        <w:t xml:space="preserve"> válida y la última y el número de dispositivos que se pueden conectar a esta subred. Indica una de las posibles </w:t>
      </w:r>
      <w:proofErr w:type="spellStart"/>
      <w:r w:rsidRPr="00C91B41">
        <w:rPr>
          <w:rFonts w:ascii="Bahnschrift" w:hAnsi="Bahnschrift"/>
          <w:color w:val="278079" w:themeColor="accent6" w:themeShade="BF"/>
          <w:sz w:val="32"/>
          <w:szCs w:val="18"/>
        </w:rPr>
        <w:t>ip</w:t>
      </w:r>
      <w:proofErr w:type="spellEnd"/>
      <w:r w:rsidRPr="00C91B41">
        <w:rPr>
          <w:rFonts w:ascii="Bahnschrift" w:hAnsi="Bahnschrift"/>
          <w:color w:val="278079" w:themeColor="accent6" w:themeShade="BF"/>
          <w:sz w:val="32"/>
          <w:szCs w:val="18"/>
        </w:rPr>
        <w:t xml:space="preserve"> que se le pueda colocar a otro equipo que deseamos conectar a esta subred.</w:t>
      </w:r>
    </w:p>
    <w:p w14:paraId="426B2EE7" w14:textId="77777777" w:rsidR="00C91B41" w:rsidRDefault="00C91B41" w:rsidP="00C91B41">
      <w:pPr>
        <w:pStyle w:val="Prrafodelista"/>
        <w:ind w:left="720"/>
        <w:jc w:val="both"/>
        <w:rPr>
          <w:rFonts w:ascii="Bahnschrift" w:hAnsi="Bahnschrift" w:cs="Segoe UI"/>
          <w:bCs/>
          <w:szCs w:val="20"/>
        </w:rPr>
      </w:pPr>
    </w:p>
    <w:p w14:paraId="7C1A4452" w14:textId="62AC3229" w:rsidR="00C91B41" w:rsidRDefault="00102B77" w:rsidP="00626E96">
      <w:pPr>
        <w:pStyle w:val="Prrafodelista"/>
        <w:ind w:left="720"/>
        <w:jc w:val="both"/>
        <w:rPr>
          <w:rFonts w:ascii="Bahnschrift" w:hAnsi="Bahnschrift" w:cs="Segoe UI"/>
          <w:bCs/>
          <w:sz w:val="28"/>
          <w:szCs w:val="22"/>
        </w:rPr>
      </w:pPr>
      <w:r>
        <w:rPr>
          <w:rFonts w:ascii="Bahnschrift" w:hAnsi="Bahnschrift" w:cs="Segoe UI"/>
          <w:bCs/>
          <w:sz w:val="28"/>
          <w:szCs w:val="22"/>
        </w:rPr>
        <w:t>La IP 199.3</w:t>
      </w:r>
      <w:r w:rsidR="00B74DE7">
        <w:rPr>
          <w:rFonts w:ascii="Bahnschrift" w:hAnsi="Bahnschrift" w:cs="Segoe UI"/>
          <w:bCs/>
          <w:sz w:val="28"/>
          <w:szCs w:val="22"/>
        </w:rPr>
        <w:t>4</w:t>
      </w:r>
      <w:r>
        <w:rPr>
          <w:rFonts w:ascii="Bahnschrift" w:hAnsi="Bahnschrift" w:cs="Segoe UI"/>
          <w:bCs/>
          <w:sz w:val="28"/>
          <w:szCs w:val="22"/>
        </w:rPr>
        <w:t xml:space="preserve">.22.145 se encuentra en la </w:t>
      </w:r>
      <w:r w:rsidR="00E25892">
        <w:rPr>
          <w:rFonts w:ascii="Bahnschrift" w:hAnsi="Bahnschrift" w:cs="Segoe UI"/>
          <w:bCs/>
          <w:sz w:val="28"/>
          <w:szCs w:val="22"/>
        </w:rPr>
        <w:t>novena</w:t>
      </w:r>
      <w:r w:rsidR="00224C12">
        <w:rPr>
          <w:rFonts w:ascii="Bahnschrift" w:hAnsi="Bahnschrift" w:cs="Segoe UI"/>
          <w:bCs/>
          <w:sz w:val="28"/>
          <w:szCs w:val="22"/>
        </w:rPr>
        <w:t xml:space="preserve"> </w:t>
      </w:r>
      <w:r>
        <w:rPr>
          <w:rFonts w:ascii="Bahnschrift" w:hAnsi="Bahnschrift" w:cs="Segoe UI"/>
          <w:bCs/>
          <w:sz w:val="28"/>
          <w:szCs w:val="22"/>
        </w:rPr>
        <w:t>subred</w:t>
      </w:r>
      <w:r w:rsidR="00224C12">
        <w:rPr>
          <w:rFonts w:ascii="Bahnschrift" w:hAnsi="Bahnschrift" w:cs="Segoe UI"/>
          <w:bCs/>
          <w:sz w:val="28"/>
          <w:szCs w:val="22"/>
        </w:rPr>
        <w:t>,</w:t>
      </w:r>
      <w:r w:rsidR="009B67C4">
        <w:rPr>
          <w:rFonts w:ascii="Bahnschrift" w:hAnsi="Bahnschrift" w:cs="Segoe UI"/>
          <w:bCs/>
          <w:sz w:val="28"/>
          <w:szCs w:val="22"/>
        </w:rPr>
        <w:t xml:space="preserve"> sus bits sería los siguientes: </w:t>
      </w:r>
      <w:r w:rsidR="00E54C43">
        <w:rPr>
          <w:rFonts w:ascii="Bahnschrift" w:hAnsi="Bahnschrift" w:cs="Segoe UI"/>
          <w:bCs/>
          <w:sz w:val="28"/>
          <w:szCs w:val="22"/>
        </w:rPr>
        <w:t>100</w:t>
      </w:r>
      <w:r w:rsidR="00626E96">
        <w:rPr>
          <w:rFonts w:ascii="Bahnschrift" w:hAnsi="Bahnschrift" w:cs="Segoe UI"/>
          <w:bCs/>
          <w:sz w:val="28"/>
          <w:szCs w:val="22"/>
        </w:rPr>
        <w:t>1.</w:t>
      </w:r>
    </w:p>
    <w:p w14:paraId="5DC688AD" w14:textId="24764278" w:rsidR="00626E96" w:rsidRDefault="00626E96" w:rsidP="00626E96">
      <w:pPr>
        <w:pStyle w:val="Prrafodelista"/>
        <w:ind w:left="720"/>
        <w:jc w:val="both"/>
        <w:rPr>
          <w:rFonts w:ascii="Bahnschrift" w:hAnsi="Bahnschrift" w:cs="Segoe UI"/>
          <w:bCs/>
          <w:sz w:val="28"/>
          <w:szCs w:val="22"/>
        </w:rPr>
      </w:pPr>
    </w:p>
    <w:p w14:paraId="67E0C577" w14:textId="3E9C8432" w:rsidR="00626E96" w:rsidRDefault="00EA6204" w:rsidP="00626E96">
      <w:pPr>
        <w:pStyle w:val="Prrafodelista"/>
        <w:ind w:left="720"/>
        <w:jc w:val="both"/>
        <w:rPr>
          <w:rFonts w:ascii="Bahnschrift" w:hAnsi="Bahnschrift" w:cs="Segoe UI"/>
          <w:bCs/>
          <w:sz w:val="28"/>
          <w:szCs w:val="22"/>
        </w:rPr>
      </w:pPr>
      <w:r>
        <w:rPr>
          <w:rFonts w:ascii="Bahnschrift" w:hAnsi="Bahnschrift" w:cs="Segoe UI"/>
          <w:bCs/>
          <w:sz w:val="28"/>
          <w:szCs w:val="22"/>
        </w:rPr>
        <w:t xml:space="preserve">Dirección Broadcast: </w:t>
      </w:r>
      <w:r w:rsidR="005C699F">
        <w:rPr>
          <w:rFonts w:ascii="Bahnschrift" w:hAnsi="Bahnschrift" w:cs="Segoe UI"/>
          <w:bCs/>
          <w:sz w:val="28"/>
          <w:szCs w:val="22"/>
        </w:rPr>
        <w:t>199.34.22.159</w:t>
      </w:r>
    </w:p>
    <w:p w14:paraId="5241E136" w14:textId="4469ADA2" w:rsidR="00B74DE7" w:rsidRDefault="00B74DE7" w:rsidP="00626E96">
      <w:pPr>
        <w:pStyle w:val="Prrafodelista"/>
        <w:ind w:left="720"/>
        <w:jc w:val="both"/>
        <w:rPr>
          <w:rFonts w:ascii="Bahnschrift" w:hAnsi="Bahnschrift" w:cs="Segoe UI"/>
          <w:bCs/>
          <w:sz w:val="28"/>
          <w:szCs w:val="22"/>
        </w:rPr>
      </w:pPr>
    </w:p>
    <w:p w14:paraId="2536F19A" w14:textId="374CD3D2" w:rsidR="00B74DE7" w:rsidRDefault="00B74DE7" w:rsidP="00626E96">
      <w:pPr>
        <w:pStyle w:val="Prrafodelista"/>
        <w:ind w:left="720"/>
        <w:jc w:val="both"/>
        <w:rPr>
          <w:rFonts w:ascii="Bahnschrift" w:hAnsi="Bahnschrift" w:cs="Segoe UI"/>
          <w:bCs/>
          <w:sz w:val="28"/>
          <w:szCs w:val="22"/>
        </w:rPr>
      </w:pPr>
      <w:r>
        <w:rPr>
          <w:rFonts w:ascii="Bahnschrift" w:hAnsi="Bahnschrift" w:cs="Segoe UI"/>
          <w:bCs/>
          <w:sz w:val="28"/>
          <w:szCs w:val="22"/>
        </w:rPr>
        <w:t>Primera IP válida</w:t>
      </w:r>
      <w:r w:rsidR="00601E2E">
        <w:rPr>
          <w:rFonts w:ascii="Bahnschrift" w:hAnsi="Bahnschrift" w:cs="Segoe UI"/>
          <w:bCs/>
          <w:sz w:val="28"/>
          <w:szCs w:val="22"/>
        </w:rPr>
        <w:t xml:space="preserve"> de la </w:t>
      </w:r>
      <w:r w:rsidR="00502066">
        <w:rPr>
          <w:rFonts w:ascii="Bahnschrift" w:hAnsi="Bahnschrift" w:cs="Segoe UI"/>
          <w:bCs/>
          <w:sz w:val="28"/>
          <w:szCs w:val="22"/>
        </w:rPr>
        <w:t>novena</w:t>
      </w:r>
      <w:r w:rsidR="00601E2E">
        <w:rPr>
          <w:rFonts w:ascii="Bahnschrift" w:hAnsi="Bahnschrift" w:cs="Segoe UI"/>
          <w:bCs/>
          <w:sz w:val="28"/>
          <w:szCs w:val="22"/>
        </w:rPr>
        <w:t xml:space="preserve"> subred</w:t>
      </w:r>
      <w:r>
        <w:rPr>
          <w:rFonts w:ascii="Bahnschrift" w:hAnsi="Bahnschrift" w:cs="Segoe UI"/>
          <w:bCs/>
          <w:sz w:val="28"/>
          <w:szCs w:val="22"/>
        </w:rPr>
        <w:t>: 199.32.22.</w:t>
      </w:r>
      <w:r w:rsidR="00601E2E">
        <w:rPr>
          <w:rFonts w:ascii="Bahnschrift" w:hAnsi="Bahnschrift" w:cs="Segoe UI"/>
          <w:bCs/>
          <w:sz w:val="28"/>
          <w:szCs w:val="22"/>
        </w:rPr>
        <w:t>145</w:t>
      </w:r>
    </w:p>
    <w:p w14:paraId="28792BA8" w14:textId="4B8C977C" w:rsidR="00601E2E" w:rsidRDefault="00601E2E" w:rsidP="00626E96">
      <w:pPr>
        <w:pStyle w:val="Prrafodelista"/>
        <w:ind w:left="720"/>
        <w:jc w:val="both"/>
        <w:rPr>
          <w:rFonts w:ascii="Bahnschrift" w:hAnsi="Bahnschrift" w:cs="Segoe UI"/>
          <w:bCs/>
          <w:sz w:val="28"/>
          <w:szCs w:val="22"/>
        </w:rPr>
      </w:pPr>
    </w:p>
    <w:p w14:paraId="6B9C4683" w14:textId="21D65239" w:rsidR="00601E2E" w:rsidRDefault="00601E2E" w:rsidP="00626E96">
      <w:pPr>
        <w:pStyle w:val="Prrafodelista"/>
        <w:ind w:left="720"/>
        <w:jc w:val="both"/>
        <w:rPr>
          <w:rFonts w:ascii="Bahnschrift" w:hAnsi="Bahnschrift" w:cs="Segoe UI"/>
          <w:bCs/>
          <w:sz w:val="28"/>
          <w:szCs w:val="22"/>
        </w:rPr>
      </w:pPr>
      <w:r>
        <w:rPr>
          <w:rFonts w:ascii="Bahnschrift" w:hAnsi="Bahnschrift" w:cs="Segoe UI"/>
          <w:bCs/>
          <w:sz w:val="28"/>
          <w:szCs w:val="22"/>
        </w:rPr>
        <w:t xml:space="preserve">Última IP válida de la </w:t>
      </w:r>
      <w:r w:rsidR="00502066">
        <w:rPr>
          <w:rFonts w:ascii="Bahnschrift" w:hAnsi="Bahnschrift" w:cs="Segoe UI"/>
          <w:bCs/>
          <w:sz w:val="28"/>
          <w:szCs w:val="22"/>
        </w:rPr>
        <w:t>novena</w:t>
      </w:r>
      <w:r>
        <w:rPr>
          <w:rFonts w:ascii="Bahnschrift" w:hAnsi="Bahnschrift" w:cs="Segoe UI"/>
          <w:bCs/>
          <w:sz w:val="28"/>
          <w:szCs w:val="22"/>
        </w:rPr>
        <w:t xml:space="preserve"> subred: 199.32.22.</w:t>
      </w:r>
      <w:r w:rsidR="0062471D">
        <w:rPr>
          <w:rFonts w:ascii="Bahnschrift" w:hAnsi="Bahnschrift" w:cs="Segoe UI"/>
          <w:bCs/>
          <w:sz w:val="28"/>
          <w:szCs w:val="22"/>
        </w:rPr>
        <w:t>15</w:t>
      </w:r>
      <w:r w:rsidR="005C699F">
        <w:rPr>
          <w:rFonts w:ascii="Bahnschrift" w:hAnsi="Bahnschrift" w:cs="Segoe UI"/>
          <w:bCs/>
          <w:sz w:val="28"/>
          <w:szCs w:val="22"/>
        </w:rPr>
        <w:t>8</w:t>
      </w:r>
    </w:p>
    <w:p w14:paraId="2813506A" w14:textId="0800B01A" w:rsidR="00396D73" w:rsidRDefault="00396D73" w:rsidP="00626E96">
      <w:pPr>
        <w:pStyle w:val="Prrafodelista"/>
        <w:ind w:left="720"/>
        <w:jc w:val="both"/>
        <w:rPr>
          <w:rFonts w:ascii="Bahnschrift" w:hAnsi="Bahnschrift" w:cs="Segoe UI"/>
          <w:bCs/>
          <w:sz w:val="28"/>
          <w:szCs w:val="22"/>
        </w:rPr>
      </w:pPr>
    </w:p>
    <w:p w14:paraId="1D7094C3" w14:textId="411FB90B" w:rsidR="00396D73" w:rsidRDefault="00396D73" w:rsidP="00626E96">
      <w:pPr>
        <w:pStyle w:val="Prrafodelista"/>
        <w:ind w:left="720"/>
        <w:jc w:val="both"/>
        <w:rPr>
          <w:rFonts w:ascii="Bahnschrift" w:hAnsi="Bahnschrift" w:cs="Segoe UI"/>
          <w:bCs/>
          <w:sz w:val="28"/>
          <w:szCs w:val="22"/>
        </w:rPr>
      </w:pPr>
      <w:r>
        <w:rPr>
          <w:rFonts w:ascii="Bahnschrift" w:hAnsi="Bahnschrift" w:cs="Segoe UI"/>
          <w:bCs/>
          <w:sz w:val="28"/>
          <w:szCs w:val="22"/>
        </w:rPr>
        <w:t xml:space="preserve">Otro equipo en la </w:t>
      </w:r>
      <w:r w:rsidR="00502066">
        <w:rPr>
          <w:rFonts w:ascii="Bahnschrift" w:hAnsi="Bahnschrift" w:cs="Segoe UI"/>
          <w:bCs/>
          <w:sz w:val="28"/>
          <w:szCs w:val="22"/>
        </w:rPr>
        <w:t>novena</w:t>
      </w:r>
      <w:r>
        <w:rPr>
          <w:rFonts w:ascii="Bahnschrift" w:hAnsi="Bahnschrift" w:cs="Segoe UI"/>
          <w:bCs/>
          <w:sz w:val="28"/>
          <w:szCs w:val="22"/>
        </w:rPr>
        <w:t xml:space="preserve"> subred podría tener la dirección: 199.32.22</w:t>
      </w:r>
      <w:r w:rsidR="00861FB7">
        <w:rPr>
          <w:rFonts w:ascii="Bahnschrift" w:hAnsi="Bahnschrift" w:cs="Segoe UI"/>
          <w:bCs/>
          <w:sz w:val="28"/>
          <w:szCs w:val="22"/>
        </w:rPr>
        <w:t>.146</w:t>
      </w:r>
    </w:p>
    <w:p w14:paraId="31CA09DD" w14:textId="2EE93110" w:rsidR="00396D73" w:rsidRDefault="00396D73" w:rsidP="00626E96">
      <w:pPr>
        <w:pStyle w:val="Prrafodelista"/>
        <w:ind w:left="720"/>
        <w:jc w:val="both"/>
        <w:rPr>
          <w:rFonts w:ascii="Bahnschrift" w:hAnsi="Bahnschrift" w:cs="Segoe UI"/>
          <w:bCs/>
          <w:sz w:val="28"/>
          <w:szCs w:val="22"/>
        </w:rPr>
      </w:pPr>
    </w:p>
    <w:p w14:paraId="430BFB1E" w14:textId="77777777" w:rsidR="00396D73" w:rsidRPr="00626E96" w:rsidRDefault="00396D73" w:rsidP="00626E96">
      <w:pPr>
        <w:pStyle w:val="Prrafodelista"/>
        <w:ind w:left="720"/>
        <w:jc w:val="both"/>
        <w:rPr>
          <w:rFonts w:ascii="Bahnschrift" w:hAnsi="Bahnschrift" w:cs="Segoe UI"/>
          <w:bCs/>
          <w:sz w:val="28"/>
          <w:szCs w:val="22"/>
        </w:rPr>
      </w:pPr>
    </w:p>
    <w:p w14:paraId="33ED27A7" w14:textId="2F67C69C" w:rsidR="00C91B41" w:rsidRDefault="00C91B41" w:rsidP="00C91B41">
      <w:pPr>
        <w:pStyle w:val="Ttulo1"/>
        <w:numPr>
          <w:ilvl w:val="0"/>
          <w:numId w:val="28"/>
        </w:numPr>
        <w:jc w:val="both"/>
        <w:rPr>
          <w:rFonts w:ascii="Bahnschrift" w:hAnsi="Bahnschrift"/>
          <w:color w:val="278079" w:themeColor="accent6" w:themeShade="BF"/>
          <w:sz w:val="32"/>
          <w:szCs w:val="18"/>
        </w:rPr>
      </w:pPr>
      <w:r w:rsidRPr="00C91B41">
        <w:rPr>
          <w:rFonts w:ascii="Bahnschrift" w:hAnsi="Bahnschrift"/>
          <w:color w:val="278079" w:themeColor="accent6" w:themeShade="BF"/>
          <w:sz w:val="32"/>
          <w:szCs w:val="18"/>
        </w:rPr>
        <w:t xml:space="preserve">Dada la </w:t>
      </w:r>
      <w:proofErr w:type="spellStart"/>
      <w:r w:rsidRPr="00C91B41">
        <w:rPr>
          <w:rFonts w:ascii="Bahnschrift" w:hAnsi="Bahnschrift"/>
          <w:color w:val="278079" w:themeColor="accent6" w:themeShade="BF"/>
          <w:sz w:val="32"/>
          <w:szCs w:val="18"/>
        </w:rPr>
        <w:t>ip</w:t>
      </w:r>
      <w:proofErr w:type="spellEnd"/>
      <w:r w:rsidRPr="00C91B41">
        <w:rPr>
          <w:rFonts w:ascii="Bahnschrift" w:hAnsi="Bahnschrift"/>
          <w:color w:val="278079" w:themeColor="accent6" w:themeShade="BF"/>
          <w:sz w:val="32"/>
          <w:szCs w:val="18"/>
        </w:rPr>
        <w:t xml:space="preserve"> 172.20.22.150 con la máscara de red 255.255.224.0, indica la subred a la que pertenece, la dirección de Broadcast, la primera </w:t>
      </w:r>
      <w:proofErr w:type="spellStart"/>
      <w:r w:rsidRPr="00C91B41">
        <w:rPr>
          <w:rFonts w:ascii="Bahnschrift" w:hAnsi="Bahnschrift"/>
          <w:color w:val="278079" w:themeColor="accent6" w:themeShade="BF"/>
          <w:sz w:val="32"/>
          <w:szCs w:val="18"/>
        </w:rPr>
        <w:t>ip</w:t>
      </w:r>
      <w:proofErr w:type="spellEnd"/>
      <w:r w:rsidRPr="00C91B41">
        <w:rPr>
          <w:rFonts w:ascii="Bahnschrift" w:hAnsi="Bahnschrift"/>
          <w:color w:val="278079" w:themeColor="accent6" w:themeShade="BF"/>
          <w:sz w:val="32"/>
          <w:szCs w:val="18"/>
        </w:rPr>
        <w:t xml:space="preserve"> válida y la última y el número de dispositivos que se pueden conectar a esta subred. (deja indicada la potencia)</w:t>
      </w:r>
    </w:p>
    <w:p w14:paraId="3184B78E" w14:textId="2EDF0466" w:rsidR="00C91B41" w:rsidRDefault="00C91B41" w:rsidP="00C91B41">
      <w:pPr>
        <w:pStyle w:val="Contenido"/>
      </w:pPr>
    </w:p>
    <w:p w14:paraId="2A1433E6" w14:textId="3C585DDC" w:rsidR="008B7842" w:rsidRPr="008B7842" w:rsidRDefault="00D13D9F" w:rsidP="008B7842">
      <w:pPr>
        <w:pStyle w:val="Prrafodelista"/>
        <w:ind w:left="720"/>
        <w:jc w:val="both"/>
        <w:rPr>
          <w:rFonts w:ascii="Bahnschrift" w:hAnsi="Bahnschrift" w:cs="Segoe UI"/>
          <w:bCs/>
          <w:sz w:val="28"/>
          <w:szCs w:val="22"/>
        </w:rPr>
      </w:pPr>
      <w:r>
        <w:rPr>
          <w:rFonts w:ascii="Bahnschrift" w:hAnsi="Bahnschrift" w:cs="Segoe UI"/>
          <w:bCs/>
          <w:sz w:val="28"/>
          <w:szCs w:val="22"/>
        </w:rPr>
        <w:t>La IP 172.20.22.150 con la máscara de subred 255.255.224.0</w:t>
      </w:r>
      <w:r w:rsidR="00471049">
        <w:rPr>
          <w:rFonts w:ascii="Bahnschrift" w:hAnsi="Bahnschrift" w:cs="Segoe UI"/>
          <w:bCs/>
          <w:sz w:val="28"/>
          <w:szCs w:val="22"/>
        </w:rPr>
        <w:t xml:space="preserve"> no sería válida, </w:t>
      </w:r>
      <w:r w:rsidR="008B7842">
        <w:rPr>
          <w:rFonts w:ascii="Bahnschrift" w:hAnsi="Bahnschrift" w:cs="Segoe UI"/>
          <w:bCs/>
          <w:sz w:val="28"/>
          <w:szCs w:val="22"/>
        </w:rPr>
        <w:t>puesto que,</w:t>
      </w:r>
      <w:r w:rsidR="00FE2EB2">
        <w:rPr>
          <w:rFonts w:ascii="Bahnschrift" w:hAnsi="Bahnschrift" w:cs="Segoe UI"/>
          <w:bCs/>
          <w:sz w:val="28"/>
          <w:szCs w:val="22"/>
        </w:rPr>
        <w:t xml:space="preserve"> como tal, pertenecería a la primera sub</w:t>
      </w:r>
      <w:r w:rsidR="008B7842">
        <w:rPr>
          <w:rFonts w:ascii="Bahnschrift" w:hAnsi="Bahnschrift" w:cs="Segoe UI"/>
          <w:bCs/>
          <w:sz w:val="28"/>
          <w:szCs w:val="22"/>
        </w:rPr>
        <w:t>red, por lo que se desecharía.</w:t>
      </w:r>
    </w:p>
    <w:p w14:paraId="016B2A4E" w14:textId="2515931F" w:rsidR="00861FB7" w:rsidRDefault="00861FB7" w:rsidP="00C91B41">
      <w:pPr>
        <w:pStyle w:val="Contenido"/>
      </w:pPr>
    </w:p>
    <w:p w14:paraId="47B9C9B4" w14:textId="3D7BD622" w:rsidR="008B7842" w:rsidRDefault="008B7842" w:rsidP="00C91B41">
      <w:pPr>
        <w:pStyle w:val="Contenido"/>
      </w:pPr>
    </w:p>
    <w:p w14:paraId="52D2A4BA" w14:textId="76064D42" w:rsidR="008B7842" w:rsidRDefault="008B7842" w:rsidP="00C91B41">
      <w:pPr>
        <w:pStyle w:val="Contenido"/>
      </w:pPr>
    </w:p>
    <w:p w14:paraId="6ACEC713" w14:textId="19B80589" w:rsidR="008B7842" w:rsidRDefault="008B7842" w:rsidP="00C91B41">
      <w:pPr>
        <w:pStyle w:val="Contenido"/>
      </w:pPr>
    </w:p>
    <w:p w14:paraId="43B92652" w14:textId="30FFF18E" w:rsidR="008B7842" w:rsidRDefault="008B7842" w:rsidP="00C91B41">
      <w:pPr>
        <w:pStyle w:val="Contenido"/>
      </w:pPr>
    </w:p>
    <w:p w14:paraId="65E29F4A" w14:textId="4205B765" w:rsidR="008B7842" w:rsidRDefault="008B7842" w:rsidP="00C91B41">
      <w:pPr>
        <w:pStyle w:val="Contenido"/>
      </w:pPr>
    </w:p>
    <w:p w14:paraId="70596B8A" w14:textId="77777777" w:rsidR="008B7842" w:rsidRPr="00C91B41" w:rsidRDefault="008B7842" w:rsidP="00C91B41">
      <w:pPr>
        <w:pStyle w:val="Contenido"/>
      </w:pPr>
    </w:p>
    <w:p w14:paraId="2C170284" w14:textId="6AB58375" w:rsidR="00C91B41" w:rsidRDefault="00C91B41" w:rsidP="00C91B41">
      <w:pPr>
        <w:pStyle w:val="Ttulo1"/>
        <w:numPr>
          <w:ilvl w:val="0"/>
          <w:numId w:val="28"/>
        </w:numPr>
        <w:jc w:val="both"/>
        <w:rPr>
          <w:rFonts w:ascii="Bahnschrift" w:hAnsi="Bahnschrift"/>
          <w:color w:val="278079" w:themeColor="accent6" w:themeShade="BF"/>
          <w:sz w:val="32"/>
          <w:szCs w:val="18"/>
        </w:rPr>
      </w:pPr>
      <w:r w:rsidRPr="00C91B41">
        <w:rPr>
          <w:rFonts w:ascii="Bahnschrift" w:hAnsi="Bahnschrift"/>
          <w:color w:val="278079" w:themeColor="accent6" w:themeShade="BF"/>
          <w:sz w:val="32"/>
          <w:szCs w:val="18"/>
        </w:rPr>
        <w:lastRenderedPageBreak/>
        <w:t xml:space="preserve">Tenemos la </w:t>
      </w:r>
      <w:proofErr w:type="spellStart"/>
      <w:r w:rsidRPr="00C91B41">
        <w:rPr>
          <w:rFonts w:ascii="Bahnschrift" w:hAnsi="Bahnschrift"/>
          <w:color w:val="278079" w:themeColor="accent6" w:themeShade="BF"/>
          <w:sz w:val="32"/>
          <w:szCs w:val="18"/>
        </w:rPr>
        <w:t>ip</w:t>
      </w:r>
      <w:proofErr w:type="spellEnd"/>
      <w:r w:rsidRPr="00C91B41">
        <w:rPr>
          <w:rFonts w:ascii="Bahnschrift" w:hAnsi="Bahnschrift"/>
          <w:color w:val="278079" w:themeColor="accent6" w:themeShade="BF"/>
          <w:sz w:val="32"/>
          <w:szCs w:val="18"/>
        </w:rPr>
        <w:t xml:space="preserve"> 200.33.44.0 y queremos dividirla en 6 subredes. Indica razonadamente:</w:t>
      </w:r>
    </w:p>
    <w:p w14:paraId="1D052DAA" w14:textId="77777777" w:rsidR="00C91B41" w:rsidRPr="00C91B41" w:rsidRDefault="00C91B41" w:rsidP="00C91B41">
      <w:pPr>
        <w:pStyle w:val="Contenido"/>
      </w:pPr>
    </w:p>
    <w:p w14:paraId="09C85B6C" w14:textId="42BA708E" w:rsidR="00C91B41" w:rsidRPr="008B7842" w:rsidRDefault="00C91B41" w:rsidP="008B7842">
      <w:pPr>
        <w:pStyle w:val="Prrafodelista"/>
        <w:numPr>
          <w:ilvl w:val="0"/>
          <w:numId w:val="29"/>
        </w:numPr>
        <w:rPr>
          <w:rFonts w:ascii="Bahnschrift" w:hAnsi="Bahnschrift"/>
          <w:color w:val="1A5550" w:themeColor="accent6" w:themeShade="80"/>
        </w:rPr>
      </w:pPr>
      <w:r w:rsidRPr="008B7842">
        <w:rPr>
          <w:rFonts w:ascii="Bahnschrift" w:hAnsi="Bahnschrift"/>
          <w:color w:val="1A5550" w:themeColor="accent6" w:themeShade="80"/>
        </w:rPr>
        <w:t>¿Cuántos bits necesitamos para hacer esas subredes?</w:t>
      </w:r>
    </w:p>
    <w:p w14:paraId="03C8A04E" w14:textId="338CE53B" w:rsidR="008B7842" w:rsidRDefault="008B7842" w:rsidP="008B7842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04586D2B" w14:textId="187894FC" w:rsidR="00B415CF" w:rsidRPr="003E7475" w:rsidRDefault="00B415CF" w:rsidP="00B415CF">
      <w:pPr>
        <w:pStyle w:val="Prrafodelista"/>
        <w:ind w:left="720"/>
        <w:jc w:val="both"/>
        <w:rPr>
          <w:rFonts w:ascii="Bahnschrift" w:hAnsi="Bahnschrift" w:cs="Segoe UI"/>
          <w:bCs/>
          <w:szCs w:val="20"/>
        </w:rPr>
      </w:pPr>
      <w:r w:rsidRPr="003E7475">
        <w:rPr>
          <w:rFonts w:ascii="Bahnschrift" w:hAnsi="Bahnschrift" w:cs="Segoe UI"/>
          <w:bCs/>
          <w:szCs w:val="20"/>
        </w:rPr>
        <w:t>Sería una IP de clase C, con máscara de red 255.255.255.0, si queremos esta red en 6 subredes</w:t>
      </w:r>
      <w:r w:rsidR="00BA029F" w:rsidRPr="003E7475">
        <w:rPr>
          <w:rFonts w:ascii="Bahnschrift" w:hAnsi="Bahnschrift" w:cs="Segoe UI"/>
          <w:bCs/>
          <w:szCs w:val="20"/>
        </w:rPr>
        <w:t>, que como desechamos la primera y la última, necesitaremos 8 subredes totales</w:t>
      </w:r>
      <w:r w:rsidR="007C051C" w:rsidRPr="003E7475">
        <w:rPr>
          <w:rFonts w:ascii="Bahnschrift" w:hAnsi="Bahnschrift" w:cs="Segoe UI"/>
          <w:bCs/>
          <w:szCs w:val="20"/>
        </w:rPr>
        <w:t>, lo que serían 6 útiles.</w:t>
      </w:r>
    </w:p>
    <w:p w14:paraId="64F8461C" w14:textId="23A693B7" w:rsidR="007C051C" w:rsidRPr="003E7475" w:rsidRDefault="007C051C" w:rsidP="00B415CF">
      <w:pPr>
        <w:pStyle w:val="Prrafodelista"/>
        <w:ind w:left="720"/>
        <w:jc w:val="both"/>
        <w:rPr>
          <w:rFonts w:ascii="Bahnschrift" w:hAnsi="Bahnschrift" w:cs="Segoe UI"/>
          <w:bCs/>
          <w:szCs w:val="20"/>
        </w:rPr>
      </w:pPr>
    </w:p>
    <w:p w14:paraId="487D8A67" w14:textId="0E7AB45A" w:rsidR="007C051C" w:rsidRPr="003E7475" w:rsidRDefault="007C051C" w:rsidP="00B415CF">
      <w:pPr>
        <w:pStyle w:val="Prrafodelista"/>
        <w:ind w:left="720"/>
        <w:jc w:val="both"/>
        <w:rPr>
          <w:rFonts w:ascii="Bahnschrift" w:hAnsi="Bahnschrift" w:cs="Segoe UI"/>
          <w:bCs/>
          <w:szCs w:val="20"/>
        </w:rPr>
      </w:pPr>
      <w:r w:rsidRPr="003E7475">
        <w:rPr>
          <w:rFonts w:ascii="Bahnschrift" w:hAnsi="Bahnschrift" w:cs="Segoe UI"/>
          <w:bCs/>
          <w:szCs w:val="20"/>
        </w:rPr>
        <w:t>2^3 dan 8 combinaciones. Por lo que necesitaremos coger 3 bits de la parte del host de la máscara</w:t>
      </w:r>
      <w:r w:rsidR="00EF7C2B" w:rsidRPr="003E7475">
        <w:rPr>
          <w:rFonts w:ascii="Bahnschrift" w:hAnsi="Bahnschrift" w:cs="Segoe UI"/>
          <w:bCs/>
          <w:szCs w:val="20"/>
        </w:rPr>
        <w:t>, quedando así la máscara de subred: 255.255.255.224.</w:t>
      </w:r>
    </w:p>
    <w:p w14:paraId="3F42E160" w14:textId="3E00D620" w:rsidR="008B7842" w:rsidRDefault="008B7842" w:rsidP="008B7842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6752ED25" w14:textId="77777777" w:rsidR="008B7842" w:rsidRPr="008B7842" w:rsidRDefault="008B7842" w:rsidP="008B7842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6667ED10" w14:textId="761A3EDA" w:rsidR="00C91B41" w:rsidRPr="00EF7C2B" w:rsidRDefault="00C91B41" w:rsidP="00EF7C2B">
      <w:pPr>
        <w:pStyle w:val="Prrafodelista"/>
        <w:numPr>
          <w:ilvl w:val="0"/>
          <w:numId w:val="29"/>
        </w:numPr>
        <w:rPr>
          <w:rFonts w:ascii="Bahnschrift" w:hAnsi="Bahnschrift"/>
          <w:color w:val="1A5550" w:themeColor="accent6" w:themeShade="80"/>
        </w:rPr>
      </w:pPr>
      <w:r w:rsidRPr="00EF7C2B">
        <w:rPr>
          <w:rFonts w:ascii="Bahnschrift" w:hAnsi="Bahnschrift"/>
          <w:color w:val="1A5550" w:themeColor="accent6" w:themeShade="80"/>
        </w:rPr>
        <w:t xml:space="preserve">¿Cuántos bits se reservan para el host? </w:t>
      </w:r>
    </w:p>
    <w:p w14:paraId="172EB674" w14:textId="599E5CD2" w:rsidR="00EF7C2B" w:rsidRDefault="00EF7C2B" w:rsidP="00EF7C2B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504D6E08" w14:textId="56E19A92" w:rsidR="007B5FA8" w:rsidRPr="003E7475" w:rsidRDefault="007B5FA8" w:rsidP="007B5FA8">
      <w:pPr>
        <w:pStyle w:val="Prrafodelista"/>
        <w:ind w:left="720"/>
        <w:jc w:val="both"/>
        <w:rPr>
          <w:rFonts w:ascii="Bahnschrift" w:hAnsi="Bahnschrift" w:cs="Segoe UI"/>
          <w:bCs/>
          <w:szCs w:val="20"/>
        </w:rPr>
      </w:pPr>
      <w:r w:rsidRPr="003E7475">
        <w:rPr>
          <w:rFonts w:ascii="Bahnschrift" w:hAnsi="Bahnschrift" w:cs="Segoe UI"/>
          <w:bCs/>
          <w:szCs w:val="20"/>
        </w:rPr>
        <w:t>Como hemos cogido tres bits para la red, nos quedarían 5 bits para los hosts.</w:t>
      </w:r>
    </w:p>
    <w:p w14:paraId="5F856D78" w14:textId="77777777" w:rsidR="00EF7C2B" w:rsidRPr="007B5FA8" w:rsidRDefault="00EF7C2B" w:rsidP="007B5FA8">
      <w:pPr>
        <w:rPr>
          <w:rFonts w:ascii="Bahnschrift" w:hAnsi="Bahnschrift"/>
          <w:color w:val="1A5550" w:themeColor="accent6" w:themeShade="80"/>
        </w:rPr>
      </w:pPr>
    </w:p>
    <w:p w14:paraId="3BFE6CCF" w14:textId="40FE5D1B" w:rsidR="00C91B41" w:rsidRPr="007B5FA8" w:rsidRDefault="00C91B41" w:rsidP="007B5FA8">
      <w:pPr>
        <w:pStyle w:val="Prrafodelista"/>
        <w:numPr>
          <w:ilvl w:val="0"/>
          <w:numId w:val="29"/>
        </w:numPr>
        <w:rPr>
          <w:rFonts w:ascii="Bahnschrift" w:hAnsi="Bahnschrift"/>
          <w:color w:val="1A5550" w:themeColor="accent6" w:themeShade="80"/>
        </w:rPr>
      </w:pPr>
      <w:r w:rsidRPr="007B5FA8">
        <w:rPr>
          <w:rFonts w:ascii="Bahnschrift" w:hAnsi="Bahnschrift"/>
          <w:color w:val="1A5550" w:themeColor="accent6" w:themeShade="80"/>
        </w:rPr>
        <w:t>¿Cuántos hosts tiene cada subred?</w:t>
      </w:r>
    </w:p>
    <w:p w14:paraId="1A1F61F9" w14:textId="3CF557FC" w:rsidR="007B5FA8" w:rsidRDefault="007B5FA8" w:rsidP="007B5FA8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6C69BCAD" w14:textId="12CA31A5" w:rsidR="002777D5" w:rsidRPr="003E7475" w:rsidRDefault="002777D5" w:rsidP="002777D5">
      <w:pPr>
        <w:pStyle w:val="Prrafodelista"/>
        <w:ind w:left="720"/>
        <w:jc w:val="both"/>
        <w:rPr>
          <w:rFonts w:ascii="Bahnschrift" w:hAnsi="Bahnschrift" w:cs="Segoe UI"/>
          <w:bCs/>
          <w:szCs w:val="20"/>
        </w:rPr>
      </w:pPr>
      <w:r w:rsidRPr="003E7475">
        <w:rPr>
          <w:rFonts w:ascii="Bahnschrift" w:hAnsi="Bahnschrift" w:cs="Segoe UI"/>
          <w:bCs/>
          <w:szCs w:val="20"/>
        </w:rPr>
        <w:t>5^2 – 2 = 23 hosts por subred.</w:t>
      </w:r>
    </w:p>
    <w:p w14:paraId="6AAA537E" w14:textId="77777777" w:rsidR="007B5FA8" w:rsidRPr="002777D5" w:rsidRDefault="007B5FA8" w:rsidP="002777D5">
      <w:pPr>
        <w:rPr>
          <w:rFonts w:ascii="Bahnschrift" w:hAnsi="Bahnschrift"/>
          <w:color w:val="1A5550" w:themeColor="accent6" w:themeShade="80"/>
        </w:rPr>
      </w:pPr>
    </w:p>
    <w:p w14:paraId="2AA10D8E" w14:textId="23CE4D09" w:rsidR="00C91B41" w:rsidRPr="002777D5" w:rsidRDefault="00C91B41" w:rsidP="002777D5">
      <w:pPr>
        <w:pStyle w:val="Prrafodelista"/>
        <w:numPr>
          <w:ilvl w:val="0"/>
          <w:numId w:val="29"/>
        </w:numPr>
        <w:rPr>
          <w:rFonts w:ascii="Bahnschrift" w:hAnsi="Bahnschrift"/>
          <w:color w:val="1A5550" w:themeColor="accent6" w:themeShade="80"/>
        </w:rPr>
      </w:pPr>
      <w:r w:rsidRPr="002777D5">
        <w:rPr>
          <w:rFonts w:ascii="Bahnschrift" w:hAnsi="Bahnschrift"/>
          <w:color w:val="1A5550" w:themeColor="accent6" w:themeShade="80"/>
        </w:rPr>
        <w:t>¿Cuál es la máscara de subred para todas las subredes?</w:t>
      </w:r>
    </w:p>
    <w:p w14:paraId="0D662CB8" w14:textId="3FD98B93" w:rsidR="002777D5" w:rsidRDefault="002777D5" w:rsidP="002777D5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17CC5DB2" w14:textId="52E464CE" w:rsidR="002777D5" w:rsidRPr="003E7475" w:rsidRDefault="002777D5" w:rsidP="002777D5">
      <w:pPr>
        <w:ind w:firstLine="720"/>
        <w:rPr>
          <w:rFonts w:ascii="Bahnschrift" w:hAnsi="Bahnschrift"/>
          <w:b w:val="0"/>
          <w:color w:val="auto"/>
          <w:sz w:val="24"/>
          <w:szCs w:val="20"/>
        </w:rPr>
      </w:pPr>
      <w:r w:rsidRPr="003E7475">
        <w:rPr>
          <w:rFonts w:ascii="Bahnschrift" w:hAnsi="Bahnschrift" w:cs="Segoe UI"/>
          <w:b w:val="0"/>
          <w:color w:val="auto"/>
          <w:sz w:val="24"/>
          <w:szCs w:val="20"/>
        </w:rPr>
        <w:t>255.255.255.224</w:t>
      </w:r>
    </w:p>
    <w:p w14:paraId="4741D345" w14:textId="77777777" w:rsidR="002777D5" w:rsidRPr="002777D5" w:rsidRDefault="002777D5" w:rsidP="002777D5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7F91B794" w14:textId="11EB9172" w:rsidR="00C91B41" w:rsidRPr="002777D5" w:rsidRDefault="00C91B41" w:rsidP="002777D5">
      <w:pPr>
        <w:pStyle w:val="Prrafodelista"/>
        <w:numPr>
          <w:ilvl w:val="0"/>
          <w:numId w:val="29"/>
        </w:numPr>
        <w:rPr>
          <w:rFonts w:ascii="Bahnschrift" w:hAnsi="Bahnschrift"/>
          <w:color w:val="1A5550" w:themeColor="accent6" w:themeShade="80"/>
        </w:rPr>
      </w:pPr>
      <w:r w:rsidRPr="002777D5">
        <w:rPr>
          <w:rFonts w:ascii="Bahnschrift" w:hAnsi="Bahnschrift"/>
          <w:color w:val="1A5550" w:themeColor="accent6" w:themeShade="80"/>
        </w:rPr>
        <w:t xml:space="preserve">¿Cuáles son las subredes? </w:t>
      </w:r>
    </w:p>
    <w:p w14:paraId="308FA64C" w14:textId="26617D19" w:rsidR="002777D5" w:rsidRDefault="002777D5" w:rsidP="002777D5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0508E3CE" w14:textId="101F3584" w:rsidR="002777D5" w:rsidRPr="009B424B" w:rsidRDefault="00FB44D1" w:rsidP="002777D5">
      <w:pPr>
        <w:pStyle w:val="Prrafodelista"/>
        <w:ind w:left="1440"/>
        <w:rPr>
          <w:rFonts w:ascii="Bahnschrift" w:hAnsi="Bahnschrift"/>
        </w:rPr>
      </w:pPr>
      <w:r w:rsidRPr="009B424B">
        <w:rPr>
          <w:rFonts w:ascii="Bahnschrift" w:hAnsi="Bahnschrift"/>
        </w:rPr>
        <w:t>1ª subred útil: 200.33.44.</w:t>
      </w:r>
      <w:r w:rsidR="005924D7" w:rsidRPr="009B424B">
        <w:rPr>
          <w:rFonts w:ascii="Bahnschrift" w:hAnsi="Bahnschrift"/>
        </w:rPr>
        <w:t>32</w:t>
      </w:r>
    </w:p>
    <w:p w14:paraId="097543D1" w14:textId="5CA63FD5" w:rsidR="008C29B3" w:rsidRPr="009B424B" w:rsidRDefault="008C29B3" w:rsidP="002777D5">
      <w:pPr>
        <w:pStyle w:val="Prrafodelista"/>
        <w:ind w:left="1440"/>
        <w:rPr>
          <w:rFonts w:ascii="Bahnschrift" w:hAnsi="Bahnschrift"/>
        </w:rPr>
      </w:pPr>
      <w:r w:rsidRPr="009B424B">
        <w:rPr>
          <w:rFonts w:ascii="Bahnschrift" w:hAnsi="Bahnschrift"/>
        </w:rPr>
        <w:t>2ª subred útil: 200.33.44.</w:t>
      </w:r>
      <w:r w:rsidR="005924D7" w:rsidRPr="009B424B">
        <w:rPr>
          <w:rFonts w:ascii="Bahnschrift" w:hAnsi="Bahnschrift"/>
        </w:rPr>
        <w:t>64</w:t>
      </w:r>
    </w:p>
    <w:p w14:paraId="208C6DD7" w14:textId="69730389" w:rsidR="008C29B3" w:rsidRPr="009B424B" w:rsidRDefault="008C29B3" w:rsidP="002777D5">
      <w:pPr>
        <w:pStyle w:val="Prrafodelista"/>
        <w:ind w:left="1440"/>
        <w:rPr>
          <w:rFonts w:ascii="Bahnschrift" w:hAnsi="Bahnschrift"/>
        </w:rPr>
      </w:pPr>
      <w:r w:rsidRPr="009B424B">
        <w:rPr>
          <w:rFonts w:ascii="Bahnschrift" w:hAnsi="Bahnschrift"/>
        </w:rPr>
        <w:t>3ª subred útil: 200.33.44.</w:t>
      </w:r>
      <w:r w:rsidR="005924D7" w:rsidRPr="009B424B">
        <w:rPr>
          <w:rFonts w:ascii="Bahnschrift" w:hAnsi="Bahnschrift"/>
        </w:rPr>
        <w:t>96</w:t>
      </w:r>
    </w:p>
    <w:p w14:paraId="67425793" w14:textId="31A71388" w:rsidR="008C29B3" w:rsidRPr="009B424B" w:rsidRDefault="008C29B3" w:rsidP="002777D5">
      <w:pPr>
        <w:pStyle w:val="Prrafodelista"/>
        <w:ind w:left="1440"/>
        <w:rPr>
          <w:rFonts w:ascii="Bahnschrift" w:hAnsi="Bahnschrift"/>
        </w:rPr>
      </w:pPr>
      <w:r w:rsidRPr="009B424B">
        <w:rPr>
          <w:rFonts w:ascii="Bahnschrift" w:hAnsi="Bahnschrift"/>
        </w:rPr>
        <w:t>4ª subred útil:</w:t>
      </w:r>
      <w:r w:rsidR="004C4EF6" w:rsidRPr="009B424B">
        <w:rPr>
          <w:rFonts w:ascii="Bahnschrift" w:hAnsi="Bahnschrift"/>
        </w:rPr>
        <w:t xml:space="preserve"> 200.33.44.</w:t>
      </w:r>
      <w:r w:rsidR="00B94179" w:rsidRPr="009B424B">
        <w:rPr>
          <w:rFonts w:ascii="Bahnschrift" w:hAnsi="Bahnschrift"/>
        </w:rPr>
        <w:t>128</w:t>
      </w:r>
    </w:p>
    <w:p w14:paraId="041B02BA" w14:textId="2415452C" w:rsidR="008C29B3" w:rsidRPr="009B424B" w:rsidRDefault="008C29B3" w:rsidP="002777D5">
      <w:pPr>
        <w:pStyle w:val="Prrafodelista"/>
        <w:ind w:left="1440"/>
        <w:rPr>
          <w:rFonts w:ascii="Bahnschrift" w:hAnsi="Bahnschrift"/>
        </w:rPr>
      </w:pPr>
      <w:r w:rsidRPr="009B424B">
        <w:rPr>
          <w:rFonts w:ascii="Bahnschrift" w:hAnsi="Bahnschrift"/>
        </w:rPr>
        <w:t>5ª subred útil:</w:t>
      </w:r>
      <w:r w:rsidR="004C4EF6" w:rsidRPr="009B424B">
        <w:rPr>
          <w:rFonts w:ascii="Bahnschrift" w:hAnsi="Bahnschrift"/>
        </w:rPr>
        <w:t xml:space="preserve"> 200.33.44.</w:t>
      </w:r>
      <w:r w:rsidR="004A4766" w:rsidRPr="009B424B">
        <w:rPr>
          <w:rFonts w:ascii="Bahnschrift" w:hAnsi="Bahnschrift"/>
        </w:rPr>
        <w:t>1</w:t>
      </w:r>
      <w:r w:rsidR="00B94179" w:rsidRPr="009B424B">
        <w:rPr>
          <w:rFonts w:ascii="Bahnschrift" w:hAnsi="Bahnschrift"/>
        </w:rPr>
        <w:t>60</w:t>
      </w:r>
    </w:p>
    <w:p w14:paraId="46B25FDD" w14:textId="5912F118" w:rsidR="008C29B3" w:rsidRPr="009B424B" w:rsidRDefault="008C29B3" w:rsidP="002777D5">
      <w:pPr>
        <w:pStyle w:val="Prrafodelista"/>
        <w:ind w:left="1440"/>
        <w:rPr>
          <w:rFonts w:ascii="Bahnschrift" w:hAnsi="Bahnschrift"/>
        </w:rPr>
      </w:pPr>
      <w:r w:rsidRPr="009B424B">
        <w:rPr>
          <w:rFonts w:ascii="Bahnschrift" w:hAnsi="Bahnschrift"/>
        </w:rPr>
        <w:t>6ª subred útil:</w:t>
      </w:r>
      <w:r w:rsidR="004A4766" w:rsidRPr="009B424B">
        <w:rPr>
          <w:rFonts w:ascii="Bahnschrift" w:hAnsi="Bahnschrift"/>
        </w:rPr>
        <w:t xml:space="preserve"> 200.33.44.</w:t>
      </w:r>
      <w:r w:rsidR="00B94179" w:rsidRPr="009B424B">
        <w:rPr>
          <w:rFonts w:ascii="Bahnschrift" w:hAnsi="Bahnschrift"/>
        </w:rPr>
        <w:t>192</w:t>
      </w:r>
    </w:p>
    <w:p w14:paraId="50D40320" w14:textId="172D452B" w:rsidR="002777D5" w:rsidRDefault="002777D5" w:rsidP="002777D5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3EC340E3" w14:textId="639D1C21" w:rsidR="006A4D3E" w:rsidRDefault="006A4D3E" w:rsidP="002777D5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1D4D0BC3" w14:textId="2FC8EF4A" w:rsidR="006A4D3E" w:rsidRDefault="006A4D3E" w:rsidP="002777D5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4A90AD3E" w14:textId="2B5308AE" w:rsidR="006A4D3E" w:rsidRDefault="006A4D3E" w:rsidP="002777D5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2B80B6EE" w14:textId="03F69963" w:rsidR="006A4D3E" w:rsidRDefault="006A4D3E" w:rsidP="002777D5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26672509" w14:textId="5E049B57" w:rsidR="006A4D3E" w:rsidRDefault="006A4D3E" w:rsidP="002777D5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71C846F9" w14:textId="2B57ADA7" w:rsidR="006A4D3E" w:rsidRDefault="006A4D3E" w:rsidP="002777D5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5DADA86C" w14:textId="625BC72D" w:rsidR="006A4D3E" w:rsidRDefault="006A4D3E" w:rsidP="002777D5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75F4FA90" w14:textId="523D51C2" w:rsidR="00152FFB" w:rsidRDefault="00152FFB" w:rsidP="002777D5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15766B9A" w14:textId="7B0AAA8A" w:rsidR="00152FFB" w:rsidRDefault="00152FFB" w:rsidP="002777D5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633D67CB" w14:textId="45C3B3BB" w:rsidR="00152FFB" w:rsidRDefault="00152FFB" w:rsidP="002777D5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7FD2F6BB" w14:textId="77777777" w:rsidR="00152FFB" w:rsidRDefault="00152FFB" w:rsidP="002777D5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6077DEDF" w14:textId="77777777" w:rsidR="006A4D3E" w:rsidRPr="002777D5" w:rsidRDefault="006A4D3E" w:rsidP="002777D5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143CB569" w14:textId="2E356176" w:rsidR="00C91B41" w:rsidRPr="00B94179" w:rsidRDefault="00C91B41" w:rsidP="00B94179">
      <w:pPr>
        <w:pStyle w:val="Prrafodelista"/>
        <w:numPr>
          <w:ilvl w:val="0"/>
          <w:numId w:val="29"/>
        </w:numPr>
        <w:rPr>
          <w:rFonts w:ascii="Bahnschrift" w:hAnsi="Bahnschrift"/>
          <w:color w:val="1A5550" w:themeColor="accent6" w:themeShade="80"/>
        </w:rPr>
      </w:pPr>
      <w:r w:rsidRPr="00B94179">
        <w:rPr>
          <w:rFonts w:ascii="Bahnschrift" w:hAnsi="Bahnschrift"/>
          <w:color w:val="1A5550" w:themeColor="accent6" w:themeShade="80"/>
        </w:rPr>
        <w:lastRenderedPageBreak/>
        <w:t xml:space="preserve">Calcula para cada subred, la dirección de Broadcast, la primera </w:t>
      </w:r>
      <w:proofErr w:type="spellStart"/>
      <w:r w:rsidRPr="00B94179">
        <w:rPr>
          <w:rFonts w:ascii="Bahnschrift" w:hAnsi="Bahnschrift"/>
          <w:color w:val="1A5550" w:themeColor="accent6" w:themeShade="80"/>
        </w:rPr>
        <w:t>ip</w:t>
      </w:r>
      <w:proofErr w:type="spellEnd"/>
      <w:r w:rsidRPr="00B94179">
        <w:rPr>
          <w:rFonts w:ascii="Bahnschrift" w:hAnsi="Bahnschrift"/>
          <w:color w:val="1A5550" w:themeColor="accent6" w:themeShade="80"/>
        </w:rPr>
        <w:t xml:space="preserve"> válida, la última.</w:t>
      </w:r>
    </w:p>
    <w:p w14:paraId="1CBF9805" w14:textId="172D942F" w:rsidR="00B94179" w:rsidRDefault="00B94179" w:rsidP="00B94179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31705BF3" w14:textId="73DF5E9E" w:rsidR="006A4D3E" w:rsidRDefault="006A4D3E" w:rsidP="006A4D3E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  <w:r>
        <w:rPr>
          <w:rFonts w:ascii="Bahnschrift" w:hAnsi="Bahnschrift"/>
          <w:color w:val="1A5550" w:themeColor="accent6" w:themeShade="80"/>
        </w:rPr>
        <w:t>1ª subred útil: 200.33.44.32</w:t>
      </w:r>
    </w:p>
    <w:p w14:paraId="5B3DC297" w14:textId="6B5F09F9" w:rsidR="006A4D3E" w:rsidRDefault="006A4D3E" w:rsidP="006A4D3E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380E7D9C" w14:textId="293D066A" w:rsidR="006A4D3E" w:rsidRPr="009B424B" w:rsidRDefault="006A4D3E" w:rsidP="006A4D3E">
      <w:pPr>
        <w:pStyle w:val="Prrafodelista"/>
        <w:ind w:left="1440"/>
        <w:rPr>
          <w:rFonts w:ascii="Bahnschrift" w:hAnsi="Bahnschrift"/>
        </w:rPr>
      </w:pPr>
      <w:r w:rsidRPr="009B424B">
        <w:rPr>
          <w:rFonts w:ascii="Bahnschrift" w:hAnsi="Bahnschrift"/>
        </w:rPr>
        <w:t xml:space="preserve"> Broadcast: 200.33.44.</w:t>
      </w:r>
      <w:r w:rsidR="00BA6BD1" w:rsidRPr="009B424B">
        <w:rPr>
          <w:rFonts w:ascii="Bahnschrift" w:hAnsi="Bahnschrift"/>
        </w:rPr>
        <w:t>63</w:t>
      </w:r>
    </w:p>
    <w:p w14:paraId="581BF75D" w14:textId="5CD58074" w:rsidR="00EC6A2D" w:rsidRPr="009B424B" w:rsidRDefault="00EC6A2D" w:rsidP="006A4D3E">
      <w:pPr>
        <w:pStyle w:val="Prrafodelista"/>
        <w:ind w:left="1440"/>
        <w:rPr>
          <w:rFonts w:ascii="Bahnschrift" w:hAnsi="Bahnschrift"/>
        </w:rPr>
      </w:pPr>
      <w:r w:rsidRPr="009B424B">
        <w:rPr>
          <w:rFonts w:ascii="Bahnschrift" w:hAnsi="Bahnschrift"/>
        </w:rPr>
        <w:t xml:space="preserve"> Primera </w:t>
      </w:r>
      <w:r w:rsidR="00D05C0D" w:rsidRPr="009B424B">
        <w:rPr>
          <w:rFonts w:ascii="Bahnschrift" w:hAnsi="Bahnschrift"/>
        </w:rPr>
        <w:t>IP: 200.33.44.33</w:t>
      </w:r>
    </w:p>
    <w:p w14:paraId="05ADC62C" w14:textId="687D6916" w:rsidR="00D05C0D" w:rsidRPr="009B424B" w:rsidRDefault="00D05C0D" w:rsidP="006A4D3E">
      <w:pPr>
        <w:pStyle w:val="Prrafodelista"/>
        <w:ind w:left="1440"/>
        <w:rPr>
          <w:rFonts w:ascii="Bahnschrift" w:hAnsi="Bahnschrift"/>
        </w:rPr>
      </w:pPr>
      <w:r w:rsidRPr="009B424B">
        <w:rPr>
          <w:rFonts w:ascii="Bahnschrift" w:hAnsi="Bahnschrift"/>
        </w:rPr>
        <w:t xml:space="preserve"> Última IP: 200.33.44.6</w:t>
      </w:r>
      <w:r w:rsidR="002700A8" w:rsidRPr="009B424B">
        <w:rPr>
          <w:rFonts w:ascii="Bahnschrift" w:hAnsi="Bahnschrift"/>
        </w:rPr>
        <w:t>2</w:t>
      </w:r>
    </w:p>
    <w:p w14:paraId="3CEE983C" w14:textId="77777777" w:rsidR="00BA6BD1" w:rsidRDefault="00BA6BD1" w:rsidP="006A4D3E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4D97CC67" w14:textId="77777777" w:rsidR="006A4D3E" w:rsidRDefault="006A4D3E" w:rsidP="006A4D3E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3E84536B" w14:textId="2852FFC1" w:rsidR="006A4D3E" w:rsidRDefault="006A4D3E" w:rsidP="006A4D3E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  <w:r>
        <w:rPr>
          <w:rFonts w:ascii="Bahnschrift" w:hAnsi="Bahnschrift"/>
          <w:color w:val="1A5550" w:themeColor="accent6" w:themeShade="80"/>
        </w:rPr>
        <w:t>2ª subred útil: 200.33.44.64</w:t>
      </w:r>
    </w:p>
    <w:p w14:paraId="132A4D4F" w14:textId="779209F3" w:rsidR="00BA6BD1" w:rsidRDefault="00BA6BD1" w:rsidP="006A4D3E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3894B882" w14:textId="6D43B6FE" w:rsidR="00BA6BD1" w:rsidRPr="003E7475" w:rsidRDefault="00BA6BD1" w:rsidP="006A4D3E">
      <w:pPr>
        <w:pStyle w:val="Prrafodelista"/>
        <w:ind w:left="1440"/>
        <w:rPr>
          <w:rFonts w:ascii="Bahnschrift" w:hAnsi="Bahnschrift"/>
        </w:rPr>
      </w:pPr>
      <w:r w:rsidRPr="003E7475">
        <w:rPr>
          <w:rFonts w:ascii="Bahnschrift" w:hAnsi="Bahnschrift"/>
        </w:rPr>
        <w:t xml:space="preserve"> Broadcast: </w:t>
      </w:r>
      <w:r w:rsidR="004C657B" w:rsidRPr="003E7475">
        <w:rPr>
          <w:rFonts w:ascii="Bahnschrift" w:hAnsi="Bahnschrift"/>
        </w:rPr>
        <w:t>200.33.44.95</w:t>
      </w:r>
    </w:p>
    <w:p w14:paraId="220F9605" w14:textId="1528DE68" w:rsidR="002700A8" w:rsidRPr="003E7475" w:rsidRDefault="002700A8" w:rsidP="002700A8">
      <w:pPr>
        <w:pStyle w:val="Prrafodelista"/>
        <w:ind w:left="1440"/>
        <w:rPr>
          <w:rFonts w:ascii="Bahnschrift" w:hAnsi="Bahnschrift"/>
        </w:rPr>
      </w:pPr>
      <w:r w:rsidRPr="003E7475">
        <w:rPr>
          <w:rFonts w:ascii="Bahnschrift" w:hAnsi="Bahnschrift"/>
        </w:rPr>
        <w:t xml:space="preserve"> </w:t>
      </w:r>
      <w:r w:rsidRPr="003E7475">
        <w:rPr>
          <w:rFonts w:ascii="Bahnschrift" w:hAnsi="Bahnschrift"/>
        </w:rPr>
        <w:t>Primera IP: 200.33.44.</w:t>
      </w:r>
      <w:r w:rsidR="00B97D34" w:rsidRPr="003E7475">
        <w:rPr>
          <w:rFonts w:ascii="Bahnschrift" w:hAnsi="Bahnschrift"/>
        </w:rPr>
        <w:t>65</w:t>
      </w:r>
    </w:p>
    <w:p w14:paraId="4AFAF590" w14:textId="331B3BFC" w:rsidR="002700A8" w:rsidRPr="003E7475" w:rsidRDefault="002700A8" w:rsidP="002700A8">
      <w:pPr>
        <w:pStyle w:val="Prrafodelista"/>
        <w:ind w:left="1440"/>
        <w:rPr>
          <w:rFonts w:ascii="Bahnschrift" w:hAnsi="Bahnschrift"/>
        </w:rPr>
      </w:pPr>
      <w:r w:rsidRPr="003E7475">
        <w:rPr>
          <w:rFonts w:ascii="Bahnschrift" w:hAnsi="Bahnschrift"/>
        </w:rPr>
        <w:t xml:space="preserve"> Última IP: 200.33.44.</w:t>
      </w:r>
      <w:r w:rsidR="00B97D34" w:rsidRPr="003E7475">
        <w:rPr>
          <w:rFonts w:ascii="Bahnschrift" w:hAnsi="Bahnschrift"/>
        </w:rPr>
        <w:t>94</w:t>
      </w:r>
    </w:p>
    <w:p w14:paraId="59D02B07" w14:textId="77777777" w:rsidR="002700A8" w:rsidRDefault="002700A8" w:rsidP="006A4D3E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502A76CC" w14:textId="77777777" w:rsidR="00BA6BD1" w:rsidRDefault="00BA6BD1" w:rsidP="006A4D3E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7580F70D" w14:textId="081C4D8C" w:rsidR="006A4D3E" w:rsidRDefault="006A4D3E" w:rsidP="006A4D3E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  <w:r>
        <w:rPr>
          <w:rFonts w:ascii="Bahnschrift" w:hAnsi="Bahnschrift"/>
          <w:color w:val="1A5550" w:themeColor="accent6" w:themeShade="80"/>
        </w:rPr>
        <w:t>3ª subred útil: 200.33.44.96</w:t>
      </w:r>
    </w:p>
    <w:p w14:paraId="40D7BABE" w14:textId="60C94EE3" w:rsidR="00BA6BD1" w:rsidRDefault="004C657B" w:rsidP="004C657B">
      <w:pPr>
        <w:pStyle w:val="Prrafodelista"/>
        <w:tabs>
          <w:tab w:val="left" w:pos="3967"/>
        </w:tabs>
        <w:ind w:left="1440"/>
        <w:rPr>
          <w:rFonts w:ascii="Bahnschrift" w:hAnsi="Bahnschrift"/>
          <w:color w:val="1A5550" w:themeColor="accent6" w:themeShade="80"/>
        </w:rPr>
      </w:pPr>
      <w:r>
        <w:rPr>
          <w:rFonts w:ascii="Bahnschrift" w:hAnsi="Bahnschrift"/>
          <w:color w:val="1A5550" w:themeColor="accent6" w:themeShade="80"/>
        </w:rPr>
        <w:tab/>
      </w:r>
    </w:p>
    <w:p w14:paraId="25E43B80" w14:textId="18AB748D" w:rsidR="004C657B" w:rsidRPr="003E7475" w:rsidRDefault="004C657B" w:rsidP="004C657B">
      <w:pPr>
        <w:pStyle w:val="Prrafodelista"/>
        <w:tabs>
          <w:tab w:val="left" w:pos="3967"/>
        </w:tabs>
        <w:ind w:left="1440"/>
        <w:rPr>
          <w:rFonts w:ascii="Bahnschrift" w:hAnsi="Bahnschrift"/>
        </w:rPr>
      </w:pPr>
      <w:r w:rsidRPr="003E7475">
        <w:rPr>
          <w:rFonts w:ascii="Bahnschrift" w:hAnsi="Bahnschrift"/>
        </w:rPr>
        <w:t xml:space="preserve"> Broadcast: 200.33.44.127</w:t>
      </w:r>
    </w:p>
    <w:p w14:paraId="7A65659F" w14:textId="229FEE70" w:rsidR="002700A8" w:rsidRPr="003E7475" w:rsidRDefault="003E7475" w:rsidP="002700A8">
      <w:pPr>
        <w:pStyle w:val="Prrafodelista"/>
        <w:ind w:left="1440"/>
        <w:rPr>
          <w:rFonts w:ascii="Bahnschrift" w:hAnsi="Bahnschrift"/>
        </w:rPr>
      </w:pPr>
      <w:r>
        <w:rPr>
          <w:rFonts w:ascii="Bahnschrift" w:hAnsi="Bahnschrift"/>
        </w:rPr>
        <w:t xml:space="preserve"> </w:t>
      </w:r>
      <w:r w:rsidR="002700A8" w:rsidRPr="003E7475">
        <w:rPr>
          <w:rFonts w:ascii="Bahnschrift" w:hAnsi="Bahnschrift"/>
        </w:rPr>
        <w:t>Primera IP: 200.33.44.</w:t>
      </w:r>
      <w:r w:rsidR="00B97D34" w:rsidRPr="003E7475">
        <w:rPr>
          <w:rFonts w:ascii="Bahnschrift" w:hAnsi="Bahnschrift"/>
        </w:rPr>
        <w:t>97</w:t>
      </w:r>
    </w:p>
    <w:p w14:paraId="1EF86DF7" w14:textId="0260ED4C" w:rsidR="002700A8" w:rsidRPr="003E7475" w:rsidRDefault="002700A8" w:rsidP="002700A8">
      <w:pPr>
        <w:pStyle w:val="Prrafodelista"/>
        <w:ind w:left="1440"/>
        <w:rPr>
          <w:rFonts w:ascii="Bahnschrift" w:hAnsi="Bahnschrift"/>
        </w:rPr>
      </w:pPr>
      <w:r w:rsidRPr="003E7475">
        <w:rPr>
          <w:rFonts w:ascii="Bahnschrift" w:hAnsi="Bahnschrift"/>
        </w:rPr>
        <w:t xml:space="preserve"> Última IP: 200.33.44.</w:t>
      </w:r>
      <w:r w:rsidR="00B97D34" w:rsidRPr="003E7475">
        <w:rPr>
          <w:rFonts w:ascii="Bahnschrift" w:hAnsi="Bahnschrift"/>
        </w:rPr>
        <w:t>126</w:t>
      </w:r>
    </w:p>
    <w:p w14:paraId="04A2F388" w14:textId="77777777" w:rsidR="002700A8" w:rsidRDefault="002700A8" w:rsidP="004C657B">
      <w:pPr>
        <w:pStyle w:val="Prrafodelista"/>
        <w:tabs>
          <w:tab w:val="left" w:pos="3967"/>
        </w:tabs>
        <w:ind w:left="1440"/>
        <w:rPr>
          <w:rFonts w:ascii="Bahnschrift" w:hAnsi="Bahnschrift"/>
          <w:color w:val="1A5550" w:themeColor="accent6" w:themeShade="80"/>
        </w:rPr>
      </w:pPr>
    </w:p>
    <w:p w14:paraId="0E188F15" w14:textId="77777777" w:rsidR="00BA6BD1" w:rsidRDefault="00BA6BD1" w:rsidP="006A4D3E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6F929CFD" w14:textId="5F35D4CB" w:rsidR="006A4D3E" w:rsidRDefault="006A4D3E" w:rsidP="006A4D3E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  <w:r>
        <w:rPr>
          <w:rFonts w:ascii="Bahnschrift" w:hAnsi="Bahnschrift"/>
          <w:color w:val="1A5550" w:themeColor="accent6" w:themeShade="80"/>
        </w:rPr>
        <w:t>4ª subred útil: 200.33.44.128</w:t>
      </w:r>
    </w:p>
    <w:p w14:paraId="2F316A7B" w14:textId="40376604" w:rsidR="00BA6BD1" w:rsidRDefault="00BA6BD1" w:rsidP="006A4D3E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28517BD3" w14:textId="3B9F511B" w:rsidR="004C657B" w:rsidRPr="003E7475" w:rsidRDefault="004C657B" w:rsidP="006A4D3E">
      <w:pPr>
        <w:pStyle w:val="Prrafodelista"/>
        <w:ind w:left="1440"/>
        <w:rPr>
          <w:rFonts w:ascii="Bahnschrift" w:hAnsi="Bahnschrift"/>
        </w:rPr>
      </w:pPr>
      <w:r w:rsidRPr="003E7475">
        <w:rPr>
          <w:rFonts w:ascii="Bahnschrift" w:hAnsi="Bahnschrift"/>
        </w:rPr>
        <w:t xml:space="preserve"> Broadcast: 200.33.44.159</w:t>
      </w:r>
    </w:p>
    <w:p w14:paraId="4FF99E2D" w14:textId="13845EB4" w:rsidR="002700A8" w:rsidRPr="003E7475" w:rsidRDefault="00B97D34" w:rsidP="002700A8">
      <w:pPr>
        <w:pStyle w:val="Prrafodelista"/>
        <w:ind w:left="1440"/>
        <w:rPr>
          <w:rFonts w:ascii="Bahnschrift" w:hAnsi="Bahnschrift"/>
        </w:rPr>
      </w:pPr>
      <w:r w:rsidRPr="003E7475">
        <w:rPr>
          <w:rFonts w:ascii="Bahnschrift" w:hAnsi="Bahnschrift"/>
        </w:rPr>
        <w:t xml:space="preserve"> </w:t>
      </w:r>
      <w:r w:rsidR="002700A8" w:rsidRPr="003E7475">
        <w:rPr>
          <w:rFonts w:ascii="Bahnschrift" w:hAnsi="Bahnschrift"/>
        </w:rPr>
        <w:t>Primera IP: 200.33.44.</w:t>
      </w:r>
      <w:r w:rsidRPr="003E7475">
        <w:rPr>
          <w:rFonts w:ascii="Bahnschrift" w:hAnsi="Bahnschrift"/>
        </w:rPr>
        <w:t>129</w:t>
      </w:r>
    </w:p>
    <w:p w14:paraId="3635F712" w14:textId="0E0C7F81" w:rsidR="002700A8" w:rsidRPr="003E7475" w:rsidRDefault="002700A8" w:rsidP="002700A8">
      <w:pPr>
        <w:pStyle w:val="Prrafodelista"/>
        <w:ind w:left="1440"/>
        <w:rPr>
          <w:rFonts w:ascii="Bahnschrift" w:hAnsi="Bahnschrift"/>
        </w:rPr>
      </w:pPr>
      <w:r w:rsidRPr="003E7475">
        <w:rPr>
          <w:rFonts w:ascii="Bahnschrift" w:hAnsi="Bahnschrift"/>
        </w:rPr>
        <w:t xml:space="preserve"> Última IP: 200.33.44.</w:t>
      </w:r>
      <w:r w:rsidR="00B97D34" w:rsidRPr="003E7475">
        <w:rPr>
          <w:rFonts w:ascii="Bahnschrift" w:hAnsi="Bahnschrift"/>
        </w:rPr>
        <w:t>158</w:t>
      </w:r>
    </w:p>
    <w:p w14:paraId="69F7515F" w14:textId="77777777" w:rsidR="002700A8" w:rsidRDefault="002700A8" w:rsidP="006A4D3E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3684A7A6" w14:textId="77777777" w:rsidR="00BA6BD1" w:rsidRDefault="00BA6BD1" w:rsidP="006A4D3E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669D8C12" w14:textId="05335836" w:rsidR="006A4D3E" w:rsidRDefault="006A4D3E" w:rsidP="006A4D3E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  <w:r>
        <w:rPr>
          <w:rFonts w:ascii="Bahnschrift" w:hAnsi="Bahnschrift"/>
          <w:color w:val="1A5550" w:themeColor="accent6" w:themeShade="80"/>
        </w:rPr>
        <w:t>5ª subred útil: 200.33.44.160</w:t>
      </w:r>
    </w:p>
    <w:p w14:paraId="1DCBBE60" w14:textId="2C53298A" w:rsidR="004C657B" w:rsidRDefault="004C657B" w:rsidP="006A4D3E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0D6D639C" w14:textId="4F543565" w:rsidR="004C657B" w:rsidRPr="003E7475" w:rsidRDefault="004C657B" w:rsidP="006A4D3E">
      <w:pPr>
        <w:pStyle w:val="Prrafodelista"/>
        <w:ind w:left="1440"/>
        <w:rPr>
          <w:rFonts w:ascii="Bahnschrift" w:hAnsi="Bahnschrift"/>
        </w:rPr>
      </w:pPr>
      <w:r w:rsidRPr="003E7475">
        <w:rPr>
          <w:rFonts w:ascii="Bahnschrift" w:hAnsi="Bahnschrift"/>
        </w:rPr>
        <w:t xml:space="preserve"> Broadcast: 200.33.44.</w:t>
      </w:r>
      <w:r w:rsidR="00EC6A2D" w:rsidRPr="003E7475">
        <w:rPr>
          <w:rFonts w:ascii="Bahnschrift" w:hAnsi="Bahnschrift"/>
        </w:rPr>
        <w:t>191</w:t>
      </w:r>
    </w:p>
    <w:p w14:paraId="1C0EEF47" w14:textId="04823DAA" w:rsidR="002700A8" w:rsidRPr="003E7475" w:rsidRDefault="00B97D34" w:rsidP="002700A8">
      <w:pPr>
        <w:pStyle w:val="Prrafodelista"/>
        <w:ind w:left="1440"/>
        <w:rPr>
          <w:rFonts w:ascii="Bahnschrift" w:hAnsi="Bahnschrift"/>
        </w:rPr>
      </w:pPr>
      <w:r w:rsidRPr="003E7475">
        <w:rPr>
          <w:rFonts w:ascii="Bahnschrift" w:hAnsi="Bahnschrift"/>
        </w:rPr>
        <w:t xml:space="preserve"> </w:t>
      </w:r>
      <w:r w:rsidR="002700A8" w:rsidRPr="003E7475">
        <w:rPr>
          <w:rFonts w:ascii="Bahnschrift" w:hAnsi="Bahnschrift"/>
        </w:rPr>
        <w:t>Primera IP: 200.33.44.</w:t>
      </w:r>
      <w:r w:rsidRPr="003E7475">
        <w:rPr>
          <w:rFonts w:ascii="Bahnschrift" w:hAnsi="Bahnschrift"/>
        </w:rPr>
        <w:t>161</w:t>
      </w:r>
    </w:p>
    <w:p w14:paraId="03FE37E9" w14:textId="1475C138" w:rsidR="002700A8" w:rsidRPr="003E7475" w:rsidRDefault="002700A8" w:rsidP="002700A8">
      <w:pPr>
        <w:pStyle w:val="Prrafodelista"/>
        <w:ind w:left="1440"/>
        <w:rPr>
          <w:rFonts w:ascii="Bahnschrift" w:hAnsi="Bahnschrift"/>
        </w:rPr>
      </w:pPr>
      <w:r w:rsidRPr="003E7475">
        <w:rPr>
          <w:rFonts w:ascii="Bahnschrift" w:hAnsi="Bahnschrift"/>
        </w:rPr>
        <w:t xml:space="preserve"> Última IP: 200.33.44.</w:t>
      </w:r>
      <w:r w:rsidR="00B97D34" w:rsidRPr="003E7475">
        <w:rPr>
          <w:rFonts w:ascii="Bahnschrift" w:hAnsi="Bahnschrift"/>
        </w:rPr>
        <w:t>190</w:t>
      </w:r>
    </w:p>
    <w:p w14:paraId="6C9144F2" w14:textId="77777777" w:rsidR="002700A8" w:rsidRDefault="002700A8" w:rsidP="006A4D3E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26F09BB4" w14:textId="77777777" w:rsidR="00BA6BD1" w:rsidRPr="002700A8" w:rsidRDefault="00BA6BD1" w:rsidP="002700A8">
      <w:pPr>
        <w:rPr>
          <w:rFonts w:ascii="Bahnschrift" w:hAnsi="Bahnschrift"/>
          <w:color w:val="1A5550" w:themeColor="accent6" w:themeShade="80"/>
        </w:rPr>
      </w:pPr>
    </w:p>
    <w:p w14:paraId="4513799D" w14:textId="7CD4506A" w:rsidR="006A4D3E" w:rsidRDefault="006A4D3E" w:rsidP="006A4D3E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  <w:r>
        <w:rPr>
          <w:rFonts w:ascii="Bahnschrift" w:hAnsi="Bahnschrift"/>
          <w:color w:val="1A5550" w:themeColor="accent6" w:themeShade="80"/>
        </w:rPr>
        <w:t>6ª subred útil: 200.33.44.192</w:t>
      </w:r>
    </w:p>
    <w:p w14:paraId="781DF1F5" w14:textId="2FD84329" w:rsidR="00EC6A2D" w:rsidRDefault="00EC6A2D" w:rsidP="006A4D3E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169538D0" w14:textId="4AB39333" w:rsidR="00EC6A2D" w:rsidRPr="003E7475" w:rsidRDefault="00EC6A2D" w:rsidP="006A4D3E">
      <w:pPr>
        <w:pStyle w:val="Prrafodelista"/>
        <w:ind w:left="1440"/>
        <w:rPr>
          <w:rFonts w:ascii="Bahnschrift" w:hAnsi="Bahnschrift"/>
        </w:rPr>
      </w:pPr>
      <w:r w:rsidRPr="003E7475">
        <w:rPr>
          <w:rFonts w:ascii="Bahnschrift" w:hAnsi="Bahnschrift"/>
        </w:rPr>
        <w:t xml:space="preserve"> Broadcast: 200.33.44.223</w:t>
      </w:r>
    </w:p>
    <w:p w14:paraId="6649FBD9" w14:textId="5CEACF0E" w:rsidR="002700A8" w:rsidRPr="003E7475" w:rsidRDefault="00B97D34" w:rsidP="002700A8">
      <w:pPr>
        <w:pStyle w:val="Prrafodelista"/>
        <w:ind w:left="1440"/>
        <w:rPr>
          <w:rFonts w:ascii="Bahnschrift" w:hAnsi="Bahnschrift"/>
        </w:rPr>
      </w:pPr>
      <w:r w:rsidRPr="003E7475">
        <w:rPr>
          <w:rFonts w:ascii="Bahnschrift" w:hAnsi="Bahnschrift"/>
        </w:rPr>
        <w:t xml:space="preserve"> </w:t>
      </w:r>
      <w:r w:rsidR="002700A8" w:rsidRPr="003E7475">
        <w:rPr>
          <w:rFonts w:ascii="Bahnschrift" w:hAnsi="Bahnschrift"/>
        </w:rPr>
        <w:t>Primera IP: 200.33.44.</w:t>
      </w:r>
      <w:r w:rsidRPr="003E7475">
        <w:rPr>
          <w:rFonts w:ascii="Bahnschrift" w:hAnsi="Bahnschrift"/>
        </w:rPr>
        <w:t>193</w:t>
      </w:r>
    </w:p>
    <w:p w14:paraId="3F4FB130" w14:textId="470693F9" w:rsidR="002700A8" w:rsidRPr="003E7475" w:rsidRDefault="002700A8" w:rsidP="002700A8">
      <w:pPr>
        <w:pStyle w:val="Prrafodelista"/>
        <w:ind w:left="1440"/>
        <w:rPr>
          <w:rFonts w:ascii="Bahnschrift" w:hAnsi="Bahnschrift"/>
        </w:rPr>
      </w:pPr>
      <w:r w:rsidRPr="003E7475">
        <w:rPr>
          <w:rFonts w:ascii="Bahnschrift" w:hAnsi="Bahnschrift"/>
        </w:rPr>
        <w:t xml:space="preserve"> Última IP: 200.33.44.</w:t>
      </w:r>
      <w:r w:rsidR="00B97D34" w:rsidRPr="003E7475">
        <w:rPr>
          <w:rFonts w:ascii="Bahnschrift" w:hAnsi="Bahnschrift"/>
        </w:rPr>
        <w:t>222</w:t>
      </w:r>
    </w:p>
    <w:p w14:paraId="6622F626" w14:textId="77777777" w:rsidR="002700A8" w:rsidRDefault="002700A8" w:rsidP="006A4D3E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4A9A7EA7" w14:textId="23F9B39F" w:rsidR="00B94179" w:rsidRDefault="00B94179" w:rsidP="00B94179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3D6CA444" w14:textId="77777777" w:rsidR="00B94179" w:rsidRPr="00B94179" w:rsidRDefault="00B94179" w:rsidP="00B94179">
      <w:pPr>
        <w:pStyle w:val="Prrafodelista"/>
        <w:ind w:left="1440"/>
        <w:rPr>
          <w:rFonts w:ascii="Bahnschrift" w:hAnsi="Bahnschrift"/>
          <w:color w:val="1A5550" w:themeColor="accent6" w:themeShade="80"/>
        </w:rPr>
      </w:pPr>
    </w:p>
    <w:p w14:paraId="2A5CD832" w14:textId="78082E5F" w:rsidR="00C91B41" w:rsidRDefault="00C91B41" w:rsidP="00C91B41">
      <w:pPr>
        <w:pStyle w:val="Ttulo1"/>
        <w:jc w:val="both"/>
        <w:rPr>
          <w:rFonts w:ascii="Bahnschrift" w:hAnsi="Bahnschrift"/>
          <w:color w:val="278079" w:themeColor="accent6" w:themeShade="BF"/>
          <w:sz w:val="32"/>
          <w:szCs w:val="18"/>
        </w:rPr>
      </w:pPr>
      <w:r w:rsidRPr="00C91B41">
        <w:rPr>
          <w:rFonts w:ascii="Bahnschrift" w:hAnsi="Bahnschrift"/>
          <w:color w:val="278079" w:themeColor="accent6" w:themeShade="BF"/>
          <w:sz w:val="32"/>
          <w:szCs w:val="18"/>
        </w:rPr>
        <w:lastRenderedPageBreak/>
        <w:t>4.</w:t>
      </w:r>
      <w:r w:rsidRPr="00C91B41">
        <w:rPr>
          <w:rFonts w:ascii="Bahnschrift" w:hAnsi="Bahnschrift"/>
          <w:color w:val="278079" w:themeColor="accent6" w:themeShade="BF"/>
          <w:sz w:val="32"/>
          <w:szCs w:val="18"/>
        </w:rPr>
        <w:tab/>
        <w:t>Repite el ejercicio para dividir la red 172.17.0.0 en dos subredes.</w:t>
      </w:r>
    </w:p>
    <w:p w14:paraId="7878F7B5" w14:textId="0B060EA4" w:rsidR="002A36EB" w:rsidRDefault="002A36EB" w:rsidP="002A36EB"/>
    <w:p w14:paraId="399DC9E9" w14:textId="2EBB2B95" w:rsidR="00152FFB" w:rsidRPr="003E7475" w:rsidRDefault="00152FFB" w:rsidP="00152FFB">
      <w:pPr>
        <w:pStyle w:val="Prrafodelista"/>
        <w:ind w:left="720"/>
        <w:jc w:val="both"/>
        <w:rPr>
          <w:rFonts w:ascii="Bahnschrift" w:hAnsi="Bahnschrift" w:cs="Segoe UI"/>
          <w:bCs/>
          <w:szCs w:val="20"/>
        </w:rPr>
      </w:pPr>
      <w:r w:rsidRPr="003E7475">
        <w:rPr>
          <w:rFonts w:ascii="Bahnschrift" w:hAnsi="Bahnschrift" w:cs="Segoe UI"/>
          <w:bCs/>
          <w:szCs w:val="20"/>
        </w:rPr>
        <w:t xml:space="preserve">Sería una IP de clase </w:t>
      </w:r>
      <w:r>
        <w:rPr>
          <w:rFonts w:ascii="Bahnschrift" w:hAnsi="Bahnschrift" w:cs="Segoe UI"/>
          <w:bCs/>
          <w:szCs w:val="20"/>
        </w:rPr>
        <w:t>B</w:t>
      </w:r>
      <w:r w:rsidRPr="003E7475">
        <w:rPr>
          <w:rFonts w:ascii="Bahnschrift" w:hAnsi="Bahnschrift" w:cs="Segoe UI"/>
          <w:bCs/>
          <w:szCs w:val="20"/>
        </w:rPr>
        <w:t>, con máscara de red 255.255.</w:t>
      </w:r>
      <w:r>
        <w:rPr>
          <w:rFonts w:ascii="Bahnschrift" w:hAnsi="Bahnschrift" w:cs="Segoe UI"/>
          <w:bCs/>
          <w:szCs w:val="20"/>
        </w:rPr>
        <w:t>0</w:t>
      </w:r>
      <w:r w:rsidRPr="003E7475">
        <w:rPr>
          <w:rFonts w:ascii="Bahnschrift" w:hAnsi="Bahnschrift" w:cs="Segoe UI"/>
          <w:bCs/>
          <w:szCs w:val="20"/>
        </w:rPr>
        <w:t xml:space="preserve">.0, si queremos esta red en </w:t>
      </w:r>
      <w:r>
        <w:rPr>
          <w:rFonts w:ascii="Bahnschrift" w:hAnsi="Bahnschrift" w:cs="Segoe UI"/>
          <w:bCs/>
          <w:szCs w:val="20"/>
        </w:rPr>
        <w:t>2</w:t>
      </w:r>
      <w:r w:rsidRPr="003E7475">
        <w:rPr>
          <w:rFonts w:ascii="Bahnschrift" w:hAnsi="Bahnschrift" w:cs="Segoe UI"/>
          <w:bCs/>
          <w:szCs w:val="20"/>
        </w:rPr>
        <w:t xml:space="preserve"> subredes, que como desechamos la primera y la última, necesitaremos </w:t>
      </w:r>
      <w:r>
        <w:rPr>
          <w:rFonts w:ascii="Bahnschrift" w:hAnsi="Bahnschrift" w:cs="Segoe UI"/>
          <w:bCs/>
          <w:szCs w:val="20"/>
        </w:rPr>
        <w:t>2</w:t>
      </w:r>
      <w:r w:rsidRPr="003E7475">
        <w:rPr>
          <w:rFonts w:ascii="Bahnschrift" w:hAnsi="Bahnschrift" w:cs="Segoe UI"/>
          <w:bCs/>
          <w:szCs w:val="20"/>
        </w:rPr>
        <w:t xml:space="preserve"> subredes totales, lo que serían </w:t>
      </w:r>
      <w:r>
        <w:rPr>
          <w:rFonts w:ascii="Bahnschrift" w:hAnsi="Bahnschrift" w:cs="Segoe UI"/>
          <w:bCs/>
          <w:szCs w:val="20"/>
        </w:rPr>
        <w:t>4</w:t>
      </w:r>
      <w:r w:rsidRPr="003E7475">
        <w:rPr>
          <w:rFonts w:ascii="Bahnschrift" w:hAnsi="Bahnschrift" w:cs="Segoe UI"/>
          <w:bCs/>
          <w:szCs w:val="20"/>
        </w:rPr>
        <w:t xml:space="preserve"> útiles.</w:t>
      </w:r>
    </w:p>
    <w:p w14:paraId="7557CB6E" w14:textId="77777777" w:rsidR="00152FFB" w:rsidRPr="003E7475" w:rsidRDefault="00152FFB" w:rsidP="00152FFB">
      <w:pPr>
        <w:pStyle w:val="Prrafodelista"/>
        <w:ind w:left="720"/>
        <w:jc w:val="both"/>
        <w:rPr>
          <w:rFonts w:ascii="Bahnschrift" w:hAnsi="Bahnschrift" w:cs="Segoe UI"/>
          <w:bCs/>
          <w:szCs w:val="20"/>
        </w:rPr>
      </w:pPr>
    </w:p>
    <w:p w14:paraId="4424285B" w14:textId="651BBD92" w:rsidR="00152FFB" w:rsidRPr="003E7475" w:rsidRDefault="00152FFB" w:rsidP="00152FFB">
      <w:pPr>
        <w:pStyle w:val="Prrafodelista"/>
        <w:ind w:left="720"/>
        <w:jc w:val="both"/>
        <w:rPr>
          <w:rFonts w:ascii="Bahnschrift" w:hAnsi="Bahnschrift" w:cs="Segoe UI"/>
          <w:bCs/>
          <w:szCs w:val="20"/>
        </w:rPr>
      </w:pPr>
      <w:r w:rsidRPr="003E7475">
        <w:rPr>
          <w:rFonts w:ascii="Bahnschrift" w:hAnsi="Bahnschrift" w:cs="Segoe UI"/>
          <w:bCs/>
          <w:szCs w:val="20"/>
        </w:rPr>
        <w:t>2^</w:t>
      </w:r>
      <w:r>
        <w:rPr>
          <w:rFonts w:ascii="Bahnschrift" w:hAnsi="Bahnschrift" w:cs="Segoe UI"/>
          <w:bCs/>
          <w:szCs w:val="20"/>
        </w:rPr>
        <w:t>2</w:t>
      </w:r>
      <w:r w:rsidRPr="003E7475">
        <w:rPr>
          <w:rFonts w:ascii="Bahnschrift" w:hAnsi="Bahnschrift" w:cs="Segoe UI"/>
          <w:bCs/>
          <w:szCs w:val="20"/>
        </w:rPr>
        <w:t xml:space="preserve"> dan </w:t>
      </w:r>
      <w:r w:rsidR="00620FEC">
        <w:rPr>
          <w:rFonts w:ascii="Bahnschrift" w:hAnsi="Bahnschrift" w:cs="Segoe UI"/>
          <w:bCs/>
          <w:szCs w:val="20"/>
        </w:rPr>
        <w:t>4</w:t>
      </w:r>
      <w:r w:rsidRPr="003E7475">
        <w:rPr>
          <w:rFonts w:ascii="Bahnschrift" w:hAnsi="Bahnschrift" w:cs="Segoe UI"/>
          <w:bCs/>
          <w:szCs w:val="20"/>
        </w:rPr>
        <w:t xml:space="preserve"> combinaciones. Por lo que necesitaremos coger </w:t>
      </w:r>
      <w:r w:rsidR="00620FEC">
        <w:rPr>
          <w:rFonts w:ascii="Bahnschrift" w:hAnsi="Bahnschrift" w:cs="Segoe UI"/>
          <w:bCs/>
          <w:szCs w:val="20"/>
        </w:rPr>
        <w:t>2</w:t>
      </w:r>
      <w:r w:rsidRPr="003E7475">
        <w:rPr>
          <w:rFonts w:ascii="Bahnschrift" w:hAnsi="Bahnschrift" w:cs="Segoe UI"/>
          <w:bCs/>
          <w:szCs w:val="20"/>
        </w:rPr>
        <w:t xml:space="preserve"> bits de la parte del host de la máscara, quedando así la máscara de subred: 255.255.</w:t>
      </w:r>
      <w:r w:rsidR="00620FEC">
        <w:rPr>
          <w:rFonts w:ascii="Bahnschrift" w:hAnsi="Bahnschrift" w:cs="Segoe UI"/>
          <w:bCs/>
          <w:szCs w:val="20"/>
        </w:rPr>
        <w:t>192.0</w:t>
      </w:r>
      <w:r w:rsidRPr="003E7475">
        <w:rPr>
          <w:rFonts w:ascii="Bahnschrift" w:hAnsi="Bahnschrift" w:cs="Segoe UI"/>
          <w:bCs/>
          <w:szCs w:val="20"/>
        </w:rPr>
        <w:t>.</w:t>
      </w:r>
    </w:p>
    <w:p w14:paraId="489B261D" w14:textId="0258F6A4" w:rsidR="00411D29" w:rsidRDefault="00411D29" w:rsidP="00F01540">
      <w:pPr>
        <w:jc w:val="both"/>
      </w:pPr>
    </w:p>
    <w:p w14:paraId="114A085D" w14:textId="55F8648D" w:rsidR="00620FEC" w:rsidRDefault="00620FEC" w:rsidP="00620FEC">
      <w:pPr>
        <w:pStyle w:val="Prrafodelista"/>
        <w:ind w:left="720"/>
        <w:jc w:val="both"/>
        <w:rPr>
          <w:rFonts w:ascii="Bahnschrift" w:hAnsi="Bahnschrift" w:cs="Segoe UI"/>
          <w:bCs/>
          <w:szCs w:val="20"/>
        </w:rPr>
      </w:pPr>
      <w:r w:rsidRPr="003E7475">
        <w:rPr>
          <w:rFonts w:ascii="Bahnschrift" w:hAnsi="Bahnschrift" w:cs="Segoe UI"/>
          <w:bCs/>
          <w:szCs w:val="20"/>
        </w:rPr>
        <w:t xml:space="preserve">Como hemos cogido </w:t>
      </w:r>
      <w:r>
        <w:rPr>
          <w:rFonts w:ascii="Bahnschrift" w:hAnsi="Bahnschrift" w:cs="Segoe UI"/>
          <w:bCs/>
          <w:szCs w:val="20"/>
        </w:rPr>
        <w:t>dos</w:t>
      </w:r>
      <w:r w:rsidRPr="003E7475">
        <w:rPr>
          <w:rFonts w:ascii="Bahnschrift" w:hAnsi="Bahnschrift" w:cs="Segoe UI"/>
          <w:bCs/>
          <w:szCs w:val="20"/>
        </w:rPr>
        <w:t xml:space="preserve"> bits para la red</w:t>
      </w:r>
      <w:r>
        <w:rPr>
          <w:rFonts w:ascii="Bahnschrift" w:hAnsi="Bahnschrift" w:cs="Segoe UI"/>
          <w:bCs/>
          <w:szCs w:val="20"/>
        </w:rPr>
        <w:t xml:space="preserve"> desde el </w:t>
      </w:r>
      <w:r w:rsidR="006C0ACB">
        <w:rPr>
          <w:rFonts w:ascii="Bahnschrift" w:hAnsi="Bahnschrift" w:cs="Segoe UI"/>
          <w:bCs/>
          <w:szCs w:val="20"/>
        </w:rPr>
        <w:t>tercer octeto</w:t>
      </w:r>
      <w:r w:rsidRPr="003E7475">
        <w:rPr>
          <w:rFonts w:ascii="Bahnschrift" w:hAnsi="Bahnschrift" w:cs="Segoe UI"/>
          <w:bCs/>
          <w:szCs w:val="20"/>
        </w:rPr>
        <w:t xml:space="preserve">, nos quedarían </w:t>
      </w:r>
      <w:r w:rsidR="006C0ACB">
        <w:rPr>
          <w:rFonts w:ascii="Bahnschrift" w:hAnsi="Bahnschrift" w:cs="Segoe UI"/>
          <w:bCs/>
          <w:szCs w:val="20"/>
        </w:rPr>
        <w:t>14</w:t>
      </w:r>
      <w:r w:rsidRPr="003E7475">
        <w:rPr>
          <w:rFonts w:ascii="Bahnschrift" w:hAnsi="Bahnschrift" w:cs="Segoe UI"/>
          <w:bCs/>
          <w:szCs w:val="20"/>
        </w:rPr>
        <w:t xml:space="preserve"> bits para los hosts.</w:t>
      </w:r>
    </w:p>
    <w:p w14:paraId="35364925" w14:textId="7EA0D4B3" w:rsidR="006C0ACB" w:rsidRDefault="006C0ACB" w:rsidP="00620FEC">
      <w:pPr>
        <w:pStyle w:val="Prrafodelista"/>
        <w:ind w:left="720"/>
        <w:jc w:val="both"/>
        <w:rPr>
          <w:rFonts w:ascii="Bahnschrift" w:hAnsi="Bahnschrift" w:cs="Segoe UI"/>
          <w:bCs/>
          <w:szCs w:val="20"/>
        </w:rPr>
      </w:pPr>
    </w:p>
    <w:p w14:paraId="7B0CC312" w14:textId="414516CD" w:rsidR="006C0ACB" w:rsidRDefault="006C0ACB" w:rsidP="00620FEC">
      <w:pPr>
        <w:pStyle w:val="Prrafodelista"/>
        <w:ind w:left="720"/>
        <w:jc w:val="both"/>
        <w:rPr>
          <w:rFonts w:ascii="Bahnschrift" w:hAnsi="Bahnschrift" w:cs="Segoe UI"/>
          <w:bCs/>
          <w:szCs w:val="20"/>
        </w:rPr>
      </w:pPr>
      <w:r>
        <w:rPr>
          <w:rFonts w:ascii="Bahnschrift" w:hAnsi="Bahnschrift" w:cs="Segoe UI"/>
          <w:bCs/>
          <w:szCs w:val="20"/>
        </w:rPr>
        <w:t xml:space="preserve">Por lo que 14^2 -2 = </w:t>
      </w:r>
      <w:r w:rsidR="0082208F">
        <w:rPr>
          <w:rFonts w:ascii="Bahnschrift" w:hAnsi="Bahnschrift" w:cs="Segoe UI"/>
          <w:bCs/>
          <w:szCs w:val="20"/>
        </w:rPr>
        <w:t>194 hosts.</w:t>
      </w:r>
    </w:p>
    <w:p w14:paraId="12887CD5" w14:textId="1929C05D" w:rsidR="0082208F" w:rsidRDefault="0082208F" w:rsidP="00620FEC">
      <w:pPr>
        <w:pStyle w:val="Prrafodelista"/>
        <w:ind w:left="720"/>
        <w:jc w:val="both"/>
        <w:rPr>
          <w:rFonts w:ascii="Bahnschrift" w:hAnsi="Bahnschrift" w:cs="Segoe UI"/>
          <w:bCs/>
          <w:szCs w:val="20"/>
        </w:rPr>
      </w:pPr>
    </w:p>
    <w:p w14:paraId="2078F757" w14:textId="4C67E102" w:rsidR="0082208F" w:rsidRPr="00232ACD" w:rsidRDefault="0082208F" w:rsidP="0082208F">
      <w:pPr>
        <w:ind w:firstLine="720"/>
        <w:rPr>
          <w:rFonts w:ascii="Bahnschrift" w:hAnsi="Bahnschrift"/>
          <w:color w:val="1A5550" w:themeColor="accent6" w:themeShade="80"/>
          <w:sz w:val="24"/>
          <w:szCs w:val="20"/>
        </w:rPr>
      </w:pPr>
      <w:r w:rsidRPr="00232ACD">
        <w:rPr>
          <w:rFonts w:ascii="Bahnschrift" w:hAnsi="Bahnschrift"/>
          <w:color w:val="1A5550" w:themeColor="accent6" w:themeShade="80"/>
          <w:sz w:val="24"/>
          <w:szCs w:val="20"/>
        </w:rPr>
        <w:t xml:space="preserve">1ª subred útil: </w:t>
      </w:r>
      <w:r w:rsidRPr="00232ACD">
        <w:rPr>
          <w:rFonts w:ascii="Bahnschrift" w:hAnsi="Bahnschrift"/>
          <w:color w:val="1A5550" w:themeColor="accent6" w:themeShade="80"/>
          <w:sz w:val="24"/>
          <w:szCs w:val="20"/>
        </w:rPr>
        <w:t>172</w:t>
      </w:r>
      <w:r w:rsidRPr="00232ACD">
        <w:rPr>
          <w:rFonts w:ascii="Bahnschrift" w:hAnsi="Bahnschrift"/>
          <w:color w:val="1A5550" w:themeColor="accent6" w:themeShade="80"/>
          <w:sz w:val="24"/>
          <w:szCs w:val="20"/>
        </w:rPr>
        <w:t>.</w:t>
      </w:r>
      <w:r w:rsidRPr="00232ACD">
        <w:rPr>
          <w:rFonts w:ascii="Bahnschrift" w:hAnsi="Bahnschrift"/>
          <w:color w:val="1A5550" w:themeColor="accent6" w:themeShade="80"/>
          <w:sz w:val="24"/>
          <w:szCs w:val="20"/>
        </w:rPr>
        <w:t>17</w:t>
      </w:r>
      <w:r w:rsidRPr="00232ACD">
        <w:rPr>
          <w:rFonts w:ascii="Bahnschrift" w:hAnsi="Bahnschrift"/>
          <w:color w:val="1A5550" w:themeColor="accent6" w:themeShade="80"/>
          <w:sz w:val="24"/>
          <w:szCs w:val="20"/>
        </w:rPr>
        <w:t>.</w:t>
      </w:r>
      <w:r w:rsidR="002B075C" w:rsidRPr="00232ACD">
        <w:rPr>
          <w:rFonts w:ascii="Bahnschrift" w:hAnsi="Bahnschrift"/>
          <w:color w:val="1A5550" w:themeColor="accent6" w:themeShade="80"/>
          <w:sz w:val="24"/>
          <w:szCs w:val="20"/>
        </w:rPr>
        <w:t>64</w:t>
      </w:r>
      <w:r w:rsidRPr="00232ACD">
        <w:rPr>
          <w:rFonts w:ascii="Bahnschrift" w:hAnsi="Bahnschrift"/>
          <w:color w:val="1A5550" w:themeColor="accent6" w:themeShade="80"/>
          <w:sz w:val="24"/>
          <w:szCs w:val="20"/>
        </w:rPr>
        <w:t>.</w:t>
      </w:r>
      <w:r w:rsidR="002B075C" w:rsidRPr="00232ACD">
        <w:rPr>
          <w:rFonts w:ascii="Bahnschrift" w:hAnsi="Bahnschrift"/>
          <w:color w:val="1A5550" w:themeColor="accent6" w:themeShade="80"/>
          <w:sz w:val="24"/>
          <w:szCs w:val="20"/>
        </w:rPr>
        <w:t>0</w:t>
      </w:r>
    </w:p>
    <w:p w14:paraId="5BB58651" w14:textId="77777777" w:rsidR="0082208F" w:rsidRPr="00232ACD" w:rsidRDefault="0082208F" w:rsidP="0082208F">
      <w:pPr>
        <w:pStyle w:val="Prrafodelista"/>
        <w:ind w:left="1440"/>
        <w:rPr>
          <w:rFonts w:ascii="Bahnschrift" w:hAnsi="Bahnschrift"/>
          <w:color w:val="1A5550" w:themeColor="accent6" w:themeShade="80"/>
          <w:sz w:val="22"/>
          <w:szCs w:val="22"/>
        </w:rPr>
      </w:pPr>
    </w:p>
    <w:p w14:paraId="5DEEB6BA" w14:textId="049554C8" w:rsidR="0082208F" w:rsidRPr="00232ACD" w:rsidRDefault="0082208F" w:rsidP="0082208F">
      <w:pPr>
        <w:ind w:firstLine="720"/>
        <w:rPr>
          <w:rFonts w:ascii="Bahnschrift" w:hAnsi="Bahnschrift"/>
          <w:b w:val="0"/>
          <w:bCs/>
          <w:color w:val="auto"/>
          <w:sz w:val="24"/>
          <w:szCs w:val="20"/>
        </w:rPr>
      </w:pPr>
      <w:r w:rsidRPr="00232ACD">
        <w:rPr>
          <w:rFonts w:ascii="Bahnschrift" w:hAnsi="Bahnschrift"/>
          <w:b w:val="0"/>
          <w:bCs/>
          <w:color w:val="auto"/>
          <w:sz w:val="24"/>
          <w:szCs w:val="20"/>
        </w:rPr>
        <w:t xml:space="preserve">Broadcast: </w:t>
      </w:r>
      <w:r w:rsidR="002B075C" w:rsidRPr="00232ACD">
        <w:rPr>
          <w:rFonts w:ascii="Bahnschrift" w:hAnsi="Bahnschrift"/>
          <w:b w:val="0"/>
          <w:bCs/>
          <w:color w:val="auto"/>
          <w:sz w:val="24"/>
          <w:szCs w:val="20"/>
        </w:rPr>
        <w:t>172</w:t>
      </w:r>
      <w:r w:rsidRPr="00232ACD">
        <w:rPr>
          <w:rFonts w:ascii="Bahnschrift" w:hAnsi="Bahnschrift"/>
          <w:b w:val="0"/>
          <w:bCs/>
          <w:color w:val="auto"/>
          <w:sz w:val="24"/>
          <w:szCs w:val="20"/>
        </w:rPr>
        <w:t>.</w:t>
      </w:r>
      <w:r w:rsidR="002B075C" w:rsidRPr="00232ACD">
        <w:rPr>
          <w:rFonts w:ascii="Bahnschrift" w:hAnsi="Bahnschrift"/>
          <w:b w:val="0"/>
          <w:bCs/>
          <w:color w:val="auto"/>
          <w:sz w:val="24"/>
          <w:szCs w:val="20"/>
        </w:rPr>
        <w:t>17</w:t>
      </w:r>
      <w:r w:rsidRPr="00232ACD">
        <w:rPr>
          <w:rFonts w:ascii="Bahnschrift" w:hAnsi="Bahnschrift"/>
          <w:b w:val="0"/>
          <w:bCs/>
          <w:color w:val="auto"/>
          <w:sz w:val="24"/>
          <w:szCs w:val="20"/>
        </w:rPr>
        <w:t>.</w:t>
      </w:r>
      <w:r w:rsidR="00877EFC" w:rsidRPr="00232ACD">
        <w:rPr>
          <w:rFonts w:ascii="Bahnschrift" w:hAnsi="Bahnschrift"/>
          <w:b w:val="0"/>
          <w:bCs/>
          <w:color w:val="auto"/>
          <w:sz w:val="24"/>
          <w:szCs w:val="20"/>
        </w:rPr>
        <w:t>127</w:t>
      </w:r>
      <w:r w:rsidRPr="00232ACD">
        <w:rPr>
          <w:rFonts w:ascii="Bahnschrift" w:hAnsi="Bahnschrift"/>
          <w:b w:val="0"/>
          <w:bCs/>
          <w:color w:val="auto"/>
          <w:sz w:val="24"/>
          <w:szCs w:val="20"/>
        </w:rPr>
        <w:t>.</w:t>
      </w:r>
      <w:r w:rsidR="00877EFC" w:rsidRPr="00232ACD">
        <w:rPr>
          <w:rFonts w:ascii="Bahnschrift" w:hAnsi="Bahnschrift"/>
          <w:b w:val="0"/>
          <w:bCs/>
          <w:color w:val="auto"/>
          <w:sz w:val="24"/>
          <w:szCs w:val="20"/>
        </w:rPr>
        <w:t>255</w:t>
      </w:r>
    </w:p>
    <w:p w14:paraId="29E4ED97" w14:textId="0403AABC" w:rsidR="0082208F" w:rsidRPr="00232ACD" w:rsidRDefault="0082208F" w:rsidP="0082208F">
      <w:pPr>
        <w:ind w:firstLine="720"/>
        <w:rPr>
          <w:rFonts w:ascii="Bahnschrift" w:hAnsi="Bahnschrift"/>
          <w:b w:val="0"/>
          <w:bCs/>
          <w:color w:val="auto"/>
          <w:sz w:val="24"/>
          <w:szCs w:val="20"/>
        </w:rPr>
      </w:pPr>
      <w:r w:rsidRPr="00232ACD">
        <w:rPr>
          <w:rFonts w:ascii="Bahnschrift" w:hAnsi="Bahnschrift"/>
          <w:b w:val="0"/>
          <w:bCs/>
          <w:color w:val="auto"/>
          <w:sz w:val="24"/>
          <w:szCs w:val="20"/>
        </w:rPr>
        <w:t xml:space="preserve">Primera IP: </w:t>
      </w:r>
      <w:r w:rsidR="002B075C" w:rsidRPr="00232ACD">
        <w:rPr>
          <w:rFonts w:ascii="Bahnschrift" w:hAnsi="Bahnschrift"/>
          <w:b w:val="0"/>
          <w:bCs/>
          <w:color w:val="auto"/>
          <w:sz w:val="24"/>
          <w:szCs w:val="20"/>
        </w:rPr>
        <w:t>172</w:t>
      </w:r>
      <w:r w:rsidRPr="00232ACD">
        <w:rPr>
          <w:rFonts w:ascii="Bahnschrift" w:hAnsi="Bahnschrift"/>
          <w:b w:val="0"/>
          <w:bCs/>
          <w:color w:val="auto"/>
          <w:sz w:val="24"/>
          <w:szCs w:val="20"/>
        </w:rPr>
        <w:t>.33.</w:t>
      </w:r>
      <w:r w:rsidR="00877EFC" w:rsidRPr="00232ACD">
        <w:rPr>
          <w:rFonts w:ascii="Bahnschrift" w:hAnsi="Bahnschrift"/>
          <w:b w:val="0"/>
          <w:bCs/>
          <w:color w:val="auto"/>
          <w:sz w:val="24"/>
          <w:szCs w:val="20"/>
        </w:rPr>
        <w:t>64.1</w:t>
      </w:r>
    </w:p>
    <w:p w14:paraId="4E7B8289" w14:textId="745B56A2" w:rsidR="0082208F" w:rsidRPr="00232ACD" w:rsidRDefault="0082208F" w:rsidP="0082208F">
      <w:pPr>
        <w:ind w:firstLine="720"/>
        <w:rPr>
          <w:rFonts w:ascii="Bahnschrift" w:hAnsi="Bahnschrift"/>
          <w:b w:val="0"/>
          <w:bCs/>
          <w:color w:val="auto"/>
          <w:sz w:val="24"/>
          <w:szCs w:val="20"/>
        </w:rPr>
      </w:pPr>
      <w:r w:rsidRPr="00232ACD">
        <w:rPr>
          <w:rFonts w:ascii="Bahnschrift" w:hAnsi="Bahnschrift"/>
          <w:b w:val="0"/>
          <w:bCs/>
          <w:color w:val="auto"/>
          <w:sz w:val="24"/>
          <w:szCs w:val="20"/>
        </w:rPr>
        <w:t>Última IP: 200.33.</w:t>
      </w:r>
      <w:r w:rsidR="00877EFC" w:rsidRPr="00232ACD">
        <w:rPr>
          <w:rFonts w:ascii="Bahnschrift" w:hAnsi="Bahnschrift"/>
          <w:b w:val="0"/>
          <w:bCs/>
          <w:color w:val="auto"/>
          <w:sz w:val="24"/>
          <w:szCs w:val="20"/>
        </w:rPr>
        <w:t>127</w:t>
      </w:r>
      <w:r w:rsidRPr="00232ACD">
        <w:rPr>
          <w:rFonts w:ascii="Bahnschrift" w:hAnsi="Bahnschrift"/>
          <w:b w:val="0"/>
          <w:bCs/>
          <w:color w:val="auto"/>
          <w:sz w:val="24"/>
          <w:szCs w:val="20"/>
        </w:rPr>
        <w:t>.</w:t>
      </w:r>
      <w:r w:rsidR="00877EFC" w:rsidRPr="00232ACD">
        <w:rPr>
          <w:rFonts w:ascii="Bahnschrift" w:hAnsi="Bahnschrift"/>
          <w:b w:val="0"/>
          <w:bCs/>
          <w:color w:val="auto"/>
          <w:sz w:val="24"/>
          <w:szCs w:val="20"/>
        </w:rPr>
        <w:t>254</w:t>
      </w:r>
    </w:p>
    <w:p w14:paraId="734BA2F3" w14:textId="77777777" w:rsidR="0082208F" w:rsidRPr="00232ACD" w:rsidRDefault="0082208F" w:rsidP="0082208F">
      <w:pPr>
        <w:pStyle w:val="Prrafodelista"/>
        <w:ind w:left="1440"/>
        <w:rPr>
          <w:rFonts w:ascii="Bahnschrift" w:hAnsi="Bahnschrift"/>
          <w:color w:val="1A5550" w:themeColor="accent6" w:themeShade="80"/>
          <w:sz w:val="22"/>
          <w:szCs w:val="22"/>
        </w:rPr>
      </w:pPr>
    </w:p>
    <w:p w14:paraId="37B734AC" w14:textId="77777777" w:rsidR="0082208F" w:rsidRPr="00232ACD" w:rsidRDefault="0082208F" w:rsidP="0082208F">
      <w:pPr>
        <w:pStyle w:val="Prrafodelista"/>
        <w:ind w:left="1440"/>
        <w:rPr>
          <w:rFonts w:ascii="Bahnschrift" w:hAnsi="Bahnschrift"/>
          <w:color w:val="1A5550" w:themeColor="accent6" w:themeShade="80"/>
          <w:sz w:val="22"/>
          <w:szCs w:val="22"/>
        </w:rPr>
      </w:pPr>
    </w:p>
    <w:p w14:paraId="0A6C6FA6" w14:textId="559C2577" w:rsidR="0082208F" w:rsidRPr="00232ACD" w:rsidRDefault="0082208F" w:rsidP="0082208F">
      <w:pPr>
        <w:ind w:firstLine="720"/>
        <w:rPr>
          <w:rFonts w:ascii="Bahnschrift" w:hAnsi="Bahnschrift"/>
          <w:color w:val="1A5550" w:themeColor="accent6" w:themeShade="80"/>
          <w:sz w:val="24"/>
          <w:szCs w:val="20"/>
        </w:rPr>
      </w:pPr>
      <w:r w:rsidRPr="00232ACD">
        <w:rPr>
          <w:rFonts w:ascii="Bahnschrift" w:hAnsi="Bahnschrift"/>
          <w:color w:val="1A5550" w:themeColor="accent6" w:themeShade="80"/>
          <w:sz w:val="24"/>
          <w:szCs w:val="20"/>
        </w:rPr>
        <w:t xml:space="preserve">2ª subred útil: </w:t>
      </w:r>
      <w:r w:rsidR="00877EFC" w:rsidRPr="00232ACD">
        <w:rPr>
          <w:rFonts w:ascii="Bahnschrift" w:hAnsi="Bahnschrift"/>
          <w:color w:val="1A5550" w:themeColor="accent6" w:themeShade="80"/>
          <w:sz w:val="24"/>
          <w:szCs w:val="20"/>
        </w:rPr>
        <w:t>172</w:t>
      </w:r>
      <w:r w:rsidRPr="00232ACD">
        <w:rPr>
          <w:rFonts w:ascii="Bahnschrift" w:hAnsi="Bahnschrift"/>
          <w:color w:val="1A5550" w:themeColor="accent6" w:themeShade="80"/>
          <w:sz w:val="24"/>
          <w:szCs w:val="20"/>
        </w:rPr>
        <w:t>.</w:t>
      </w:r>
      <w:r w:rsidR="00877EFC" w:rsidRPr="00232ACD">
        <w:rPr>
          <w:rFonts w:ascii="Bahnschrift" w:hAnsi="Bahnschrift"/>
          <w:color w:val="1A5550" w:themeColor="accent6" w:themeShade="80"/>
          <w:sz w:val="24"/>
          <w:szCs w:val="20"/>
        </w:rPr>
        <w:t>17</w:t>
      </w:r>
      <w:r w:rsidRPr="00232ACD">
        <w:rPr>
          <w:rFonts w:ascii="Bahnschrift" w:hAnsi="Bahnschrift"/>
          <w:color w:val="1A5550" w:themeColor="accent6" w:themeShade="80"/>
          <w:sz w:val="24"/>
          <w:szCs w:val="20"/>
        </w:rPr>
        <w:t>.</w:t>
      </w:r>
      <w:r w:rsidR="007003E4" w:rsidRPr="00232ACD">
        <w:rPr>
          <w:rFonts w:ascii="Bahnschrift" w:hAnsi="Bahnschrift"/>
          <w:color w:val="1A5550" w:themeColor="accent6" w:themeShade="80"/>
          <w:sz w:val="24"/>
          <w:szCs w:val="20"/>
        </w:rPr>
        <w:t>128</w:t>
      </w:r>
      <w:r w:rsidRPr="00232ACD">
        <w:rPr>
          <w:rFonts w:ascii="Bahnschrift" w:hAnsi="Bahnschrift"/>
          <w:color w:val="1A5550" w:themeColor="accent6" w:themeShade="80"/>
          <w:sz w:val="24"/>
          <w:szCs w:val="20"/>
        </w:rPr>
        <w:t>.</w:t>
      </w:r>
      <w:r w:rsidR="007003E4" w:rsidRPr="00232ACD">
        <w:rPr>
          <w:rFonts w:ascii="Bahnschrift" w:hAnsi="Bahnschrift"/>
          <w:color w:val="1A5550" w:themeColor="accent6" w:themeShade="80"/>
          <w:sz w:val="24"/>
          <w:szCs w:val="20"/>
        </w:rPr>
        <w:t>0</w:t>
      </w:r>
    </w:p>
    <w:p w14:paraId="7D03D984" w14:textId="77777777" w:rsidR="0082208F" w:rsidRPr="00232ACD" w:rsidRDefault="0082208F" w:rsidP="0082208F">
      <w:pPr>
        <w:pStyle w:val="Prrafodelista"/>
        <w:ind w:left="1440"/>
        <w:rPr>
          <w:rFonts w:ascii="Bahnschrift" w:hAnsi="Bahnschrift"/>
          <w:color w:val="1A5550" w:themeColor="accent6" w:themeShade="80"/>
          <w:sz w:val="22"/>
          <w:szCs w:val="22"/>
        </w:rPr>
      </w:pPr>
    </w:p>
    <w:p w14:paraId="17BC8F39" w14:textId="3976C59E" w:rsidR="0082208F" w:rsidRPr="00232ACD" w:rsidRDefault="0082208F" w:rsidP="0082208F">
      <w:pPr>
        <w:ind w:firstLine="720"/>
        <w:rPr>
          <w:rFonts w:ascii="Bahnschrift" w:hAnsi="Bahnschrift"/>
          <w:b w:val="0"/>
          <w:bCs/>
          <w:color w:val="auto"/>
          <w:sz w:val="24"/>
          <w:szCs w:val="20"/>
        </w:rPr>
      </w:pPr>
      <w:r w:rsidRPr="00232ACD">
        <w:rPr>
          <w:rFonts w:ascii="Bahnschrift" w:hAnsi="Bahnschrift"/>
          <w:b w:val="0"/>
          <w:bCs/>
          <w:color w:val="auto"/>
          <w:sz w:val="24"/>
          <w:szCs w:val="20"/>
        </w:rPr>
        <w:t xml:space="preserve">Broadcast: </w:t>
      </w:r>
      <w:r w:rsidR="007003E4" w:rsidRPr="00232ACD">
        <w:rPr>
          <w:rFonts w:ascii="Bahnschrift" w:hAnsi="Bahnschrift"/>
          <w:b w:val="0"/>
          <w:bCs/>
          <w:color w:val="auto"/>
          <w:sz w:val="24"/>
          <w:szCs w:val="20"/>
        </w:rPr>
        <w:t>172</w:t>
      </w:r>
      <w:r w:rsidRPr="00232ACD">
        <w:rPr>
          <w:rFonts w:ascii="Bahnschrift" w:hAnsi="Bahnschrift"/>
          <w:b w:val="0"/>
          <w:bCs/>
          <w:color w:val="auto"/>
          <w:sz w:val="24"/>
          <w:szCs w:val="20"/>
        </w:rPr>
        <w:t>.</w:t>
      </w:r>
      <w:r w:rsidR="007003E4" w:rsidRPr="00232ACD">
        <w:rPr>
          <w:rFonts w:ascii="Bahnschrift" w:hAnsi="Bahnschrift"/>
          <w:b w:val="0"/>
          <w:bCs/>
          <w:color w:val="auto"/>
          <w:sz w:val="24"/>
          <w:szCs w:val="20"/>
        </w:rPr>
        <w:t>17</w:t>
      </w:r>
      <w:r w:rsidRPr="00232ACD">
        <w:rPr>
          <w:rFonts w:ascii="Bahnschrift" w:hAnsi="Bahnschrift"/>
          <w:b w:val="0"/>
          <w:bCs/>
          <w:color w:val="auto"/>
          <w:sz w:val="24"/>
          <w:szCs w:val="20"/>
        </w:rPr>
        <w:t>.</w:t>
      </w:r>
      <w:r w:rsidR="00232ACD" w:rsidRPr="00232ACD">
        <w:rPr>
          <w:rFonts w:ascii="Bahnschrift" w:hAnsi="Bahnschrift"/>
          <w:b w:val="0"/>
          <w:bCs/>
          <w:color w:val="auto"/>
          <w:sz w:val="24"/>
          <w:szCs w:val="20"/>
        </w:rPr>
        <w:t>191</w:t>
      </w:r>
      <w:r w:rsidRPr="00232ACD">
        <w:rPr>
          <w:rFonts w:ascii="Bahnschrift" w:hAnsi="Bahnschrift"/>
          <w:b w:val="0"/>
          <w:bCs/>
          <w:color w:val="auto"/>
          <w:sz w:val="24"/>
          <w:szCs w:val="20"/>
        </w:rPr>
        <w:t>.</w:t>
      </w:r>
      <w:r w:rsidR="007003E4" w:rsidRPr="00232ACD">
        <w:rPr>
          <w:rFonts w:ascii="Bahnschrift" w:hAnsi="Bahnschrift"/>
          <w:b w:val="0"/>
          <w:bCs/>
          <w:color w:val="auto"/>
          <w:sz w:val="24"/>
          <w:szCs w:val="20"/>
        </w:rPr>
        <w:t>255</w:t>
      </w:r>
    </w:p>
    <w:p w14:paraId="37CF3155" w14:textId="392CD05D" w:rsidR="0082208F" w:rsidRPr="00232ACD" w:rsidRDefault="0082208F" w:rsidP="0082208F">
      <w:pPr>
        <w:ind w:firstLine="720"/>
        <w:rPr>
          <w:rFonts w:ascii="Bahnschrift" w:hAnsi="Bahnschrift"/>
          <w:b w:val="0"/>
          <w:bCs/>
          <w:color w:val="auto"/>
          <w:sz w:val="24"/>
          <w:szCs w:val="20"/>
        </w:rPr>
      </w:pPr>
      <w:r w:rsidRPr="00232ACD">
        <w:rPr>
          <w:rFonts w:ascii="Bahnschrift" w:hAnsi="Bahnschrift"/>
          <w:b w:val="0"/>
          <w:bCs/>
          <w:color w:val="auto"/>
          <w:sz w:val="24"/>
          <w:szCs w:val="20"/>
        </w:rPr>
        <w:t xml:space="preserve">Primera IP: </w:t>
      </w:r>
      <w:r w:rsidR="00232ACD" w:rsidRPr="00232ACD">
        <w:rPr>
          <w:rFonts w:ascii="Bahnschrift" w:hAnsi="Bahnschrift"/>
          <w:b w:val="0"/>
          <w:bCs/>
          <w:color w:val="auto"/>
          <w:sz w:val="24"/>
          <w:szCs w:val="20"/>
        </w:rPr>
        <w:t>172</w:t>
      </w:r>
      <w:r w:rsidRPr="00232ACD">
        <w:rPr>
          <w:rFonts w:ascii="Bahnschrift" w:hAnsi="Bahnschrift"/>
          <w:b w:val="0"/>
          <w:bCs/>
          <w:color w:val="auto"/>
          <w:sz w:val="24"/>
          <w:szCs w:val="20"/>
        </w:rPr>
        <w:t>.</w:t>
      </w:r>
      <w:r w:rsidR="00232ACD" w:rsidRPr="00232ACD">
        <w:rPr>
          <w:rFonts w:ascii="Bahnschrift" w:hAnsi="Bahnschrift"/>
          <w:b w:val="0"/>
          <w:bCs/>
          <w:color w:val="auto"/>
          <w:sz w:val="24"/>
          <w:szCs w:val="20"/>
        </w:rPr>
        <w:t>17</w:t>
      </w:r>
      <w:r w:rsidRPr="00232ACD">
        <w:rPr>
          <w:rFonts w:ascii="Bahnschrift" w:hAnsi="Bahnschrift"/>
          <w:b w:val="0"/>
          <w:bCs/>
          <w:color w:val="auto"/>
          <w:sz w:val="24"/>
          <w:szCs w:val="20"/>
        </w:rPr>
        <w:t>.</w:t>
      </w:r>
      <w:r w:rsidR="00232ACD" w:rsidRPr="00232ACD">
        <w:rPr>
          <w:rFonts w:ascii="Bahnschrift" w:hAnsi="Bahnschrift"/>
          <w:b w:val="0"/>
          <w:bCs/>
          <w:color w:val="auto"/>
          <w:sz w:val="24"/>
          <w:szCs w:val="20"/>
        </w:rPr>
        <w:t>128</w:t>
      </w:r>
      <w:r w:rsidRPr="00232ACD">
        <w:rPr>
          <w:rFonts w:ascii="Bahnschrift" w:hAnsi="Bahnschrift"/>
          <w:b w:val="0"/>
          <w:bCs/>
          <w:color w:val="auto"/>
          <w:sz w:val="24"/>
          <w:szCs w:val="20"/>
        </w:rPr>
        <w:t>.</w:t>
      </w:r>
      <w:r w:rsidR="00232ACD" w:rsidRPr="00232ACD">
        <w:rPr>
          <w:rFonts w:ascii="Bahnschrift" w:hAnsi="Bahnschrift"/>
          <w:b w:val="0"/>
          <w:bCs/>
          <w:color w:val="auto"/>
          <w:sz w:val="24"/>
          <w:szCs w:val="20"/>
        </w:rPr>
        <w:t>1</w:t>
      </w:r>
    </w:p>
    <w:p w14:paraId="71C5601C" w14:textId="6070B716" w:rsidR="0082208F" w:rsidRPr="00232ACD" w:rsidRDefault="0082208F" w:rsidP="0082208F">
      <w:pPr>
        <w:pStyle w:val="Prrafodelista"/>
        <w:ind w:left="720"/>
        <w:jc w:val="both"/>
        <w:rPr>
          <w:rFonts w:ascii="Bahnschrift" w:hAnsi="Bahnschrift" w:cs="Segoe UI"/>
          <w:bCs/>
          <w:szCs w:val="20"/>
        </w:rPr>
      </w:pPr>
      <w:r w:rsidRPr="00232ACD">
        <w:rPr>
          <w:rFonts w:ascii="Bahnschrift" w:hAnsi="Bahnschrift"/>
          <w:bCs/>
        </w:rPr>
        <w:t>Ú</w:t>
      </w:r>
      <w:r w:rsidRPr="00232ACD">
        <w:rPr>
          <w:rFonts w:ascii="Bahnschrift" w:hAnsi="Bahnschrift"/>
          <w:bCs/>
        </w:rPr>
        <w:t xml:space="preserve">ltima IP: </w:t>
      </w:r>
      <w:r w:rsidR="00232ACD" w:rsidRPr="00232ACD">
        <w:rPr>
          <w:rFonts w:ascii="Bahnschrift" w:hAnsi="Bahnschrift"/>
          <w:bCs/>
        </w:rPr>
        <w:t>172</w:t>
      </w:r>
      <w:r w:rsidRPr="00232ACD">
        <w:rPr>
          <w:rFonts w:ascii="Bahnschrift" w:hAnsi="Bahnschrift"/>
          <w:bCs/>
        </w:rPr>
        <w:t>.</w:t>
      </w:r>
      <w:r w:rsidR="00232ACD" w:rsidRPr="00232ACD">
        <w:rPr>
          <w:rFonts w:ascii="Bahnschrift" w:hAnsi="Bahnschrift"/>
          <w:bCs/>
        </w:rPr>
        <w:t>17</w:t>
      </w:r>
      <w:r w:rsidRPr="00232ACD">
        <w:rPr>
          <w:rFonts w:ascii="Bahnschrift" w:hAnsi="Bahnschrift"/>
          <w:bCs/>
        </w:rPr>
        <w:t>.</w:t>
      </w:r>
      <w:r w:rsidR="00232ACD" w:rsidRPr="00232ACD">
        <w:rPr>
          <w:rFonts w:ascii="Bahnschrift" w:hAnsi="Bahnschrift"/>
          <w:bCs/>
        </w:rPr>
        <w:t>191</w:t>
      </w:r>
      <w:r w:rsidRPr="00232ACD">
        <w:rPr>
          <w:rFonts w:ascii="Bahnschrift" w:hAnsi="Bahnschrift"/>
          <w:bCs/>
        </w:rPr>
        <w:t>.</w:t>
      </w:r>
      <w:r w:rsidR="00232ACD" w:rsidRPr="00232ACD">
        <w:rPr>
          <w:rFonts w:ascii="Bahnschrift" w:hAnsi="Bahnschrift"/>
          <w:bCs/>
        </w:rPr>
        <w:t>254</w:t>
      </w:r>
    </w:p>
    <w:p w14:paraId="29FAB04B" w14:textId="77777777" w:rsidR="00620FEC" w:rsidRPr="00411D29" w:rsidRDefault="00620FEC" w:rsidP="00F01540">
      <w:pPr>
        <w:jc w:val="both"/>
      </w:pPr>
    </w:p>
    <w:sectPr w:rsidR="00620FEC" w:rsidRPr="00411D29" w:rsidSect="00D94A20">
      <w:headerReference w:type="default" r:id="rId13"/>
      <w:footerReference w:type="default" r:id="rId14"/>
      <w:pgSz w:w="11906" w:h="16838" w:code="9"/>
      <w:pgMar w:top="720" w:right="1134" w:bottom="720" w:left="936" w:header="0" w:footer="0" w:gutter="0"/>
      <w:pgNumType w:start="1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193A61" w14:textId="77777777" w:rsidR="00A22929" w:rsidRDefault="00A22929">
      <w:r>
        <w:separator/>
      </w:r>
    </w:p>
    <w:p w14:paraId="58E19A17" w14:textId="77777777" w:rsidR="00A22929" w:rsidRDefault="00A22929"/>
  </w:endnote>
  <w:endnote w:type="continuationSeparator" w:id="0">
    <w:p w14:paraId="1C187370" w14:textId="77777777" w:rsidR="00A22929" w:rsidRDefault="00A22929">
      <w:r>
        <w:continuationSeparator/>
      </w:r>
    </w:p>
    <w:p w14:paraId="7111530C" w14:textId="77777777" w:rsidR="00A22929" w:rsidRDefault="00A22929"/>
  </w:endnote>
  <w:endnote w:type="continuationNotice" w:id="1">
    <w:p w14:paraId="1B9DFBD3" w14:textId="77777777" w:rsidR="00A22929" w:rsidRDefault="00A2292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250" w:type="pct"/>
      <w:tblInd w:w="9553" w:type="dxa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492"/>
    </w:tblGrid>
    <w:tr w:rsidR="00CA74F5" w14:paraId="61C61965" w14:textId="77777777" w:rsidTr="00CA74F5">
      <w:trPr>
        <w:trHeight w:val="25"/>
      </w:trPr>
      <w:tc>
        <w:tcPr>
          <w:tcW w:w="502" w:type="dxa"/>
          <w:shd w:val="clear" w:color="auto" w:fill="auto"/>
          <w:vAlign w:val="center"/>
        </w:tcPr>
        <w:p w14:paraId="526758CA" w14:textId="11F43E9D" w:rsidR="00CA74F5" w:rsidRDefault="003F4299">
          <w:pPr>
            <w:pStyle w:val="Piedepgina"/>
            <w:jc w:val="center"/>
            <w:rPr>
              <w:color w:val="FFFFFF" w:themeColor="background1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35E798B5" wp14:editId="70A3DDBA">
                    <wp:simplePos x="0" y="0"/>
                    <wp:positionH relativeFrom="column">
                      <wp:posOffset>-84455</wp:posOffset>
                    </wp:positionH>
                    <wp:positionV relativeFrom="paragraph">
                      <wp:posOffset>-65405</wp:posOffset>
                    </wp:positionV>
                    <wp:extent cx="333375" cy="371475"/>
                    <wp:effectExtent l="152400" t="114300" r="161925" b="200025"/>
                    <wp:wrapNone/>
                    <wp:docPr id="35" name="Rectángulo: esquinas redondeadas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33375" cy="371475"/>
                            </a:xfrm>
                            <a:prstGeom prst="roundRect">
                              <a:avLst/>
                            </a:prstGeom>
                            <a:solidFill>
                              <a:schemeClr val="accent6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  <a:effectLst>
                              <a:outerShdw blurRad="152400" dist="38100" dir="5400000" rotWithShape="0">
                                <a:srgbClr val="2D3849">
                                  <a:alpha val="40000"/>
                                </a:srgb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04060CF9" id="Rectángulo: esquinas redondeadas 35" o:spid="_x0000_s1026" style="position:absolute;margin-left:-6.65pt;margin-top:-5.15pt;width:26.25pt;height:29.2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" fillcolor="#278079 [2409]" stroked="f" strokeweight="2pt">
                    <v:shadow on="t" color="#2d3849" opacity="26214f" origin=",.5" offset="0,3pt"/>
                  </v:roundrect>
                </w:pict>
              </mc:Fallback>
            </mc:AlternateContent>
          </w:r>
          <w:r w:rsidR="00CA74F5">
            <w:rPr>
              <w:color w:val="FFFFFF" w:themeColor="background1"/>
            </w:rPr>
            <w:fldChar w:fldCharType="begin"/>
          </w:r>
          <w:r w:rsidR="00CA74F5">
            <w:rPr>
              <w:color w:val="FFFFFF" w:themeColor="background1"/>
            </w:rPr>
            <w:instrText>PAGE   \* MERGEFORMAT</w:instrText>
          </w:r>
          <w:r w:rsidR="00CA74F5">
            <w:rPr>
              <w:color w:val="FFFFFF" w:themeColor="background1"/>
            </w:rPr>
            <w:fldChar w:fldCharType="separate"/>
          </w:r>
          <w:r w:rsidR="00CA74F5">
            <w:rPr>
              <w:color w:val="FFFFFF" w:themeColor="background1"/>
            </w:rPr>
            <w:t>2</w:t>
          </w:r>
          <w:r w:rsidR="00CA74F5">
            <w:rPr>
              <w:color w:val="FFFFFF" w:themeColor="background1"/>
            </w:rPr>
            <w:fldChar w:fldCharType="end"/>
          </w:r>
        </w:p>
      </w:tc>
    </w:tr>
  </w:tbl>
  <w:p w14:paraId="3DE41E06" w14:textId="7A9A7129" w:rsidR="00DF027C" w:rsidRDefault="00394BB1">
    <w:pPr>
      <w:pStyle w:val="Piedepgina"/>
      <w:rPr>
        <w:noProof/>
      </w:rPr>
    </w:pPr>
    <w:r w:rsidRPr="00394BB1">
      <w:rPr>
        <w:noProof/>
        <w:color w:val="FFFFFF" w:themeColor="background1"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44F0F631" wp14:editId="0848EBE0">
              <wp:simplePos x="0" y="0"/>
              <wp:positionH relativeFrom="column">
                <wp:posOffset>3700780</wp:posOffset>
              </wp:positionH>
              <wp:positionV relativeFrom="paragraph">
                <wp:posOffset>-346075</wp:posOffset>
              </wp:positionV>
              <wp:extent cx="2333625" cy="1404620"/>
              <wp:effectExtent l="0" t="0" r="0" b="4445"/>
              <wp:wrapNone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3625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B006C0F" w14:textId="14291D44" w:rsidR="00394BB1" w:rsidRPr="00B21715" w:rsidRDefault="00394BB1">
                          <w:pPr>
                            <w:rPr>
                              <w:rFonts w:ascii="Poppins" w:hAnsi="Poppins" w:cs="Poppins"/>
                              <w:color w:val="278079" w:themeColor="accent6" w:themeShade="BF"/>
                              <w:sz w:val="20"/>
                              <w:szCs w:val="16"/>
                            </w:rPr>
                          </w:pPr>
                          <w:r w:rsidRPr="00B21715">
                            <w:rPr>
                              <w:rFonts w:ascii="Poppins" w:hAnsi="Poppins" w:cs="Poppins"/>
                              <w:color w:val="278079" w:themeColor="accent6" w:themeShade="BF"/>
                              <w:sz w:val="20"/>
                              <w:szCs w:val="16"/>
                            </w:rPr>
                            <w:t>JUAN CARLOS NAVIDAD GARCÍA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4F0F631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9" type="#_x0000_t202" style="position:absolute;margin-left:291.4pt;margin-top:-27.25pt;width:183.75pt;height:110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" filled="f" stroked="f">
              <v:textbox style="mso-fit-shape-to-text:t">
                <w:txbxContent>
                  <w:p w14:paraId="5B006C0F" w14:textId="14291D44" w:rsidR="00394BB1" w:rsidRPr="00B21715" w:rsidRDefault="00394BB1">
                    <w:pPr>
                      <w:rPr>
                        <w:rFonts w:ascii="Poppins" w:hAnsi="Poppins" w:cs="Poppins"/>
                        <w:color w:val="278079" w:themeColor="accent6" w:themeShade="BF"/>
                        <w:sz w:val="20"/>
                        <w:szCs w:val="16"/>
                      </w:rPr>
                    </w:pPr>
                    <w:r w:rsidRPr="00B21715">
                      <w:rPr>
                        <w:rFonts w:ascii="Poppins" w:hAnsi="Poppins" w:cs="Poppins"/>
                        <w:color w:val="278079" w:themeColor="accent6" w:themeShade="BF"/>
                        <w:sz w:val="20"/>
                        <w:szCs w:val="16"/>
                      </w:rPr>
                      <w:t>JUAN CARLOS NAVIDAD GARCÍA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941FD4" w14:textId="77777777" w:rsidR="00A22929" w:rsidRDefault="00A22929">
      <w:r>
        <w:separator/>
      </w:r>
    </w:p>
    <w:p w14:paraId="7495D75D" w14:textId="77777777" w:rsidR="00A22929" w:rsidRDefault="00A22929"/>
  </w:footnote>
  <w:footnote w:type="continuationSeparator" w:id="0">
    <w:p w14:paraId="0224A849" w14:textId="77777777" w:rsidR="00A22929" w:rsidRDefault="00A22929">
      <w:r>
        <w:continuationSeparator/>
      </w:r>
    </w:p>
    <w:p w14:paraId="5358A03B" w14:textId="77777777" w:rsidR="00A22929" w:rsidRDefault="00A22929"/>
  </w:footnote>
  <w:footnote w:type="continuationNotice" w:id="1">
    <w:p w14:paraId="6A810141" w14:textId="77777777" w:rsidR="00A22929" w:rsidRDefault="00A2292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364583D7" w14:textId="77777777" w:rsidTr="003C545B">
      <w:trPr>
        <w:trHeight w:val="978"/>
      </w:trPr>
      <w:tc>
        <w:tcPr>
          <w:tcW w:w="10035" w:type="dxa"/>
          <w:tcBorders>
            <w:top w:val="nil"/>
            <w:left w:val="nil"/>
            <w:bottom w:val="single" w:sz="24" w:space="0" w:color="2681F0"/>
            <w:right w:val="nil"/>
          </w:tcBorders>
        </w:tcPr>
        <w:p w14:paraId="6FD300A8" w14:textId="21167051" w:rsidR="00D077E9" w:rsidRPr="003C545B" w:rsidRDefault="00D077E9" w:rsidP="00370673">
          <w:pPr>
            <w:pStyle w:val="Encabezado"/>
            <w:spacing w:before="60"/>
            <w:rPr>
              <w:rFonts w:ascii="Poppins" w:hAnsi="Poppins" w:cs="Poppins"/>
              <w:noProof/>
              <w:color w:val="2681F0"/>
              <w:sz w:val="20"/>
              <w:szCs w:val="16"/>
            </w:rPr>
          </w:pPr>
        </w:p>
        <w:p w14:paraId="0D5FFBA4" w14:textId="5CDD993F" w:rsidR="00370673" w:rsidRPr="000C4A6A" w:rsidRDefault="007E73D2" w:rsidP="000C4A6A">
          <w:pPr>
            <w:spacing w:before="60"/>
            <w:rPr>
              <w:rFonts w:ascii="Poppins" w:hAnsi="Poppins" w:cs="Poppins"/>
              <w:color w:val="34ABA2" w:themeColor="accent6"/>
              <w:sz w:val="20"/>
              <w:szCs w:val="16"/>
            </w:rPr>
          </w:pPr>
          <w:r w:rsidRPr="007E73D2">
            <w:rPr>
              <w:rFonts w:ascii="Poppins" w:hAnsi="Poppins" w:cs="Poppins"/>
              <w:color w:val="34ABA2" w:themeColor="accent6"/>
              <w:sz w:val="20"/>
              <w:szCs w:val="16"/>
            </w:rPr>
            <w:t>ACTIVIDAD 4.</w:t>
          </w:r>
          <w:r w:rsidR="00E52645">
            <w:rPr>
              <w:rFonts w:ascii="Poppins" w:hAnsi="Poppins" w:cs="Poppins"/>
              <w:color w:val="34ABA2" w:themeColor="accent6"/>
              <w:sz w:val="20"/>
              <w:szCs w:val="16"/>
            </w:rPr>
            <w:t>5</w:t>
          </w:r>
          <w:r w:rsidRPr="007E73D2">
            <w:rPr>
              <w:rFonts w:ascii="Poppins" w:hAnsi="Poppins" w:cs="Poppins"/>
              <w:color w:val="34ABA2" w:themeColor="accent6"/>
              <w:sz w:val="20"/>
              <w:szCs w:val="16"/>
            </w:rPr>
            <w:t xml:space="preserve">: </w:t>
          </w:r>
          <w:r w:rsidR="00E52645">
            <w:rPr>
              <w:rFonts w:ascii="Poppins" w:hAnsi="Poppins" w:cs="Poppins"/>
              <w:color w:val="34ABA2" w:themeColor="accent6"/>
              <w:sz w:val="20"/>
              <w:szCs w:val="16"/>
            </w:rPr>
            <w:t xml:space="preserve">SUBNETING CON CLASE                                                                           </w:t>
          </w:r>
          <w:r w:rsidR="00BE5625">
            <w:rPr>
              <w:rFonts w:ascii="Poppins" w:hAnsi="Poppins" w:cs="Poppins"/>
              <w:color w:val="34ABA2" w:themeColor="accent6"/>
              <w:sz w:val="20"/>
              <w:szCs w:val="16"/>
            </w:rPr>
            <w:t>ADMINISTRACIÓN DE REDES</w:t>
          </w:r>
        </w:p>
      </w:tc>
    </w:tr>
  </w:tbl>
  <w:p w14:paraId="23DFB0F7" w14:textId="77777777"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B7C76"/>
    <w:multiLevelType w:val="hybridMultilevel"/>
    <w:tmpl w:val="117C0A5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1437D8"/>
    <w:multiLevelType w:val="hybridMultilevel"/>
    <w:tmpl w:val="BB321D68"/>
    <w:lvl w:ilvl="0" w:tplc="92AC5DD0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3CC5BDA"/>
    <w:multiLevelType w:val="hybridMultilevel"/>
    <w:tmpl w:val="E5B6F454"/>
    <w:lvl w:ilvl="0" w:tplc="FB046746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7C2116"/>
    <w:multiLevelType w:val="hybridMultilevel"/>
    <w:tmpl w:val="3774B268"/>
    <w:lvl w:ilvl="0" w:tplc="AB14CCC4">
      <w:start w:val="1"/>
      <w:numFmt w:val="lowerLetter"/>
      <w:lvlText w:val="%1)"/>
      <w:lvlJc w:val="left"/>
      <w:pPr>
        <w:ind w:left="144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C9139A4"/>
    <w:multiLevelType w:val="hybridMultilevel"/>
    <w:tmpl w:val="10B2E05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DDF5102"/>
    <w:multiLevelType w:val="hybridMultilevel"/>
    <w:tmpl w:val="0F129570"/>
    <w:lvl w:ilvl="0" w:tplc="89F2720E">
      <w:start w:val="16"/>
      <w:numFmt w:val="bullet"/>
      <w:lvlText w:val="-"/>
      <w:lvlJc w:val="left"/>
      <w:pPr>
        <w:ind w:left="1080" w:hanging="360"/>
      </w:pPr>
      <w:rPr>
        <w:rFonts w:ascii="Segoe UI" w:eastAsiaTheme="minorEastAsia" w:hAnsi="Segoe UI" w:cs="Segoe U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FFE3151"/>
    <w:multiLevelType w:val="hybridMultilevel"/>
    <w:tmpl w:val="40A66A6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21844AB"/>
    <w:multiLevelType w:val="hybridMultilevel"/>
    <w:tmpl w:val="595CAE58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8C64E4"/>
    <w:multiLevelType w:val="hybridMultilevel"/>
    <w:tmpl w:val="7754335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53D01A9"/>
    <w:multiLevelType w:val="hybridMultilevel"/>
    <w:tmpl w:val="49327F7C"/>
    <w:lvl w:ilvl="0" w:tplc="43187246">
      <w:start w:val="10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B94B13"/>
    <w:multiLevelType w:val="hybridMultilevel"/>
    <w:tmpl w:val="DAD243B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A31015B"/>
    <w:multiLevelType w:val="hybridMultilevel"/>
    <w:tmpl w:val="836A127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EF54246"/>
    <w:multiLevelType w:val="hybridMultilevel"/>
    <w:tmpl w:val="D164779C"/>
    <w:lvl w:ilvl="0" w:tplc="D5A2402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0CD18D8"/>
    <w:multiLevelType w:val="hybridMultilevel"/>
    <w:tmpl w:val="0AD6F892"/>
    <w:lvl w:ilvl="0" w:tplc="C2F239F4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AA81EDE"/>
    <w:multiLevelType w:val="hybridMultilevel"/>
    <w:tmpl w:val="D1A4044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D052652"/>
    <w:multiLevelType w:val="hybridMultilevel"/>
    <w:tmpl w:val="4AD2DC46"/>
    <w:lvl w:ilvl="0" w:tplc="2D20ADF6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DE259E8"/>
    <w:multiLevelType w:val="hybridMultilevel"/>
    <w:tmpl w:val="BAA01FC2"/>
    <w:lvl w:ilvl="0" w:tplc="D49AA7F4">
      <w:start w:val="16"/>
      <w:numFmt w:val="bullet"/>
      <w:lvlText w:val="-"/>
      <w:lvlJc w:val="left"/>
      <w:pPr>
        <w:ind w:left="1080" w:hanging="360"/>
      </w:pPr>
      <w:rPr>
        <w:rFonts w:ascii="Segoe UI" w:eastAsiaTheme="minorEastAsia" w:hAnsi="Segoe UI" w:cs="Segoe U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1842E1A"/>
    <w:multiLevelType w:val="hybridMultilevel"/>
    <w:tmpl w:val="A32EA1FC"/>
    <w:lvl w:ilvl="0" w:tplc="A384A0EA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2004E83"/>
    <w:multiLevelType w:val="multilevel"/>
    <w:tmpl w:val="7FB48F2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>
      <w:numFmt w:val="decimal"/>
      <w:isLgl/>
      <w:lvlText w:val="%1.%2."/>
      <w:lvlJc w:val="left"/>
      <w:pPr>
        <w:ind w:left="1440" w:hanging="720"/>
      </w:pPr>
      <w:rPr>
        <w:rFonts w:asciiTheme="minorHAnsi" w:hAnsiTheme="minorHAnsi" w:hint="default"/>
        <w:b w:val="0"/>
        <w:color w:val="082A75" w:themeColor="text2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asciiTheme="minorHAnsi" w:hAnsiTheme="minorHAnsi" w:hint="default"/>
        <w:b w:val="0"/>
        <w:color w:val="082A75" w:themeColor="text2"/>
      </w:rPr>
    </w:lvl>
    <w:lvl w:ilvl="3">
      <w:start w:val="1"/>
      <w:numFmt w:val="decimal"/>
      <w:isLgl/>
      <w:lvlText w:val="%1.%2.%3.%4."/>
      <w:lvlJc w:val="left"/>
      <w:pPr>
        <w:ind w:left="2160" w:hanging="1440"/>
      </w:pPr>
      <w:rPr>
        <w:rFonts w:asciiTheme="minorHAnsi" w:hAnsiTheme="minorHAnsi" w:hint="default"/>
        <w:b w:val="0"/>
        <w:color w:val="082A75" w:themeColor="text2"/>
      </w:rPr>
    </w:lvl>
    <w:lvl w:ilvl="4">
      <w:start w:val="1"/>
      <w:numFmt w:val="decimal"/>
      <w:isLgl/>
      <w:lvlText w:val="%1.%2.%3.%4.%5."/>
      <w:lvlJc w:val="left"/>
      <w:pPr>
        <w:ind w:left="2520" w:hanging="1800"/>
      </w:pPr>
      <w:rPr>
        <w:rFonts w:asciiTheme="minorHAnsi" w:hAnsiTheme="minorHAnsi" w:hint="default"/>
        <w:b w:val="0"/>
        <w:color w:val="082A75" w:themeColor="text2"/>
      </w:rPr>
    </w:lvl>
    <w:lvl w:ilvl="5">
      <w:start w:val="1"/>
      <w:numFmt w:val="decimal"/>
      <w:isLgl/>
      <w:lvlText w:val="%1.%2.%3.%4.%5.%6."/>
      <w:lvlJc w:val="left"/>
      <w:pPr>
        <w:ind w:left="2880" w:hanging="2160"/>
      </w:pPr>
      <w:rPr>
        <w:rFonts w:asciiTheme="minorHAnsi" w:hAnsiTheme="minorHAnsi" w:hint="default"/>
        <w:b w:val="0"/>
        <w:color w:val="082A75" w:themeColor="text2"/>
      </w:rPr>
    </w:lvl>
    <w:lvl w:ilvl="6">
      <w:start w:val="1"/>
      <w:numFmt w:val="decimal"/>
      <w:isLgl/>
      <w:lvlText w:val="%1.%2.%3.%4.%5.%6.%7."/>
      <w:lvlJc w:val="left"/>
      <w:pPr>
        <w:ind w:left="2880" w:hanging="2160"/>
      </w:pPr>
      <w:rPr>
        <w:rFonts w:asciiTheme="minorHAnsi" w:hAnsiTheme="minorHAnsi" w:hint="default"/>
        <w:b w:val="0"/>
        <w:color w:val="082A75" w:themeColor="text2"/>
      </w:rPr>
    </w:lvl>
    <w:lvl w:ilvl="7">
      <w:start w:val="1"/>
      <w:numFmt w:val="decimal"/>
      <w:isLgl/>
      <w:lvlText w:val="%1.%2.%3.%4.%5.%6.%7.%8."/>
      <w:lvlJc w:val="left"/>
      <w:pPr>
        <w:ind w:left="3240" w:hanging="2520"/>
      </w:pPr>
      <w:rPr>
        <w:rFonts w:asciiTheme="minorHAnsi" w:hAnsiTheme="minorHAnsi" w:hint="default"/>
        <w:b w:val="0"/>
        <w:color w:val="082A75" w:themeColor="text2"/>
      </w:rPr>
    </w:lvl>
    <w:lvl w:ilvl="8">
      <w:start w:val="1"/>
      <w:numFmt w:val="decimal"/>
      <w:isLgl/>
      <w:lvlText w:val="%1.%2.%3.%4.%5.%6.%7.%8.%9."/>
      <w:lvlJc w:val="left"/>
      <w:pPr>
        <w:ind w:left="3600" w:hanging="2880"/>
      </w:pPr>
      <w:rPr>
        <w:rFonts w:asciiTheme="minorHAnsi" w:hAnsiTheme="minorHAnsi" w:hint="default"/>
        <w:b w:val="0"/>
        <w:color w:val="082A75" w:themeColor="text2"/>
      </w:rPr>
    </w:lvl>
  </w:abstractNum>
  <w:abstractNum w:abstractNumId="19" w15:restartNumberingAfterBreak="0">
    <w:nsid w:val="42B00E17"/>
    <w:multiLevelType w:val="hybridMultilevel"/>
    <w:tmpl w:val="6A26B28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5132DC1"/>
    <w:multiLevelType w:val="multilevel"/>
    <w:tmpl w:val="B6B6D1F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1" w15:restartNumberingAfterBreak="0">
    <w:nsid w:val="5655300B"/>
    <w:multiLevelType w:val="hybridMultilevel"/>
    <w:tmpl w:val="D1880440"/>
    <w:lvl w:ilvl="0" w:tplc="E8FCB30E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111FF6"/>
    <w:multiLevelType w:val="hybridMultilevel"/>
    <w:tmpl w:val="A8A2BB9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C6315F0"/>
    <w:multiLevelType w:val="hybridMultilevel"/>
    <w:tmpl w:val="7F1CFCCC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8F8437F"/>
    <w:multiLevelType w:val="hybridMultilevel"/>
    <w:tmpl w:val="9BD484EA"/>
    <w:lvl w:ilvl="0" w:tplc="AD260A4C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9A23333"/>
    <w:multiLevelType w:val="hybridMultilevel"/>
    <w:tmpl w:val="14320B88"/>
    <w:lvl w:ilvl="0" w:tplc="FD1A75DC">
      <w:start w:val="1"/>
      <w:numFmt w:val="lowerLetter"/>
      <w:lvlText w:val="%1."/>
      <w:lvlJc w:val="left"/>
      <w:pPr>
        <w:ind w:left="144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9E8453A"/>
    <w:multiLevelType w:val="hybridMultilevel"/>
    <w:tmpl w:val="26C4A918"/>
    <w:lvl w:ilvl="0" w:tplc="D8A01D22">
      <w:start w:val="1"/>
      <w:numFmt w:val="lowerLetter"/>
      <w:lvlText w:val="%1."/>
      <w:lvlJc w:val="left"/>
      <w:pPr>
        <w:ind w:left="144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A0932FC"/>
    <w:multiLevelType w:val="hybridMultilevel"/>
    <w:tmpl w:val="4FA62D12"/>
    <w:lvl w:ilvl="0" w:tplc="8DE629CA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E625008"/>
    <w:multiLevelType w:val="hybridMultilevel"/>
    <w:tmpl w:val="0C5C63AE"/>
    <w:lvl w:ilvl="0" w:tplc="5B927DD0">
      <w:numFmt w:val="bullet"/>
      <w:lvlText w:val="-"/>
      <w:lvlJc w:val="left"/>
      <w:pPr>
        <w:ind w:left="1080" w:hanging="360"/>
      </w:pPr>
      <w:rPr>
        <w:rFonts w:ascii="Bahnschrift" w:eastAsiaTheme="minorEastAsia" w:hAnsi="Bahnschrift" w:cstheme="minorBidi" w:hint="default"/>
      </w:rPr>
    </w:lvl>
    <w:lvl w:ilvl="1" w:tplc="6344BEA6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  <w:b/>
        <w:bCs w:val="0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8"/>
  </w:num>
  <w:num w:numId="3">
    <w:abstractNumId w:val="15"/>
  </w:num>
  <w:num w:numId="4">
    <w:abstractNumId w:val="13"/>
  </w:num>
  <w:num w:numId="5">
    <w:abstractNumId w:val="18"/>
  </w:num>
  <w:num w:numId="6">
    <w:abstractNumId w:val="24"/>
  </w:num>
  <w:num w:numId="7">
    <w:abstractNumId w:val="2"/>
  </w:num>
  <w:num w:numId="8">
    <w:abstractNumId w:val="27"/>
  </w:num>
  <w:num w:numId="9">
    <w:abstractNumId w:val="1"/>
  </w:num>
  <w:num w:numId="10">
    <w:abstractNumId w:val="5"/>
  </w:num>
  <w:num w:numId="11">
    <w:abstractNumId w:val="16"/>
  </w:num>
  <w:num w:numId="12">
    <w:abstractNumId w:val="21"/>
  </w:num>
  <w:num w:numId="13">
    <w:abstractNumId w:val="7"/>
  </w:num>
  <w:num w:numId="14">
    <w:abstractNumId w:val="25"/>
  </w:num>
  <w:num w:numId="15">
    <w:abstractNumId w:val="26"/>
  </w:num>
  <w:num w:numId="16">
    <w:abstractNumId w:val="9"/>
  </w:num>
  <w:num w:numId="17">
    <w:abstractNumId w:val="12"/>
  </w:num>
  <w:num w:numId="18">
    <w:abstractNumId w:val="6"/>
  </w:num>
  <w:num w:numId="19">
    <w:abstractNumId w:val="22"/>
  </w:num>
  <w:num w:numId="20">
    <w:abstractNumId w:val="11"/>
  </w:num>
  <w:num w:numId="21">
    <w:abstractNumId w:val="4"/>
  </w:num>
  <w:num w:numId="22">
    <w:abstractNumId w:val="0"/>
  </w:num>
  <w:num w:numId="23">
    <w:abstractNumId w:val="10"/>
  </w:num>
  <w:num w:numId="24">
    <w:abstractNumId w:val="8"/>
  </w:num>
  <w:num w:numId="25">
    <w:abstractNumId w:val="23"/>
  </w:num>
  <w:num w:numId="26">
    <w:abstractNumId w:val="14"/>
  </w:num>
  <w:num w:numId="27">
    <w:abstractNumId w:val="19"/>
  </w:num>
  <w:num w:numId="28">
    <w:abstractNumId w:val="17"/>
  </w:num>
  <w:num w:numId="29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4097">
      <o:colormru v:ext="edit" colors="#fcfcfe,white,#ecf4fe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673"/>
    <w:rsid w:val="000004CA"/>
    <w:rsid w:val="000044AF"/>
    <w:rsid w:val="000046B9"/>
    <w:rsid w:val="00004FD7"/>
    <w:rsid w:val="00005A47"/>
    <w:rsid w:val="00006122"/>
    <w:rsid w:val="00011891"/>
    <w:rsid w:val="000132EB"/>
    <w:rsid w:val="0001561F"/>
    <w:rsid w:val="00017EAE"/>
    <w:rsid w:val="00021E6D"/>
    <w:rsid w:val="0002482E"/>
    <w:rsid w:val="0002609C"/>
    <w:rsid w:val="000277FF"/>
    <w:rsid w:val="00027D0A"/>
    <w:rsid w:val="00030F59"/>
    <w:rsid w:val="0003588D"/>
    <w:rsid w:val="000366F4"/>
    <w:rsid w:val="00036DE8"/>
    <w:rsid w:val="00041B71"/>
    <w:rsid w:val="00041E66"/>
    <w:rsid w:val="00043A72"/>
    <w:rsid w:val="00044D7F"/>
    <w:rsid w:val="00045A1A"/>
    <w:rsid w:val="000464C4"/>
    <w:rsid w:val="00047AF3"/>
    <w:rsid w:val="00050324"/>
    <w:rsid w:val="000518CE"/>
    <w:rsid w:val="00053E14"/>
    <w:rsid w:val="000543B6"/>
    <w:rsid w:val="00061F2F"/>
    <w:rsid w:val="00067046"/>
    <w:rsid w:val="00073E22"/>
    <w:rsid w:val="000747A0"/>
    <w:rsid w:val="000757CB"/>
    <w:rsid w:val="0007650E"/>
    <w:rsid w:val="00081BF6"/>
    <w:rsid w:val="00082817"/>
    <w:rsid w:val="000903CE"/>
    <w:rsid w:val="00093E29"/>
    <w:rsid w:val="0009721A"/>
    <w:rsid w:val="000A0150"/>
    <w:rsid w:val="000A0A92"/>
    <w:rsid w:val="000A66C0"/>
    <w:rsid w:val="000A7832"/>
    <w:rsid w:val="000B447D"/>
    <w:rsid w:val="000B4C7A"/>
    <w:rsid w:val="000C07A4"/>
    <w:rsid w:val="000C131E"/>
    <w:rsid w:val="000C296E"/>
    <w:rsid w:val="000C36B2"/>
    <w:rsid w:val="000C4A6A"/>
    <w:rsid w:val="000C6D20"/>
    <w:rsid w:val="000C7C28"/>
    <w:rsid w:val="000D0EA7"/>
    <w:rsid w:val="000D1BF6"/>
    <w:rsid w:val="000D2612"/>
    <w:rsid w:val="000D38C7"/>
    <w:rsid w:val="000D4184"/>
    <w:rsid w:val="000D6E1C"/>
    <w:rsid w:val="000E0D1D"/>
    <w:rsid w:val="000E0FCB"/>
    <w:rsid w:val="000E2218"/>
    <w:rsid w:val="000E4D72"/>
    <w:rsid w:val="000E4EE3"/>
    <w:rsid w:val="000E63C9"/>
    <w:rsid w:val="000E67DC"/>
    <w:rsid w:val="000E6CF8"/>
    <w:rsid w:val="000F09D1"/>
    <w:rsid w:val="000F1E9E"/>
    <w:rsid w:val="000F38B9"/>
    <w:rsid w:val="000F40CD"/>
    <w:rsid w:val="000F597C"/>
    <w:rsid w:val="000F5D76"/>
    <w:rsid w:val="000F7062"/>
    <w:rsid w:val="000F72CE"/>
    <w:rsid w:val="001009DF"/>
    <w:rsid w:val="0010183B"/>
    <w:rsid w:val="00101D93"/>
    <w:rsid w:val="00101FE6"/>
    <w:rsid w:val="00102537"/>
    <w:rsid w:val="00102B77"/>
    <w:rsid w:val="00102E84"/>
    <w:rsid w:val="00104419"/>
    <w:rsid w:val="00110A11"/>
    <w:rsid w:val="0011169D"/>
    <w:rsid w:val="0011339C"/>
    <w:rsid w:val="001168D0"/>
    <w:rsid w:val="00121D2A"/>
    <w:rsid w:val="00122B3E"/>
    <w:rsid w:val="00124324"/>
    <w:rsid w:val="00124B88"/>
    <w:rsid w:val="00130E9D"/>
    <w:rsid w:val="00132A43"/>
    <w:rsid w:val="001358E9"/>
    <w:rsid w:val="001478DF"/>
    <w:rsid w:val="00147FCF"/>
    <w:rsid w:val="00150A6D"/>
    <w:rsid w:val="001529B7"/>
    <w:rsid w:val="00152FFB"/>
    <w:rsid w:val="00154888"/>
    <w:rsid w:val="00171B1A"/>
    <w:rsid w:val="00172525"/>
    <w:rsid w:val="0018148E"/>
    <w:rsid w:val="00185B35"/>
    <w:rsid w:val="00187877"/>
    <w:rsid w:val="0019010F"/>
    <w:rsid w:val="00193657"/>
    <w:rsid w:val="001949CA"/>
    <w:rsid w:val="0019621A"/>
    <w:rsid w:val="00196A7E"/>
    <w:rsid w:val="001A3C86"/>
    <w:rsid w:val="001A4095"/>
    <w:rsid w:val="001B1ABB"/>
    <w:rsid w:val="001B297D"/>
    <w:rsid w:val="001C0862"/>
    <w:rsid w:val="001C50FC"/>
    <w:rsid w:val="001C6500"/>
    <w:rsid w:val="001D2D39"/>
    <w:rsid w:val="001D63B7"/>
    <w:rsid w:val="001D643F"/>
    <w:rsid w:val="001D7815"/>
    <w:rsid w:val="001E1AD7"/>
    <w:rsid w:val="001F2BC8"/>
    <w:rsid w:val="001F54BA"/>
    <w:rsid w:val="001F5F6B"/>
    <w:rsid w:val="001F7147"/>
    <w:rsid w:val="00200DFB"/>
    <w:rsid w:val="00201855"/>
    <w:rsid w:val="0020257A"/>
    <w:rsid w:val="002042B6"/>
    <w:rsid w:val="0020515A"/>
    <w:rsid w:val="0020577B"/>
    <w:rsid w:val="00207573"/>
    <w:rsid w:val="002100E0"/>
    <w:rsid w:val="002109F8"/>
    <w:rsid w:val="0021582F"/>
    <w:rsid w:val="00216FA4"/>
    <w:rsid w:val="0021702B"/>
    <w:rsid w:val="002227DF"/>
    <w:rsid w:val="00224617"/>
    <w:rsid w:val="00224C12"/>
    <w:rsid w:val="002254EC"/>
    <w:rsid w:val="00227470"/>
    <w:rsid w:val="00231152"/>
    <w:rsid w:val="00232ACD"/>
    <w:rsid w:val="00241F99"/>
    <w:rsid w:val="00242048"/>
    <w:rsid w:val="002422DB"/>
    <w:rsid w:val="002438CF"/>
    <w:rsid w:val="00243EBC"/>
    <w:rsid w:val="00245EE2"/>
    <w:rsid w:val="00246A35"/>
    <w:rsid w:val="002471C4"/>
    <w:rsid w:val="00251152"/>
    <w:rsid w:val="00255741"/>
    <w:rsid w:val="00257EF3"/>
    <w:rsid w:val="00260603"/>
    <w:rsid w:val="00260A81"/>
    <w:rsid w:val="00266303"/>
    <w:rsid w:val="00267B70"/>
    <w:rsid w:val="002700A8"/>
    <w:rsid w:val="0027037A"/>
    <w:rsid w:val="0027073D"/>
    <w:rsid w:val="00271D81"/>
    <w:rsid w:val="0027232F"/>
    <w:rsid w:val="002759C4"/>
    <w:rsid w:val="002777D5"/>
    <w:rsid w:val="00280FE4"/>
    <w:rsid w:val="002821E2"/>
    <w:rsid w:val="00282390"/>
    <w:rsid w:val="00284348"/>
    <w:rsid w:val="00286B8B"/>
    <w:rsid w:val="00290F8F"/>
    <w:rsid w:val="00294731"/>
    <w:rsid w:val="002A1580"/>
    <w:rsid w:val="002A36EB"/>
    <w:rsid w:val="002A4922"/>
    <w:rsid w:val="002A4D68"/>
    <w:rsid w:val="002A752B"/>
    <w:rsid w:val="002A7C2A"/>
    <w:rsid w:val="002B059D"/>
    <w:rsid w:val="002B075C"/>
    <w:rsid w:val="002B40E2"/>
    <w:rsid w:val="002B589C"/>
    <w:rsid w:val="002B618C"/>
    <w:rsid w:val="002B7446"/>
    <w:rsid w:val="002C1DFD"/>
    <w:rsid w:val="002C4615"/>
    <w:rsid w:val="002C76BC"/>
    <w:rsid w:val="002D2507"/>
    <w:rsid w:val="002D4714"/>
    <w:rsid w:val="002D560C"/>
    <w:rsid w:val="002E0066"/>
    <w:rsid w:val="002E3C29"/>
    <w:rsid w:val="002E45B3"/>
    <w:rsid w:val="002E6275"/>
    <w:rsid w:val="002E7400"/>
    <w:rsid w:val="002F063F"/>
    <w:rsid w:val="002F1235"/>
    <w:rsid w:val="002F2347"/>
    <w:rsid w:val="002F51F5"/>
    <w:rsid w:val="002F5266"/>
    <w:rsid w:val="002F6DBD"/>
    <w:rsid w:val="00303345"/>
    <w:rsid w:val="00304047"/>
    <w:rsid w:val="0030455F"/>
    <w:rsid w:val="0030459D"/>
    <w:rsid w:val="00307775"/>
    <w:rsid w:val="00307D5F"/>
    <w:rsid w:val="00311911"/>
    <w:rsid w:val="00312137"/>
    <w:rsid w:val="00317721"/>
    <w:rsid w:val="00320E93"/>
    <w:rsid w:val="00320F0D"/>
    <w:rsid w:val="0032449C"/>
    <w:rsid w:val="00326A46"/>
    <w:rsid w:val="00330359"/>
    <w:rsid w:val="00330F52"/>
    <w:rsid w:val="00331E4C"/>
    <w:rsid w:val="00332115"/>
    <w:rsid w:val="00333179"/>
    <w:rsid w:val="0033762F"/>
    <w:rsid w:val="0034188F"/>
    <w:rsid w:val="00344FF0"/>
    <w:rsid w:val="0034713A"/>
    <w:rsid w:val="00350C36"/>
    <w:rsid w:val="00352D61"/>
    <w:rsid w:val="003548EC"/>
    <w:rsid w:val="00355418"/>
    <w:rsid w:val="00355DA0"/>
    <w:rsid w:val="00360494"/>
    <w:rsid w:val="00361DF5"/>
    <w:rsid w:val="00362063"/>
    <w:rsid w:val="00366C7E"/>
    <w:rsid w:val="00370673"/>
    <w:rsid w:val="00371685"/>
    <w:rsid w:val="0037346B"/>
    <w:rsid w:val="00373725"/>
    <w:rsid w:val="00374A3D"/>
    <w:rsid w:val="00381F38"/>
    <w:rsid w:val="00384DE3"/>
    <w:rsid w:val="00384EA3"/>
    <w:rsid w:val="00384FF8"/>
    <w:rsid w:val="00391006"/>
    <w:rsid w:val="00391BFF"/>
    <w:rsid w:val="003925AC"/>
    <w:rsid w:val="00394BB1"/>
    <w:rsid w:val="0039513F"/>
    <w:rsid w:val="00396D73"/>
    <w:rsid w:val="003A080A"/>
    <w:rsid w:val="003A2BE1"/>
    <w:rsid w:val="003A39A1"/>
    <w:rsid w:val="003A50BA"/>
    <w:rsid w:val="003B2EBD"/>
    <w:rsid w:val="003B3161"/>
    <w:rsid w:val="003B41A4"/>
    <w:rsid w:val="003B62EC"/>
    <w:rsid w:val="003C2191"/>
    <w:rsid w:val="003C2E87"/>
    <w:rsid w:val="003C2FD4"/>
    <w:rsid w:val="003C47FA"/>
    <w:rsid w:val="003C545B"/>
    <w:rsid w:val="003C55A7"/>
    <w:rsid w:val="003C647A"/>
    <w:rsid w:val="003D3863"/>
    <w:rsid w:val="003D5691"/>
    <w:rsid w:val="003D6E99"/>
    <w:rsid w:val="003E0890"/>
    <w:rsid w:val="003E3426"/>
    <w:rsid w:val="003E7475"/>
    <w:rsid w:val="003E787D"/>
    <w:rsid w:val="003F1321"/>
    <w:rsid w:val="003F4299"/>
    <w:rsid w:val="00400887"/>
    <w:rsid w:val="00402CB6"/>
    <w:rsid w:val="00402D6D"/>
    <w:rsid w:val="00405980"/>
    <w:rsid w:val="004110DE"/>
    <w:rsid w:val="00411D29"/>
    <w:rsid w:val="004164C9"/>
    <w:rsid w:val="00417C1E"/>
    <w:rsid w:val="00423F3C"/>
    <w:rsid w:val="00425ED4"/>
    <w:rsid w:val="004273BF"/>
    <w:rsid w:val="0042750D"/>
    <w:rsid w:val="00427878"/>
    <w:rsid w:val="0043157B"/>
    <w:rsid w:val="0043396B"/>
    <w:rsid w:val="00435784"/>
    <w:rsid w:val="004378D5"/>
    <w:rsid w:val="0044085A"/>
    <w:rsid w:val="00442CA4"/>
    <w:rsid w:val="00445C9D"/>
    <w:rsid w:val="00447CB1"/>
    <w:rsid w:val="00455B2F"/>
    <w:rsid w:val="00457083"/>
    <w:rsid w:val="00460955"/>
    <w:rsid w:val="004618A6"/>
    <w:rsid w:val="00462762"/>
    <w:rsid w:val="00462B18"/>
    <w:rsid w:val="00464D5F"/>
    <w:rsid w:val="004655EE"/>
    <w:rsid w:val="0046765A"/>
    <w:rsid w:val="00470901"/>
    <w:rsid w:val="00471049"/>
    <w:rsid w:val="00471776"/>
    <w:rsid w:val="00472C0B"/>
    <w:rsid w:val="00480D34"/>
    <w:rsid w:val="00485219"/>
    <w:rsid w:val="00492165"/>
    <w:rsid w:val="00497510"/>
    <w:rsid w:val="004A2EB5"/>
    <w:rsid w:val="004A4766"/>
    <w:rsid w:val="004A66CC"/>
    <w:rsid w:val="004A779D"/>
    <w:rsid w:val="004A7B61"/>
    <w:rsid w:val="004B21A5"/>
    <w:rsid w:val="004B4C69"/>
    <w:rsid w:val="004B57FB"/>
    <w:rsid w:val="004C4EF6"/>
    <w:rsid w:val="004C5839"/>
    <w:rsid w:val="004C657B"/>
    <w:rsid w:val="004C7CD5"/>
    <w:rsid w:val="004D141E"/>
    <w:rsid w:val="004D2193"/>
    <w:rsid w:val="004D21AD"/>
    <w:rsid w:val="004D5A29"/>
    <w:rsid w:val="004D74BE"/>
    <w:rsid w:val="004D7827"/>
    <w:rsid w:val="004E5FEE"/>
    <w:rsid w:val="004F3D6F"/>
    <w:rsid w:val="004F54F4"/>
    <w:rsid w:val="004F68AB"/>
    <w:rsid w:val="004F72EB"/>
    <w:rsid w:val="004F772D"/>
    <w:rsid w:val="004F7C29"/>
    <w:rsid w:val="005001F4"/>
    <w:rsid w:val="00500B4B"/>
    <w:rsid w:val="00502066"/>
    <w:rsid w:val="005037F0"/>
    <w:rsid w:val="005065A0"/>
    <w:rsid w:val="0051001F"/>
    <w:rsid w:val="00510F9E"/>
    <w:rsid w:val="00516A86"/>
    <w:rsid w:val="00516F36"/>
    <w:rsid w:val="005260F0"/>
    <w:rsid w:val="0052712F"/>
    <w:rsid w:val="005275F6"/>
    <w:rsid w:val="00530175"/>
    <w:rsid w:val="00537B53"/>
    <w:rsid w:val="005416AE"/>
    <w:rsid w:val="005442CE"/>
    <w:rsid w:val="00545065"/>
    <w:rsid w:val="0054560C"/>
    <w:rsid w:val="00547B37"/>
    <w:rsid w:val="00556794"/>
    <w:rsid w:val="005574F9"/>
    <w:rsid w:val="00560346"/>
    <w:rsid w:val="00560409"/>
    <w:rsid w:val="005609BA"/>
    <w:rsid w:val="0056323E"/>
    <w:rsid w:val="00564BD6"/>
    <w:rsid w:val="005679CB"/>
    <w:rsid w:val="00572102"/>
    <w:rsid w:val="00574920"/>
    <w:rsid w:val="0057729A"/>
    <w:rsid w:val="005776F5"/>
    <w:rsid w:val="0057788A"/>
    <w:rsid w:val="0058487D"/>
    <w:rsid w:val="00585A46"/>
    <w:rsid w:val="00586000"/>
    <w:rsid w:val="00587FBC"/>
    <w:rsid w:val="005924D7"/>
    <w:rsid w:val="00595B01"/>
    <w:rsid w:val="00596BAC"/>
    <w:rsid w:val="005A4148"/>
    <w:rsid w:val="005B4B07"/>
    <w:rsid w:val="005C3B74"/>
    <w:rsid w:val="005C699F"/>
    <w:rsid w:val="005C7A74"/>
    <w:rsid w:val="005D1856"/>
    <w:rsid w:val="005D5EF7"/>
    <w:rsid w:val="005E2A09"/>
    <w:rsid w:val="005E6107"/>
    <w:rsid w:val="005F1937"/>
    <w:rsid w:val="005F1BB0"/>
    <w:rsid w:val="00601E2E"/>
    <w:rsid w:val="006041D7"/>
    <w:rsid w:val="0060629F"/>
    <w:rsid w:val="00606B91"/>
    <w:rsid w:val="00606FB2"/>
    <w:rsid w:val="00607140"/>
    <w:rsid w:val="00611A7C"/>
    <w:rsid w:val="00612C4C"/>
    <w:rsid w:val="00614CED"/>
    <w:rsid w:val="00617B85"/>
    <w:rsid w:val="00620FEC"/>
    <w:rsid w:val="00622320"/>
    <w:rsid w:val="0062471D"/>
    <w:rsid w:val="00626E96"/>
    <w:rsid w:val="00627870"/>
    <w:rsid w:val="006309A0"/>
    <w:rsid w:val="00632F61"/>
    <w:rsid w:val="00634B87"/>
    <w:rsid w:val="00636B36"/>
    <w:rsid w:val="006409F9"/>
    <w:rsid w:val="00640ABC"/>
    <w:rsid w:val="00645E89"/>
    <w:rsid w:val="00647EA5"/>
    <w:rsid w:val="0065086F"/>
    <w:rsid w:val="00650C91"/>
    <w:rsid w:val="0065203B"/>
    <w:rsid w:val="00652D75"/>
    <w:rsid w:val="00652E16"/>
    <w:rsid w:val="00654CDF"/>
    <w:rsid w:val="0065652C"/>
    <w:rsid w:val="00656C4D"/>
    <w:rsid w:val="00661424"/>
    <w:rsid w:val="00663BBF"/>
    <w:rsid w:val="006658D0"/>
    <w:rsid w:val="00670506"/>
    <w:rsid w:val="006714DE"/>
    <w:rsid w:val="00680029"/>
    <w:rsid w:val="00680844"/>
    <w:rsid w:val="00681229"/>
    <w:rsid w:val="006829CB"/>
    <w:rsid w:val="00683F56"/>
    <w:rsid w:val="00685E16"/>
    <w:rsid w:val="00686ACF"/>
    <w:rsid w:val="006878A1"/>
    <w:rsid w:val="006924BD"/>
    <w:rsid w:val="00696F2B"/>
    <w:rsid w:val="006A4D3E"/>
    <w:rsid w:val="006A53E5"/>
    <w:rsid w:val="006B1821"/>
    <w:rsid w:val="006B2803"/>
    <w:rsid w:val="006B493B"/>
    <w:rsid w:val="006C0ACB"/>
    <w:rsid w:val="006C514E"/>
    <w:rsid w:val="006C750A"/>
    <w:rsid w:val="006D0A41"/>
    <w:rsid w:val="006D2266"/>
    <w:rsid w:val="006D35B4"/>
    <w:rsid w:val="006D5DA9"/>
    <w:rsid w:val="006D63E1"/>
    <w:rsid w:val="006D6EFC"/>
    <w:rsid w:val="006E22D1"/>
    <w:rsid w:val="006E2C1F"/>
    <w:rsid w:val="006E4D8F"/>
    <w:rsid w:val="006E5716"/>
    <w:rsid w:val="006F02C9"/>
    <w:rsid w:val="006F0FB6"/>
    <w:rsid w:val="006F3245"/>
    <w:rsid w:val="006F53BE"/>
    <w:rsid w:val="007003E4"/>
    <w:rsid w:val="00703F8A"/>
    <w:rsid w:val="00704F0E"/>
    <w:rsid w:val="00707A0F"/>
    <w:rsid w:val="0071181C"/>
    <w:rsid w:val="00712AA3"/>
    <w:rsid w:val="00712C35"/>
    <w:rsid w:val="00717EA0"/>
    <w:rsid w:val="00721F45"/>
    <w:rsid w:val="00724111"/>
    <w:rsid w:val="00725004"/>
    <w:rsid w:val="00725B32"/>
    <w:rsid w:val="0072604C"/>
    <w:rsid w:val="00727030"/>
    <w:rsid w:val="007302B3"/>
    <w:rsid w:val="00730733"/>
    <w:rsid w:val="007309A6"/>
    <w:rsid w:val="00730E3A"/>
    <w:rsid w:val="0073299E"/>
    <w:rsid w:val="00732DBB"/>
    <w:rsid w:val="00734566"/>
    <w:rsid w:val="00736194"/>
    <w:rsid w:val="00736AAF"/>
    <w:rsid w:val="00740C26"/>
    <w:rsid w:val="00741FD5"/>
    <w:rsid w:val="007441FE"/>
    <w:rsid w:val="007444D4"/>
    <w:rsid w:val="0076307C"/>
    <w:rsid w:val="007635E8"/>
    <w:rsid w:val="0076363A"/>
    <w:rsid w:val="00765B2A"/>
    <w:rsid w:val="00765C7B"/>
    <w:rsid w:val="00772EB9"/>
    <w:rsid w:val="007740B7"/>
    <w:rsid w:val="00776D2D"/>
    <w:rsid w:val="0077713B"/>
    <w:rsid w:val="00777315"/>
    <w:rsid w:val="00781727"/>
    <w:rsid w:val="00783A34"/>
    <w:rsid w:val="00786ED0"/>
    <w:rsid w:val="00790D9E"/>
    <w:rsid w:val="007937EE"/>
    <w:rsid w:val="0079449E"/>
    <w:rsid w:val="00795C68"/>
    <w:rsid w:val="007A0662"/>
    <w:rsid w:val="007A7BC4"/>
    <w:rsid w:val="007B2851"/>
    <w:rsid w:val="007B33E6"/>
    <w:rsid w:val="007B5FA8"/>
    <w:rsid w:val="007B6272"/>
    <w:rsid w:val="007B79BC"/>
    <w:rsid w:val="007B7B04"/>
    <w:rsid w:val="007C013A"/>
    <w:rsid w:val="007C051C"/>
    <w:rsid w:val="007C5768"/>
    <w:rsid w:val="007C6B52"/>
    <w:rsid w:val="007C734E"/>
    <w:rsid w:val="007D06BD"/>
    <w:rsid w:val="007D06D0"/>
    <w:rsid w:val="007D16C5"/>
    <w:rsid w:val="007D45B1"/>
    <w:rsid w:val="007D4A03"/>
    <w:rsid w:val="007D52BC"/>
    <w:rsid w:val="007D688F"/>
    <w:rsid w:val="007D79D2"/>
    <w:rsid w:val="007D7A1C"/>
    <w:rsid w:val="007E1F09"/>
    <w:rsid w:val="007E325E"/>
    <w:rsid w:val="007E3261"/>
    <w:rsid w:val="007E73D2"/>
    <w:rsid w:val="00802DBE"/>
    <w:rsid w:val="00803018"/>
    <w:rsid w:val="00803C72"/>
    <w:rsid w:val="0080565A"/>
    <w:rsid w:val="00806B57"/>
    <w:rsid w:val="0081771B"/>
    <w:rsid w:val="00817B2F"/>
    <w:rsid w:val="0082208F"/>
    <w:rsid w:val="00826768"/>
    <w:rsid w:val="00832969"/>
    <w:rsid w:val="00832C57"/>
    <w:rsid w:val="00836B12"/>
    <w:rsid w:val="00837C9A"/>
    <w:rsid w:val="008417B7"/>
    <w:rsid w:val="00843113"/>
    <w:rsid w:val="00852222"/>
    <w:rsid w:val="008528A0"/>
    <w:rsid w:val="00855732"/>
    <w:rsid w:val="00856AEC"/>
    <w:rsid w:val="00856E63"/>
    <w:rsid w:val="008611B1"/>
    <w:rsid w:val="00861D22"/>
    <w:rsid w:val="00861FB7"/>
    <w:rsid w:val="008622A7"/>
    <w:rsid w:val="00862EDF"/>
    <w:rsid w:val="00862FE4"/>
    <w:rsid w:val="0086389A"/>
    <w:rsid w:val="008666F6"/>
    <w:rsid w:val="00866951"/>
    <w:rsid w:val="00867A0D"/>
    <w:rsid w:val="00870971"/>
    <w:rsid w:val="0087265F"/>
    <w:rsid w:val="00872FF0"/>
    <w:rsid w:val="00874177"/>
    <w:rsid w:val="00875522"/>
    <w:rsid w:val="00875CCF"/>
    <w:rsid w:val="0087605E"/>
    <w:rsid w:val="00877EFC"/>
    <w:rsid w:val="00890E88"/>
    <w:rsid w:val="008941AE"/>
    <w:rsid w:val="008A1553"/>
    <w:rsid w:val="008A20EC"/>
    <w:rsid w:val="008A4229"/>
    <w:rsid w:val="008A4936"/>
    <w:rsid w:val="008A4974"/>
    <w:rsid w:val="008A4DCD"/>
    <w:rsid w:val="008A681F"/>
    <w:rsid w:val="008A6F3E"/>
    <w:rsid w:val="008B000E"/>
    <w:rsid w:val="008B1807"/>
    <w:rsid w:val="008B1974"/>
    <w:rsid w:val="008B1FEE"/>
    <w:rsid w:val="008B2871"/>
    <w:rsid w:val="008B323E"/>
    <w:rsid w:val="008B5C3D"/>
    <w:rsid w:val="008B7842"/>
    <w:rsid w:val="008C11FB"/>
    <w:rsid w:val="008C29B3"/>
    <w:rsid w:val="008C4456"/>
    <w:rsid w:val="008C4F85"/>
    <w:rsid w:val="008C5047"/>
    <w:rsid w:val="008C586C"/>
    <w:rsid w:val="008D3FAE"/>
    <w:rsid w:val="008E1952"/>
    <w:rsid w:val="008E268B"/>
    <w:rsid w:val="008E441C"/>
    <w:rsid w:val="008E5351"/>
    <w:rsid w:val="008E7637"/>
    <w:rsid w:val="008F06D7"/>
    <w:rsid w:val="008F16CC"/>
    <w:rsid w:val="008F56F9"/>
    <w:rsid w:val="008F62FC"/>
    <w:rsid w:val="008F6C57"/>
    <w:rsid w:val="008F7833"/>
    <w:rsid w:val="00903C32"/>
    <w:rsid w:val="00904FDB"/>
    <w:rsid w:val="00906B48"/>
    <w:rsid w:val="00911E9B"/>
    <w:rsid w:val="00916B16"/>
    <w:rsid w:val="009173B9"/>
    <w:rsid w:val="0092079D"/>
    <w:rsid w:val="00920F71"/>
    <w:rsid w:val="0092115A"/>
    <w:rsid w:val="00921332"/>
    <w:rsid w:val="009216AB"/>
    <w:rsid w:val="00926282"/>
    <w:rsid w:val="0093335D"/>
    <w:rsid w:val="009333C4"/>
    <w:rsid w:val="00935C22"/>
    <w:rsid w:val="0093613E"/>
    <w:rsid w:val="00937238"/>
    <w:rsid w:val="0094196F"/>
    <w:rsid w:val="00942F77"/>
    <w:rsid w:val="00943026"/>
    <w:rsid w:val="00943D08"/>
    <w:rsid w:val="00952C87"/>
    <w:rsid w:val="0095607C"/>
    <w:rsid w:val="00957B39"/>
    <w:rsid w:val="00963840"/>
    <w:rsid w:val="009640B7"/>
    <w:rsid w:val="00965C2D"/>
    <w:rsid w:val="00965CB5"/>
    <w:rsid w:val="00965ECD"/>
    <w:rsid w:val="00966B81"/>
    <w:rsid w:val="00967664"/>
    <w:rsid w:val="00973E85"/>
    <w:rsid w:val="0097512C"/>
    <w:rsid w:val="00975302"/>
    <w:rsid w:val="00975429"/>
    <w:rsid w:val="00977D91"/>
    <w:rsid w:val="00977F79"/>
    <w:rsid w:val="00980108"/>
    <w:rsid w:val="00983DE2"/>
    <w:rsid w:val="00984DEA"/>
    <w:rsid w:val="00992CB8"/>
    <w:rsid w:val="00993544"/>
    <w:rsid w:val="00995940"/>
    <w:rsid w:val="009A275F"/>
    <w:rsid w:val="009A359B"/>
    <w:rsid w:val="009B424B"/>
    <w:rsid w:val="009B63A2"/>
    <w:rsid w:val="009B67C4"/>
    <w:rsid w:val="009B6AB6"/>
    <w:rsid w:val="009B6CF9"/>
    <w:rsid w:val="009C7720"/>
    <w:rsid w:val="009D28B0"/>
    <w:rsid w:val="009D3837"/>
    <w:rsid w:val="009D56C9"/>
    <w:rsid w:val="009D6758"/>
    <w:rsid w:val="009F1366"/>
    <w:rsid w:val="009F511E"/>
    <w:rsid w:val="009F78BC"/>
    <w:rsid w:val="00A008AB"/>
    <w:rsid w:val="00A01BB1"/>
    <w:rsid w:val="00A02646"/>
    <w:rsid w:val="00A02FBA"/>
    <w:rsid w:val="00A048AA"/>
    <w:rsid w:val="00A06D32"/>
    <w:rsid w:val="00A076C3"/>
    <w:rsid w:val="00A11F60"/>
    <w:rsid w:val="00A13D40"/>
    <w:rsid w:val="00A21069"/>
    <w:rsid w:val="00A22929"/>
    <w:rsid w:val="00A23AFA"/>
    <w:rsid w:val="00A267AA"/>
    <w:rsid w:val="00A2779C"/>
    <w:rsid w:val="00A279C3"/>
    <w:rsid w:val="00A3188D"/>
    <w:rsid w:val="00A31B3E"/>
    <w:rsid w:val="00A33128"/>
    <w:rsid w:val="00A35A95"/>
    <w:rsid w:val="00A4015B"/>
    <w:rsid w:val="00A430D3"/>
    <w:rsid w:val="00A47B43"/>
    <w:rsid w:val="00A524BB"/>
    <w:rsid w:val="00A52EA1"/>
    <w:rsid w:val="00A532F3"/>
    <w:rsid w:val="00A54DD0"/>
    <w:rsid w:val="00A55FDD"/>
    <w:rsid w:val="00A6098F"/>
    <w:rsid w:val="00A60F15"/>
    <w:rsid w:val="00A62D41"/>
    <w:rsid w:val="00A630D7"/>
    <w:rsid w:val="00A66D22"/>
    <w:rsid w:val="00A672C3"/>
    <w:rsid w:val="00A8489E"/>
    <w:rsid w:val="00AA38B4"/>
    <w:rsid w:val="00AB02A7"/>
    <w:rsid w:val="00AB0D74"/>
    <w:rsid w:val="00AB1894"/>
    <w:rsid w:val="00AB2381"/>
    <w:rsid w:val="00AB2507"/>
    <w:rsid w:val="00AB50EC"/>
    <w:rsid w:val="00AB7612"/>
    <w:rsid w:val="00AC0FD2"/>
    <w:rsid w:val="00AC29F3"/>
    <w:rsid w:val="00AC3868"/>
    <w:rsid w:val="00AC5CFF"/>
    <w:rsid w:val="00AD6CA2"/>
    <w:rsid w:val="00AD6F41"/>
    <w:rsid w:val="00AE6864"/>
    <w:rsid w:val="00AE7459"/>
    <w:rsid w:val="00AF1335"/>
    <w:rsid w:val="00AF33B8"/>
    <w:rsid w:val="00B00567"/>
    <w:rsid w:val="00B01C79"/>
    <w:rsid w:val="00B07B2E"/>
    <w:rsid w:val="00B13A76"/>
    <w:rsid w:val="00B2161F"/>
    <w:rsid w:val="00B21715"/>
    <w:rsid w:val="00B22723"/>
    <w:rsid w:val="00B2277B"/>
    <w:rsid w:val="00B231E5"/>
    <w:rsid w:val="00B24772"/>
    <w:rsid w:val="00B35004"/>
    <w:rsid w:val="00B412EA"/>
    <w:rsid w:val="00B415CF"/>
    <w:rsid w:val="00B46CCB"/>
    <w:rsid w:val="00B4788D"/>
    <w:rsid w:val="00B50AB8"/>
    <w:rsid w:val="00B516EE"/>
    <w:rsid w:val="00B54B5B"/>
    <w:rsid w:val="00B5586D"/>
    <w:rsid w:val="00B55EE9"/>
    <w:rsid w:val="00B56237"/>
    <w:rsid w:val="00B56BF1"/>
    <w:rsid w:val="00B57AF8"/>
    <w:rsid w:val="00B639AB"/>
    <w:rsid w:val="00B63D28"/>
    <w:rsid w:val="00B644C7"/>
    <w:rsid w:val="00B65DE8"/>
    <w:rsid w:val="00B66FC9"/>
    <w:rsid w:val="00B6794B"/>
    <w:rsid w:val="00B74DE7"/>
    <w:rsid w:val="00B75C3B"/>
    <w:rsid w:val="00B8160D"/>
    <w:rsid w:val="00B817F6"/>
    <w:rsid w:val="00B9053F"/>
    <w:rsid w:val="00B9253B"/>
    <w:rsid w:val="00B92B14"/>
    <w:rsid w:val="00B94179"/>
    <w:rsid w:val="00B96A26"/>
    <w:rsid w:val="00B97D34"/>
    <w:rsid w:val="00BA029F"/>
    <w:rsid w:val="00BA3009"/>
    <w:rsid w:val="00BA6BD1"/>
    <w:rsid w:val="00BB1339"/>
    <w:rsid w:val="00BB1EBF"/>
    <w:rsid w:val="00BB416E"/>
    <w:rsid w:val="00BB436F"/>
    <w:rsid w:val="00BC2B69"/>
    <w:rsid w:val="00BC396C"/>
    <w:rsid w:val="00BC584F"/>
    <w:rsid w:val="00BD0625"/>
    <w:rsid w:val="00BD1292"/>
    <w:rsid w:val="00BD5ED8"/>
    <w:rsid w:val="00BE05A2"/>
    <w:rsid w:val="00BE1169"/>
    <w:rsid w:val="00BE5625"/>
    <w:rsid w:val="00BF1B1D"/>
    <w:rsid w:val="00BF2B60"/>
    <w:rsid w:val="00BF5E2B"/>
    <w:rsid w:val="00BF6B78"/>
    <w:rsid w:val="00C02B87"/>
    <w:rsid w:val="00C03733"/>
    <w:rsid w:val="00C04C2E"/>
    <w:rsid w:val="00C1239C"/>
    <w:rsid w:val="00C151DD"/>
    <w:rsid w:val="00C15C71"/>
    <w:rsid w:val="00C20C36"/>
    <w:rsid w:val="00C27703"/>
    <w:rsid w:val="00C27C7D"/>
    <w:rsid w:val="00C31DDE"/>
    <w:rsid w:val="00C4086D"/>
    <w:rsid w:val="00C5013D"/>
    <w:rsid w:val="00C54E0B"/>
    <w:rsid w:val="00C56287"/>
    <w:rsid w:val="00C575CE"/>
    <w:rsid w:val="00C60B59"/>
    <w:rsid w:val="00C60B78"/>
    <w:rsid w:val="00C62900"/>
    <w:rsid w:val="00C63386"/>
    <w:rsid w:val="00C63B01"/>
    <w:rsid w:val="00C65613"/>
    <w:rsid w:val="00C662BF"/>
    <w:rsid w:val="00C71E88"/>
    <w:rsid w:val="00C721B8"/>
    <w:rsid w:val="00C7382A"/>
    <w:rsid w:val="00C74A33"/>
    <w:rsid w:val="00C77164"/>
    <w:rsid w:val="00C77CC5"/>
    <w:rsid w:val="00C84E9B"/>
    <w:rsid w:val="00C91B41"/>
    <w:rsid w:val="00C97AF3"/>
    <w:rsid w:val="00CA0DE3"/>
    <w:rsid w:val="00CA1896"/>
    <w:rsid w:val="00CA74F5"/>
    <w:rsid w:val="00CB22BA"/>
    <w:rsid w:val="00CB5B28"/>
    <w:rsid w:val="00CC0D27"/>
    <w:rsid w:val="00CC4D15"/>
    <w:rsid w:val="00CC4E19"/>
    <w:rsid w:val="00CD1DCC"/>
    <w:rsid w:val="00CD3114"/>
    <w:rsid w:val="00CD46B1"/>
    <w:rsid w:val="00CD5F0A"/>
    <w:rsid w:val="00CD73AF"/>
    <w:rsid w:val="00CD79C8"/>
    <w:rsid w:val="00CE14FF"/>
    <w:rsid w:val="00CF295F"/>
    <w:rsid w:val="00CF5371"/>
    <w:rsid w:val="00CF7BF0"/>
    <w:rsid w:val="00D0323A"/>
    <w:rsid w:val="00D03E2D"/>
    <w:rsid w:val="00D0559F"/>
    <w:rsid w:val="00D0593A"/>
    <w:rsid w:val="00D05C0D"/>
    <w:rsid w:val="00D064B5"/>
    <w:rsid w:val="00D077E9"/>
    <w:rsid w:val="00D11FB3"/>
    <w:rsid w:val="00D13D9F"/>
    <w:rsid w:val="00D155C2"/>
    <w:rsid w:val="00D224EF"/>
    <w:rsid w:val="00D22779"/>
    <w:rsid w:val="00D22D87"/>
    <w:rsid w:val="00D2787C"/>
    <w:rsid w:val="00D27BCB"/>
    <w:rsid w:val="00D3275A"/>
    <w:rsid w:val="00D3275E"/>
    <w:rsid w:val="00D4036F"/>
    <w:rsid w:val="00D41411"/>
    <w:rsid w:val="00D424C4"/>
    <w:rsid w:val="00D42CB7"/>
    <w:rsid w:val="00D4633C"/>
    <w:rsid w:val="00D46D8E"/>
    <w:rsid w:val="00D471E4"/>
    <w:rsid w:val="00D5103A"/>
    <w:rsid w:val="00D5413D"/>
    <w:rsid w:val="00D570A9"/>
    <w:rsid w:val="00D612B0"/>
    <w:rsid w:val="00D62073"/>
    <w:rsid w:val="00D62EB5"/>
    <w:rsid w:val="00D70D02"/>
    <w:rsid w:val="00D71E3A"/>
    <w:rsid w:val="00D73968"/>
    <w:rsid w:val="00D75018"/>
    <w:rsid w:val="00D752C9"/>
    <w:rsid w:val="00D7694D"/>
    <w:rsid w:val="00D76D79"/>
    <w:rsid w:val="00D76E92"/>
    <w:rsid w:val="00D770C7"/>
    <w:rsid w:val="00D7713A"/>
    <w:rsid w:val="00D816D3"/>
    <w:rsid w:val="00D83F36"/>
    <w:rsid w:val="00D854AE"/>
    <w:rsid w:val="00D86945"/>
    <w:rsid w:val="00D90290"/>
    <w:rsid w:val="00D911A9"/>
    <w:rsid w:val="00D91390"/>
    <w:rsid w:val="00D94A20"/>
    <w:rsid w:val="00DA1D13"/>
    <w:rsid w:val="00DA5545"/>
    <w:rsid w:val="00DB186B"/>
    <w:rsid w:val="00DB5E99"/>
    <w:rsid w:val="00DB7A9F"/>
    <w:rsid w:val="00DC706A"/>
    <w:rsid w:val="00DC7465"/>
    <w:rsid w:val="00DD152F"/>
    <w:rsid w:val="00DE213F"/>
    <w:rsid w:val="00DE410B"/>
    <w:rsid w:val="00DE65AE"/>
    <w:rsid w:val="00DE7FA2"/>
    <w:rsid w:val="00DF027C"/>
    <w:rsid w:val="00DF17CF"/>
    <w:rsid w:val="00DF2815"/>
    <w:rsid w:val="00DF4934"/>
    <w:rsid w:val="00E00242"/>
    <w:rsid w:val="00E00A32"/>
    <w:rsid w:val="00E02B74"/>
    <w:rsid w:val="00E051DF"/>
    <w:rsid w:val="00E0736D"/>
    <w:rsid w:val="00E07C2A"/>
    <w:rsid w:val="00E10EA7"/>
    <w:rsid w:val="00E149C9"/>
    <w:rsid w:val="00E153E9"/>
    <w:rsid w:val="00E15B09"/>
    <w:rsid w:val="00E16BC4"/>
    <w:rsid w:val="00E22ACD"/>
    <w:rsid w:val="00E2313E"/>
    <w:rsid w:val="00E23F85"/>
    <w:rsid w:val="00E25892"/>
    <w:rsid w:val="00E25F46"/>
    <w:rsid w:val="00E336E8"/>
    <w:rsid w:val="00E364DB"/>
    <w:rsid w:val="00E36ED8"/>
    <w:rsid w:val="00E408F8"/>
    <w:rsid w:val="00E448D6"/>
    <w:rsid w:val="00E45C33"/>
    <w:rsid w:val="00E4754B"/>
    <w:rsid w:val="00E47D1F"/>
    <w:rsid w:val="00E50057"/>
    <w:rsid w:val="00E514F3"/>
    <w:rsid w:val="00E52645"/>
    <w:rsid w:val="00E543AD"/>
    <w:rsid w:val="00E54A6A"/>
    <w:rsid w:val="00E54C43"/>
    <w:rsid w:val="00E54F92"/>
    <w:rsid w:val="00E55C61"/>
    <w:rsid w:val="00E56B8D"/>
    <w:rsid w:val="00E601E5"/>
    <w:rsid w:val="00E61A64"/>
    <w:rsid w:val="00E620B0"/>
    <w:rsid w:val="00E63993"/>
    <w:rsid w:val="00E70571"/>
    <w:rsid w:val="00E74C20"/>
    <w:rsid w:val="00E81B40"/>
    <w:rsid w:val="00E843CE"/>
    <w:rsid w:val="00E856EC"/>
    <w:rsid w:val="00E8751A"/>
    <w:rsid w:val="00E91285"/>
    <w:rsid w:val="00E91FC5"/>
    <w:rsid w:val="00EA6204"/>
    <w:rsid w:val="00EA6995"/>
    <w:rsid w:val="00EA76DD"/>
    <w:rsid w:val="00EA775C"/>
    <w:rsid w:val="00EB0B03"/>
    <w:rsid w:val="00EB17FB"/>
    <w:rsid w:val="00EC0388"/>
    <w:rsid w:val="00EC0D92"/>
    <w:rsid w:val="00EC2C46"/>
    <w:rsid w:val="00EC373C"/>
    <w:rsid w:val="00EC6A2D"/>
    <w:rsid w:val="00EC763A"/>
    <w:rsid w:val="00ED18EE"/>
    <w:rsid w:val="00ED4F01"/>
    <w:rsid w:val="00EE287F"/>
    <w:rsid w:val="00EE4326"/>
    <w:rsid w:val="00EE4C14"/>
    <w:rsid w:val="00EF124C"/>
    <w:rsid w:val="00EF1714"/>
    <w:rsid w:val="00EF3151"/>
    <w:rsid w:val="00EF3E78"/>
    <w:rsid w:val="00EF4A78"/>
    <w:rsid w:val="00EF555B"/>
    <w:rsid w:val="00EF7C2B"/>
    <w:rsid w:val="00F01540"/>
    <w:rsid w:val="00F027BB"/>
    <w:rsid w:val="00F027DE"/>
    <w:rsid w:val="00F0728D"/>
    <w:rsid w:val="00F11B2A"/>
    <w:rsid w:val="00F11DCF"/>
    <w:rsid w:val="00F162EA"/>
    <w:rsid w:val="00F17564"/>
    <w:rsid w:val="00F2366C"/>
    <w:rsid w:val="00F242BF"/>
    <w:rsid w:val="00F2494E"/>
    <w:rsid w:val="00F26A32"/>
    <w:rsid w:val="00F30E68"/>
    <w:rsid w:val="00F315B7"/>
    <w:rsid w:val="00F315C6"/>
    <w:rsid w:val="00F37030"/>
    <w:rsid w:val="00F40210"/>
    <w:rsid w:val="00F45104"/>
    <w:rsid w:val="00F45684"/>
    <w:rsid w:val="00F467F1"/>
    <w:rsid w:val="00F51C1B"/>
    <w:rsid w:val="00F52D27"/>
    <w:rsid w:val="00F54D42"/>
    <w:rsid w:val="00F60463"/>
    <w:rsid w:val="00F62281"/>
    <w:rsid w:val="00F62699"/>
    <w:rsid w:val="00F678B5"/>
    <w:rsid w:val="00F67F9D"/>
    <w:rsid w:val="00F71E78"/>
    <w:rsid w:val="00F76587"/>
    <w:rsid w:val="00F76A44"/>
    <w:rsid w:val="00F77F81"/>
    <w:rsid w:val="00F811B1"/>
    <w:rsid w:val="00F8146F"/>
    <w:rsid w:val="00F829F7"/>
    <w:rsid w:val="00F831D1"/>
    <w:rsid w:val="00F83527"/>
    <w:rsid w:val="00F90529"/>
    <w:rsid w:val="00F90595"/>
    <w:rsid w:val="00F905A1"/>
    <w:rsid w:val="00F933A7"/>
    <w:rsid w:val="00F9583B"/>
    <w:rsid w:val="00F96F30"/>
    <w:rsid w:val="00F97219"/>
    <w:rsid w:val="00F97D12"/>
    <w:rsid w:val="00FA6727"/>
    <w:rsid w:val="00FA6982"/>
    <w:rsid w:val="00FA7C8F"/>
    <w:rsid w:val="00FB1154"/>
    <w:rsid w:val="00FB132C"/>
    <w:rsid w:val="00FB3170"/>
    <w:rsid w:val="00FB34BC"/>
    <w:rsid w:val="00FB44D1"/>
    <w:rsid w:val="00FB4B12"/>
    <w:rsid w:val="00FB5667"/>
    <w:rsid w:val="00FC0F2C"/>
    <w:rsid w:val="00FC305D"/>
    <w:rsid w:val="00FD2D18"/>
    <w:rsid w:val="00FD3A85"/>
    <w:rsid w:val="00FD583F"/>
    <w:rsid w:val="00FD7488"/>
    <w:rsid w:val="00FD7661"/>
    <w:rsid w:val="00FE0463"/>
    <w:rsid w:val="00FE2EB2"/>
    <w:rsid w:val="00FE5957"/>
    <w:rsid w:val="00FE734B"/>
    <w:rsid w:val="00FE74FF"/>
    <w:rsid w:val="00FF0171"/>
    <w:rsid w:val="00FF16B4"/>
    <w:rsid w:val="00FF29D0"/>
    <w:rsid w:val="00FF4EBB"/>
    <w:rsid w:val="00FF7CF6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>
      <o:colormru v:ext="edit" colors="#fcfcfe,white,#ecf4fe"/>
    </o:shapedefaults>
    <o:shapelayout v:ext="edit">
      <o:idmap v:ext="edit" data="1"/>
    </o:shapelayout>
  </w:shapeDefaults>
  <w:decimalSymbol w:val=","/>
  <w:listSeparator w:val=";"/>
  <w14:docId w14:val="542CE0B1"/>
  <w15:docId w15:val="{45944233-26A2-4E4E-A0C3-F36D79598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62FC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5"/>
    <w:unhideWhenUsed/>
    <w:qFormat/>
    <w:rsid w:val="00D7713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1"/>
    <w:unhideWhenUsed/>
    <w:qFormat/>
    <w:rsid w:val="000F09D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13A57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99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character" w:styleId="Hipervnculo">
    <w:name w:val="Hyperlink"/>
    <w:uiPriority w:val="99"/>
    <w:rsid w:val="007740B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7740B7"/>
    <w:pPr>
      <w:suppressAutoHyphens/>
      <w:spacing w:line="240" w:lineRule="auto"/>
      <w:ind w:left="708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zh-CN"/>
    </w:rPr>
  </w:style>
  <w:style w:type="character" w:styleId="Hipervnculovisitado">
    <w:name w:val="FollowedHyperlink"/>
    <w:basedOn w:val="Fuentedeprrafopredeter"/>
    <w:uiPriority w:val="99"/>
    <w:semiHidden/>
    <w:unhideWhenUsed/>
    <w:rsid w:val="007740B7"/>
    <w:rPr>
      <w:color w:val="3592CF" w:themeColor="followedHyperlink"/>
      <w:u w:val="single"/>
    </w:rPr>
  </w:style>
  <w:style w:type="character" w:customStyle="1" w:styleId="Ttulo3Car">
    <w:name w:val="Título 3 Car"/>
    <w:basedOn w:val="Fuentedeprrafopredeter"/>
    <w:link w:val="Ttulo3"/>
    <w:uiPriority w:val="5"/>
    <w:rsid w:val="00D7713A"/>
    <w:rPr>
      <w:rFonts w:asciiTheme="majorHAnsi" w:eastAsiaTheme="majorEastAsia" w:hAnsiTheme="majorHAnsi" w:cstheme="majorBidi"/>
      <w:b/>
      <w:color w:val="012639" w:themeColor="accent1" w:themeShade="7F"/>
    </w:rPr>
  </w:style>
  <w:style w:type="character" w:customStyle="1" w:styleId="Ttulo4Car">
    <w:name w:val="Título 4 Car"/>
    <w:basedOn w:val="Fuentedeprrafopredeter"/>
    <w:link w:val="Ttulo4"/>
    <w:uiPriority w:val="1"/>
    <w:rsid w:val="000F09D1"/>
    <w:rPr>
      <w:rFonts w:asciiTheme="majorHAnsi" w:eastAsiaTheme="majorEastAsia" w:hAnsiTheme="majorHAnsi" w:cstheme="majorBidi"/>
      <w:b/>
      <w:i/>
      <w:iCs/>
      <w:color w:val="013A57" w:themeColor="accent1" w:themeShade="BF"/>
      <w:sz w:val="28"/>
      <w:szCs w:val="22"/>
    </w:rPr>
  </w:style>
  <w:style w:type="paragraph" w:styleId="NormalWeb">
    <w:name w:val="Normal (Web)"/>
    <w:basedOn w:val="Normal"/>
    <w:uiPriority w:val="99"/>
    <w:unhideWhenUsed/>
    <w:rsid w:val="000F09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FF4EBB"/>
    <w:rPr>
      <w:b/>
      <w:bCs/>
    </w:rPr>
  </w:style>
  <w:style w:type="character" w:styleId="nfasis">
    <w:name w:val="Emphasis"/>
    <w:basedOn w:val="Fuentedeprrafopredeter"/>
    <w:uiPriority w:val="20"/>
    <w:qFormat/>
    <w:rsid w:val="00FF4EBB"/>
    <w:rPr>
      <w:i/>
      <w:iCs/>
    </w:rPr>
  </w:style>
  <w:style w:type="paragraph" w:styleId="TtuloTDC">
    <w:name w:val="TOC Heading"/>
    <w:basedOn w:val="Ttulo1"/>
    <w:next w:val="Normal"/>
    <w:uiPriority w:val="39"/>
    <w:unhideWhenUsed/>
    <w:qFormat/>
    <w:rsid w:val="00280FE4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280FE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80FE4"/>
    <w:pPr>
      <w:spacing w:after="100"/>
      <w:ind w:left="280"/>
    </w:pPr>
  </w:style>
  <w:style w:type="paragraph" w:styleId="TDC3">
    <w:name w:val="toc 3"/>
    <w:basedOn w:val="Normal"/>
    <w:next w:val="Normal"/>
    <w:autoRedefine/>
    <w:uiPriority w:val="39"/>
    <w:unhideWhenUsed/>
    <w:rsid w:val="00280FE4"/>
    <w:pPr>
      <w:spacing w:after="100"/>
      <w:ind w:left="560"/>
    </w:pPr>
  </w:style>
  <w:style w:type="paragraph" w:styleId="Descripcin">
    <w:name w:val="caption"/>
    <w:basedOn w:val="Normal"/>
    <w:next w:val="Normal"/>
    <w:uiPriority w:val="99"/>
    <w:unhideWhenUsed/>
    <w:rsid w:val="00A11F60"/>
    <w:pPr>
      <w:spacing w:after="200" w:line="240" w:lineRule="auto"/>
    </w:pPr>
    <w:rPr>
      <w:i/>
      <w:iCs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2759C4"/>
    <w:rPr>
      <w:color w:val="605E5C"/>
      <w:shd w:val="clear" w:color="auto" w:fill="E1DFDD"/>
    </w:rPr>
  </w:style>
  <w:style w:type="table" w:styleId="Tablaconcuadrcula1clara-nfasis1">
    <w:name w:val="Grid Table 1 Light Accent 1"/>
    <w:basedOn w:val="Tablanormal"/>
    <w:uiPriority w:val="46"/>
    <w:rsid w:val="00B50AB8"/>
    <w:pPr>
      <w:spacing w:after="0" w:line="240" w:lineRule="auto"/>
    </w:pPr>
    <w:tblPr>
      <w:tblStyleRowBandSize w:val="1"/>
      <w:tblStyleColBandSize w:val="1"/>
      <w:tblBorders>
        <w:top w:val="single" w:sz="4" w:space="0" w:color="64C9FC" w:themeColor="accent1" w:themeTint="66"/>
        <w:left w:val="single" w:sz="4" w:space="0" w:color="64C9FC" w:themeColor="accent1" w:themeTint="66"/>
        <w:bottom w:val="single" w:sz="4" w:space="0" w:color="64C9FC" w:themeColor="accent1" w:themeTint="66"/>
        <w:right w:val="single" w:sz="4" w:space="0" w:color="64C9FC" w:themeColor="accent1" w:themeTint="66"/>
        <w:insideH w:val="single" w:sz="4" w:space="0" w:color="64C9FC" w:themeColor="accent1" w:themeTint="66"/>
        <w:insideV w:val="single" w:sz="4" w:space="0" w:color="64C9F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B50AB8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3" w:themeTint="66"/>
        <w:left w:val="single" w:sz="4" w:space="0" w:color="A6E4DF" w:themeColor="accent3" w:themeTint="66"/>
        <w:bottom w:val="single" w:sz="4" w:space="0" w:color="A6E4DF" w:themeColor="accent3" w:themeTint="66"/>
        <w:right w:val="single" w:sz="4" w:space="0" w:color="A6E4DF" w:themeColor="accent3" w:themeTint="66"/>
        <w:insideH w:val="single" w:sz="4" w:space="0" w:color="A6E4DF" w:themeColor="accent3" w:themeTint="66"/>
        <w:insideV w:val="single" w:sz="4" w:space="0" w:color="A6E4D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7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76553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11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an%20Carlos%20Navidad\AppData\Local\Microsoft\Office\16.0\DTS\es-ES%7bDABCCE0F-EA4B-44A7-979D-D0925C56636A%7d\%7bC88CB324-37BA-460E-A6CC-49C11032678D%7dtf16392850_win32.dotx" TargetMode="External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D71BF-E0C4-499D-AFB0-509C44061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{C88CB324-37BA-460E-A6CC-49C11032678D}tf16392850_win32.dotx</Template>
  <TotalTime>176</TotalTime>
  <Pages>5</Pages>
  <Words>553</Words>
  <Characters>3042</Characters>
  <Application>Microsoft Office Word</Application>
  <DocSecurity>0</DocSecurity>
  <Lines>25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Juan Carlos Navidad Garc</dc:creator>
  <cp:keywords/>
  <cp:lastModifiedBy>Juan Carlos Navidad García</cp:lastModifiedBy>
  <cp:revision>199</cp:revision>
  <cp:lastPrinted>2022-01-14T21:13:00Z</cp:lastPrinted>
  <dcterms:created xsi:type="dcterms:W3CDTF">2023-01-09T08:51:00Z</dcterms:created>
  <dcterms:modified xsi:type="dcterms:W3CDTF">2023-01-20T13:08:00Z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