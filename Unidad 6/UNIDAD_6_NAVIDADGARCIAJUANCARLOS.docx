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5F5"/>
  <w:body>
    <w:p w14:paraId="4A2E57AD" w14:textId="7E37B61D" w:rsidR="00D077E9" w:rsidRDefault="00A34BC5" w:rsidP="00D70D02">
      <w:pPr>
        <w:rPr>
          <w:noProof/>
        </w:rPr>
      </w:pPr>
      <w:bookmarkStart w:id="0" w:name="_Hlk130555148"/>
      <w:bookmarkEnd w:id="0"/>
      <w:r>
        <w:rPr>
          <w:noProof/>
        </w:rPr>
        <w:drawing>
          <wp:anchor distT="0" distB="0" distL="114300" distR="114300" simplePos="0" relativeHeight="251865600" behindDoc="1" locked="0" layoutInCell="1" allowOverlap="1" wp14:anchorId="5C6151E7" wp14:editId="26D11C7E">
            <wp:simplePos x="0" y="0"/>
            <wp:positionH relativeFrom="column">
              <wp:posOffset>-14571436</wp:posOffset>
            </wp:positionH>
            <wp:positionV relativeFrom="paragraph">
              <wp:posOffset>-2663009</wp:posOffset>
            </wp:positionV>
            <wp:extent cx="23187625" cy="13048343"/>
            <wp:effectExtent l="0" t="0" r="0" b="1270"/>
            <wp:wrapNone/>
            <wp:docPr id="3" name="Imagen 3" descr="Networking Wallpapers - Top Free Networking Background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working Wallpapers - Top Free Networking Backgrounds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1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7625" cy="1304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36675694" w:rsidR="00D077E9" w:rsidRDefault="00D077E9" w:rsidP="00AB02A7">
            <w:pPr>
              <w:rPr>
                <w:noProof/>
              </w:rPr>
            </w:pPr>
          </w:p>
          <w:p w14:paraId="19779501" w14:textId="763487A6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4657B855" w:rsidR="00D077E9" w:rsidRPr="00F97219" w:rsidRDefault="00BB0B70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867648" behindDoc="0" locked="0" layoutInCell="1" allowOverlap="1" wp14:anchorId="496F601A" wp14:editId="24F2FF2D">
                  <wp:simplePos x="0" y="0"/>
                  <wp:positionH relativeFrom="column">
                    <wp:posOffset>-156482</wp:posOffset>
                  </wp:positionH>
                  <wp:positionV relativeFrom="paragraph">
                    <wp:posOffset>1906995</wp:posOffset>
                  </wp:positionV>
                  <wp:extent cx="3962400" cy="3962400"/>
                  <wp:effectExtent l="0" t="0" r="0" b="0"/>
                  <wp:wrapNone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6764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109145AA" wp14:editId="50EEED69">
                      <wp:simplePos x="0" y="0"/>
                      <wp:positionH relativeFrom="column">
                        <wp:posOffset>49696</wp:posOffset>
                      </wp:positionH>
                      <wp:positionV relativeFrom="paragraph">
                        <wp:posOffset>122582</wp:posOffset>
                      </wp:positionV>
                      <wp:extent cx="3599180" cy="1558455"/>
                      <wp:effectExtent l="0" t="0" r="0" b="381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9180" cy="15584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7094E3" w14:textId="77DBA0A4" w:rsidR="00237644" w:rsidRPr="00A34BC5" w:rsidRDefault="00CC784A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Poppins" w:hAnsi="Poppins" w:cs="Poppins"/>
                                      <w:color w:val="FFD1D1"/>
                                      <w:sz w:val="52"/>
                                      <w:lang w:bidi="es-ES"/>
                                    </w:rPr>
                                  </w:pPr>
                                  <w:r w:rsidRPr="00A34BC5">
                                    <w:rPr>
                                      <w:rFonts w:ascii="Poppins" w:hAnsi="Poppins" w:cs="Poppins"/>
                                      <w:color w:val="FFD1D1"/>
                                      <w:sz w:val="52"/>
                                      <w:lang w:bidi="es-ES"/>
                                    </w:rPr>
                                    <w:t>UNIDAD 6:</w:t>
                                  </w:r>
                                </w:p>
                                <w:p w14:paraId="3FAEB2CF" w14:textId="5FBE4984" w:rsidR="00CC784A" w:rsidRPr="00A34BC5" w:rsidRDefault="00CC784A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Poppins" w:hAnsi="Poppins" w:cs="Poppins"/>
                                      <w:color w:val="FFD1D1"/>
                                      <w:sz w:val="52"/>
                                    </w:rPr>
                                  </w:pPr>
                                  <w:r w:rsidRPr="00A34BC5">
                                    <w:rPr>
                                      <w:rFonts w:ascii="Poppins" w:hAnsi="Poppins" w:cs="Poppins"/>
                                      <w:color w:val="FFD1D1"/>
                                      <w:sz w:val="52"/>
                                      <w:lang w:bidi="es-ES"/>
                                    </w:rPr>
                                    <w:t>CONJUNTO DE ACTIVIDADES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9pt;margin-top:9.65pt;width:283.4pt;height:122.7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" filled="f" stroked="f" strokeweight=".5pt">
                      <v:textbox>
                        <w:txbxContent>
                          <w:p w14:paraId="7F7094E3" w14:textId="77DBA0A4" w:rsidR="00237644" w:rsidRPr="00A34BC5" w:rsidRDefault="00CC784A" w:rsidP="00D077E9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FFD1D1"/>
                                <w:sz w:val="52"/>
                                <w:lang w:bidi="es-ES"/>
                              </w:rPr>
                            </w:pPr>
                            <w:r w:rsidRPr="00A34BC5">
                              <w:rPr>
                                <w:rFonts w:ascii="Poppins" w:hAnsi="Poppins" w:cs="Poppins"/>
                                <w:color w:val="FFD1D1"/>
                                <w:sz w:val="52"/>
                                <w:lang w:bidi="es-ES"/>
                              </w:rPr>
                              <w:t>UNIDAD 6:</w:t>
                            </w:r>
                          </w:p>
                          <w:p w14:paraId="3FAEB2CF" w14:textId="5FBE4984" w:rsidR="00CC784A" w:rsidRPr="00A34BC5" w:rsidRDefault="00CC784A" w:rsidP="00D077E9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FFD1D1"/>
                                <w:sz w:val="52"/>
                              </w:rPr>
                            </w:pPr>
                            <w:r w:rsidRPr="00A34BC5">
                              <w:rPr>
                                <w:rFonts w:ascii="Poppins" w:hAnsi="Poppins" w:cs="Poppins"/>
                                <w:color w:val="FFD1D1"/>
                                <w:sz w:val="52"/>
                                <w:lang w:bidi="es-ES"/>
                              </w:rPr>
                              <w:t>CONJUNTO DE ACTIVIDADES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26764"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5D6904CF" wp14:editId="6F90A3F5">
                      <wp:simplePos x="0" y="0"/>
                      <wp:positionH relativeFrom="column">
                        <wp:posOffset>157121</wp:posOffset>
                      </wp:positionH>
                      <wp:positionV relativeFrom="paragraph">
                        <wp:posOffset>1812207</wp:posOffset>
                      </wp:positionV>
                      <wp:extent cx="1858433" cy="0"/>
                      <wp:effectExtent l="38100" t="38100" r="46990" b="3810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FF9B9B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3DC31B" id="Conector recto 1" o:spid="_x0000_s1026" alt="divisor de texto" style="position:absolute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35pt,142.7pt" to="158.7pt,1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" strokecolor="#ff9b9b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747BA43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11B3F9F" w14:textId="6EBC90B4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034DF9F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4F39792D" w:rsidR="00D077E9" w:rsidRPr="00D86945" w:rsidRDefault="007635E8" w:rsidP="00AB02A7">
            <w:pPr>
              <w:rPr>
                <w:noProof/>
                <w:sz w:val="10"/>
                <w:szCs w:val="10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65248" behindDoc="0" locked="0" layoutInCell="1" allowOverlap="1" wp14:anchorId="4315AEC8" wp14:editId="1AEED9AE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970280</wp:posOffset>
                      </wp:positionV>
                      <wp:extent cx="1858433" cy="0"/>
                      <wp:effectExtent l="38100" t="38100" r="46990" b="3810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FF9B9B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F874A8" id="Conector recto 38" o:spid="_x0000_s1026" alt="divisor de texto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05pt,76.4pt" to="157.4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" strokecolor="#ff9b9b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</w:tbl>
    <w:p w14:paraId="00C3E3DF" w14:textId="56E678DD" w:rsidR="00F5317E" w:rsidRDefault="00A34BC5" w:rsidP="00F5317E">
      <w:pPr>
        <w:pStyle w:val="Contenido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866624" behindDoc="1" locked="0" layoutInCell="1" allowOverlap="1" wp14:anchorId="7B60DC4F" wp14:editId="5EF404B9">
                <wp:simplePos x="0" y="0"/>
                <wp:positionH relativeFrom="column">
                  <wp:posOffset>-760367</wp:posOffset>
                </wp:positionH>
                <wp:positionV relativeFrom="paragraph">
                  <wp:posOffset>7101931</wp:posOffset>
                </wp:positionV>
                <wp:extent cx="8302171" cy="2948849"/>
                <wp:effectExtent l="400050" t="438150" r="384810" b="38544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171" cy="2948849"/>
                        </a:xfrm>
                        <a:prstGeom prst="rect">
                          <a:avLst/>
                        </a:prstGeom>
                        <a:solidFill>
                          <a:srgbClr val="442020">
                            <a:alpha val="90000"/>
                          </a:srgbClr>
                        </a:solidFill>
                        <a:ln>
                          <a:noFill/>
                        </a:ln>
                        <a:effectLst>
                          <a:outerShdw blurRad="508000" dist="38100" dir="16200000" rotWithShape="0">
                            <a:srgbClr val="9A0000">
                              <a:alpha val="4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42B75" id="Rectángulo 4" o:spid="_x0000_s1026" style="position:absolute;margin-left:-59.85pt;margin-top:559.2pt;width:653.7pt;height:232.2pt;z-index:-251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" fillcolor="#442020" stroked="f" strokeweight="2pt">
                <v:fill opacity="59110f"/>
                <v:shadow on="t" color="#9a0000" opacity="26214f" origin=",.5" offset="0,-3pt"/>
              </v:rect>
            </w:pict>
          </mc:Fallback>
        </mc:AlternateContent>
      </w:r>
      <w:r w:rsidR="007635E8" w:rsidRPr="00CD42C4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63CF8FC" wp14:editId="502A38B7">
                <wp:simplePos x="0" y="0"/>
                <wp:positionH relativeFrom="margin">
                  <wp:align>left</wp:align>
                </wp:positionH>
                <wp:positionV relativeFrom="paragraph">
                  <wp:posOffset>7228696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0AE4FFD4" w:rsidR="00704F0E" w:rsidRPr="00516CA9" w:rsidRDefault="008A4229" w:rsidP="00704F0E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FFD1D1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516CA9">
                              <w:rPr>
                                <w:rFonts w:ascii="Poppins" w:hAnsi="Poppins" w:cs="Poppins"/>
                                <w:color w:val="FFD1D1"/>
                                <w:sz w:val="28"/>
                                <w:szCs w:val="28"/>
                                <w:lang w:bidi="es-ES"/>
                              </w:rPr>
                              <w:t>ADMINISTRACIÓN DE REDES</w:t>
                            </w:r>
                          </w:p>
                          <w:p w14:paraId="3095BFCE" w14:textId="6E9B5CD1" w:rsidR="00F76A44" w:rsidRPr="00516CA9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Poppins" w:hAnsi="Poppins" w:cs="Poppins"/>
                                <w:color w:val="FFD1D1"/>
                                <w:sz w:val="28"/>
                                <w:szCs w:val="28"/>
                              </w:rPr>
                            </w:pPr>
                            <w:r w:rsidRPr="00516CA9">
                              <w:rPr>
                                <w:rFonts w:ascii="Poppins" w:hAnsi="Poppins" w:cs="Poppins"/>
                                <w:color w:val="FFD1D1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9.2pt;width:247.2pt;height:49.2pt;z-index:2516157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" filled="f" stroked="f" strokeweight=".5pt">
                <v:textbox>
                  <w:txbxContent>
                    <w:p w14:paraId="477B20C9" w14:textId="0AE4FFD4" w:rsidR="00704F0E" w:rsidRPr="00516CA9" w:rsidRDefault="008A4229" w:rsidP="00704F0E">
                      <w:pPr>
                        <w:pStyle w:val="Ttulo"/>
                        <w:spacing w:after="0"/>
                        <w:rPr>
                          <w:rFonts w:ascii="Poppins" w:hAnsi="Poppins" w:cs="Poppins"/>
                          <w:color w:val="FFD1D1"/>
                          <w:sz w:val="28"/>
                          <w:szCs w:val="28"/>
                          <w:lang w:bidi="es-ES"/>
                        </w:rPr>
                      </w:pPr>
                      <w:r w:rsidRPr="00516CA9">
                        <w:rPr>
                          <w:rFonts w:ascii="Poppins" w:hAnsi="Poppins" w:cs="Poppins"/>
                          <w:color w:val="FFD1D1"/>
                          <w:sz w:val="28"/>
                          <w:szCs w:val="28"/>
                          <w:lang w:bidi="es-ES"/>
                        </w:rPr>
                        <w:t>ADMINISTRACIÓN DE REDES</w:t>
                      </w:r>
                    </w:p>
                    <w:p w14:paraId="3095BFCE" w14:textId="6E9B5CD1" w:rsidR="00F76A44" w:rsidRPr="00516CA9" w:rsidRDefault="00F76A44" w:rsidP="00704F0E">
                      <w:pPr>
                        <w:pStyle w:val="Ttulo"/>
                        <w:spacing w:after="0"/>
                        <w:rPr>
                          <w:rFonts w:ascii="Poppins" w:hAnsi="Poppins" w:cs="Poppins"/>
                          <w:color w:val="FFD1D1"/>
                          <w:sz w:val="28"/>
                          <w:szCs w:val="28"/>
                        </w:rPr>
                      </w:pPr>
                      <w:r w:rsidRPr="00516CA9">
                        <w:rPr>
                          <w:rFonts w:ascii="Poppins" w:hAnsi="Poppins" w:cs="Poppins"/>
                          <w:color w:val="FFD1D1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5E8" w:rsidRPr="00CD42C4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46BDF55B" wp14:editId="7E8CF6FD">
                <wp:simplePos x="0" y="0"/>
                <wp:positionH relativeFrom="column">
                  <wp:posOffset>-140335</wp:posOffset>
                </wp:positionH>
                <wp:positionV relativeFrom="paragraph">
                  <wp:posOffset>350856</wp:posOffset>
                </wp:positionV>
                <wp:extent cx="3938905" cy="8648700"/>
                <wp:effectExtent l="266700" t="342900" r="290195" b="24765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14000">
                              <a:srgbClr val="4E1A16">
                                <a:alpha val="88627"/>
                              </a:srgbClr>
                            </a:gs>
                            <a:gs pos="100000">
                              <a:srgbClr val="4E1A16">
                                <a:alpha val="87000"/>
                              </a:srgbClr>
                            </a:gs>
                            <a:gs pos="46945">
                              <a:srgbClr val="802B24">
                                <a:alpha val="85000"/>
                              </a:srgbClr>
                            </a:gs>
                            <a:gs pos="69000">
                              <a:srgbClr val="802B24">
                                <a:alpha val="90000"/>
                              </a:srgb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rgbClr val="9A0000">
                              <a:alpha val="57647"/>
                            </a:srgb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1.05pt;margin-top:27.65pt;width:310.15pt;height:681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" fillcolor="#4e1a16" stroked="f" strokeweight="2pt">
                <v:fill opacity="57016f" color2="#4e1a16" o:opacity2="58082f" colors="0 #4e1a16;9175f #4e1a16;30766f #802b24;45220f #802b24" focus="100%" type="gradient"/>
                <v:shadow on="t" type="perspective" color="#9a0000" opacity="37779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280FE4" w:rsidRPr="00CD42C4">
        <w:rPr>
          <w:noProof/>
        </w:rPr>
        <w:t xml:space="preserve"> </w:t>
      </w:r>
      <w:r w:rsidR="00D077E9" w:rsidRPr="00CD42C4">
        <w:rPr>
          <w:noProof/>
          <w:lang w:bidi="es-ES"/>
        </w:rPr>
        <w:br w:type="page"/>
      </w:r>
      <w:bookmarkStart w:id="1" w:name="_Toc122451105"/>
      <w:bookmarkEnd w:id="1"/>
    </w:p>
    <w:sdt>
      <w:sdtPr>
        <w:rPr>
          <w:rFonts w:ascii="Bahnschrift" w:eastAsiaTheme="minorEastAsia" w:hAnsi="Bahnschrift" w:cstheme="minorBidi"/>
          <w:b/>
          <w:bCs/>
          <w:color w:val="9A0000"/>
          <w:sz w:val="52"/>
          <w:szCs w:val="52"/>
          <w:lang w:eastAsia="en-US"/>
        </w:rPr>
        <w:id w:val="1074016114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082A75" w:themeColor="text2"/>
          <w:sz w:val="28"/>
          <w:szCs w:val="22"/>
        </w:rPr>
      </w:sdtEndPr>
      <w:sdtContent>
        <w:p w14:paraId="715B299A" w14:textId="574C6924" w:rsidR="00F5317E" w:rsidRPr="009A0E26" w:rsidRDefault="00F5317E">
          <w:pPr>
            <w:pStyle w:val="TtuloTDC"/>
            <w:rPr>
              <w:rFonts w:ascii="Bahnschrift" w:hAnsi="Bahnschrift"/>
              <w:b/>
              <w:bCs/>
              <w:color w:val="9A0000"/>
              <w:sz w:val="36"/>
              <w:szCs w:val="36"/>
            </w:rPr>
          </w:pPr>
          <w:r w:rsidRPr="009A0E26">
            <w:rPr>
              <w:rFonts w:ascii="Bahnschrift" w:hAnsi="Bahnschrift"/>
              <w:b/>
              <w:bCs/>
              <w:color w:val="9A0000"/>
              <w:sz w:val="36"/>
              <w:szCs w:val="36"/>
            </w:rPr>
            <w:t>Índice:</w:t>
          </w:r>
        </w:p>
        <w:p w14:paraId="7D3D1DF3" w14:textId="77777777" w:rsidR="00F5317E" w:rsidRPr="009A0E26" w:rsidRDefault="00F5317E" w:rsidP="00F5317E">
          <w:pPr>
            <w:rPr>
              <w:rFonts w:ascii="Bahnschrift" w:hAnsi="Bahnschrift"/>
              <w:b w:val="0"/>
              <w:bCs/>
              <w:color w:val="171717" w:themeColor="background2" w:themeShade="1A"/>
              <w:sz w:val="10"/>
              <w:szCs w:val="6"/>
              <w:lang w:eastAsia="es-ES"/>
            </w:rPr>
          </w:pPr>
        </w:p>
        <w:p w14:paraId="411ACCC0" w14:textId="759EE851" w:rsidR="00656AE2" w:rsidRPr="008E0D26" w:rsidRDefault="00F5317E" w:rsidP="008E0D26">
          <w:pPr>
            <w:pStyle w:val="TDC1"/>
            <w:rPr>
              <w:lang w:eastAsia="es-ES"/>
            </w:rPr>
          </w:pPr>
          <w:r w:rsidRPr="00676011">
            <w:fldChar w:fldCharType="begin"/>
          </w:r>
          <w:r w:rsidRPr="00676011">
            <w:instrText xml:space="preserve"> TOC \o "1-3" \h \z \u </w:instrText>
          </w:r>
          <w:r w:rsidRPr="00676011">
            <w:fldChar w:fldCharType="separate"/>
          </w:r>
          <w:hyperlink w:anchor="_Toc130557090" w:history="1">
            <w:r w:rsidR="00656AE2" w:rsidRPr="008E0D26">
              <w:rPr>
                <w:rStyle w:val="Hipervnculo"/>
                <w:b/>
                <w:bCs w:val="0"/>
                <w:color w:val="C00000"/>
              </w:rPr>
              <w:t>Actividad 6.1 Configuración router línea de comandos:</w:t>
            </w:r>
            <w:r w:rsidR="00656AE2" w:rsidRPr="008E0D26">
              <w:rPr>
                <w:webHidden/>
              </w:rPr>
              <w:tab/>
            </w:r>
            <w:r w:rsidR="00656AE2" w:rsidRPr="008E0D26">
              <w:rPr>
                <w:webHidden/>
              </w:rPr>
              <w:fldChar w:fldCharType="begin"/>
            </w:r>
            <w:r w:rsidR="00656AE2" w:rsidRPr="008E0D26">
              <w:rPr>
                <w:webHidden/>
              </w:rPr>
              <w:instrText xml:space="preserve"> PAGEREF _Toc130557090 \h </w:instrText>
            </w:r>
            <w:r w:rsidR="00656AE2" w:rsidRPr="008E0D26">
              <w:rPr>
                <w:webHidden/>
              </w:rPr>
            </w:r>
            <w:r w:rsidR="00656AE2" w:rsidRPr="008E0D26">
              <w:rPr>
                <w:webHidden/>
              </w:rPr>
              <w:fldChar w:fldCharType="separate"/>
            </w:r>
            <w:r w:rsidR="00465121" w:rsidRPr="008E0D26">
              <w:rPr>
                <w:webHidden/>
              </w:rPr>
              <w:t>3</w:t>
            </w:r>
            <w:r w:rsidR="00656AE2" w:rsidRPr="008E0D26">
              <w:rPr>
                <w:webHidden/>
              </w:rPr>
              <w:fldChar w:fldCharType="end"/>
            </w:r>
          </w:hyperlink>
        </w:p>
        <w:p w14:paraId="3C2DB273" w14:textId="659F341B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1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Introducción: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_Toc130557091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3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4023B14E" w14:textId="635A48CC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2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hostname: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_Toc130557092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3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3455DAC6" w14:textId="4DD7F7F5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3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la contraseña: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_Toc130557093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4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CB6A4CF" w14:textId="2FA89895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4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un mensaje de bienvenida: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_Toc130557094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4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65DD92F5" w14:textId="7A4777E2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5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interfaz Telnet con contraseña: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_Toc130557095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5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005BA137" w14:textId="7F580814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6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las interfaces de red: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_Toc130557096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5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6447726" w14:textId="40226BAF" w:rsidR="00656AE2" w:rsidRPr="00676011" w:rsidRDefault="004715E9" w:rsidP="008E0D26">
          <w:pPr>
            <w:pStyle w:val="TDC1"/>
            <w:rPr>
              <w:lang w:eastAsia="es-ES"/>
            </w:rPr>
          </w:pPr>
          <w:hyperlink w:anchor="_Toc130557097" w:history="1">
            <w:r w:rsidR="00656AE2" w:rsidRPr="00676011">
              <w:rPr>
                <w:rStyle w:val="Hipervnculo"/>
                <w:b/>
                <w:bCs w:val="0"/>
                <w:color w:val="C00000"/>
              </w:rPr>
              <w:t>Actividad 6.2 Configuración router Cisco y doméstico:</w:t>
            </w:r>
            <w:r w:rsidR="00656AE2" w:rsidRPr="00676011">
              <w:rPr>
                <w:webHidden/>
              </w:rPr>
              <w:tab/>
            </w:r>
            <w:r w:rsidR="00656AE2" w:rsidRPr="00676011">
              <w:rPr>
                <w:webHidden/>
              </w:rPr>
              <w:fldChar w:fldCharType="begin"/>
            </w:r>
            <w:r w:rsidR="00656AE2" w:rsidRPr="00676011">
              <w:rPr>
                <w:webHidden/>
              </w:rPr>
              <w:instrText xml:space="preserve"> PAGEREF _Toc130557097 \h </w:instrText>
            </w:r>
            <w:r w:rsidR="00656AE2" w:rsidRPr="00676011">
              <w:rPr>
                <w:webHidden/>
              </w:rPr>
            </w:r>
            <w:r w:rsidR="00656AE2" w:rsidRPr="00676011">
              <w:rPr>
                <w:webHidden/>
              </w:rPr>
              <w:fldChar w:fldCharType="separate"/>
            </w:r>
            <w:r w:rsidR="00465121" w:rsidRPr="00676011">
              <w:rPr>
                <w:webHidden/>
              </w:rPr>
              <w:t>8</w:t>
            </w:r>
            <w:r w:rsidR="00656AE2" w:rsidRPr="00676011">
              <w:rPr>
                <w:webHidden/>
              </w:rPr>
              <w:fldChar w:fldCharType="end"/>
            </w:r>
          </w:hyperlink>
        </w:p>
        <w:p w14:paraId="1B9BC12E" w14:textId="60368662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8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Introducción: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_Toc130557098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8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414EB171" w14:textId="51796CFB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099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Conexión por puerto serie con Putty: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_Toc130557099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8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02FA0A94" w14:textId="29A34FED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0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hostname: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_Toc130557100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9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4D749107" w14:textId="58540FF3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1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la contraseña del modo privilegiado y Telnet: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_Toc130557101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9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0BEC9B68" w14:textId="6A7199E8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2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un mensaje de bienvenida: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_Toc130557102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10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0F129171" w14:textId="29368D0D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3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la interfaz 0: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_Toc130557103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11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662596A" w14:textId="732BDFD9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4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la interfaz 1: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_Toc130557104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12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160D2EA6" w14:textId="6E08D769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5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Conexión por cable de red y Telnet: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_Toc130557105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13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12C34271" w14:textId="0C1B8EB9" w:rsidR="00656AE2" w:rsidRPr="00676011" w:rsidRDefault="004715E9" w:rsidP="008E0D26">
          <w:pPr>
            <w:pStyle w:val="TDC1"/>
            <w:rPr>
              <w:lang w:eastAsia="es-ES"/>
            </w:rPr>
          </w:pPr>
          <w:hyperlink w:anchor="_Toc130557106" w:history="1">
            <w:r w:rsidR="00656AE2" w:rsidRPr="00676011">
              <w:rPr>
                <w:rStyle w:val="Hipervnculo"/>
                <w:b/>
                <w:bCs w:val="0"/>
                <w:color w:val="C00000"/>
              </w:rPr>
              <w:t>Actividad 6.3 Acceso seguro al router Cisco:</w:t>
            </w:r>
            <w:r w:rsidR="00656AE2" w:rsidRPr="00676011">
              <w:rPr>
                <w:webHidden/>
              </w:rPr>
              <w:tab/>
            </w:r>
            <w:r w:rsidR="00656AE2" w:rsidRPr="00676011">
              <w:rPr>
                <w:webHidden/>
              </w:rPr>
              <w:fldChar w:fldCharType="begin"/>
            </w:r>
            <w:r w:rsidR="00656AE2" w:rsidRPr="00676011">
              <w:rPr>
                <w:webHidden/>
              </w:rPr>
              <w:instrText xml:space="preserve"> PAGEREF _Toc130557106 \h </w:instrText>
            </w:r>
            <w:r w:rsidR="00656AE2" w:rsidRPr="00676011">
              <w:rPr>
                <w:webHidden/>
              </w:rPr>
            </w:r>
            <w:r w:rsidR="00656AE2" w:rsidRPr="00676011">
              <w:rPr>
                <w:webHidden/>
              </w:rPr>
              <w:fldChar w:fldCharType="separate"/>
            </w:r>
            <w:r w:rsidR="00465121" w:rsidRPr="00676011">
              <w:rPr>
                <w:webHidden/>
              </w:rPr>
              <w:t>15</w:t>
            </w:r>
            <w:r w:rsidR="00656AE2" w:rsidRPr="00676011">
              <w:rPr>
                <w:webHidden/>
              </w:rPr>
              <w:fldChar w:fldCharType="end"/>
            </w:r>
          </w:hyperlink>
        </w:p>
        <w:p w14:paraId="67D89C00" w14:textId="43682FFB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7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Introducción: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_Toc130557107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15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7BE5999E" w14:textId="62000030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8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 la interfaz: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_Toc130557108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16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324338A3" w14:textId="5E7443C8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09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hostname: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_Toc130557109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17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7E090F7" w14:textId="515A5625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0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nombre de dominio: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_Toc130557110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17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D264612" w14:textId="65FC40AA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1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Generación de claves de seguridad SSH: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_Toc130557111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18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205B016C" w14:textId="39762650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2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tiempo de espera: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_Toc130557112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18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E5260C1" w14:textId="51A907AC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3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Establecimiento de intentos máximos: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_Toc130557113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19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1956A1C2" w14:textId="5486838A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4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Establecimiento de la versión SSH: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_Toc130557114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19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2B885A8E" w14:textId="5B2557F6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5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Creación de las credenciales de usuario: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_Toc130557115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20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2906D394" w14:textId="6B1387CF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6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Habilitación y configuración de puertos virtuales: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_Toc130557116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20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05EF8E04" w14:textId="340128D5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7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Comprobación de funcionamiento: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_Toc130557117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21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5227DA3D" w14:textId="22EDFE39" w:rsidR="00656AE2" w:rsidRPr="00676011" w:rsidRDefault="004715E9" w:rsidP="008E0D26">
          <w:pPr>
            <w:pStyle w:val="TDC1"/>
            <w:rPr>
              <w:lang w:eastAsia="es-ES"/>
            </w:rPr>
          </w:pPr>
          <w:hyperlink w:anchor="_Toc130557118" w:history="1">
            <w:r w:rsidR="00656AE2" w:rsidRPr="00676011">
              <w:rPr>
                <w:rStyle w:val="Hipervnculo"/>
                <w:b/>
                <w:bCs w:val="0"/>
                <w:color w:val="C00000"/>
              </w:rPr>
              <w:t>Actividad 6.4 Servicios DHCP y DNS (Real):</w:t>
            </w:r>
            <w:r w:rsidR="00656AE2" w:rsidRPr="00676011">
              <w:rPr>
                <w:webHidden/>
              </w:rPr>
              <w:tab/>
            </w:r>
            <w:r w:rsidR="00656AE2" w:rsidRPr="00676011">
              <w:rPr>
                <w:webHidden/>
              </w:rPr>
              <w:fldChar w:fldCharType="begin"/>
            </w:r>
            <w:r w:rsidR="00656AE2" w:rsidRPr="00676011">
              <w:rPr>
                <w:webHidden/>
              </w:rPr>
              <w:instrText xml:space="preserve"> PAGEREF _Toc130557118 \h </w:instrText>
            </w:r>
            <w:r w:rsidR="00656AE2" w:rsidRPr="00676011">
              <w:rPr>
                <w:webHidden/>
              </w:rPr>
            </w:r>
            <w:r w:rsidR="00656AE2" w:rsidRPr="00676011">
              <w:rPr>
                <w:webHidden/>
              </w:rPr>
              <w:fldChar w:fldCharType="separate"/>
            </w:r>
            <w:r w:rsidR="00465121" w:rsidRPr="00676011">
              <w:rPr>
                <w:webHidden/>
              </w:rPr>
              <w:t>23</w:t>
            </w:r>
            <w:r w:rsidR="00656AE2" w:rsidRPr="00676011">
              <w:rPr>
                <w:webHidden/>
              </w:rPr>
              <w:fldChar w:fldCharType="end"/>
            </w:r>
          </w:hyperlink>
        </w:p>
        <w:p w14:paraId="5DEC2522" w14:textId="3D8423AF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19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Introducción: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_Toc130557119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23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4759746D" w14:textId="3D832CFF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0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Definir la red DHCP: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_Toc130557120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23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4DD442BA" w14:textId="0A993E12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1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Establecer rango de IP: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_Toc130557121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24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6310BE32" w14:textId="708D9F5D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2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Comprobación de funcionamiento: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_Toc130557122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25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145D8232" w14:textId="7F69C3EA" w:rsidR="00656AE2" w:rsidRPr="00676011" w:rsidRDefault="004715E9" w:rsidP="008E0D26">
          <w:pPr>
            <w:pStyle w:val="TDC1"/>
            <w:rPr>
              <w:lang w:eastAsia="es-ES"/>
            </w:rPr>
          </w:pPr>
          <w:hyperlink w:anchor="_Toc130557123" w:history="1">
            <w:r w:rsidR="00656AE2" w:rsidRPr="00676011">
              <w:rPr>
                <w:rStyle w:val="Hipervnculo"/>
                <w:b/>
                <w:bCs w:val="0"/>
                <w:color w:val="C00000"/>
              </w:rPr>
              <w:t>Actividad 6.4 Servicios DHCP y DNS (Simulación):</w:t>
            </w:r>
            <w:r w:rsidR="00656AE2" w:rsidRPr="00676011">
              <w:rPr>
                <w:webHidden/>
              </w:rPr>
              <w:tab/>
            </w:r>
            <w:r w:rsidR="00656AE2" w:rsidRPr="00676011">
              <w:rPr>
                <w:webHidden/>
              </w:rPr>
              <w:fldChar w:fldCharType="begin"/>
            </w:r>
            <w:r w:rsidR="00656AE2" w:rsidRPr="00676011">
              <w:rPr>
                <w:webHidden/>
              </w:rPr>
              <w:instrText xml:space="preserve"> PAGEREF _Toc130557123 \h </w:instrText>
            </w:r>
            <w:r w:rsidR="00656AE2" w:rsidRPr="00676011">
              <w:rPr>
                <w:webHidden/>
              </w:rPr>
            </w:r>
            <w:r w:rsidR="00656AE2" w:rsidRPr="00676011">
              <w:rPr>
                <w:webHidden/>
              </w:rPr>
              <w:fldChar w:fldCharType="separate"/>
            </w:r>
            <w:r w:rsidR="00465121" w:rsidRPr="00676011">
              <w:rPr>
                <w:webHidden/>
              </w:rPr>
              <w:t>26</w:t>
            </w:r>
            <w:r w:rsidR="00656AE2" w:rsidRPr="00676011">
              <w:rPr>
                <w:webHidden/>
              </w:rPr>
              <w:fldChar w:fldCharType="end"/>
            </w:r>
          </w:hyperlink>
        </w:p>
        <w:p w14:paraId="62587F92" w14:textId="3BD57CFC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4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Introducción: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_Toc130557124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26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7822E1D9" w14:textId="1BAC247E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5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Definir la interfaz de red: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_Toc130557125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27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6D3F2B8E" w14:textId="53AE9F4F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6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Definir la red DHCP: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_Toc130557126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28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2B76CBD1" w14:textId="5CD9F0C3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7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Comprobación de funcionamiento del DHCP: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_Toc130557127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29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0775D3B1" w14:textId="16EA0D8E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8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servidor HTTP: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_Toc130557128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30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4E46DAB5" w14:textId="0170742C" w:rsidR="00656AE2" w:rsidRPr="00676011" w:rsidRDefault="004715E9">
          <w:pPr>
            <w:pStyle w:val="TDC2"/>
            <w:tabs>
              <w:tab w:val="right" w:leader="dot" w:pos="9826"/>
            </w:tabs>
            <w:rPr>
              <w:b w:val="0"/>
              <w:bCs/>
              <w:noProof/>
              <w:color w:val="C00000"/>
              <w:sz w:val="16"/>
              <w:szCs w:val="16"/>
              <w:lang w:eastAsia="es-ES"/>
            </w:rPr>
          </w:pPr>
          <w:hyperlink w:anchor="_Toc130557129" w:history="1">
            <w:r w:rsidR="00656AE2" w:rsidRPr="00676011">
              <w:rPr>
                <w:rStyle w:val="Hipervnculo"/>
                <w:rFonts w:ascii="Bahnschrift" w:hAnsi="Bahnschrift"/>
                <w:b w:val="0"/>
                <w:bCs/>
                <w:noProof/>
                <w:color w:val="C00000"/>
                <w:sz w:val="16"/>
                <w:szCs w:val="16"/>
                <w:lang w:bidi="es-ES"/>
              </w:rPr>
              <w:t>Configuración del servidor DNS: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ab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begin"/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instrText xml:space="preserve"> PAGEREF _Toc130557129 \h </w:instrTex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separate"/>
            </w:r>
            <w:r w:rsidR="00465121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t>31</w:t>
            </w:r>
            <w:r w:rsidR="00656AE2" w:rsidRPr="00676011">
              <w:rPr>
                <w:b w:val="0"/>
                <w:bCs/>
                <w:noProof/>
                <w:webHidden/>
                <w:color w:val="C00000"/>
                <w:sz w:val="16"/>
                <w:szCs w:val="16"/>
              </w:rPr>
              <w:fldChar w:fldCharType="end"/>
            </w:r>
          </w:hyperlink>
        </w:p>
        <w:p w14:paraId="6C685F0A" w14:textId="5F62BB4B" w:rsidR="00F5317E" w:rsidRDefault="00F5317E" w:rsidP="009A0E26">
          <w:r w:rsidRPr="00676011">
            <w:rPr>
              <w:rFonts w:ascii="Bahnschrift" w:hAnsi="Bahnschrift"/>
              <w:b w:val="0"/>
              <w:bCs/>
              <w:color w:val="C00000"/>
              <w:sz w:val="16"/>
              <w:szCs w:val="16"/>
            </w:rPr>
            <w:fldChar w:fldCharType="end"/>
          </w:r>
        </w:p>
      </w:sdtContent>
    </w:sdt>
    <w:p w14:paraId="1FF9920A" w14:textId="79BD50FE" w:rsidR="00E336E8" w:rsidRDefault="0048477A" w:rsidP="00CF5AB0">
      <w:pPr>
        <w:pStyle w:val="Ttulo1"/>
        <w:jc w:val="both"/>
        <w:rPr>
          <w:rFonts w:ascii="Bahnschrift" w:hAnsi="Bahnschrift"/>
          <w:noProof/>
          <w:color w:val="9A0000"/>
          <w:sz w:val="48"/>
          <w:szCs w:val="28"/>
          <w:lang w:bidi="es-ES"/>
        </w:rPr>
      </w:pPr>
      <w:bookmarkStart w:id="2" w:name="_Toc130557090"/>
      <w:r>
        <w:rPr>
          <w:rFonts w:ascii="Bahnschrift" w:hAnsi="Bahnschrift"/>
          <w:noProof/>
          <w:color w:val="9A0000"/>
          <w:sz w:val="48"/>
          <w:szCs w:val="28"/>
          <w:lang w:bidi="es-ES"/>
        </w:rPr>
        <w:lastRenderedPageBreak/>
        <w:t>Actividad 6.1</w:t>
      </w:r>
      <w:r w:rsidR="00CB0E3E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 </w:t>
      </w:r>
      <w:r w:rsidR="0020681F" w:rsidRPr="0020681F">
        <w:rPr>
          <w:rFonts w:ascii="Bahnschrift" w:hAnsi="Bahnschrift"/>
          <w:noProof/>
          <w:color w:val="9A0000"/>
          <w:sz w:val="48"/>
          <w:szCs w:val="28"/>
          <w:lang w:bidi="es-ES"/>
        </w:rPr>
        <w:t>Configuración router línea de comandos</w:t>
      </w:r>
      <w:r w:rsidR="00FE1E44" w:rsidRPr="00BB0B70">
        <w:rPr>
          <w:rFonts w:ascii="Bahnschrift" w:hAnsi="Bahnschrift"/>
          <w:noProof/>
          <w:color w:val="9A0000"/>
          <w:sz w:val="48"/>
          <w:szCs w:val="28"/>
          <w:lang w:bidi="es-ES"/>
        </w:rPr>
        <w:t>:</w:t>
      </w:r>
      <w:bookmarkEnd w:id="2"/>
    </w:p>
    <w:p w14:paraId="2AD0B6F0" w14:textId="18A75625" w:rsidR="00CB0E3E" w:rsidRDefault="00CB0E3E" w:rsidP="00CF5AB0">
      <w:pPr>
        <w:pStyle w:val="Contenido"/>
        <w:jc w:val="both"/>
        <w:rPr>
          <w:noProof/>
          <w:lang w:bidi="es-ES"/>
        </w:rPr>
      </w:pPr>
    </w:p>
    <w:p w14:paraId="66A08109" w14:textId="58D31635" w:rsidR="00FB1065" w:rsidRPr="0020040C" w:rsidRDefault="004A48A8" w:rsidP="00FB1065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" w:name="_Toc130557091"/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Introducción:</w:t>
      </w:r>
      <w:bookmarkEnd w:id="3"/>
    </w:p>
    <w:p w14:paraId="6EFB6FB4" w14:textId="6E34AC1F" w:rsidR="00CF5AB0" w:rsidRDefault="00CF5AB0" w:rsidP="00CF5AB0">
      <w:pPr>
        <w:pStyle w:val="Contenido"/>
        <w:jc w:val="both"/>
        <w:rPr>
          <w:noProof/>
          <w:lang w:bidi="es-ES"/>
        </w:rPr>
      </w:pPr>
    </w:p>
    <w:p w14:paraId="77A064B7" w14:textId="41195BEA" w:rsidR="00A17640" w:rsidRDefault="00FF16F0" w:rsidP="00FF16F0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En esta actividad vamos a </w:t>
      </w:r>
      <w:r w:rsidR="00FC30B8">
        <w:rPr>
          <w:noProof/>
          <w:color w:val="auto"/>
          <w:lang w:bidi="es-ES"/>
        </w:rPr>
        <w:t>realizar la configuración de un router mediante terminal</w:t>
      </w:r>
      <w:r w:rsidR="00A20390">
        <w:rPr>
          <w:noProof/>
          <w:color w:val="auto"/>
          <w:lang w:bidi="es-ES"/>
        </w:rPr>
        <w:t xml:space="preserve"> con Cisco Packet tracer.</w:t>
      </w:r>
    </w:p>
    <w:p w14:paraId="04E7FB20" w14:textId="5299B4C5" w:rsidR="00A20390" w:rsidRDefault="00A20390" w:rsidP="00FF16F0">
      <w:pPr>
        <w:pStyle w:val="Contenido"/>
        <w:jc w:val="both"/>
        <w:rPr>
          <w:noProof/>
          <w:color w:val="auto"/>
          <w:lang w:bidi="es-ES"/>
        </w:rPr>
      </w:pPr>
    </w:p>
    <w:p w14:paraId="6DB8C19B" w14:textId="4455D272" w:rsidR="00A20390" w:rsidRDefault="00DC72A9" w:rsidP="00FF16F0">
      <w:pPr>
        <w:pStyle w:val="Contenido"/>
        <w:jc w:val="both"/>
        <w:rPr>
          <w:noProof/>
          <w:color w:val="auto"/>
          <w:lang w:bidi="es-ES"/>
        </w:rPr>
      </w:pPr>
      <w:r w:rsidRPr="00DC72A9">
        <w:rPr>
          <w:noProof/>
          <w:color w:val="auto"/>
          <w:lang w:bidi="es-ES"/>
        </w:rPr>
        <w:drawing>
          <wp:anchor distT="0" distB="0" distL="114300" distR="114300" simplePos="0" relativeHeight="251868672" behindDoc="0" locked="0" layoutInCell="1" allowOverlap="1" wp14:anchorId="77CC51D6" wp14:editId="2B77416C">
            <wp:simplePos x="0" y="0"/>
            <wp:positionH relativeFrom="page">
              <wp:align>center</wp:align>
            </wp:positionH>
            <wp:positionV relativeFrom="paragraph">
              <wp:posOffset>606754</wp:posOffset>
            </wp:positionV>
            <wp:extent cx="4537841" cy="2490956"/>
            <wp:effectExtent l="152400" t="152400" r="358140" b="36703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841" cy="2490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20390">
        <w:rPr>
          <w:noProof/>
          <w:color w:val="auto"/>
          <w:lang w:bidi="es-ES"/>
        </w:rPr>
        <w:t>Tendremos una simulación como la siguiente:</w:t>
      </w:r>
    </w:p>
    <w:p w14:paraId="295DAE88" w14:textId="0A796947" w:rsidR="00FF16F0" w:rsidRDefault="00FF16F0" w:rsidP="00FF16F0">
      <w:pPr>
        <w:pStyle w:val="Contenido"/>
        <w:jc w:val="both"/>
        <w:rPr>
          <w:lang w:eastAsia="zh-CN"/>
        </w:rPr>
      </w:pPr>
    </w:p>
    <w:p w14:paraId="6165BFE0" w14:textId="39B32379" w:rsidR="005F173C" w:rsidRDefault="005F173C" w:rsidP="005F173C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4" w:name="_Toc130557092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del hostname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4"/>
    </w:p>
    <w:p w14:paraId="2864B306" w14:textId="3A34C466" w:rsidR="005F173C" w:rsidRDefault="005F173C" w:rsidP="005F173C">
      <w:pPr>
        <w:rPr>
          <w:lang w:bidi="es-ES"/>
        </w:rPr>
      </w:pPr>
    </w:p>
    <w:p w14:paraId="06610F9B" w14:textId="00662611" w:rsidR="005F173C" w:rsidRDefault="001E4D9C" w:rsidP="005F173C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cambiar el hostname por defecto de un router Cisco, tenemos que entrar en la terminal, </w:t>
      </w:r>
      <w:r w:rsidR="00BF7A4E">
        <w:rPr>
          <w:noProof/>
          <w:color w:val="auto"/>
          <w:lang w:bidi="es-ES"/>
        </w:rPr>
        <w:t>entrar en el modo privilegiado</w:t>
      </w:r>
      <w:r w:rsidR="008D5038">
        <w:rPr>
          <w:noProof/>
          <w:color w:val="auto"/>
          <w:lang w:bidi="es-ES"/>
        </w:rPr>
        <w:t xml:space="preserve"> con el comando </w:t>
      </w:r>
      <w:r w:rsidR="008D5038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8D5038">
        <w:rPr>
          <w:noProof/>
          <w:color w:val="auto"/>
          <w:lang w:bidi="es-ES"/>
        </w:rPr>
        <w:t xml:space="preserve"> </w:t>
      </w:r>
      <w:r w:rsidR="0051785F">
        <w:rPr>
          <w:noProof/>
          <w:color w:val="auto"/>
          <w:lang w:bidi="es-ES"/>
        </w:rPr>
        <w:t xml:space="preserve">ponerlo en modo de configuración global con </w:t>
      </w:r>
      <w:r w:rsidR="0051785F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51785F">
        <w:rPr>
          <w:noProof/>
          <w:color w:val="auto"/>
          <w:lang w:bidi="es-ES"/>
        </w:rPr>
        <w:t xml:space="preserve"> y al final, cambiaremos el hostname con el comando </w:t>
      </w:r>
      <w:r w:rsidR="0051785F" w:rsidRPr="00B815B8">
        <w:rPr>
          <w:b/>
          <w:bCs/>
          <w:i/>
          <w:iCs/>
          <w:noProof/>
          <w:color w:val="auto"/>
          <w:lang w:bidi="es-ES"/>
        </w:rPr>
        <w:t>&lt;&lt; hostname &lt;nombre&gt; &gt;&gt;.</w:t>
      </w:r>
    </w:p>
    <w:p w14:paraId="155F4105" w14:textId="36F4CBE4" w:rsidR="005F173C" w:rsidRPr="005F173C" w:rsidRDefault="005F173C" w:rsidP="005F173C">
      <w:pPr>
        <w:rPr>
          <w:lang w:bidi="es-ES"/>
        </w:rPr>
      </w:pPr>
    </w:p>
    <w:p w14:paraId="6EC87FA3" w14:textId="683EC191" w:rsidR="005F173C" w:rsidRDefault="00251232" w:rsidP="00FF16F0">
      <w:pPr>
        <w:pStyle w:val="Contenido"/>
        <w:jc w:val="both"/>
        <w:rPr>
          <w:lang w:eastAsia="zh-CN"/>
        </w:rPr>
      </w:pPr>
      <w:r w:rsidRPr="00251232">
        <w:rPr>
          <w:noProof/>
          <w:lang w:eastAsia="zh-CN"/>
        </w:rPr>
        <w:drawing>
          <wp:anchor distT="0" distB="0" distL="114300" distR="114300" simplePos="0" relativeHeight="251869696" behindDoc="0" locked="0" layoutInCell="1" allowOverlap="1" wp14:anchorId="71712091" wp14:editId="4A94CC6A">
            <wp:simplePos x="0" y="0"/>
            <wp:positionH relativeFrom="page">
              <wp:align>center</wp:align>
            </wp:positionH>
            <wp:positionV relativeFrom="paragraph">
              <wp:posOffset>30305</wp:posOffset>
            </wp:positionV>
            <wp:extent cx="2967355" cy="367665"/>
            <wp:effectExtent l="152400" t="152400" r="366395" b="35623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367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8AD34" w14:textId="4972D832" w:rsidR="005F173C" w:rsidRDefault="005F173C" w:rsidP="00FF16F0">
      <w:pPr>
        <w:pStyle w:val="Contenido"/>
        <w:jc w:val="both"/>
        <w:rPr>
          <w:lang w:eastAsia="zh-CN"/>
        </w:rPr>
      </w:pPr>
    </w:p>
    <w:p w14:paraId="55DCE043" w14:textId="484115A9" w:rsidR="00251232" w:rsidRDefault="00251232" w:rsidP="00FF16F0">
      <w:pPr>
        <w:pStyle w:val="Contenido"/>
        <w:jc w:val="both"/>
        <w:rPr>
          <w:lang w:eastAsia="zh-CN"/>
        </w:rPr>
      </w:pPr>
    </w:p>
    <w:p w14:paraId="0FFD929C" w14:textId="68F0CD74" w:rsidR="00575BE1" w:rsidRDefault="00575BE1" w:rsidP="00575BE1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5" w:name="_Toc130557093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Configuración de la contraseña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5"/>
    </w:p>
    <w:p w14:paraId="7906C11D" w14:textId="77777777" w:rsidR="00575BE1" w:rsidRPr="00993D3A" w:rsidRDefault="00575BE1" w:rsidP="00575BE1">
      <w:pPr>
        <w:rPr>
          <w:sz w:val="18"/>
          <w:szCs w:val="14"/>
          <w:lang w:bidi="es-ES"/>
        </w:rPr>
      </w:pPr>
    </w:p>
    <w:p w14:paraId="4D0191CF" w14:textId="26F65C7A" w:rsidR="00575BE1" w:rsidRDefault="008A2D3E" w:rsidP="00575BE1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cambiar la contraseña del modo privilegiado </w:t>
      </w:r>
      <w:r w:rsidR="00D77C7A">
        <w:rPr>
          <w:noProof/>
          <w:color w:val="auto"/>
          <w:lang w:bidi="es-ES"/>
        </w:rPr>
        <w:t xml:space="preserve">de la terminal del router, tendremos que estar en el modo privilegiado con el comando </w:t>
      </w:r>
      <w:r w:rsidR="00D77C7A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D77C7A">
        <w:rPr>
          <w:noProof/>
          <w:color w:val="auto"/>
          <w:lang w:bidi="es-ES"/>
        </w:rPr>
        <w:t xml:space="preserve"> ponerlo en modo de configuración global con </w:t>
      </w:r>
      <w:r w:rsidR="00D77C7A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D77C7A">
        <w:rPr>
          <w:noProof/>
          <w:color w:val="auto"/>
          <w:lang w:bidi="es-ES"/>
        </w:rPr>
        <w:t xml:space="preserve"> y al final, cambiaremos la contraseña con el comando </w:t>
      </w:r>
      <w:r w:rsidR="00D77C7A"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5C1C37">
        <w:rPr>
          <w:b/>
          <w:bCs/>
          <w:i/>
          <w:iCs/>
          <w:noProof/>
          <w:color w:val="auto"/>
          <w:lang w:bidi="es-ES"/>
        </w:rPr>
        <w:t xml:space="preserve">enable </w:t>
      </w:r>
      <w:r w:rsidR="00D77C7A">
        <w:rPr>
          <w:b/>
          <w:bCs/>
          <w:i/>
          <w:iCs/>
          <w:noProof/>
          <w:color w:val="auto"/>
          <w:lang w:bidi="es-ES"/>
        </w:rPr>
        <w:t>password</w:t>
      </w:r>
      <w:r w:rsidR="00D77C7A" w:rsidRPr="00B815B8">
        <w:rPr>
          <w:b/>
          <w:bCs/>
          <w:i/>
          <w:iCs/>
          <w:noProof/>
          <w:color w:val="auto"/>
          <w:lang w:bidi="es-ES"/>
        </w:rPr>
        <w:t xml:space="preserve"> &lt;nombre&gt; &gt;&gt;.</w:t>
      </w:r>
    </w:p>
    <w:p w14:paraId="068B2100" w14:textId="030927BC" w:rsidR="00575BE1" w:rsidRPr="00575BE1" w:rsidRDefault="00980143" w:rsidP="00575BE1">
      <w:pPr>
        <w:rPr>
          <w:lang w:bidi="es-ES"/>
        </w:rPr>
      </w:pPr>
      <w:r w:rsidRPr="00D554F9">
        <w:rPr>
          <w:noProof/>
          <w:lang w:eastAsia="zh-CN"/>
        </w:rPr>
        <w:drawing>
          <wp:anchor distT="0" distB="0" distL="114300" distR="114300" simplePos="0" relativeHeight="251870720" behindDoc="0" locked="0" layoutInCell="1" allowOverlap="1" wp14:anchorId="094307F8" wp14:editId="12F81F19">
            <wp:simplePos x="0" y="0"/>
            <wp:positionH relativeFrom="page">
              <wp:align>center</wp:align>
            </wp:positionH>
            <wp:positionV relativeFrom="paragraph">
              <wp:posOffset>238497</wp:posOffset>
            </wp:positionV>
            <wp:extent cx="4260179" cy="252248"/>
            <wp:effectExtent l="152400" t="152400" r="331470" b="35750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179" cy="2522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E8D881" w14:textId="34B80E28" w:rsidR="00251232" w:rsidRDefault="00251232" w:rsidP="00FF16F0">
      <w:pPr>
        <w:pStyle w:val="Contenido"/>
        <w:jc w:val="both"/>
        <w:rPr>
          <w:lang w:eastAsia="zh-CN"/>
        </w:rPr>
      </w:pPr>
    </w:p>
    <w:p w14:paraId="37E465AF" w14:textId="11461BDC" w:rsidR="00980143" w:rsidRDefault="008D380A" w:rsidP="00980143">
      <w:pPr>
        <w:pStyle w:val="Contenido"/>
        <w:rPr>
          <w:noProof/>
          <w:lang w:bidi="es-ES"/>
        </w:rPr>
      </w:pPr>
      <w:r w:rsidRPr="00980143">
        <w:rPr>
          <w:noProof/>
          <w:lang w:eastAsia="zh-CN"/>
        </w:rPr>
        <w:drawing>
          <wp:anchor distT="0" distB="0" distL="114300" distR="114300" simplePos="0" relativeHeight="251871744" behindDoc="0" locked="0" layoutInCell="1" allowOverlap="1" wp14:anchorId="1EF2425E" wp14:editId="472C3995">
            <wp:simplePos x="0" y="0"/>
            <wp:positionH relativeFrom="margin">
              <wp:align>center</wp:align>
            </wp:positionH>
            <wp:positionV relativeFrom="paragraph">
              <wp:posOffset>143434</wp:posOffset>
            </wp:positionV>
            <wp:extent cx="1497330" cy="707390"/>
            <wp:effectExtent l="152400" t="152400" r="369570" b="35941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707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3EF22CA" w14:textId="77777777" w:rsidR="00980143" w:rsidRDefault="00980143" w:rsidP="00980143">
      <w:pPr>
        <w:pStyle w:val="Contenido"/>
        <w:rPr>
          <w:noProof/>
          <w:lang w:bidi="es-ES"/>
        </w:rPr>
      </w:pPr>
    </w:p>
    <w:p w14:paraId="01920800" w14:textId="77777777" w:rsidR="008D380A" w:rsidRDefault="008D380A" w:rsidP="00980143">
      <w:pPr>
        <w:pStyle w:val="Contenido"/>
        <w:rPr>
          <w:noProof/>
          <w:lang w:bidi="es-ES"/>
        </w:rPr>
      </w:pPr>
    </w:p>
    <w:p w14:paraId="36EC3C70" w14:textId="1A144CFF" w:rsidR="00980143" w:rsidRDefault="00980143" w:rsidP="00980143">
      <w:pPr>
        <w:pStyle w:val="Contenido"/>
        <w:rPr>
          <w:noProof/>
          <w:lang w:bidi="es-ES"/>
        </w:rPr>
      </w:pPr>
    </w:p>
    <w:p w14:paraId="226CEC7A" w14:textId="775FA4C7" w:rsidR="00980143" w:rsidRDefault="00980143" w:rsidP="00980143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6" w:name="_Toc130557094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 xml:space="preserve">Configuración de </w:t>
      </w:r>
      <w:r w:rsidR="003F75B6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un mensaje de bienvenida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6"/>
    </w:p>
    <w:p w14:paraId="17DAA3C9" w14:textId="509E9D7F" w:rsidR="00980143" w:rsidRPr="00993D3A" w:rsidRDefault="00980143" w:rsidP="00980143">
      <w:pPr>
        <w:pStyle w:val="Contenido"/>
        <w:rPr>
          <w:noProof/>
          <w:sz w:val="18"/>
          <w:szCs w:val="14"/>
          <w:lang w:bidi="es-ES"/>
        </w:rPr>
      </w:pPr>
    </w:p>
    <w:p w14:paraId="5E910740" w14:textId="7CE3AFA4" w:rsidR="00993D3A" w:rsidRDefault="008D380A" w:rsidP="00993D3A">
      <w:pPr>
        <w:pStyle w:val="Contenido"/>
        <w:jc w:val="both"/>
        <w:rPr>
          <w:noProof/>
          <w:color w:val="auto"/>
          <w:lang w:bidi="es-ES"/>
        </w:rPr>
      </w:pPr>
      <w:r w:rsidRPr="009870DA">
        <w:rPr>
          <w:noProof/>
          <w:lang w:bidi="es-ES"/>
        </w:rPr>
        <w:drawing>
          <wp:anchor distT="0" distB="0" distL="114300" distR="114300" simplePos="0" relativeHeight="251873792" behindDoc="0" locked="0" layoutInCell="1" allowOverlap="1" wp14:anchorId="597EB315" wp14:editId="45D6127A">
            <wp:simplePos x="0" y="0"/>
            <wp:positionH relativeFrom="page">
              <wp:align>center</wp:align>
            </wp:positionH>
            <wp:positionV relativeFrom="paragraph">
              <wp:posOffset>1777365</wp:posOffset>
            </wp:positionV>
            <wp:extent cx="3728545" cy="663657"/>
            <wp:effectExtent l="152400" t="152400" r="367665" b="36512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545" cy="663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93D3A">
        <w:rPr>
          <w:noProof/>
          <w:color w:val="auto"/>
          <w:lang w:bidi="es-ES"/>
        </w:rPr>
        <w:t xml:space="preserve">Para </w:t>
      </w:r>
      <w:r w:rsidR="005C2949">
        <w:rPr>
          <w:noProof/>
          <w:color w:val="auto"/>
          <w:lang w:bidi="es-ES"/>
        </w:rPr>
        <w:t>poner un mensaje de bienvenida</w:t>
      </w:r>
      <w:r w:rsidR="00993D3A">
        <w:rPr>
          <w:noProof/>
          <w:color w:val="auto"/>
          <w:lang w:bidi="es-ES"/>
        </w:rPr>
        <w:t xml:space="preserve"> de la terminal del router, tendremos que estar en el modo privilegiado con el comando </w:t>
      </w:r>
      <w:r w:rsidR="00993D3A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993D3A">
        <w:rPr>
          <w:noProof/>
          <w:color w:val="auto"/>
          <w:lang w:bidi="es-ES"/>
        </w:rPr>
        <w:t xml:space="preserve"> ponerlo en modo de configuración global con </w:t>
      </w:r>
      <w:r w:rsidR="00993D3A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993D3A">
        <w:rPr>
          <w:noProof/>
          <w:color w:val="auto"/>
          <w:lang w:bidi="es-ES"/>
        </w:rPr>
        <w:t xml:space="preserve"> y al final, </w:t>
      </w:r>
      <w:r w:rsidR="005C2949">
        <w:rPr>
          <w:noProof/>
          <w:color w:val="auto"/>
          <w:lang w:bidi="es-ES"/>
        </w:rPr>
        <w:t xml:space="preserve">pondremos el siguiente comando junto al mensaje que queramos: </w:t>
      </w:r>
      <w:r w:rsidR="00993D3A"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5C2949">
        <w:rPr>
          <w:b/>
          <w:bCs/>
          <w:i/>
          <w:iCs/>
          <w:noProof/>
          <w:color w:val="auto"/>
          <w:lang w:bidi="es-ES"/>
        </w:rPr>
        <w:t>banner motd</w:t>
      </w:r>
      <w:r w:rsidR="00993D3A" w:rsidRPr="00B815B8">
        <w:rPr>
          <w:b/>
          <w:bCs/>
          <w:i/>
          <w:iCs/>
          <w:noProof/>
          <w:color w:val="auto"/>
          <w:lang w:bidi="es-ES"/>
        </w:rPr>
        <w:t xml:space="preserve"> </w:t>
      </w:r>
      <w:r w:rsidR="00F21AC2">
        <w:rPr>
          <w:b/>
          <w:bCs/>
          <w:i/>
          <w:iCs/>
          <w:noProof/>
          <w:color w:val="auto"/>
          <w:lang w:bidi="es-ES"/>
        </w:rPr>
        <w:t>#mensaje#</w:t>
      </w:r>
      <w:r w:rsidR="00993D3A" w:rsidRPr="00B815B8">
        <w:rPr>
          <w:b/>
          <w:bCs/>
          <w:i/>
          <w:iCs/>
          <w:noProof/>
          <w:color w:val="auto"/>
          <w:lang w:bidi="es-ES"/>
        </w:rPr>
        <w:t xml:space="preserve"> &gt;&gt;.</w:t>
      </w:r>
    </w:p>
    <w:p w14:paraId="2EBF7BA2" w14:textId="48C7E884" w:rsidR="006D1B92" w:rsidRDefault="006D1B92" w:rsidP="00980143">
      <w:pPr>
        <w:pStyle w:val="Contenido"/>
        <w:rPr>
          <w:noProof/>
          <w:sz w:val="14"/>
          <w:szCs w:val="10"/>
          <w:lang w:bidi="es-ES"/>
        </w:rPr>
      </w:pPr>
      <w:r w:rsidRPr="006D1B92">
        <w:rPr>
          <w:noProof/>
          <w:lang w:bidi="es-ES"/>
        </w:rPr>
        <w:drawing>
          <wp:anchor distT="0" distB="0" distL="114300" distR="114300" simplePos="0" relativeHeight="251872768" behindDoc="0" locked="0" layoutInCell="1" allowOverlap="1" wp14:anchorId="6CCEAD17" wp14:editId="10245D78">
            <wp:simplePos x="0" y="0"/>
            <wp:positionH relativeFrom="margin">
              <wp:align>center</wp:align>
            </wp:positionH>
            <wp:positionV relativeFrom="paragraph">
              <wp:posOffset>249883</wp:posOffset>
            </wp:positionV>
            <wp:extent cx="5709541" cy="173420"/>
            <wp:effectExtent l="133350" t="152400" r="329565" b="36004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9094" b="-1"/>
                    <a:stretch/>
                  </pic:blipFill>
                  <pic:spPr bwMode="auto">
                    <a:xfrm>
                      <a:off x="0" y="0"/>
                      <a:ext cx="5709541" cy="173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1B3F4C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24A685F8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184C3F17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7DB7FE02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79E4D533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6F94C6AD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60CD4248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71A00320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17C05A87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649FEC56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1F4D0E11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7A25A993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53B4CCA3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20D83F64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679C92A3" w14:textId="77777777" w:rsid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3F82336B" w14:textId="77777777" w:rsidR="008D380A" w:rsidRPr="008D380A" w:rsidRDefault="008D380A" w:rsidP="00980143">
      <w:pPr>
        <w:pStyle w:val="Contenido"/>
        <w:rPr>
          <w:noProof/>
          <w:sz w:val="14"/>
          <w:szCs w:val="10"/>
          <w:lang w:bidi="es-ES"/>
        </w:rPr>
      </w:pPr>
    </w:p>
    <w:p w14:paraId="20B229EE" w14:textId="0D6FEDEE" w:rsidR="003F4742" w:rsidRDefault="003F4742" w:rsidP="003F4742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7" w:name="_Toc130557095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Configuración de interfaz Telnet con contraseña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7"/>
    </w:p>
    <w:p w14:paraId="0A82566A" w14:textId="38F4EB7F" w:rsidR="009870DA" w:rsidRPr="00941E4C" w:rsidRDefault="009870DA" w:rsidP="00980143">
      <w:pPr>
        <w:pStyle w:val="Contenido"/>
        <w:rPr>
          <w:noProof/>
          <w:sz w:val="18"/>
          <w:szCs w:val="14"/>
          <w:lang w:bidi="es-ES"/>
        </w:rPr>
      </w:pPr>
    </w:p>
    <w:p w14:paraId="2DEF2981" w14:textId="619E91CF" w:rsidR="008D380A" w:rsidRPr="008D380A" w:rsidRDefault="00263CE4" w:rsidP="00263CE4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</w:t>
      </w:r>
      <w:r w:rsidR="00312A9C">
        <w:rPr>
          <w:noProof/>
          <w:color w:val="auto"/>
          <w:lang w:bidi="es-ES"/>
        </w:rPr>
        <w:t>configurar la interfaz Telnet del router Cisco</w:t>
      </w:r>
      <w:r>
        <w:rPr>
          <w:noProof/>
          <w:color w:val="auto"/>
          <w:lang w:bidi="es-ES"/>
        </w:rPr>
        <w:t xml:space="preserve">, tendremos que estar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, pondremos el siguiente comando </w:t>
      </w:r>
      <w:r w:rsidR="00312A9C">
        <w:rPr>
          <w:noProof/>
          <w:color w:val="auto"/>
          <w:lang w:bidi="es-ES"/>
        </w:rPr>
        <w:t>para entrar en la configuración de las líneas Telnet</w:t>
      </w:r>
      <w:r w:rsidR="00042904">
        <w:rPr>
          <w:noProof/>
          <w:color w:val="auto"/>
          <w:lang w:bidi="es-ES"/>
        </w:rPr>
        <w:t xml:space="preserve">: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312A9C">
        <w:rPr>
          <w:b/>
          <w:bCs/>
          <w:i/>
          <w:iCs/>
          <w:noProof/>
          <w:color w:val="auto"/>
          <w:lang w:bidi="es-ES"/>
        </w:rPr>
        <w:t>line vty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</w:t>
      </w:r>
      <w:r w:rsidR="00312A9C">
        <w:rPr>
          <w:b/>
          <w:bCs/>
          <w:i/>
          <w:iCs/>
          <w:noProof/>
          <w:color w:val="auto"/>
          <w:lang w:bidi="es-ES"/>
        </w:rPr>
        <w:t>&lt;id Telnet&gt;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&gt;&gt;.</w:t>
      </w:r>
    </w:p>
    <w:p w14:paraId="26FB34EA" w14:textId="1B4C8A3E" w:rsidR="00263CE4" w:rsidRDefault="008D380A" w:rsidP="00980143">
      <w:pPr>
        <w:pStyle w:val="Contenido"/>
        <w:rPr>
          <w:noProof/>
          <w:lang w:bidi="es-ES"/>
        </w:rPr>
      </w:pPr>
      <w:r w:rsidRPr="00941E4C">
        <w:rPr>
          <w:noProof/>
          <w:lang w:bidi="es-ES"/>
        </w:rPr>
        <w:drawing>
          <wp:anchor distT="0" distB="0" distL="114300" distR="114300" simplePos="0" relativeHeight="251874816" behindDoc="0" locked="0" layoutInCell="1" allowOverlap="1" wp14:anchorId="4D3CF35A" wp14:editId="62603068">
            <wp:simplePos x="0" y="0"/>
            <wp:positionH relativeFrom="margin">
              <wp:align>center</wp:align>
            </wp:positionH>
            <wp:positionV relativeFrom="paragraph">
              <wp:posOffset>244983</wp:posOffset>
            </wp:positionV>
            <wp:extent cx="3068955" cy="194310"/>
            <wp:effectExtent l="152400" t="152400" r="340995" b="35814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194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6B378" w14:textId="6C1FC834" w:rsidR="00941E4C" w:rsidRDefault="00941E4C" w:rsidP="00941E4C">
      <w:pPr>
        <w:rPr>
          <w:b w:val="0"/>
          <w:noProof/>
          <w:lang w:bidi="es-ES"/>
        </w:rPr>
      </w:pPr>
    </w:p>
    <w:p w14:paraId="4C72F5C6" w14:textId="77777777" w:rsidR="008D380A" w:rsidRDefault="008D380A" w:rsidP="00941E4C">
      <w:pPr>
        <w:rPr>
          <w:b w:val="0"/>
          <w:noProof/>
          <w:lang w:bidi="es-ES"/>
        </w:rPr>
      </w:pPr>
    </w:p>
    <w:p w14:paraId="164B13D8" w14:textId="34F9F0A9" w:rsidR="00941E4C" w:rsidRDefault="002E36FC" w:rsidP="00941E4C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Los routers Cisco incluyen 5 líneas Telnet, por lo que configuraremos las cinco de golpe con los números que aparecen en el comando.</w:t>
      </w:r>
    </w:p>
    <w:p w14:paraId="1A505149" w14:textId="77777777" w:rsidR="00941E4C" w:rsidRPr="00941E4C" w:rsidRDefault="00941E4C" w:rsidP="00941E4C">
      <w:pPr>
        <w:rPr>
          <w:lang w:bidi="es-ES"/>
        </w:rPr>
      </w:pPr>
    </w:p>
    <w:p w14:paraId="4D6C7B36" w14:textId="3D4FAE96" w:rsidR="00AD1780" w:rsidRDefault="00AD1780" w:rsidP="00FD49F0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Ahora, para la contraseña, solo necesitaremos dos comandos:</w:t>
      </w:r>
      <w:r w:rsidR="00FD49F0">
        <w:rPr>
          <w:noProof/>
          <w:color w:val="auto"/>
          <w:lang w:bidi="es-ES"/>
        </w:rPr>
        <w:t xml:space="preserve"> </w:t>
      </w:r>
      <w:r w:rsidR="00FD49F0" w:rsidRPr="00FD49F0">
        <w:rPr>
          <w:b/>
          <w:bCs/>
          <w:i/>
          <w:iCs/>
          <w:noProof/>
          <w:color w:val="auto"/>
          <w:lang w:bidi="es-ES"/>
        </w:rPr>
        <w:t xml:space="preserve">&lt;&lt; password &lt;contraseña&gt; &gt;&gt; </w:t>
      </w:r>
      <w:r w:rsidR="00FD49F0">
        <w:rPr>
          <w:noProof/>
          <w:color w:val="auto"/>
          <w:lang w:bidi="es-ES"/>
        </w:rPr>
        <w:t xml:space="preserve">y </w:t>
      </w:r>
      <w:r w:rsidR="00FD49F0" w:rsidRPr="00FD49F0">
        <w:rPr>
          <w:b/>
          <w:bCs/>
          <w:i/>
          <w:iCs/>
          <w:noProof/>
          <w:color w:val="auto"/>
          <w:lang w:bidi="es-ES"/>
        </w:rPr>
        <w:t>&lt;&lt; login &gt;&gt;</w:t>
      </w:r>
      <w:r w:rsidR="00FD49F0">
        <w:rPr>
          <w:noProof/>
          <w:color w:val="auto"/>
          <w:lang w:bidi="es-ES"/>
        </w:rPr>
        <w:t>.</w:t>
      </w:r>
    </w:p>
    <w:p w14:paraId="3DD31CC4" w14:textId="0D7A99F7" w:rsidR="00881750" w:rsidRDefault="00881750" w:rsidP="00FD49F0">
      <w:pPr>
        <w:pStyle w:val="Contenido"/>
        <w:jc w:val="both"/>
        <w:rPr>
          <w:noProof/>
          <w:color w:val="auto"/>
          <w:lang w:bidi="es-ES"/>
        </w:rPr>
      </w:pPr>
    </w:p>
    <w:p w14:paraId="5B80F703" w14:textId="34E99379" w:rsidR="00AD1780" w:rsidRDefault="00881750" w:rsidP="00AD1780">
      <w:pPr>
        <w:rPr>
          <w:noProof/>
          <w:lang w:bidi="es-ES"/>
        </w:rPr>
      </w:pPr>
      <w:r w:rsidRPr="00A62D93">
        <w:rPr>
          <w:noProof/>
          <w:lang w:bidi="es-ES"/>
        </w:rPr>
        <w:drawing>
          <wp:anchor distT="0" distB="0" distL="114300" distR="114300" simplePos="0" relativeHeight="251875840" behindDoc="0" locked="0" layoutInCell="1" allowOverlap="1" wp14:anchorId="75668775" wp14:editId="7FCB60C5">
            <wp:simplePos x="0" y="0"/>
            <wp:positionH relativeFrom="page">
              <wp:align>center</wp:align>
            </wp:positionH>
            <wp:positionV relativeFrom="paragraph">
              <wp:posOffset>11933</wp:posOffset>
            </wp:positionV>
            <wp:extent cx="3957145" cy="422472"/>
            <wp:effectExtent l="152400" t="152400" r="367665" b="35877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145" cy="4224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F2C4FAB" w14:textId="313CF1D6" w:rsidR="00AD1780" w:rsidRDefault="00AD1780" w:rsidP="00AD1780">
      <w:pPr>
        <w:rPr>
          <w:noProof/>
          <w:lang w:bidi="es-ES"/>
        </w:rPr>
      </w:pPr>
    </w:p>
    <w:p w14:paraId="0A1678F6" w14:textId="77777777" w:rsidR="00881750" w:rsidRDefault="00881750" w:rsidP="00AD1780">
      <w:pPr>
        <w:rPr>
          <w:noProof/>
          <w:lang w:bidi="es-ES"/>
        </w:rPr>
      </w:pPr>
    </w:p>
    <w:p w14:paraId="04B7D6DA" w14:textId="1030B23C" w:rsidR="003D0B13" w:rsidRDefault="003D0B13" w:rsidP="003D0B13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Más adelante comprobaremos que funciona, cuando configuremos las interfaces de red para el acceso por Telnet.</w:t>
      </w:r>
    </w:p>
    <w:p w14:paraId="37325787" w14:textId="2154A492" w:rsidR="003D0B13" w:rsidRDefault="003D0B13" w:rsidP="003D0B13">
      <w:pPr>
        <w:pStyle w:val="Contenido"/>
        <w:jc w:val="both"/>
        <w:rPr>
          <w:noProof/>
          <w:color w:val="auto"/>
          <w:lang w:bidi="es-ES"/>
        </w:rPr>
      </w:pPr>
    </w:p>
    <w:p w14:paraId="437FEC66" w14:textId="4D6AC91A" w:rsidR="003D0B13" w:rsidRDefault="003D0B13" w:rsidP="003D0B13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8" w:name="_Toc130557096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 las interfaces de red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8"/>
    </w:p>
    <w:p w14:paraId="473A364D" w14:textId="36E7DDD7" w:rsidR="003D0B13" w:rsidRPr="00881750" w:rsidRDefault="003D0B13" w:rsidP="003D0B13">
      <w:pPr>
        <w:pStyle w:val="Contenido"/>
        <w:jc w:val="both"/>
        <w:rPr>
          <w:noProof/>
          <w:color w:val="auto"/>
          <w:sz w:val="18"/>
          <w:szCs w:val="14"/>
          <w:lang w:bidi="es-ES"/>
        </w:rPr>
      </w:pPr>
    </w:p>
    <w:p w14:paraId="2C6E0589" w14:textId="11B7BD81" w:rsidR="00005B22" w:rsidRDefault="00924C68" w:rsidP="00924C68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Para configurar la</w:t>
      </w:r>
      <w:r w:rsidR="00005B22">
        <w:rPr>
          <w:noProof/>
          <w:color w:val="auto"/>
          <w:lang w:bidi="es-ES"/>
        </w:rPr>
        <w:t>s</w:t>
      </w:r>
      <w:r>
        <w:rPr>
          <w:noProof/>
          <w:color w:val="auto"/>
          <w:lang w:bidi="es-ES"/>
        </w:rPr>
        <w:t xml:space="preserve"> interfa</w:t>
      </w:r>
      <w:r w:rsidR="00005B22">
        <w:rPr>
          <w:noProof/>
          <w:color w:val="auto"/>
          <w:lang w:bidi="es-ES"/>
        </w:rPr>
        <w:t>ces</w:t>
      </w:r>
      <w:r>
        <w:rPr>
          <w:noProof/>
          <w:color w:val="auto"/>
          <w:lang w:bidi="es-ES"/>
        </w:rPr>
        <w:t xml:space="preserve"> </w:t>
      </w:r>
      <w:r w:rsidR="00005B22">
        <w:rPr>
          <w:noProof/>
          <w:color w:val="auto"/>
          <w:lang w:bidi="es-ES"/>
        </w:rPr>
        <w:t>de red</w:t>
      </w:r>
      <w:r>
        <w:rPr>
          <w:noProof/>
          <w:color w:val="auto"/>
          <w:lang w:bidi="es-ES"/>
        </w:rPr>
        <w:t xml:space="preserve"> del router Cisco, </w:t>
      </w:r>
      <w:r w:rsidR="00005B22">
        <w:rPr>
          <w:noProof/>
          <w:color w:val="auto"/>
          <w:lang w:bidi="es-ES"/>
        </w:rPr>
        <w:t>primero, debemos de identificar el nombre de estas, normalmente, dejando el ratón sobre el router nos aparecerán el nombre de estas. En mi caso, tengo la interfaz Giga</w:t>
      </w:r>
      <w:r w:rsidR="0028269F">
        <w:rPr>
          <w:noProof/>
          <w:color w:val="auto"/>
          <w:lang w:bidi="es-ES"/>
        </w:rPr>
        <w:t>bit</w:t>
      </w:r>
      <w:r w:rsidR="00005B22">
        <w:rPr>
          <w:noProof/>
          <w:color w:val="auto"/>
          <w:lang w:bidi="es-ES"/>
        </w:rPr>
        <w:t>Ethernet 0/0/0 y la 0/0/1.</w:t>
      </w:r>
    </w:p>
    <w:p w14:paraId="3F44F8CC" w14:textId="2CDAB633" w:rsidR="00005B22" w:rsidRDefault="00005B22" w:rsidP="00924C68">
      <w:pPr>
        <w:pStyle w:val="Contenido"/>
        <w:jc w:val="both"/>
        <w:rPr>
          <w:noProof/>
          <w:color w:val="auto"/>
          <w:lang w:bidi="es-ES"/>
        </w:rPr>
      </w:pPr>
    </w:p>
    <w:p w14:paraId="412A42EE" w14:textId="77777777" w:rsidR="008D380A" w:rsidRDefault="0028269F" w:rsidP="00924C68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Ahora vamos a configurarlas, para eso, hay</w:t>
      </w:r>
      <w:r w:rsidR="00924C68">
        <w:rPr>
          <w:noProof/>
          <w:color w:val="auto"/>
          <w:lang w:bidi="es-ES"/>
        </w:rPr>
        <w:t xml:space="preserve"> que estar en el modo privilegiado con el comando </w:t>
      </w:r>
      <w:r w:rsidR="00924C68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924C68">
        <w:rPr>
          <w:noProof/>
          <w:color w:val="auto"/>
          <w:lang w:bidi="es-ES"/>
        </w:rPr>
        <w:t xml:space="preserve"> ponerlo en modo de configuración global con </w:t>
      </w:r>
      <w:r w:rsidR="00924C68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924C68">
        <w:rPr>
          <w:noProof/>
          <w:color w:val="auto"/>
          <w:lang w:bidi="es-ES"/>
        </w:rPr>
        <w:t xml:space="preserve">, </w:t>
      </w:r>
      <w:r>
        <w:rPr>
          <w:noProof/>
          <w:color w:val="auto"/>
          <w:lang w:bidi="es-ES"/>
        </w:rPr>
        <w:t xml:space="preserve">y ya ponemos el comando de configuración de la interfaz </w:t>
      </w:r>
    </w:p>
    <w:p w14:paraId="569C9AFC" w14:textId="1F2DF55A" w:rsidR="00924C68" w:rsidRDefault="0028269F" w:rsidP="00924C68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664B23">
        <w:rPr>
          <w:b/>
          <w:bCs/>
          <w:i/>
          <w:iCs/>
          <w:noProof/>
          <w:color w:val="auto"/>
          <w:lang w:bidi="es-ES"/>
        </w:rPr>
        <w:t xml:space="preserve">&lt;&lt; interface </w:t>
      </w:r>
      <w:r w:rsidR="00664B23" w:rsidRPr="00664B23">
        <w:rPr>
          <w:b/>
          <w:bCs/>
          <w:i/>
          <w:iCs/>
          <w:noProof/>
          <w:color w:val="auto"/>
          <w:lang w:bidi="es-ES"/>
        </w:rPr>
        <w:t>&lt;id&gt; &gt;&gt;</w:t>
      </w:r>
      <w:r w:rsidR="00664B23">
        <w:rPr>
          <w:b/>
          <w:bCs/>
          <w:i/>
          <w:iCs/>
          <w:noProof/>
          <w:color w:val="auto"/>
          <w:lang w:bidi="es-ES"/>
        </w:rPr>
        <w:t>.</w:t>
      </w:r>
    </w:p>
    <w:p w14:paraId="653C9012" w14:textId="23707840" w:rsidR="00881750" w:rsidRDefault="00881750" w:rsidP="00924C68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</w:p>
    <w:p w14:paraId="144B21E4" w14:textId="2CC1E6C6" w:rsidR="00664B23" w:rsidRDefault="008D380A" w:rsidP="00924C68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EA5849">
        <w:rPr>
          <w:noProof/>
          <w:color w:val="auto"/>
          <w:lang w:bidi="es-ES"/>
        </w:rPr>
        <w:drawing>
          <wp:anchor distT="0" distB="0" distL="114300" distR="114300" simplePos="0" relativeHeight="251876864" behindDoc="0" locked="0" layoutInCell="1" allowOverlap="1" wp14:anchorId="4E46FE67" wp14:editId="25BF0443">
            <wp:simplePos x="0" y="0"/>
            <wp:positionH relativeFrom="page">
              <wp:align>center</wp:align>
            </wp:positionH>
            <wp:positionV relativeFrom="paragraph">
              <wp:posOffset>154584</wp:posOffset>
            </wp:positionV>
            <wp:extent cx="4716145" cy="196850"/>
            <wp:effectExtent l="152400" t="152400" r="351155" b="35560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96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815B9FA" w14:textId="47510D3E" w:rsidR="00881750" w:rsidRDefault="00881750" w:rsidP="00924C68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</w:p>
    <w:p w14:paraId="2FAE2EEE" w14:textId="7EA08F61" w:rsidR="00EA5849" w:rsidRDefault="00EA5849" w:rsidP="00EA5849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lastRenderedPageBreak/>
        <w:t>Una</w:t>
      </w:r>
      <w:r w:rsidR="00C83D39">
        <w:rPr>
          <w:noProof/>
          <w:color w:val="auto"/>
          <w:lang w:bidi="es-ES"/>
        </w:rPr>
        <w:t xml:space="preserve"> vez ya hayamos entrado al apartado de configuración de la interfaz, vamos a establecerle una dirección IP, le diremos que no se apague la interfaz y guardaremos la configuración, todo paso a paso con los siguientes comandos</w:t>
      </w:r>
      <w:r w:rsidR="005A1E2C">
        <w:rPr>
          <w:noProof/>
          <w:color w:val="auto"/>
          <w:lang w:bidi="es-ES"/>
        </w:rPr>
        <w:t xml:space="preserve"> respectivamente</w:t>
      </w:r>
      <w:r w:rsidR="00C83D39">
        <w:rPr>
          <w:noProof/>
          <w:color w:val="auto"/>
          <w:lang w:bidi="es-ES"/>
        </w:rPr>
        <w:t>:</w:t>
      </w:r>
    </w:p>
    <w:p w14:paraId="63602AB1" w14:textId="18F71B27" w:rsidR="00C83D39" w:rsidRPr="00881750" w:rsidRDefault="00C83D39" w:rsidP="00EA5849">
      <w:pPr>
        <w:pStyle w:val="Contenido"/>
        <w:jc w:val="both"/>
        <w:rPr>
          <w:noProof/>
          <w:color w:val="auto"/>
          <w:sz w:val="22"/>
          <w:szCs w:val="18"/>
          <w:lang w:bidi="es-ES"/>
        </w:rPr>
      </w:pPr>
    </w:p>
    <w:p w14:paraId="392CBEE7" w14:textId="39172AFC" w:rsidR="005A1E2C" w:rsidRPr="005A1E2C" w:rsidRDefault="005A1E2C" w:rsidP="00EA584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A1E2C">
        <w:rPr>
          <w:b/>
          <w:bCs/>
          <w:i/>
          <w:iCs/>
          <w:noProof/>
          <w:color w:val="auto"/>
          <w:lang w:bidi="es-ES"/>
        </w:rPr>
        <w:t>&lt;&lt; ip address &lt;ip&gt; &lt;máscara&gt; &gt;&gt;</w:t>
      </w:r>
    </w:p>
    <w:p w14:paraId="2C932BB5" w14:textId="4485EE4F" w:rsidR="00C83D39" w:rsidRDefault="005A1E2C" w:rsidP="00EA584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A1E2C">
        <w:rPr>
          <w:b/>
          <w:bCs/>
          <w:i/>
          <w:iCs/>
          <w:noProof/>
          <w:color w:val="auto"/>
          <w:lang w:bidi="es-ES"/>
        </w:rPr>
        <w:drawing>
          <wp:anchor distT="0" distB="0" distL="114300" distR="114300" simplePos="0" relativeHeight="251877888" behindDoc="0" locked="0" layoutInCell="1" allowOverlap="1" wp14:anchorId="61142244" wp14:editId="56E3ED66">
            <wp:simplePos x="0" y="0"/>
            <wp:positionH relativeFrom="margin">
              <wp:align>left</wp:align>
            </wp:positionH>
            <wp:positionV relativeFrom="paragraph">
              <wp:posOffset>119993</wp:posOffset>
            </wp:positionV>
            <wp:extent cx="5112760" cy="181303"/>
            <wp:effectExtent l="152400" t="152400" r="335915" b="37147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760" cy="1813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45EDD29" w14:textId="05B79800" w:rsidR="00664B23" w:rsidRDefault="00664B23" w:rsidP="00924C68">
      <w:pPr>
        <w:pStyle w:val="Contenido"/>
        <w:jc w:val="both"/>
        <w:rPr>
          <w:noProof/>
          <w:color w:val="auto"/>
          <w:lang w:bidi="es-ES"/>
        </w:rPr>
      </w:pPr>
    </w:p>
    <w:p w14:paraId="78364FB4" w14:textId="2E50ABFC" w:rsidR="00924C68" w:rsidRPr="009A24A8" w:rsidRDefault="005A1E2C" w:rsidP="003D0B13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9A24A8">
        <w:rPr>
          <w:b/>
          <w:bCs/>
          <w:i/>
          <w:iCs/>
          <w:noProof/>
          <w:color w:val="auto"/>
          <w:lang w:bidi="es-ES"/>
        </w:rPr>
        <w:t>&lt;&lt;</w:t>
      </w:r>
      <w:r w:rsidR="009A24A8" w:rsidRPr="009A24A8">
        <w:rPr>
          <w:b/>
          <w:bCs/>
          <w:i/>
          <w:iCs/>
          <w:noProof/>
          <w:color w:val="auto"/>
          <w:lang w:bidi="es-ES"/>
        </w:rPr>
        <w:t xml:space="preserve"> no shutdown &gt;&gt;</w:t>
      </w:r>
    </w:p>
    <w:p w14:paraId="67E2A8D4" w14:textId="4342C680" w:rsidR="009A24A8" w:rsidRDefault="00881750" w:rsidP="003D0B13">
      <w:pPr>
        <w:pStyle w:val="Contenido"/>
        <w:jc w:val="both"/>
        <w:rPr>
          <w:noProof/>
          <w:color w:val="auto"/>
          <w:lang w:bidi="es-ES"/>
        </w:rPr>
      </w:pPr>
      <w:r w:rsidRPr="00842C3A">
        <w:rPr>
          <w:noProof/>
          <w:color w:val="auto"/>
          <w:lang w:bidi="es-ES"/>
        </w:rPr>
        <w:drawing>
          <wp:anchor distT="0" distB="0" distL="114300" distR="114300" simplePos="0" relativeHeight="251878912" behindDoc="0" locked="0" layoutInCell="1" allowOverlap="1" wp14:anchorId="6ED971F8" wp14:editId="181ED4A6">
            <wp:simplePos x="0" y="0"/>
            <wp:positionH relativeFrom="margin">
              <wp:align>left</wp:align>
            </wp:positionH>
            <wp:positionV relativeFrom="paragraph">
              <wp:posOffset>64967</wp:posOffset>
            </wp:positionV>
            <wp:extent cx="3269398" cy="220718"/>
            <wp:effectExtent l="152400" t="152400" r="331470" b="37020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398" cy="2207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3E459F" w14:textId="0C661510" w:rsidR="00842C3A" w:rsidRDefault="00842C3A" w:rsidP="003D0B13">
      <w:pPr>
        <w:pStyle w:val="Contenido"/>
        <w:jc w:val="both"/>
        <w:rPr>
          <w:noProof/>
          <w:color w:val="auto"/>
          <w:lang w:bidi="es-ES"/>
        </w:rPr>
      </w:pPr>
    </w:p>
    <w:p w14:paraId="5B029824" w14:textId="23AE14B4" w:rsidR="009A24A8" w:rsidRDefault="009A24A8" w:rsidP="003D0B13">
      <w:pPr>
        <w:pStyle w:val="Contenido"/>
        <w:jc w:val="both"/>
        <w:rPr>
          <w:noProof/>
          <w:color w:val="auto"/>
          <w:lang w:bidi="es-ES"/>
        </w:rPr>
      </w:pPr>
      <w:r w:rsidRPr="009A24A8">
        <w:rPr>
          <w:b/>
          <w:bCs/>
          <w:i/>
          <w:iCs/>
          <w:noProof/>
          <w:color w:val="auto"/>
          <w:lang w:bidi="es-ES"/>
        </w:rPr>
        <w:t>&lt;&lt; copy running-config startup-config &gt;&gt;</w:t>
      </w:r>
      <w:r>
        <w:rPr>
          <w:noProof/>
          <w:color w:val="auto"/>
          <w:lang w:bidi="es-ES"/>
        </w:rPr>
        <w:t xml:space="preserve"> </w:t>
      </w:r>
      <w:r w:rsidRPr="009A24A8">
        <w:rPr>
          <w:noProof/>
          <w:color w:val="auto"/>
          <w:sz w:val="24"/>
          <w:szCs w:val="20"/>
          <w:lang w:bidi="es-ES"/>
        </w:rPr>
        <w:t>(Este comando se ejecuta sobre el modo privilegiado)</w:t>
      </w:r>
    </w:p>
    <w:p w14:paraId="6FB1A5DD" w14:textId="2ADE40D7" w:rsidR="00AD1780" w:rsidRDefault="00881750" w:rsidP="00AD1780">
      <w:pPr>
        <w:rPr>
          <w:noProof/>
          <w:lang w:bidi="es-ES"/>
        </w:rPr>
      </w:pPr>
      <w:r w:rsidRPr="00881750">
        <w:rPr>
          <w:noProof/>
          <w:lang w:bidi="es-ES"/>
        </w:rPr>
        <w:drawing>
          <wp:anchor distT="0" distB="0" distL="114300" distR="114300" simplePos="0" relativeHeight="251879936" behindDoc="0" locked="0" layoutInCell="1" allowOverlap="1" wp14:anchorId="0DC9F93F" wp14:editId="681F1F9E">
            <wp:simplePos x="0" y="0"/>
            <wp:positionH relativeFrom="margin">
              <wp:align>left</wp:align>
            </wp:positionH>
            <wp:positionV relativeFrom="paragraph">
              <wp:posOffset>136021</wp:posOffset>
            </wp:positionV>
            <wp:extent cx="3260834" cy="662199"/>
            <wp:effectExtent l="152400" t="152400" r="358775" b="36703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969" cy="677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9D497" w14:textId="3DF99537" w:rsidR="00AD1780" w:rsidRDefault="00AD1780" w:rsidP="00AD1780">
      <w:pPr>
        <w:rPr>
          <w:noProof/>
          <w:lang w:bidi="es-ES"/>
        </w:rPr>
      </w:pPr>
    </w:p>
    <w:p w14:paraId="3EE5187A" w14:textId="75E8DFB3" w:rsidR="002D3326" w:rsidRDefault="002D3326" w:rsidP="002D3326">
      <w:pPr>
        <w:rPr>
          <w:noProof/>
          <w:lang w:bidi="es-ES"/>
        </w:rPr>
      </w:pPr>
    </w:p>
    <w:p w14:paraId="787EE42E" w14:textId="77777777" w:rsidR="008D380A" w:rsidRDefault="008D380A" w:rsidP="002D3326">
      <w:pPr>
        <w:rPr>
          <w:noProof/>
          <w:lang w:bidi="es-ES"/>
        </w:rPr>
      </w:pPr>
    </w:p>
    <w:p w14:paraId="49599039" w14:textId="77777777" w:rsidR="008D380A" w:rsidRDefault="008D380A" w:rsidP="002D3326">
      <w:pPr>
        <w:rPr>
          <w:noProof/>
          <w:lang w:bidi="es-ES"/>
        </w:rPr>
      </w:pPr>
    </w:p>
    <w:p w14:paraId="368F2E1D" w14:textId="12C716FF" w:rsidR="002D3326" w:rsidRDefault="002D3326" w:rsidP="002D3326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De la misma manera, </w:t>
      </w:r>
      <w:r w:rsidR="00F5661D">
        <w:rPr>
          <w:noProof/>
          <w:color w:val="auto"/>
          <w:lang w:bidi="es-ES"/>
        </w:rPr>
        <w:t xml:space="preserve">configuramos la otra interfaz y una vez configuradas, vamos a ver como se accede </w:t>
      </w:r>
      <w:r w:rsidR="00392E25">
        <w:rPr>
          <w:noProof/>
          <w:color w:val="auto"/>
          <w:lang w:bidi="es-ES"/>
        </w:rPr>
        <w:t>por Telnet desde los equipos que tenemos conectados a cada interfaz.</w:t>
      </w:r>
    </w:p>
    <w:p w14:paraId="7AC9F4EC" w14:textId="30C5FC18" w:rsidR="00C8362D" w:rsidRDefault="00C8362D" w:rsidP="002D3326">
      <w:pPr>
        <w:pStyle w:val="Contenido"/>
        <w:jc w:val="both"/>
        <w:rPr>
          <w:noProof/>
          <w:color w:val="auto"/>
          <w:lang w:bidi="es-ES"/>
        </w:rPr>
      </w:pPr>
    </w:p>
    <w:p w14:paraId="3664F006" w14:textId="7322FA02" w:rsidR="00C8362D" w:rsidRDefault="00C8362D" w:rsidP="002D3326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Antes, debemos de configurar ambos equipos, debemos de asignarles una IP de la red y muy importante, poner la puerta de enlace que le hemos asignada a las interfaces anteriormente.</w:t>
      </w:r>
    </w:p>
    <w:p w14:paraId="1FDE0BAD" w14:textId="10518A92" w:rsidR="003C1D5F" w:rsidRDefault="003C1D5F" w:rsidP="002D3326">
      <w:pPr>
        <w:pStyle w:val="Contenido"/>
        <w:jc w:val="both"/>
        <w:rPr>
          <w:noProof/>
          <w:color w:val="auto"/>
          <w:lang w:bidi="es-ES"/>
        </w:rPr>
      </w:pPr>
    </w:p>
    <w:p w14:paraId="5CF7FD95" w14:textId="233DBC10" w:rsidR="003C1D5F" w:rsidRDefault="00605055" w:rsidP="002D3326">
      <w:pPr>
        <w:pStyle w:val="Contenido"/>
        <w:jc w:val="both"/>
        <w:rPr>
          <w:noProof/>
          <w:color w:val="auto"/>
          <w:lang w:bidi="es-ES"/>
        </w:rPr>
      </w:pPr>
      <w:r w:rsidRPr="005B0A84">
        <w:rPr>
          <w:noProof/>
          <w:color w:val="auto"/>
          <w:lang w:bidi="es-ES"/>
        </w:rPr>
        <w:drawing>
          <wp:anchor distT="0" distB="0" distL="114300" distR="114300" simplePos="0" relativeHeight="251880960" behindDoc="0" locked="0" layoutInCell="1" allowOverlap="1" wp14:anchorId="7D7C1F6D" wp14:editId="50DA2612">
            <wp:simplePos x="0" y="0"/>
            <wp:positionH relativeFrom="column">
              <wp:posOffset>3599180</wp:posOffset>
            </wp:positionH>
            <wp:positionV relativeFrom="paragraph">
              <wp:posOffset>125161</wp:posOffset>
            </wp:positionV>
            <wp:extent cx="2621347" cy="1732030"/>
            <wp:effectExtent l="152400" t="152400" r="369570" b="36385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347" cy="1732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D5F" w:rsidRPr="003C1D5F">
        <w:rPr>
          <w:noProof/>
          <w:color w:val="auto"/>
          <w:lang w:bidi="es-ES"/>
        </w:rPr>
        <w:drawing>
          <wp:inline distT="0" distB="0" distL="0" distR="0" wp14:anchorId="20DB8CB8" wp14:editId="2B4001AB">
            <wp:extent cx="2849170" cy="1654077"/>
            <wp:effectExtent l="152400" t="152400" r="370840" b="36576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9170" cy="16540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B0A84" w:rsidRPr="005B0A84">
        <w:rPr>
          <w:noProof/>
        </w:rPr>
        <w:t xml:space="preserve"> </w:t>
      </w:r>
    </w:p>
    <w:p w14:paraId="372DEA2E" w14:textId="0B445E47" w:rsidR="00605055" w:rsidRDefault="00605055" w:rsidP="002D3326">
      <w:pPr>
        <w:pStyle w:val="Contenido"/>
        <w:jc w:val="both"/>
        <w:rPr>
          <w:noProof/>
          <w:color w:val="auto"/>
          <w:lang w:bidi="es-ES"/>
        </w:rPr>
      </w:pPr>
    </w:p>
    <w:p w14:paraId="47224A51" w14:textId="77777777" w:rsidR="008D380A" w:rsidRDefault="008D380A" w:rsidP="002D3326">
      <w:pPr>
        <w:pStyle w:val="Contenido"/>
        <w:jc w:val="both"/>
        <w:rPr>
          <w:noProof/>
          <w:color w:val="auto"/>
          <w:lang w:bidi="es-ES"/>
        </w:rPr>
      </w:pPr>
    </w:p>
    <w:p w14:paraId="0B608D32" w14:textId="77777777" w:rsidR="008D380A" w:rsidRDefault="008D380A" w:rsidP="002D3326">
      <w:pPr>
        <w:pStyle w:val="Contenido"/>
        <w:jc w:val="both"/>
        <w:rPr>
          <w:noProof/>
          <w:color w:val="auto"/>
          <w:lang w:bidi="es-ES"/>
        </w:rPr>
      </w:pPr>
    </w:p>
    <w:p w14:paraId="5A164DD8" w14:textId="77777777" w:rsidR="008D380A" w:rsidRDefault="008D380A" w:rsidP="002D3326">
      <w:pPr>
        <w:pStyle w:val="Contenido"/>
        <w:jc w:val="both"/>
        <w:rPr>
          <w:noProof/>
          <w:color w:val="auto"/>
          <w:lang w:bidi="es-ES"/>
        </w:rPr>
      </w:pPr>
    </w:p>
    <w:p w14:paraId="3B1D1B97" w14:textId="121566D2" w:rsidR="00605055" w:rsidRDefault="005B0A84" w:rsidP="002D3326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lastRenderedPageBreak/>
        <w:t>Una vez configurados los equipos,</w:t>
      </w:r>
      <w:r w:rsidR="00392E25">
        <w:rPr>
          <w:noProof/>
          <w:color w:val="auto"/>
          <w:lang w:bidi="es-ES"/>
        </w:rPr>
        <w:t xml:space="preserve"> </w:t>
      </w:r>
      <w:r>
        <w:rPr>
          <w:noProof/>
          <w:color w:val="auto"/>
          <w:lang w:bidi="es-ES"/>
        </w:rPr>
        <w:t>debemos ir al</w:t>
      </w:r>
      <w:r w:rsidR="00392E25">
        <w:rPr>
          <w:noProof/>
          <w:color w:val="auto"/>
          <w:lang w:bidi="es-ES"/>
        </w:rPr>
        <w:t xml:space="preserve"> apartado de escritorio y ahí, tendremos la opción de </w:t>
      </w:r>
      <w:r w:rsidR="00A139B7" w:rsidRPr="008D380A">
        <w:rPr>
          <w:b/>
          <w:bCs/>
          <w:i/>
          <w:iCs/>
          <w:noProof/>
          <w:color w:val="auto"/>
          <w:lang w:bidi="es-ES"/>
        </w:rPr>
        <w:t>Cliente SSH/Telnet</w:t>
      </w:r>
      <w:r w:rsidR="00A139B7">
        <w:rPr>
          <w:noProof/>
          <w:color w:val="auto"/>
          <w:lang w:bidi="es-ES"/>
        </w:rPr>
        <w:t xml:space="preserve">. </w:t>
      </w:r>
    </w:p>
    <w:p w14:paraId="75C7E824" w14:textId="77777777" w:rsidR="00605055" w:rsidRDefault="00605055" w:rsidP="002D3326">
      <w:pPr>
        <w:pStyle w:val="Contenido"/>
        <w:jc w:val="both"/>
        <w:rPr>
          <w:noProof/>
          <w:color w:val="auto"/>
          <w:lang w:bidi="es-ES"/>
        </w:rPr>
      </w:pPr>
    </w:p>
    <w:p w14:paraId="53DB19E5" w14:textId="7DD64012" w:rsidR="00346F05" w:rsidRDefault="00346F05" w:rsidP="002D3326">
      <w:pPr>
        <w:pStyle w:val="Contenido"/>
        <w:jc w:val="both"/>
        <w:rPr>
          <w:noProof/>
          <w:color w:val="auto"/>
          <w:lang w:bidi="es-ES"/>
        </w:rPr>
      </w:pPr>
      <w:r w:rsidRPr="00346F05">
        <w:rPr>
          <w:noProof/>
          <w:color w:val="auto"/>
          <w:lang w:bidi="es-ES"/>
        </w:rPr>
        <w:drawing>
          <wp:anchor distT="0" distB="0" distL="114300" distR="114300" simplePos="0" relativeHeight="251883008" behindDoc="0" locked="0" layoutInCell="1" allowOverlap="1" wp14:anchorId="01D7F145" wp14:editId="427633F5">
            <wp:simplePos x="0" y="0"/>
            <wp:positionH relativeFrom="margin">
              <wp:align>center</wp:align>
            </wp:positionH>
            <wp:positionV relativeFrom="paragraph">
              <wp:posOffset>732987</wp:posOffset>
            </wp:positionV>
            <wp:extent cx="5018405" cy="1118870"/>
            <wp:effectExtent l="152400" t="152400" r="353695" b="36703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1118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9B7">
        <w:rPr>
          <w:noProof/>
          <w:color w:val="auto"/>
          <w:lang w:bidi="es-ES"/>
        </w:rPr>
        <w:t xml:space="preserve">Seleccionaremos </w:t>
      </w:r>
      <w:r w:rsidR="00A139B7" w:rsidRPr="008D380A">
        <w:rPr>
          <w:b/>
          <w:bCs/>
          <w:noProof/>
          <w:color w:val="auto"/>
          <w:lang w:bidi="es-ES"/>
        </w:rPr>
        <w:t>Telnet</w:t>
      </w:r>
      <w:r w:rsidR="00A139B7">
        <w:rPr>
          <w:noProof/>
          <w:color w:val="auto"/>
          <w:lang w:bidi="es-ES"/>
        </w:rPr>
        <w:t xml:space="preserve"> y escribiremos la puerta de enlace que hayamos conf</w:t>
      </w:r>
      <w:r w:rsidR="001109D9">
        <w:rPr>
          <w:noProof/>
          <w:color w:val="auto"/>
          <w:lang w:bidi="es-ES"/>
        </w:rPr>
        <w:t>ig</w:t>
      </w:r>
      <w:r w:rsidR="00A139B7">
        <w:rPr>
          <w:noProof/>
          <w:color w:val="auto"/>
          <w:lang w:bidi="es-ES"/>
        </w:rPr>
        <w:t>urado en la interfaz del equipo</w:t>
      </w:r>
      <w:r w:rsidR="00BB199E">
        <w:rPr>
          <w:noProof/>
          <w:color w:val="auto"/>
          <w:lang w:bidi="es-ES"/>
        </w:rPr>
        <w:t xml:space="preserve">, por último, le daremos a </w:t>
      </w:r>
      <w:r w:rsidR="00BB199E" w:rsidRPr="001109D9">
        <w:rPr>
          <w:b/>
          <w:bCs/>
          <w:i/>
          <w:iCs/>
          <w:noProof/>
          <w:color w:val="auto"/>
          <w:lang w:bidi="es-ES"/>
        </w:rPr>
        <w:t>conectar</w:t>
      </w:r>
      <w:r>
        <w:rPr>
          <w:noProof/>
          <w:color w:val="auto"/>
          <w:lang w:bidi="es-ES"/>
        </w:rPr>
        <w:t>.</w:t>
      </w:r>
    </w:p>
    <w:p w14:paraId="19CE5F7C" w14:textId="77777777" w:rsidR="00346F05" w:rsidRPr="001109D9" w:rsidRDefault="00346F05" w:rsidP="002D3326">
      <w:pPr>
        <w:pStyle w:val="Contenido"/>
        <w:jc w:val="both"/>
        <w:rPr>
          <w:noProof/>
          <w:color w:val="auto"/>
          <w:sz w:val="12"/>
          <w:szCs w:val="8"/>
          <w:lang w:bidi="es-ES"/>
        </w:rPr>
      </w:pPr>
    </w:p>
    <w:p w14:paraId="068FE9A5" w14:textId="60B30D12" w:rsidR="00392E25" w:rsidRDefault="00B8491D" w:rsidP="002D3326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303A7834" wp14:editId="4D61AAEE">
                <wp:simplePos x="0" y="0"/>
                <wp:positionH relativeFrom="column">
                  <wp:posOffset>640207</wp:posOffset>
                </wp:positionH>
                <wp:positionV relativeFrom="paragraph">
                  <wp:posOffset>4378274</wp:posOffset>
                </wp:positionV>
                <wp:extent cx="3444240" cy="635"/>
                <wp:effectExtent l="0" t="0" r="3810" b="0"/>
                <wp:wrapTopAndBottom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2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421D3D" w14:textId="6080F1A1" w:rsidR="00F812A4" w:rsidRPr="00F812A4" w:rsidRDefault="00F812A4" w:rsidP="00F812A4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  <w:color w:val="791111"/>
                                <w:sz w:val="28"/>
                                <w:lang w:bidi="es-ES"/>
                              </w:rPr>
                            </w:pPr>
                            <w:r w:rsidRPr="00F812A4">
                              <w:rPr>
                                <w:rFonts w:ascii="Bahnschrift" w:hAnsi="Bahnschrift"/>
                                <w:color w:val="791111"/>
                              </w:rPr>
                              <w:t>PC</w:t>
                            </w:r>
                            <w:r>
                              <w:rPr>
                                <w:rFonts w:ascii="Bahnschrift" w:hAnsi="Bahnschrift"/>
                                <w:color w:val="79111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A7834" id="Cuadro de texto 39" o:spid="_x0000_s1029" type="#_x0000_t202" style="position:absolute;left:0;text-align:left;margin-left:50.4pt;margin-top:344.75pt;width:271.2pt;height:.05pt;z-index:2518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" filled="f" stroked="f">
                <v:textbox style="mso-fit-shape-to-text:t" inset="0,0,0,0">
                  <w:txbxContent>
                    <w:p w14:paraId="49421D3D" w14:textId="6080F1A1" w:rsidR="00F812A4" w:rsidRPr="00F812A4" w:rsidRDefault="00F812A4" w:rsidP="00F812A4">
                      <w:pPr>
                        <w:pStyle w:val="Descripcin"/>
                        <w:rPr>
                          <w:rFonts w:ascii="Bahnschrift" w:hAnsi="Bahnschrift"/>
                          <w:noProof/>
                          <w:color w:val="791111"/>
                          <w:sz w:val="28"/>
                          <w:lang w:bidi="es-ES"/>
                        </w:rPr>
                      </w:pPr>
                      <w:r w:rsidRPr="00F812A4">
                        <w:rPr>
                          <w:rFonts w:ascii="Bahnschrift" w:hAnsi="Bahnschrift"/>
                          <w:color w:val="791111"/>
                        </w:rPr>
                        <w:t>PC</w:t>
                      </w:r>
                      <w:r>
                        <w:rPr>
                          <w:rFonts w:ascii="Bahnschrift" w:hAnsi="Bahnschrift"/>
                          <w:color w:val="791111"/>
                        </w:rP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09D9" w:rsidRPr="005C7BC5">
        <w:rPr>
          <w:noProof/>
          <w:lang w:bidi="es-ES"/>
        </w:rPr>
        <w:drawing>
          <wp:anchor distT="0" distB="0" distL="114300" distR="114300" simplePos="0" relativeHeight="251889152" behindDoc="0" locked="0" layoutInCell="1" allowOverlap="1" wp14:anchorId="7FFFD7DF" wp14:editId="477EBE1B">
            <wp:simplePos x="0" y="0"/>
            <wp:positionH relativeFrom="page">
              <wp:posOffset>1181100</wp:posOffset>
            </wp:positionH>
            <wp:positionV relativeFrom="paragraph">
              <wp:posOffset>2637155</wp:posOffset>
            </wp:positionV>
            <wp:extent cx="4984750" cy="1544320"/>
            <wp:effectExtent l="152400" t="152400" r="368300" b="36068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154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9D9">
        <w:rPr>
          <w:noProof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78907231" wp14:editId="40B083AE">
                <wp:simplePos x="0" y="0"/>
                <wp:positionH relativeFrom="column">
                  <wp:posOffset>608457</wp:posOffset>
                </wp:positionH>
                <wp:positionV relativeFrom="paragraph">
                  <wp:posOffset>2277669</wp:posOffset>
                </wp:positionV>
                <wp:extent cx="3444240" cy="635"/>
                <wp:effectExtent l="0" t="0" r="3810" b="0"/>
                <wp:wrapTopAndBottom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2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EFB729" w14:textId="79CBDA1D" w:rsidR="00871C51" w:rsidRPr="00F812A4" w:rsidRDefault="00F812A4" w:rsidP="00871C51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  <w:color w:val="791111"/>
                                <w:sz w:val="28"/>
                                <w:lang w:bidi="es-ES"/>
                              </w:rPr>
                            </w:pPr>
                            <w:r w:rsidRPr="00F812A4">
                              <w:rPr>
                                <w:rFonts w:ascii="Bahnschrift" w:hAnsi="Bahnschrift"/>
                                <w:color w:val="791111"/>
                              </w:rPr>
                              <w:t>PC0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07231" id="Cuadro de texto 36" o:spid="_x0000_s1030" type="#_x0000_t202" style="position:absolute;left:0;text-align:left;margin-left:47.9pt;margin-top:179.35pt;width:271.2pt;height:.05pt;z-index:2518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" filled="f" stroked="f">
                <v:textbox style="mso-fit-shape-to-text:t" inset="0,0,0,0">
                  <w:txbxContent>
                    <w:p w14:paraId="12EFB729" w14:textId="79CBDA1D" w:rsidR="00871C51" w:rsidRPr="00F812A4" w:rsidRDefault="00F812A4" w:rsidP="00871C51">
                      <w:pPr>
                        <w:pStyle w:val="Descripcin"/>
                        <w:rPr>
                          <w:rFonts w:ascii="Bahnschrift" w:hAnsi="Bahnschrift"/>
                          <w:noProof/>
                          <w:color w:val="791111"/>
                          <w:sz w:val="28"/>
                          <w:lang w:bidi="es-ES"/>
                        </w:rPr>
                      </w:pPr>
                      <w:r w:rsidRPr="00F812A4">
                        <w:rPr>
                          <w:rFonts w:ascii="Bahnschrift" w:hAnsi="Bahnschrift"/>
                          <w:color w:val="791111"/>
                        </w:rPr>
                        <w:t>PC0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09D9" w:rsidRPr="006E4E11">
        <w:rPr>
          <w:noProof/>
          <w:lang w:bidi="es-ES"/>
        </w:rPr>
        <w:drawing>
          <wp:anchor distT="0" distB="0" distL="114300" distR="114300" simplePos="0" relativeHeight="251884032" behindDoc="0" locked="0" layoutInCell="1" allowOverlap="1" wp14:anchorId="74ED2B6C" wp14:editId="730E5237">
            <wp:simplePos x="0" y="0"/>
            <wp:positionH relativeFrom="page">
              <wp:align>center</wp:align>
            </wp:positionH>
            <wp:positionV relativeFrom="paragraph">
              <wp:posOffset>654507</wp:posOffset>
            </wp:positionV>
            <wp:extent cx="4999990" cy="1522730"/>
            <wp:effectExtent l="152400" t="152400" r="353060" b="36322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22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F05">
        <w:rPr>
          <w:noProof/>
          <w:color w:val="auto"/>
          <w:lang w:bidi="es-ES"/>
        </w:rPr>
        <w:t>N</w:t>
      </w:r>
      <w:r w:rsidR="00BB199E">
        <w:rPr>
          <w:noProof/>
          <w:color w:val="auto"/>
          <w:lang w:bidi="es-ES"/>
        </w:rPr>
        <w:t xml:space="preserve">os pedirá la contraseña que le hemos asignado a </w:t>
      </w:r>
      <w:r w:rsidR="00BB199E" w:rsidRPr="001109D9">
        <w:rPr>
          <w:b/>
          <w:bCs/>
          <w:noProof/>
          <w:color w:val="auto"/>
          <w:lang w:bidi="es-ES"/>
        </w:rPr>
        <w:t>Telnet</w:t>
      </w:r>
      <w:r w:rsidR="00BB199E">
        <w:rPr>
          <w:noProof/>
          <w:color w:val="auto"/>
          <w:lang w:bidi="es-ES"/>
        </w:rPr>
        <w:t xml:space="preserve">, la escribimos y ya podemos controlar la terminal del router de forma remota por </w:t>
      </w:r>
      <w:r w:rsidR="00BB199E" w:rsidRPr="001109D9">
        <w:rPr>
          <w:b/>
          <w:bCs/>
          <w:noProof/>
          <w:color w:val="auto"/>
          <w:lang w:bidi="es-ES"/>
        </w:rPr>
        <w:t>Telnet</w:t>
      </w:r>
      <w:r w:rsidR="00BB199E">
        <w:rPr>
          <w:noProof/>
          <w:color w:val="auto"/>
          <w:lang w:bidi="es-ES"/>
        </w:rPr>
        <w:t>.</w:t>
      </w:r>
    </w:p>
    <w:p w14:paraId="30A8CE47" w14:textId="4C08595C" w:rsidR="001109D9" w:rsidRDefault="001109D9" w:rsidP="002D3326">
      <w:pPr>
        <w:pStyle w:val="Contenido"/>
        <w:jc w:val="both"/>
        <w:rPr>
          <w:noProof/>
          <w:color w:val="auto"/>
          <w:lang w:bidi="es-ES"/>
        </w:rPr>
      </w:pPr>
    </w:p>
    <w:p w14:paraId="3389295C" w14:textId="1CFA87D1" w:rsidR="00F812A4" w:rsidRDefault="00F812A4" w:rsidP="002D3326">
      <w:pPr>
        <w:pStyle w:val="Contenido"/>
        <w:jc w:val="both"/>
        <w:rPr>
          <w:noProof/>
          <w:color w:val="auto"/>
          <w:lang w:bidi="es-ES"/>
        </w:rPr>
      </w:pPr>
    </w:p>
    <w:p w14:paraId="36102B6D" w14:textId="43FD1FA0" w:rsidR="005C7BC5" w:rsidRDefault="005C7BC5" w:rsidP="002D3326">
      <w:pPr>
        <w:rPr>
          <w:noProof/>
          <w:lang w:bidi="es-ES"/>
        </w:rPr>
      </w:pPr>
    </w:p>
    <w:p w14:paraId="323962CA" w14:textId="5E8FBE2A" w:rsidR="00C1651F" w:rsidRDefault="00C1651F" w:rsidP="002D3326">
      <w:pPr>
        <w:rPr>
          <w:noProof/>
          <w:lang w:bidi="es-ES"/>
        </w:rPr>
      </w:pPr>
    </w:p>
    <w:p w14:paraId="6B8EA993" w14:textId="77777777" w:rsidR="00C1651F" w:rsidRDefault="00C1651F" w:rsidP="002D3326">
      <w:pPr>
        <w:rPr>
          <w:noProof/>
          <w:lang w:bidi="es-ES"/>
        </w:rPr>
      </w:pPr>
    </w:p>
    <w:p w14:paraId="65740F5B" w14:textId="49584A0B" w:rsidR="00CB0E3E" w:rsidRDefault="00CB0E3E" w:rsidP="00CF5AB0">
      <w:pPr>
        <w:pStyle w:val="Ttulo1"/>
        <w:jc w:val="both"/>
        <w:rPr>
          <w:rFonts w:ascii="Bahnschrift" w:hAnsi="Bahnschrift"/>
          <w:noProof/>
          <w:color w:val="9A0000"/>
          <w:sz w:val="48"/>
          <w:szCs w:val="28"/>
          <w:lang w:bidi="es-ES"/>
        </w:rPr>
      </w:pPr>
      <w:bookmarkStart w:id="9" w:name="_Toc130557097"/>
      <w:r>
        <w:rPr>
          <w:rFonts w:ascii="Bahnschrift" w:hAnsi="Bahnschrift"/>
          <w:noProof/>
          <w:color w:val="9A0000"/>
          <w:sz w:val="48"/>
          <w:szCs w:val="28"/>
          <w:lang w:bidi="es-ES"/>
        </w:rPr>
        <w:lastRenderedPageBreak/>
        <w:t>Actividad 6.2</w:t>
      </w:r>
      <w:r w:rsidR="0020681F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 </w:t>
      </w:r>
      <w:r w:rsidR="0020681F" w:rsidRPr="0020681F">
        <w:rPr>
          <w:rFonts w:ascii="Bahnschrift" w:hAnsi="Bahnschrift"/>
          <w:noProof/>
          <w:color w:val="9A0000"/>
          <w:sz w:val="48"/>
          <w:szCs w:val="28"/>
          <w:lang w:bidi="es-ES"/>
        </w:rPr>
        <w:t>Configuración router Cisco y doméstico</w:t>
      </w:r>
      <w:r w:rsidRPr="00BB0B70">
        <w:rPr>
          <w:rFonts w:ascii="Bahnschrift" w:hAnsi="Bahnschrift"/>
          <w:noProof/>
          <w:color w:val="9A0000"/>
          <w:sz w:val="48"/>
          <w:szCs w:val="28"/>
          <w:lang w:bidi="es-ES"/>
        </w:rPr>
        <w:t>:</w:t>
      </w:r>
      <w:bookmarkEnd w:id="9"/>
    </w:p>
    <w:p w14:paraId="6A6EE623" w14:textId="18FDB3E3" w:rsidR="00CB76B2" w:rsidRDefault="00CB76B2" w:rsidP="00CB76B2">
      <w:pPr>
        <w:rPr>
          <w:noProof/>
          <w:lang w:bidi="es-ES"/>
        </w:rPr>
      </w:pPr>
    </w:p>
    <w:p w14:paraId="727B5426" w14:textId="6482E7A2" w:rsidR="00AC048F" w:rsidRPr="0020040C" w:rsidRDefault="00AC048F" w:rsidP="00AC048F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0" w:name="_Toc130557098"/>
      <w:r>
        <w:rPr>
          <w:noProof/>
          <w:lang w:bidi="es-ES"/>
        </w:rPr>
        <w:softHyphen/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Introducción:</w:t>
      </w:r>
      <w:bookmarkEnd w:id="10"/>
    </w:p>
    <w:p w14:paraId="57EACDB3" w14:textId="00582D9F" w:rsidR="00CB76B2" w:rsidRDefault="00CB76B2" w:rsidP="00CB76B2">
      <w:pPr>
        <w:rPr>
          <w:noProof/>
          <w:lang w:bidi="es-ES"/>
        </w:rPr>
      </w:pPr>
    </w:p>
    <w:p w14:paraId="100DACFA" w14:textId="7A48BA2D" w:rsidR="00AC048F" w:rsidRDefault="0034714D" w:rsidP="00AC048F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En esta práctica se realizará un caso práctico real igual que la </w:t>
      </w:r>
      <w:r w:rsidRPr="00B8491D">
        <w:rPr>
          <w:b/>
          <w:bCs/>
          <w:noProof/>
          <w:color w:val="auto"/>
          <w:lang w:bidi="es-ES"/>
        </w:rPr>
        <w:t>actividad 6.1</w:t>
      </w:r>
      <w:r>
        <w:rPr>
          <w:noProof/>
          <w:color w:val="auto"/>
          <w:lang w:bidi="es-ES"/>
        </w:rPr>
        <w:t>, utilizaremos un router Cisco en clase por parejas, en mi caso, con Arturo.</w:t>
      </w:r>
    </w:p>
    <w:p w14:paraId="36F6900E" w14:textId="78412310" w:rsidR="00B96E2D" w:rsidRDefault="00B96E2D" w:rsidP="00AC048F">
      <w:pPr>
        <w:pStyle w:val="Contenido"/>
        <w:jc w:val="both"/>
        <w:rPr>
          <w:noProof/>
          <w:color w:val="auto"/>
          <w:lang w:bidi="es-ES"/>
        </w:rPr>
      </w:pPr>
    </w:p>
    <w:p w14:paraId="48460633" w14:textId="03ADC9AA" w:rsidR="00B96E2D" w:rsidRDefault="00B96E2D" w:rsidP="00AC048F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Con un router físico de Cisco</w:t>
      </w:r>
      <w:r w:rsidR="00C520C1">
        <w:rPr>
          <w:noProof/>
          <w:color w:val="auto"/>
          <w:lang w:bidi="es-ES"/>
        </w:rPr>
        <w:t xml:space="preserve">, lo configuraremos conectandonos remotamento por </w:t>
      </w:r>
      <w:r w:rsidR="00EA4EC6">
        <w:rPr>
          <w:noProof/>
          <w:color w:val="auto"/>
          <w:lang w:bidi="es-ES"/>
        </w:rPr>
        <w:t xml:space="preserve">puerto serie </w:t>
      </w:r>
      <w:r w:rsidR="00C520C1">
        <w:rPr>
          <w:noProof/>
          <w:color w:val="auto"/>
          <w:lang w:bidi="es-ES"/>
        </w:rPr>
        <w:t>y por Telnet posteriormente</w:t>
      </w:r>
      <w:r w:rsidR="00EA4EC6">
        <w:rPr>
          <w:noProof/>
          <w:color w:val="auto"/>
          <w:lang w:bidi="es-ES"/>
        </w:rPr>
        <w:t>, configuraremos:</w:t>
      </w:r>
    </w:p>
    <w:p w14:paraId="331AE18F" w14:textId="034B9FEE" w:rsidR="00CB76B2" w:rsidRDefault="00CB76B2" w:rsidP="00CB76B2">
      <w:pPr>
        <w:rPr>
          <w:noProof/>
          <w:lang w:bidi="es-ES"/>
        </w:rPr>
      </w:pPr>
    </w:p>
    <w:p w14:paraId="408CE59F" w14:textId="3C60CD67" w:rsidR="00EA4EC6" w:rsidRPr="00C1651F" w:rsidRDefault="00EA4EC6" w:rsidP="00C1651F">
      <w:pPr>
        <w:pStyle w:val="Prrafodelista"/>
        <w:numPr>
          <w:ilvl w:val="0"/>
          <w:numId w:val="17"/>
        </w:numPr>
        <w:jc w:val="both"/>
        <w:rPr>
          <w:rFonts w:asciiTheme="minorHAnsi" w:hAnsiTheme="minorHAnsi" w:cstheme="minorHAnsi"/>
          <w:bCs/>
          <w:noProof/>
          <w:sz w:val="28"/>
          <w:szCs w:val="28"/>
          <w:lang w:bidi="es-ES"/>
        </w:rPr>
      </w:pP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Como hostname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: JuanArturo</w:t>
      </w:r>
    </w:p>
    <w:p w14:paraId="7851D0D0" w14:textId="66545BA3" w:rsidR="00EA4EC6" w:rsidRPr="00C1651F" w:rsidRDefault="00EA4EC6" w:rsidP="00C1651F">
      <w:pPr>
        <w:pStyle w:val="Prrafodelista"/>
        <w:numPr>
          <w:ilvl w:val="0"/>
          <w:numId w:val="17"/>
        </w:numPr>
        <w:jc w:val="both"/>
        <w:rPr>
          <w:rFonts w:asciiTheme="minorHAnsi" w:hAnsiTheme="minorHAnsi" w:cstheme="minorHAnsi"/>
          <w:bCs/>
          <w:noProof/>
          <w:sz w:val="28"/>
          <w:szCs w:val="28"/>
          <w:lang w:bidi="es-ES"/>
        </w:rPr>
      </w:pP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Como contraseña de consola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: Navidad</w:t>
      </w:r>
    </w:p>
    <w:p w14:paraId="75C4A369" w14:textId="6E3FAC01" w:rsidR="00EA4EC6" w:rsidRPr="00C1651F" w:rsidRDefault="00EA4EC6" w:rsidP="00C1651F">
      <w:pPr>
        <w:pStyle w:val="Prrafodelista"/>
        <w:numPr>
          <w:ilvl w:val="0"/>
          <w:numId w:val="17"/>
        </w:numPr>
        <w:jc w:val="both"/>
        <w:rPr>
          <w:rFonts w:asciiTheme="minorHAnsi" w:hAnsiTheme="minorHAnsi" w:cstheme="minorHAnsi"/>
          <w:bCs/>
          <w:noProof/>
          <w:sz w:val="28"/>
          <w:szCs w:val="28"/>
          <w:lang w:bidi="es-ES"/>
        </w:rPr>
      </w:pP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Como contraseña vty (acceso por telnet )</w:t>
      </w:r>
      <w:r w:rsidR="007B1FA3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: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 xml:space="preserve"> Garcia</w:t>
      </w:r>
    </w:p>
    <w:p w14:paraId="13BDEA0F" w14:textId="05035C23" w:rsidR="00EA4EC6" w:rsidRPr="00C1651F" w:rsidRDefault="00EA4EC6" w:rsidP="00C1651F">
      <w:pPr>
        <w:pStyle w:val="Prrafodelista"/>
        <w:numPr>
          <w:ilvl w:val="0"/>
          <w:numId w:val="17"/>
        </w:numPr>
        <w:jc w:val="both"/>
        <w:rPr>
          <w:rFonts w:asciiTheme="minorHAnsi" w:hAnsiTheme="minorHAnsi" w:cstheme="minorHAnsi"/>
          <w:bCs/>
          <w:noProof/>
          <w:sz w:val="28"/>
          <w:szCs w:val="28"/>
          <w:lang w:bidi="es-ES"/>
        </w:rPr>
      </w:pP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Mensaje de bienvenida de consola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 xml:space="preserve">: </w:t>
      </w:r>
      <w:r w:rsidR="00B470DF"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Bienvenido Juan y Arturo</w:t>
      </w:r>
    </w:p>
    <w:p w14:paraId="6232E424" w14:textId="1AF398A1" w:rsidR="00CB76B2" w:rsidRPr="00C1651F" w:rsidRDefault="00EA4EC6" w:rsidP="00C1651F">
      <w:pPr>
        <w:pStyle w:val="Prrafodelista"/>
        <w:numPr>
          <w:ilvl w:val="0"/>
          <w:numId w:val="17"/>
        </w:numPr>
        <w:jc w:val="both"/>
        <w:rPr>
          <w:rFonts w:asciiTheme="minorHAnsi" w:hAnsiTheme="minorHAnsi" w:cstheme="minorHAnsi"/>
          <w:bCs/>
          <w:noProof/>
          <w:sz w:val="28"/>
          <w:szCs w:val="28"/>
          <w:lang w:bidi="es-ES"/>
        </w:rPr>
      </w:pP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En una interfa</w:t>
      </w:r>
      <w:r w:rsidR="00C1651F"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z</w:t>
      </w: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 xml:space="preserve"> la ip</w:t>
      </w:r>
      <w:r w:rsidR="007B1FA3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: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 xml:space="preserve"> 192.</w:t>
      </w:r>
      <w:r w:rsidR="00C1651F"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26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.</w:t>
      </w:r>
      <w:r w:rsidR="00C1651F"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12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.1/24</w:t>
      </w:r>
    </w:p>
    <w:p w14:paraId="273733E3" w14:textId="5997FACB" w:rsidR="00C1651F" w:rsidRPr="00C1651F" w:rsidRDefault="00C1651F" w:rsidP="00C1651F">
      <w:pPr>
        <w:pStyle w:val="Prrafodelista"/>
        <w:numPr>
          <w:ilvl w:val="0"/>
          <w:numId w:val="17"/>
        </w:numPr>
        <w:jc w:val="both"/>
        <w:rPr>
          <w:rFonts w:asciiTheme="minorHAnsi" w:hAnsiTheme="minorHAnsi" w:cstheme="minorHAnsi"/>
          <w:bCs/>
          <w:noProof/>
          <w:sz w:val="28"/>
          <w:szCs w:val="28"/>
          <w:lang w:bidi="es-ES"/>
        </w:rPr>
      </w:pPr>
      <w:r w:rsidRPr="007B1FA3">
        <w:rPr>
          <w:rFonts w:asciiTheme="minorHAnsi" w:hAnsiTheme="minorHAnsi" w:cstheme="minorHAnsi"/>
          <w:b/>
          <w:noProof/>
          <w:sz w:val="28"/>
          <w:szCs w:val="28"/>
          <w:lang w:bidi="es-ES"/>
        </w:rPr>
        <w:t>En otra interfaz la ip</w:t>
      </w:r>
      <w:r w:rsidR="007B1FA3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>:</w:t>
      </w:r>
      <w:r w:rsidRPr="00C1651F">
        <w:rPr>
          <w:rFonts w:asciiTheme="minorHAnsi" w:hAnsiTheme="minorHAnsi" w:cstheme="minorHAnsi"/>
          <w:bCs/>
          <w:noProof/>
          <w:sz w:val="28"/>
          <w:szCs w:val="28"/>
          <w:lang w:bidi="es-ES"/>
        </w:rPr>
        <w:t xml:space="preserve"> 192.134.120.1/24</w:t>
      </w:r>
    </w:p>
    <w:p w14:paraId="6468E572" w14:textId="77777777" w:rsidR="00C1651F" w:rsidRPr="00EA4EC6" w:rsidRDefault="00C1651F" w:rsidP="00EA4EC6">
      <w:pPr>
        <w:rPr>
          <w:b w:val="0"/>
          <w:bCs/>
          <w:noProof/>
          <w:color w:val="auto"/>
          <w:lang w:bidi="es-ES"/>
        </w:rPr>
      </w:pPr>
    </w:p>
    <w:p w14:paraId="73105C35" w14:textId="3D922B60" w:rsidR="00CB76B2" w:rsidRPr="00F25EEA" w:rsidRDefault="00F25EEA" w:rsidP="006D05DC">
      <w:pPr>
        <w:jc w:val="both"/>
        <w:rPr>
          <w:b w:val="0"/>
          <w:bCs/>
          <w:noProof/>
          <w:color w:val="auto"/>
          <w:lang w:bidi="es-ES"/>
        </w:rPr>
      </w:pPr>
      <w:r>
        <w:rPr>
          <w:b w:val="0"/>
          <w:bCs/>
          <w:noProof/>
          <w:color w:val="auto"/>
          <w:lang w:bidi="es-ES"/>
        </w:rPr>
        <w:t xml:space="preserve">Posteriormente, después de configurar las interfaces, configuraremos los </w:t>
      </w:r>
      <w:r w:rsidRPr="000728BC">
        <w:rPr>
          <w:noProof/>
          <w:color w:val="auto"/>
          <w:lang w:bidi="es-ES"/>
        </w:rPr>
        <w:t>puertos virtuales</w:t>
      </w:r>
      <w:r>
        <w:rPr>
          <w:b w:val="0"/>
          <w:bCs/>
          <w:noProof/>
          <w:color w:val="auto"/>
          <w:lang w:bidi="es-ES"/>
        </w:rPr>
        <w:t xml:space="preserve"> para acceder por </w:t>
      </w:r>
      <w:r w:rsidRPr="000728BC">
        <w:rPr>
          <w:noProof/>
          <w:color w:val="auto"/>
          <w:lang w:bidi="es-ES"/>
        </w:rPr>
        <w:t>Telnet</w:t>
      </w:r>
      <w:r w:rsidR="006D05DC">
        <w:rPr>
          <w:b w:val="0"/>
          <w:bCs/>
          <w:noProof/>
          <w:color w:val="auto"/>
          <w:lang w:bidi="es-ES"/>
        </w:rPr>
        <w:t>, accederemos con dos equipos al mismo tiempo para comprobar el perfecto funcionamiento de las interfaces y de los puertos virtuales.</w:t>
      </w:r>
    </w:p>
    <w:p w14:paraId="1A0E083E" w14:textId="6B7BED76" w:rsidR="00CB76B2" w:rsidRDefault="00CB76B2" w:rsidP="00CB76B2">
      <w:pPr>
        <w:rPr>
          <w:noProof/>
          <w:lang w:bidi="es-ES"/>
        </w:rPr>
      </w:pPr>
    </w:p>
    <w:p w14:paraId="6A594EE4" w14:textId="0DADBF28" w:rsidR="00F77F5E" w:rsidRDefault="00F77F5E" w:rsidP="00F77F5E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1" w:name="_Toc130557099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Conexión por puerto serie con Putty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1"/>
    </w:p>
    <w:p w14:paraId="11825355" w14:textId="0BC37655" w:rsidR="00A04E4B" w:rsidRPr="00A04E4B" w:rsidRDefault="00EA5DF0" w:rsidP="00A04E4B">
      <w:pPr>
        <w:rPr>
          <w:lang w:bidi="es-ES"/>
        </w:rPr>
      </w:pPr>
      <w:r w:rsidRPr="00924609">
        <w:rPr>
          <w:b w:val="0"/>
          <w:bCs/>
          <w:noProof/>
          <w:color w:val="auto"/>
          <w:lang w:bidi="es-ES"/>
        </w:rPr>
        <w:drawing>
          <wp:anchor distT="0" distB="0" distL="114300" distR="114300" simplePos="0" relativeHeight="251911680" behindDoc="0" locked="0" layoutInCell="1" allowOverlap="1" wp14:anchorId="0B04E092" wp14:editId="6DC88E5C">
            <wp:simplePos x="0" y="0"/>
            <wp:positionH relativeFrom="margin">
              <wp:posOffset>4166716</wp:posOffset>
            </wp:positionH>
            <wp:positionV relativeFrom="paragraph">
              <wp:posOffset>109942</wp:posOffset>
            </wp:positionV>
            <wp:extent cx="2051685" cy="2024380"/>
            <wp:effectExtent l="0" t="0" r="5715" b="0"/>
            <wp:wrapThrough wrapText="bothSides">
              <wp:wrapPolygon edited="0">
                <wp:start x="0" y="0"/>
                <wp:lineTo x="0" y="21343"/>
                <wp:lineTo x="21460" y="21343"/>
                <wp:lineTo x="21460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03841" w14:textId="1E645FFF" w:rsidR="00EA5DF0" w:rsidRDefault="00A04E4B" w:rsidP="00A04E4B">
      <w:pPr>
        <w:jc w:val="both"/>
        <w:rPr>
          <w:b w:val="0"/>
          <w:bCs/>
          <w:noProof/>
          <w:color w:val="auto"/>
          <w:lang w:bidi="es-ES"/>
        </w:rPr>
      </w:pPr>
      <w:r>
        <w:rPr>
          <w:b w:val="0"/>
          <w:bCs/>
          <w:noProof/>
          <w:color w:val="auto"/>
          <w:lang w:bidi="es-ES"/>
        </w:rPr>
        <w:t>Primero, para poder conectar nuestro equipo por puerto serie, necesitaremos un software que nos permite interactuar con este,</w:t>
      </w:r>
      <w:r w:rsidR="003B228E">
        <w:rPr>
          <w:b w:val="0"/>
          <w:bCs/>
          <w:noProof/>
          <w:color w:val="auto"/>
          <w:lang w:bidi="es-ES"/>
        </w:rPr>
        <w:t xml:space="preserve"> aquí entra Putty, se descargará desde su web:</w:t>
      </w:r>
      <w:r w:rsidR="00EA5DF0">
        <w:rPr>
          <w:b w:val="0"/>
          <w:bCs/>
          <w:noProof/>
          <w:color w:val="auto"/>
          <w:lang w:bidi="es-ES"/>
        </w:rPr>
        <w:t xml:space="preserve"> </w:t>
      </w:r>
      <w:hyperlink r:id="rId29" w:history="1">
        <w:r w:rsidR="00EA5DF0" w:rsidRPr="00707F6F">
          <w:rPr>
            <w:rStyle w:val="Hipervnculo"/>
            <w:b w:val="0"/>
            <w:bCs/>
            <w:noProof/>
            <w:lang w:bidi="es-ES"/>
          </w:rPr>
          <w:t>https://www.chiark.greenend.org.uk/</w:t>
        </w:r>
      </w:hyperlink>
    </w:p>
    <w:p w14:paraId="727A46FB" w14:textId="77777777" w:rsidR="00EA5DF0" w:rsidRDefault="00EA5DF0" w:rsidP="00A04E4B">
      <w:pPr>
        <w:jc w:val="both"/>
        <w:rPr>
          <w:b w:val="0"/>
          <w:bCs/>
          <w:noProof/>
          <w:color w:val="auto"/>
          <w:lang w:bidi="es-ES"/>
        </w:rPr>
      </w:pPr>
    </w:p>
    <w:p w14:paraId="5C02ADF8" w14:textId="2D3557E9" w:rsidR="009F73F8" w:rsidRDefault="009F73F8" w:rsidP="00A04E4B">
      <w:pPr>
        <w:jc w:val="both"/>
        <w:rPr>
          <w:b w:val="0"/>
          <w:bCs/>
          <w:noProof/>
          <w:color w:val="auto"/>
          <w:lang w:bidi="es-ES"/>
        </w:rPr>
      </w:pPr>
      <w:r>
        <w:rPr>
          <w:b w:val="0"/>
          <w:bCs/>
          <w:noProof/>
          <w:color w:val="auto"/>
          <w:lang w:bidi="es-ES"/>
        </w:rPr>
        <w:t xml:space="preserve">Lo instalaremos y </w:t>
      </w:r>
      <w:r w:rsidR="00F67ACB">
        <w:rPr>
          <w:b w:val="0"/>
          <w:bCs/>
          <w:noProof/>
          <w:color w:val="auto"/>
          <w:lang w:bidi="es-ES"/>
        </w:rPr>
        <w:t>abriremos</w:t>
      </w:r>
      <w:r w:rsidR="00476E06">
        <w:rPr>
          <w:b w:val="0"/>
          <w:bCs/>
          <w:noProof/>
          <w:color w:val="auto"/>
          <w:lang w:bidi="es-ES"/>
        </w:rPr>
        <w:t>, marcaremos la opción de tipo de conexión serial y le daremos a open:</w:t>
      </w:r>
    </w:p>
    <w:p w14:paraId="1F43B586" w14:textId="649F534C" w:rsidR="00924609" w:rsidRDefault="00924609" w:rsidP="00A04E4B">
      <w:pPr>
        <w:jc w:val="both"/>
        <w:rPr>
          <w:b w:val="0"/>
          <w:bCs/>
          <w:noProof/>
          <w:color w:val="auto"/>
          <w:lang w:bidi="es-ES"/>
        </w:rPr>
      </w:pPr>
    </w:p>
    <w:p w14:paraId="4F4B8232" w14:textId="09999328" w:rsidR="00EA5DF0" w:rsidRDefault="00EA5DF0" w:rsidP="00A04E4B">
      <w:pPr>
        <w:jc w:val="both"/>
        <w:rPr>
          <w:b w:val="0"/>
          <w:bCs/>
          <w:noProof/>
          <w:color w:val="auto"/>
          <w:lang w:bidi="es-ES"/>
        </w:rPr>
      </w:pPr>
    </w:p>
    <w:p w14:paraId="63AF0932" w14:textId="4D00AEB0" w:rsidR="00EA5DF0" w:rsidRDefault="00EA5DF0" w:rsidP="00A04E4B">
      <w:pPr>
        <w:jc w:val="both"/>
        <w:rPr>
          <w:b w:val="0"/>
          <w:bCs/>
          <w:noProof/>
          <w:color w:val="auto"/>
          <w:lang w:bidi="es-ES"/>
        </w:rPr>
      </w:pPr>
    </w:p>
    <w:p w14:paraId="6E2DB3D8" w14:textId="426DFD08" w:rsidR="00F77F5E" w:rsidRPr="00196BEC" w:rsidRDefault="00735BB3" w:rsidP="00196BEC">
      <w:pPr>
        <w:jc w:val="both"/>
        <w:rPr>
          <w:b w:val="0"/>
          <w:bCs/>
          <w:noProof/>
          <w:color w:val="auto"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912704" behindDoc="0" locked="0" layoutInCell="1" allowOverlap="1" wp14:anchorId="4BC85A49" wp14:editId="24036B8E">
            <wp:simplePos x="0" y="0"/>
            <wp:positionH relativeFrom="page">
              <wp:align>center</wp:align>
            </wp:positionH>
            <wp:positionV relativeFrom="paragraph">
              <wp:posOffset>482047</wp:posOffset>
            </wp:positionV>
            <wp:extent cx="3218815" cy="1875790"/>
            <wp:effectExtent l="152400" t="152400" r="362585" b="35306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1875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bCs/>
          <w:noProof/>
          <w:color w:val="auto"/>
          <w:lang w:bidi="es-ES"/>
        </w:rPr>
        <w:t>Se nos debe de iniciar directamente la terminal del router:</w:t>
      </w:r>
    </w:p>
    <w:p w14:paraId="65D0ECA9" w14:textId="77777777" w:rsidR="008D3239" w:rsidRDefault="008D3239" w:rsidP="008D3239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2" w:name="_Toc130557100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del hostname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2"/>
    </w:p>
    <w:p w14:paraId="1B13EEC8" w14:textId="47B6B670" w:rsidR="008D3239" w:rsidRDefault="008D3239" w:rsidP="008D3239">
      <w:pPr>
        <w:rPr>
          <w:lang w:bidi="es-ES"/>
        </w:rPr>
      </w:pPr>
    </w:p>
    <w:p w14:paraId="66BC2AE6" w14:textId="4781D1AF" w:rsidR="008D3239" w:rsidRDefault="00C0148D" w:rsidP="008D3239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</w:rPr>
        <w:drawing>
          <wp:anchor distT="0" distB="0" distL="114300" distR="114300" simplePos="0" relativeHeight="251913728" behindDoc="0" locked="0" layoutInCell="1" allowOverlap="1" wp14:anchorId="7DA7DDB1" wp14:editId="27777BBA">
            <wp:simplePos x="0" y="0"/>
            <wp:positionH relativeFrom="page">
              <wp:posOffset>3883134</wp:posOffset>
            </wp:positionH>
            <wp:positionV relativeFrom="paragraph">
              <wp:posOffset>76923</wp:posOffset>
            </wp:positionV>
            <wp:extent cx="2856865" cy="1859915"/>
            <wp:effectExtent l="152400" t="152400" r="362585" b="36893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65" cy="1859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D3239">
        <w:rPr>
          <w:noProof/>
          <w:color w:val="auto"/>
          <w:lang w:bidi="es-ES"/>
        </w:rPr>
        <w:t xml:space="preserve">Para cambiar el hostname por defecto de un router Cisco, tenemos que entrar en la terminal, entrar en el modo privilegiado con el comando </w:t>
      </w:r>
      <w:r w:rsidR="008D3239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8D3239">
        <w:rPr>
          <w:noProof/>
          <w:color w:val="auto"/>
          <w:lang w:bidi="es-ES"/>
        </w:rPr>
        <w:t xml:space="preserve"> ponerlo en modo de configuración global con </w:t>
      </w:r>
      <w:r w:rsidR="008D3239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8D3239">
        <w:rPr>
          <w:noProof/>
          <w:color w:val="auto"/>
          <w:lang w:bidi="es-ES"/>
        </w:rPr>
        <w:t xml:space="preserve"> y al final, cambiaremos el hostname con el comando </w:t>
      </w:r>
      <w:r w:rsidR="008D3239" w:rsidRPr="00B815B8">
        <w:rPr>
          <w:b/>
          <w:bCs/>
          <w:i/>
          <w:iCs/>
          <w:noProof/>
          <w:color w:val="auto"/>
          <w:lang w:bidi="es-ES"/>
        </w:rPr>
        <w:t>&lt;&lt; hostname &lt;nombre&gt; &gt;&gt;.</w:t>
      </w:r>
    </w:p>
    <w:p w14:paraId="5BC694E4" w14:textId="50A262F5" w:rsidR="008D3239" w:rsidRPr="005F173C" w:rsidRDefault="008D3239" w:rsidP="008D3239">
      <w:pPr>
        <w:rPr>
          <w:lang w:bidi="es-ES"/>
        </w:rPr>
      </w:pPr>
    </w:p>
    <w:p w14:paraId="7E0C46C8" w14:textId="380462E3" w:rsidR="00CB76B2" w:rsidRDefault="00CB76B2" w:rsidP="00CB76B2">
      <w:pPr>
        <w:rPr>
          <w:noProof/>
          <w:lang w:bidi="es-ES"/>
        </w:rPr>
      </w:pPr>
    </w:p>
    <w:p w14:paraId="498450DF" w14:textId="56BCCE3D" w:rsidR="00C0148D" w:rsidRDefault="00C0148D" w:rsidP="00C0148D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3" w:name="_Toc130557101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 la contraseña</w:t>
      </w:r>
      <w:r w:rsidR="005100B7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 xml:space="preserve"> del modo privilegiado y Telnet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3"/>
    </w:p>
    <w:p w14:paraId="741F5107" w14:textId="77777777" w:rsidR="00C0148D" w:rsidRPr="00993D3A" w:rsidRDefault="00C0148D" w:rsidP="00C0148D">
      <w:pPr>
        <w:rPr>
          <w:sz w:val="18"/>
          <w:szCs w:val="14"/>
          <w:lang w:bidi="es-ES"/>
        </w:rPr>
      </w:pPr>
    </w:p>
    <w:p w14:paraId="70746776" w14:textId="77777777" w:rsidR="00C0148D" w:rsidRDefault="00C0148D" w:rsidP="00C0148D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cambiar la contraseña del modo privilegiado de la terminal del router, tendremos que estar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 y al final, cambiaremos la contraseña con el comando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>
        <w:rPr>
          <w:b/>
          <w:bCs/>
          <w:i/>
          <w:iCs/>
          <w:noProof/>
          <w:color w:val="auto"/>
          <w:lang w:bidi="es-ES"/>
        </w:rPr>
        <w:t>enable password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&lt;nombre&gt; &gt;&gt;.</w:t>
      </w:r>
    </w:p>
    <w:p w14:paraId="1B527E9A" w14:textId="46CF8F25" w:rsidR="00CB76B2" w:rsidRPr="000728BC" w:rsidRDefault="00CB76B2" w:rsidP="00CB76B2">
      <w:pPr>
        <w:rPr>
          <w:noProof/>
          <w:sz w:val="20"/>
          <w:szCs w:val="16"/>
          <w:lang w:bidi="es-ES"/>
        </w:rPr>
      </w:pPr>
    </w:p>
    <w:p w14:paraId="7D3D7CC6" w14:textId="39D95F06" w:rsidR="00C80BDE" w:rsidRPr="00196BEC" w:rsidRDefault="005100B7" w:rsidP="005100B7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Y Para configurar la interfaz Telnet del router Cisco, tendremos que estar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, pondremos el siguiente comando para entrar en la configuración de las líneas Telnet: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>
        <w:rPr>
          <w:b/>
          <w:bCs/>
          <w:i/>
          <w:iCs/>
          <w:noProof/>
          <w:color w:val="auto"/>
          <w:lang w:bidi="es-ES"/>
        </w:rPr>
        <w:t>line vty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</w:t>
      </w:r>
      <w:r>
        <w:rPr>
          <w:b/>
          <w:bCs/>
          <w:i/>
          <w:iCs/>
          <w:noProof/>
          <w:color w:val="auto"/>
          <w:lang w:bidi="es-ES"/>
        </w:rPr>
        <w:t>&lt;id Telnet&gt;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&gt;&gt;.</w:t>
      </w:r>
    </w:p>
    <w:p w14:paraId="0014F760" w14:textId="48B9BE74" w:rsidR="005100B7" w:rsidRDefault="00C80BDE" w:rsidP="005100B7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914752" behindDoc="0" locked="0" layoutInCell="1" allowOverlap="1" wp14:anchorId="7CE4AF03" wp14:editId="21FF4A0D">
            <wp:simplePos x="0" y="0"/>
            <wp:positionH relativeFrom="page">
              <wp:align>center</wp:align>
            </wp:positionH>
            <wp:positionV relativeFrom="paragraph">
              <wp:posOffset>786809</wp:posOffset>
            </wp:positionV>
            <wp:extent cx="3270885" cy="1116330"/>
            <wp:effectExtent l="152400" t="152400" r="367665" b="36957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96"/>
                    <a:stretch/>
                  </pic:blipFill>
                  <pic:spPr bwMode="auto">
                    <a:xfrm>
                      <a:off x="0" y="0"/>
                      <a:ext cx="3270885" cy="1116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0B7">
        <w:rPr>
          <w:noProof/>
          <w:color w:val="auto"/>
          <w:lang w:bidi="es-ES"/>
        </w:rPr>
        <w:t xml:space="preserve">Ahora, para la contraseña, solo necesitaremos dos comandos: </w:t>
      </w:r>
      <w:r w:rsidR="005100B7" w:rsidRPr="00FD49F0">
        <w:rPr>
          <w:b/>
          <w:bCs/>
          <w:i/>
          <w:iCs/>
          <w:noProof/>
          <w:color w:val="auto"/>
          <w:lang w:bidi="es-ES"/>
        </w:rPr>
        <w:t>&lt;&lt;</w:t>
      </w:r>
      <w:r w:rsidR="00103568">
        <w:rPr>
          <w:b/>
          <w:bCs/>
          <w:i/>
          <w:iCs/>
          <w:noProof/>
          <w:color w:val="auto"/>
          <w:lang w:bidi="es-ES"/>
        </w:rPr>
        <w:t xml:space="preserve"> enable</w:t>
      </w:r>
      <w:r w:rsidR="005100B7" w:rsidRPr="00FD49F0">
        <w:rPr>
          <w:b/>
          <w:bCs/>
          <w:i/>
          <w:iCs/>
          <w:noProof/>
          <w:color w:val="auto"/>
          <w:lang w:bidi="es-ES"/>
        </w:rPr>
        <w:t xml:space="preserve"> password &lt;contraseña&gt; &gt;&gt;</w:t>
      </w:r>
      <w:r w:rsidR="00103568">
        <w:rPr>
          <w:b/>
          <w:bCs/>
          <w:i/>
          <w:iCs/>
          <w:noProof/>
          <w:color w:val="auto"/>
          <w:lang w:bidi="es-ES"/>
        </w:rPr>
        <w:t>.</w:t>
      </w:r>
    </w:p>
    <w:p w14:paraId="23B356EF" w14:textId="3FCE6F80" w:rsidR="00CB76B2" w:rsidRDefault="00CB76B2" w:rsidP="00CB76B2">
      <w:pPr>
        <w:rPr>
          <w:noProof/>
          <w:lang w:bidi="es-ES"/>
        </w:rPr>
      </w:pPr>
    </w:p>
    <w:p w14:paraId="30A332DC" w14:textId="77777777" w:rsidR="00103568" w:rsidRDefault="00103568" w:rsidP="00103568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4" w:name="_Toc130557102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 un mensaje de bienvenida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4"/>
    </w:p>
    <w:p w14:paraId="7FE2EAAC" w14:textId="77777777" w:rsidR="00103568" w:rsidRPr="00993D3A" w:rsidRDefault="00103568" w:rsidP="00103568">
      <w:pPr>
        <w:pStyle w:val="Contenido"/>
        <w:rPr>
          <w:noProof/>
          <w:sz w:val="18"/>
          <w:szCs w:val="14"/>
          <w:lang w:bidi="es-ES"/>
        </w:rPr>
      </w:pPr>
    </w:p>
    <w:p w14:paraId="3F51D700" w14:textId="577EA69A" w:rsidR="00103568" w:rsidRDefault="00355839" w:rsidP="00103568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</w:rPr>
        <w:drawing>
          <wp:anchor distT="0" distB="0" distL="114300" distR="114300" simplePos="0" relativeHeight="251915776" behindDoc="0" locked="0" layoutInCell="1" allowOverlap="1" wp14:anchorId="621C36BF" wp14:editId="30CA351E">
            <wp:simplePos x="0" y="0"/>
            <wp:positionH relativeFrom="margin">
              <wp:align>center</wp:align>
            </wp:positionH>
            <wp:positionV relativeFrom="paragraph">
              <wp:posOffset>1336478</wp:posOffset>
            </wp:positionV>
            <wp:extent cx="4658590" cy="1016876"/>
            <wp:effectExtent l="152400" t="152400" r="351790" b="354965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590" cy="10168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03568">
        <w:rPr>
          <w:noProof/>
          <w:color w:val="auto"/>
          <w:lang w:bidi="es-ES"/>
        </w:rPr>
        <w:t xml:space="preserve">Para poner un mensaje de bienvenida de la terminal del router, tendremos que estar en el modo privilegiado con el comando </w:t>
      </w:r>
      <w:r w:rsidR="00103568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103568">
        <w:rPr>
          <w:noProof/>
          <w:color w:val="auto"/>
          <w:lang w:bidi="es-ES"/>
        </w:rPr>
        <w:t xml:space="preserve"> ponerlo en modo de configuración global con </w:t>
      </w:r>
      <w:r w:rsidR="00103568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103568">
        <w:rPr>
          <w:noProof/>
          <w:color w:val="auto"/>
          <w:lang w:bidi="es-ES"/>
        </w:rPr>
        <w:t xml:space="preserve"> y al final, pondremos el siguiente comando junto al mensaje que queramos: </w:t>
      </w:r>
      <w:r w:rsidR="00103568"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103568">
        <w:rPr>
          <w:b/>
          <w:bCs/>
          <w:i/>
          <w:iCs/>
          <w:noProof/>
          <w:color w:val="auto"/>
          <w:lang w:bidi="es-ES"/>
        </w:rPr>
        <w:t>banner motd</w:t>
      </w:r>
      <w:r w:rsidR="00103568" w:rsidRPr="00B815B8">
        <w:rPr>
          <w:b/>
          <w:bCs/>
          <w:i/>
          <w:iCs/>
          <w:noProof/>
          <w:color w:val="auto"/>
          <w:lang w:bidi="es-ES"/>
        </w:rPr>
        <w:t xml:space="preserve"> </w:t>
      </w:r>
      <w:r w:rsidR="00103568">
        <w:rPr>
          <w:b/>
          <w:bCs/>
          <w:i/>
          <w:iCs/>
          <w:noProof/>
          <w:color w:val="auto"/>
          <w:lang w:bidi="es-ES"/>
        </w:rPr>
        <w:t>HmensajeH</w:t>
      </w:r>
      <w:r w:rsidR="00103568" w:rsidRPr="00B815B8">
        <w:rPr>
          <w:b/>
          <w:bCs/>
          <w:i/>
          <w:iCs/>
          <w:noProof/>
          <w:color w:val="auto"/>
          <w:lang w:bidi="es-ES"/>
        </w:rPr>
        <w:t xml:space="preserve"> &gt;&gt;.</w:t>
      </w:r>
    </w:p>
    <w:p w14:paraId="0BFEA178" w14:textId="3CF5C175" w:rsidR="00693765" w:rsidRDefault="003855F5" w:rsidP="00693765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</w:rPr>
        <w:drawing>
          <wp:anchor distT="0" distB="0" distL="114300" distR="114300" simplePos="0" relativeHeight="251916800" behindDoc="0" locked="0" layoutInCell="1" allowOverlap="1" wp14:anchorId="6999C7EE" wp14:editId="169EE001">
            <wp:simplePos x="0" y="0"/>
            <wp:positionH relativeFrom="page">
              <wp:align>center</wp:align>
            </wp:positionH>
            <wp:positionV relativeFrom="paragraph">
              <wp:posOffset>2253308</wp:posOffset>
            </wp:positionV>
            <wp:extent cx="4553585" cy="1731010"/>
            <wp:effectExtent l="152400" t="152400" r="361315" b="36449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85" cy="1731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765">
        <w:rPr>
          <w:noProof/>
          <w:color w:val="auto"/>
          <w:lang w:bidi="es-ES"/>
        </w:rPr>
        <w:t>Ahora cada vez que se inicie la terminal del router nos dará el mensaje de bienvenida:</w:t>
      </w:r>
    </w:p>
    <w:p w14:paraId="02922708" w14:textId="177D4CBE" w:rsidR="00693765" w:rsidRDefault="00693765" w:rsidP="00693765">
      <w:pPr>
        <w:pStyle w:val="Contenido"/>
        <w:jc w:val="both"/>
        <w:rPr>
          <w:noProof/>
          <w:color w:val="auto"/>
          <w:lang w:bidi="es-ES"/>
        </w:rPr>
      </w:pPr>
    </w:p>
    <w:p w14:paraId="00D830CF" w14:textId="2CA38CCA" w:rsidR="00693765" w:rsidRDefault="00693765" w:rsidP="00693765">
      <w:pPr>
        <w:pStyle w:val="Contenido"/>
        <w:jc w:val="both"/>
        <w:rPr>
          <w:noProof/>
          <w:color w:val="auto"/>
          <w:lang w:bidi="es-ES"/>
        </w:rPr>
      </w:pPr>
    </w:p>
    <w:p w14:paraId="2016468F" w14:textId="5E1676CF" w:rsidR="003855F5" w:rsidRDefault="003855F5" w:rsidP="003855F5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5" w:name="_Toc130557103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 xml:space="preserve">Configuración de la interfaz </w:t>
      </w:r>
      <w:r w:rsidR="005E32DB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0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5"/>
    </w:p>
    <w:p w14:paraId="1ED8D970" w14:textId="001A694B" w:rsidR="00C84AB3" w:rsidRDefault="00C84AB3" w:rsidP="00C84AB3">
      <w:pPr>
        <w:rPr>
          <w:lang w:bidi="es-ES"/>
        </w:rPr>
      </w:pPr>
    </w:p>
    <w:p w14:paraId="4F2E8C19" w14:textId="28EFE80D" w:rsidR="00C84AB3" w:rsidRDefault="00C84AB3" w:rsidP="00C84AB3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El router contiene dos interfaces, </w:t>
      </w:r>
      <w:r w:rsidR="00312B97" w:rsidRPr="000728BC">
        <w:rPr>
          <w:b/>
          <w:bCs/>
          <w:noProof/>
          <w:color w:val="auto"/>
          <w:lang w:bidi="es-ES"/>
        </w:rPr>
        <w:t>FastEthernet</w:t>
      </w:r>
      <w:r w:rsidRPr="000728BC">
        <w:rPr>
          <w:b/>
          <w:bCs/>
          <w:noProof/>
          <w:color w:val="auto"/>
          <w:lang w:bidi="es-ES"/>
        </w:rPr>
        <w:t xml:space="preserve"> 0/0</w:t>
      </w:r>
      <w:r>
        <w:rPr>
          <w:noProof/>
          <w:color w:val="auto"/>
          <w:lang w:bidi="es-ES"/>
        </w:rPr>
        <w:t xml:space="preserve"> y la </w:t>
      </w:r>
      <w:r w:rsidRPr="000728BC">
        <w:rPr>
          <w:b/>
          <w:bCs/>
          <w:noProof/>
          <w:color w:val="auto"/>
          <w:lang w:bidi="es-ES"/>
        </w:rPr>
        <w:t>0/1</w:t>
      </w:r>
      <w:r>
        <w:rPr>
          <w:noProof/>
          <w:color w:val="auto"/>
          <w:lang w:bidi="es-ES"/>
        </w:rPr>
        <w:t>.</w:t>
      </w:r>
    </w:p>
    <w:p w14:paraId="47C18122" w14:textId="77777777" w:rsidR="00C84AB3" w:rsidRDefault="00C84AB3" w:rsidP="00C84AB3">
      <w:pPr>
        <w:pStyle w:val="Contenido"/>
        <w:jc w:val="both"/>
        <w:rPr>
          <w:noProof/>
          <w:color w:val="auto"/>
          <w:lang w:bidi="es-ES"/>
        </w:rPr>
      </w:pPr>
    </w:p>
    <w:p w14:paraId="7738D883" w14:textId="1F09A535" w:rsidR="00C84AB3" w:rsidRDefault="00C84AB3" w:rsidP="00C84AB3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Ahora vamos a </w:t>
      </w:r>
      <w:r w:rsidR="00F21809">
        <w:rPr>
          <w:noProof/>
          <w:color w:val="auto"/>
          <w:lang w:bidi="es-ES"/>
        </w:rPr>
        <w:t>configurar la 0</w:t>
      </w:r>
      <w:r>
        <w:rPr>
          <w:noProof/>
          <w:color w:val="auto"/>
          <w:lang w:bidi="es-ES"/>
        </w:rPr>
        <w:t xml:space="preserve">, para eso, hay que estar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, y ya ponemos el comando de configuración de la interfaz </w:t>
      </w:r>
      <w:r w:rsidRPr="00664B23">
        <w:rPr>
          <w:b/>
          <w:bCs/>
          <w:i/>
          <w:iCs/>
          <w:noProof/>
          <w:color w:val="auto"/>
          <w:lang w:bidi="es-ES"/>
        </w:rPr>
        <w:t>&lt;&lt; interface &lt;id&gt; &gt;&gt;</w:t>
      </w:r>
      <w:r>
        <w:rPr>
          <w:b/>
          <w:bCs/>
          <w:i/>
          <w:iCs/>
          <w:noProof/>
          <w:color w:val="auto"/>
          <w:lang w:bidi="es-ES"/>
        </w:rPr>
        <w:t>.</w:t>
      </w:r>
    </w:p>
    <w:p w14:paraId="5AD71D3D" w14:textId="77777777" w:rsidR="00C84AB3" w:rsidRDefault="00C84AB3" w:rsidP="00C84AB3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Una vez ya hayamos entrado al apartado de configuración de la interfaz, vamos a establecerle una dirección IP, le diremos que no se apague la interfaz y guardaremos la configuración, todo paso a paso con los siguientes comandos respectivamente:</w:t>
      </w:r>
    </w:p>
    <w:p w14:paraId="09898C8C" w14:textId="77777777" w:rsidR="00C84AB3" w:rsidRPr="00881750" w:rsidRDefault="00C84AB3" w:rsidP="00C84AB3">
      <w:pPr>
        <w:pStyle w:val="Contenido"/>
        <w:jc w:val="both"/>
        <w:rPr>
          <w:noProof/>
          <w:color w:val="auto"/>
          <w:sz w:val="22"/>
          <w:szCs w:val="18"/>
          <w:lang w:bidi="es-ES"/>
        </w:rPr>
      </w:pPr>
    </w:p>
    <w:p w14:paraId="212BF8B3" w14:textId="2CCE8711" w:rsidR="005B5729" w:rsidRPr="005B5729" w:rsidRDefault="00C84AB3" w:rsidP="00C84AB3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A1E2C">
        <w:rPr>
          <w:b/>
          <w:bCs/>
          <w:i/>
          <w:iCs/>
          <w:noProof/>
          <w:color w:val="auto"/>
          <w:lang w:bidi="es-ES"/>
        </w:rPr>
        <w:t>&lt;&lt; ip address &lt;ip&gt; &lt;máscara&gt; &gt;&gt;</w:t>
      </w:r>
    </w:p>
    <w:p w14:paraId="62EEAAA6" w14:textId="4780421A" w:rsidR="005B5729" w:rsidRDefault="005B5729" w:rsidP="00C84AB3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</w:p>
    <w:p w14:paraId="1D0DE2FA" w14:textId="5516ED80" w:rsidR="00F21809" w:rsidRPr="00F21809" w:rsidRDefault="00C84AB3" w:rsidP="00C84AB3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9A24A8">
        <w:rPr>
          <w:b/>
          <w:bCs/>
          <w:i/>
          <w:iCs/>
          <w:noProof/>
          <w:color w:val="auto"/>
          <w:lang w:bidi="es-ES"/>
        </w:rPr>
        <w:t>&lt;&lt; no shutdown &gt;&gt;</w:t>
      </w:r>
    </w:p>
    <w:p w14:paraId="00837CC6" w14:textId="0A206208" w:rsidR="00C84AB3" w:rsidRDefault="005B5729" w:rsidP="00C84AB3">
      <w:pPr>
        <w:pStyle w:val="Contenido"/>
        <w:jc w:val="both"/>
        <w:rPr>
          <w:noProof/>
          <w:color w:val="auto"/>
          <w:lang w:bidi="es-ES"/>
        </w:rPr>
      </w:pPr>
      <w:r w:rsidRPr="005B5729">
        <w:rPr>
          <w:b/>
          <w:bCs/>
          <w:i/>
          <w:iCs/>
          <w:noProof/>
          <w:color w:val="auto"/>
          <w:lang w:bidi="es-ES"/>
        </w:rPr>
        <w:drawing>
          <wp:anchor distT="0" distB="0" distL="114300" distR="114300" simplePos="0" relativeHeight="251922944" behindDoc="0" locked="0" layoutInCell="1" allowOverlap="1" wp14:anchorId="16719A31" wp14:editId="175D91FE">
            <wp:simplePos x="0" y="0"/>
            <wp:positionH relativeFrom="margin">
              <wp:align>center</wp:align>
            </wp:positionH>
            <wp:positionV relativeFrom="paragraph">
              <wp:posOffset>407429</wp:posOffset>
            </wp:positionV>
            <wp:extent cx="4616669" cy="433042"/>
            <wp:effectExtent l="152400" t="152400" r="355600" b="367665"/>
            <wp:wrapTopAndBottom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669" cy="4330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05232BE" w14:textId="612C4377" w:rsidR="00C84AB3" w:rsidRDefault="00C84AB3" w:rsidP="00F21809">
      <w:pPr>
        <w:pStyle w:val="Contenido"/>
        <w:jc w:val="both"/>
        <w:rPr>
          <w:noProof/>
          <w:color w:val="auto"/>
          <w:sz w:val="24"/>
          <w:szCs w:val="20"/>
          <w:lang w:bidi="es-ES"/>
        </w:rPr>
      </w:pPr>
      <w:r w:rsidRPr="009A24A8">
        <w:rPr>
          <w:b/>
          <w:bCs/>
          <w:i/>
          <w:iCs/>
          <w:noProof/>
          <w:color w:val="auto"/>
          <w:lang w:bidi="es-ES"/>
        </w:rPr>
        <w:t>&lt;&lt; copy running-config startup-config &gt;&gt;</w:t>
      </w:r>
      <w:r>
        <w:rPr>
          <w:noProof/>
          <w:color w:val="auto"/>
          <w:lang w:bidi="es-ES"/>
        </w:rPr>
        <w:t xml:space="preserve"> </w:t>
      </w:r>
      <w:r w:rsidRPr="009A24A8">
        <w:rPr>
          <w:noProof/>
          <w:color w:val="auto"/>
          <w:sz w:val="24"/>
          <w:szCs w:val="20"/>
          <w:lang w:bidi="es-ES"/>
        </w:rPr>
        <w:t>(Este comando se ejecuta sobre el modo privilegiado)</w:t>
      </w:r>
    </w:p>
    <w:p w14:paraId="5833BB3A" w14:textId="7E0244E4" w:rsidR="00F21809" w:rsidRDefault="00F21809" w:rsidP="00F21809">
      <w:pPr>
        <w:pStyle w:val="Contenido"/>
        <w:jc w:val="both"/>
        <w:rPr>
          <w:noProof/>
          <w:color w:val="auto"/>
          <w:sz w:val="24"/>
          <w:szCs w:val="20"/>
          <w:lang w:bidi="es-ES"/>
        </w:rPr>
      </w:pPr>
      <w:r>
        <w:rPr>
          <w:noProof/>
        </w:rPr>
        <w:drawing>
          <wp:anchor distT="0" distB="0" distL="114300" distR="114300" simplePos="0" relativeHeight="251918848" behindDoc="0" locked="0" layoutInCell="1" allowOverlap="1" wp14:anchorId="75366A83" wp14:editId="16F0E9FA">
            <wp:simplePos x="0" y="0"/>
            <wp:positionH relativeFrom="page">
              <wp:align>center</wp:align>
            </wp:positionH>
            <wp:positionV relativeFrom="paragraph">
              <wp:posOffset>346710</wp:posOffset>
            </wp:positionV>
            <wp:extent cx="4232910" cy="1410335"/>
            <wp:effectExtent l="152400" t="152400" r="358140" b="361315"/>
            <wp:wrapTopAndBottom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75"/>
                    <a:stretch/>
                  </pic:blipFill>
                  <pic:spPr bwMode="auto">
                    <a:xfrm>
                      <a:off x="0" y="0"/>
                      <a:ext cx="4232910" cy="1410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64EC8C" w14:textId="6CE64C0B" w:rsidR="00F21809" w:rsidRDefault="00F21809" w:rsidP="00F21809">
      <w:pPr>
        <w:pStyle w:val="Contenido"/>
        <w:jc w:val="both"/>
        <w:rPr>
          <w:noProof/>
        </w:rPr>
      </w:pPr>
    </w:p>
    <w:p w14:paraId="1C650339" w14:textId="7BB682E1" w:rsidR="00F21809" w:rsidRDefault="00F21809" w:rsidP="00F21809">
      <w:pPr>
        <w:pStyle w:val="Contenido"/>
        <w:jc w:val="both"/>
        <w:rPr>
          <w:noProof/>
          <w:color w:val="auto"/>
          <w:lang w:bidi="es-ES"/>
        </w:rPr>
      </w:pPr>
    </w:p>
    <w:p w14:paraId="23C7E821" w14:textId="4720ED2A" w:rsidR="005B5729" w:rsidRDefault="005B5729" w:rsidP="00F21809">
      <w:pPr>
        <w:pStyle w:val="Contenido"/>
        <w:jc w:val="both"/>
        <w:rPr>
          <w:noProof/>
          <w:color w:val="auto"/>
          <w:lang w:bidi="es-ES"/>
        </w:rPr>
      </w:pPr>
    </w:p>
    <w:p w14:paraId="5537406B" w14:textId="77777777" w:rsidR="005B5729" w:rsidRPr="00F21809" w:rsidRDefault="005B5729" w:rsidP="00F21809">
      <w:pPr>
        <w:pStyle w:val="Contenido"/>
        <w:jc w:val="both"/>
        <w:rPr>
          <w:noProof/>
          <w:color w:val="auto"/>
          <w:lang w:bidi="es-ES"/>
        </w:rPr>
      </w:pPr>
    </w:p>
    <w:p w14:paraId="69B49114" w14:textId="77777777" w:rsidR="00C84AB3" w:rsidRPr="00C84AB3" w:rsidRDefault="00C84AB3" w:rsidP="00C84AB3">
      <w:pPr>
        <w:rPr>
          <w:lang w:bidi="es-ES"/>
        </w:rPr>
      </w:pPr>
    </w:p>
    <w:p w14:paraId="09D2F2C3" w14:textId="365A73EE" w:rsidR="005E32DB" w:rsidRDefault="005E32DB" w:rsidP="005E32DB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6" w:name="_Toc130557104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Configuración de la interfaz 1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6"/>
    </w:p>
    <w:p w14:paraId="31FB1EA2" w14:textId="77777777" w:rsidR="005E32DB" w:rsidRPr="005E32DB" w:rsidRDefault="005E32DB" w:rsidP="005E32DB">
      <w:pPr>
        <w:rPr>
          <w:lang w:bidi="es-ES"/>
        </w:rPr>
      </w:pPr>
    </w:p>
    <w:p w14:paraId="2D0301CD" w14:textId="2D67A493" w:rsidR="00F21809" w:rsidRDefault="00F21809" w:rsidP="00F2180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Ahora vamos a configurar la 1, para eso, hay que estar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, y ya ponemos el comando de configuración de la interfaz </w:t>
      </w:r>
      <w:r w:rsidRPr="00664B23">
        <w:rPr>
          <w:b/>
          <w:bCs/>
          <w:i/>
          <w:iCs/>
          <w:noProof/>
          <w:color w:val="auto"/>
          <w:lang w:bidi="es-ES"/>
        </w:rPr>
        <w:t>&lt;&lt; interface &lt;id&gt; &gt;&gt;</w:t>
      </w:r>
      <w:r>
        <w:rPr>
          <w:b/>
          <w:bCs/>
          <w:i/>
          <w:iCs/>
          <w:noProof/>
          <w:color w:val="auto"/>
          <w:lang w:bidi="es-ES"/>
        </w:rPr>
        <w:t>.</w:t>
      </w:r>
    </w:p>
    <w:p w14:paraId="6768DF0D" w14:textId="77777777" w:rsidR="00F21809" w:rsidRDefault="00F21809" w:rsidP="00F21809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Una vez ya hayamos entrado al apartado de configuración de la interfaz, vamos a establecerle una dirección IP, le diremos que no se apague la interfaz y guardaremos la configuración, todo paso a paso con los siguientes comandos respectivamente:</w:t>
      </w:r>
    </w:p>
    <w:p w14:paraId="3D41DDCC" w14:textId="77777777" w:rsidR="00F21809" w:rsidRPr="00881750" w:rsidRDefault="00F21809" w:rsidP="00F21809">
      <w:pPr>
        <w:pStyle w:val="Contenido"/>
        <w:jc w:val="both"/>
        <w:rPr>
          <w:noProof/>
          <w:color w:val="auto"/>
          <w:sz w:val="22"/>
          <w:szCs w:val="18"/>
          <w:lang w:bidi="es-ES"/>
        </w:rPr>
      </w:pPr>
    </w:p>
    <w:p w14:paraId="22E6C06A" w14:textId="77777777" w:rsidR="00F21809" w:rsidRDefault="00F21809" w:rsidP="00F2180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A1E2C">
        <w:rPr>
          <w:b/>
          <w:bCs/>
          <w:i/>
          <w:iCs/>
          <w:noProof/>
          <w:color w:val="auto"/>
          <w:lang w:bidi="es-ES"/>
        </w:rPr>
        <w:t>&lt;&lt; ip address &lt;ip&gt; &lt;máscara&gt; &gt;&gt;</w:t>
      </w:r>
    </w:p>
    <w:p w14:paraId="09706C2A" w14:textId="77777777" w:rsidR="00F21809" w:rsidRDefault="00F21809" w:rsidP="00F21809">
      <w:pPr>
        <w:pStyle w:val="Contenido"/>
        <w:jc w:val="both"/>
        <w:rPr>
          <w:noProof/>
          <w:color w:val="auto"/>
          <w:lang w:bidi="es-ES"/>
        </w:rPr>
      </w:pPr>
    </w:p>
    <w:p w14:paraId="42F18B5F" w14:textId="73D2F773" w:rsidR="00F21809" w:rsidRPr="000728BC" w:rsidRDefault="00F21809" w:rsidP="00F2180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</w:rPr>
        <w:drawing>
          <wp:anchor distT="0" distB="0" distL="114300" distR="114300" simplePos="0" relativeHeight="251920896" behindDoc="0" locked="0" layoutInCell="1" allowOverlap="1" wp14:anchorId="29925B93" wp14:editId="5CA6972B">
            <wp:simplePos x="0" y="0"/>
            <wp:positionH relativeFrom="page">
              <wp:align>center</wp:align>
            </wp:positionH>
            <wp:positionV relativeFrom="paragraph">
              <wp:posOffset>554405</wp:posOffset>
            </wp:positionV>
            <wp:extent cx="4655820" cy="1583690"/>
            <wp:effectExtent l="171450" t="171450" r="354330" b="359410"/>
            <wp:wrapTopAndBottom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0" t="18169" r="19972" b="54350"/>
                    <a:stretch/>
                  </pic:blipFill>
                  <pic:spPr bwMode="auto">
                    <a:xfrm>
                      <a:off x="0" y="0"/>
                      <a:ext cx="4655820" cy="1583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24A8">
        <w:rPr>
          <w:b/>
          <w:bCs/>
          <w:i/>
          <w:iCs/>
          <w:noProof/>
          <w:color w:val="auto"/>
          <w:lang w:bidi="es-ES"/>
        </w:rPr>
        <w:t>&lt;&lt; no shutdown &gt;&gt;</w:t>
      </w:r>
    </w:p>
    <w:p w14:paraId="477C858A" w14:textId="77777777" w:rsidR="00F21809" w:rsidRDefault="00F21809" w:rsidP="00F21809">
      <w:pPr>
        <w:pStyle w:val="Contenido"/>
        <w:jc w:val="both"/>
        <w:rPr>
          <w:noProof/>
          <w:color w:val="auto"/>
          <w:sz w:val="24"/>
          <w:szCs w:val="20"/>
          <w:lang w:bidi="es-ES"/>
        </w:rPr>
      </w:pPr>
      <w:r w:rsidRPr="009A24A8">
        <w:rPr>
          <w:b/>
          <w:bCs/>
          <w:i/>
          <w:iCs/>
          <w:noProof/>
          <w:color w:val="auto"/>
          <w:lang w:bidi="es-ES"/>
        </w:rPr>
        <w:t>&lt;&lt; copy running-config startup-config &gt;&gt;</w:t>
      </w:r>
      <w:r>
        <w:rPr>
          <w:noProof/>
          <w:color w:val="auto"/>
          <w:lang w:bidi="es-ES"/>
        </w:rPr>
        <w:t xml:space="preserve"> </w:t>
      </w:r>
      <w:r w:rsidRPr="009A24A8">
        <w:rPr>
          <w:noProof/>
          <w:color w:val="auto"/>
          <w:sz w:val="24"/>
          <w:szCs w:val="20"/>
          <w:lang w:bidi="es-ES"/>
        </w:rPr>
        <w:t>(Este comando se ejecuta sobre el modo privilegiado)</w:t>
      </w:r>
    </w:p>
    <w:p w14:paraId="0F1BEAA9" w14:textId="77777777" w:rsidR="00F21809" w:rsidRDefault="00F21809" w:rsidP="00F21809">
      <w:pPr>
        <w:pStyle w:val="Contenido"/>
        <w:jc w:val="both"/>
        <w:rPr>
          <w:noProof/>
          <w:color w:val="auto"/>
          <w:sz w:val="24"/>
          <w:szCs w:val="20"/>
          <w:lang w:bidi="es-ES"/>
        </w:rPr>
      </w:pPr>
      <w:r>
        <w:rPr>
          <w:noProof/>
        </w:rPr>
        <w:drawing>
          <wp:anchor distT="0" distB="0" distL="114300" distR="114300" simplePos="0" relativeHeight="251921920" behindDoc="0" locked="0" layoutInCell="1" allowOverlap="1" wp14:anchorId="3A432C11" wp14:editId="56E345E7">
            <wp:simplePos x="0" y="0"/>
            <wp:positionH relativeFrom="page">
              <wp:posOffset>1358900</wp:posOffset>
            </wp:positionH>
            <wp:positionV relativeFrom="paragraph">
              <wp:posOffset>349250</wp:posOffset>
            </wp:positionV>
            <wp:extent cx="4675505" cy="1557020"/>
            <wp:effectExtent l="152400" t="152400" r="353695" b="367030"/>
            <wp:wrapTopAndBottom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75"/>
                    <a:stretch/>
                  </pic:blipFill>
                  <pic:spPr bwMode="auto">
                    <a:xfrm>
                      <a:off x="0" y="0"/>
                      <a:ext cx="4675505" cy="155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5FB9C" w14:textId="77777777" w:rsidR="00F21809" w:rsidRDefault="00F21809" w:rsidP="00F21809">
      <w:pPr>
        <w:pStyle w:val="Contenido"/>
        <w:jc w:val="both"/>
        <w:rPr>
          <w:noProof/>
        </w:rPr>
      </w:pPr>
    </w:p>
    <w:p w14:paraId="15F38889" w14:textId="6FA18E9C" w:rsidR="00CB0E3E" w:rsidRDefault="00CB0E3E" w:rsidP="00CF5AB0">
      <w:pPr>
        <w:pStyle w:val="Contenido"/>
        <w:jc w:val="both"/>
        <w:rPr>
          <w:noProof/>
          <w:lang w:bidi="es-ES"/>
        </w:rPr>
      </w:pPr>
    </w:p>
    <w:p w14:paraId="23E8F168" w14:textId="3A81EAA3" w:rsidR="000A130C" w:rsidRDefault="000A130C" w:rsidP="00CF5AB0">
      <w:pPr>
        <w:pStyle w:val="Contenido"/>
        <w:jc w:val="both"/>
        <w:rPr>
          <w:noProof/>
          <w:lang w:bidi="es-ES"/>
        </w:rPr>
      </w:pPr>
    </w:p>
    <w:p w14:paraId="1B95320B" w14:textId="45AD9CF3" w:rsidR="000A130C" w:rsidRDefault="000A130C" w:rsidP="00CF5AB0">
      <w:pPr>
        <w:pStyle w:val="Contenido"/>
        <w:jc w:val="both"/>
        <w:rPr>
          <w:noProof/>
          <w:lang w:bidi="es-ES"/>
        </w:rPr>
      </w:pPr>
    </w:p>
    <w:p w14:paraId="2CC2AC76" w14:textId="06A696BA" w:rsidR="00BA3580" w:rsidRDefault="000A130C" w:rsidP="007A2FEA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7" w:name="_Toc130557105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</w:t>
      </w:r>
      <w:r w:rsidR="007C2643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 xml:space="preserve">nexión por cable de red y </w:t>
      </w:r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Telnet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7"/>
    </w:p>
    <w:p w14:paraId="3FF1068E" w14:textId="77777777" w:rsidR="007A2FEA" w:rsidRPr="00242AF5" w:rsidRDefault="007A2FEA" w:rsidP="007A2FEA">
      <w:pPr>
        <w:rPr>
          <w:sz w:val="20"/>
          <w:szCs w:val="16"/>
          <w:lang w:bidi="es-ES"/>
        </w:rPr>
      </w:pPr>
    </w:p>
    <w:p w14:paraId="2622716C" w14:textId="102D22F7" w:rsidR="00BA3580" w:rsidRDefault="006A317A" w:rsidP="00BA3580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Ahora que ya hemos configurado el router, tenemos que configurar los equipos a los que vamos a conectar el router, como todavía no hemos configurado el </w:t>
      </w:r>
      <w:r w:rsidRPr="00242AF5">
        <w:rPr>
          <w:b/>
          <w:bCs/>
          <w:noProof/>
          <w:color w:val="auto"/>
          <w:lang w:bidi="es-ES"/>
        </w:rPr>
        <w:t>servicio DHCP</w:t>
      </w:r>
      <w:r>
        <w:rPr>
          <w:noProof/>
          <w:color w:val="auto"/>
          <w:lang w:bidi="es-ES"/>
        </w:rPr>
        <w:t xml:space="preserve">, debemos de asignarle a cada equipo una </w:t>
      </w:r>
      <w:r w:rsidRPr="00242AF5">
        <w:rPr>
          <w:b/>
          <w:bCs/>
          <w:noProof/>
          <w:color w:val="auto"/>
          <w:lang w:bidi="es-ES"/>
        </w:rPr>
        <w:t>IP estática</w:t>
      </w:r>
      <w:r>
        <w:rPr>
          <w:noProof/>
          <w:color w:val="auto"/>
          <w:lang w:bidi="es-ES"/>
        </w:rPr>
        <w:t xml:space="preserve"> dentro de</w:t>
      </w:r>
      <w:r w:rsidR="00DD4A7E">
        <w:rPr>
          <w:noProof/>
          <w:color w:val="auto"/>
          <w:lang w:bidi="es-ES"/>
        </w:rPr>
        <w:t xml:space="preserve">l rango de la red que hemos configurado en cada puerto, a parte de ponerle la </w:t>
      </w:r>
      <w:r w:rsidR="00DD4A7E" w:rsidRPr="00242AF5">
        <w:rPr>
          <w:b/>
          <w:bCs/>
          <w:noProof/>
          <w:color w:val="auto"/>
          <w:lang w:bidi="es-ES"/>
        </w:rPr>
        <w:t>puerta de enlace</w:t>
      </w:r>
      <w:r w:rsidR="00DD4A7E">
        <w:rPr>
          <w:noProof/>
          <w:color w:val="auto"/>
          <w:lang w:bidi="es-ES"/>
        </w:rPr>
        <w:t xml:space="preserve"> y la </w:t>
      </w:r>
      <w:r w:rsidR="00DD4A7E" w:rsidRPr="00242AF5">
        <w:rPr>
          <w:b/>
          <w:bCs/>
          <w:noProof/>
          <w:color w:val="auto"/>
          <w:lang w:bidi="es-ES"/>
        </w:rPr>
        <w:t xml:space="preserve">máscara de red </w:t>
      </w:r>
      <w:r w:rsidR="00DD4A7E">
        <w:rPr>
          <w:noProof/>
          <w:color w:val="auto"/>
          <w:lang w:bidi="es-ES"/>
        </w:rPr>
        <w:t>correspondiente a cada interfaz.</w:t>
      </w:r>
    </w:p>
    <w:p w14:paraId="2EA30AEA" w14:textId="53CAB786" w:rsidR="00DD4A7E" w:rsidRDefault="00DD4A7E" w:rsidP="00BA3580">
      <w:pPr>
        <w:pStyle w:val="Contenido"/>
        <w:jc w:val="both"/>
        <w:rPr>
          <w:noProof/>
          <w:color w:val="auto"/>
          <w:lang w:bidi="es-ES"/>
        </w:rPr>
      </w:pPr>
    </w:p>
    <w:p w14:paraId="74AB9F1C" w14:textId="5C5C5A02" w:rsidR="001376D5" w:rsidRDefault="009D5C77" w:rsidP="00BA3580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</w:rPr>
        <w:drawing>
          <wp:anchor distT="0" distB="0" distL="114300" distR="114300" simplePos="0" relativeHeight="251923968" behindDoc="0" locked="0" layoutInCell="1" allowOverlap="1" wp14:anchorId="1CD3D257" wp14:editId="32D28255">
            <wp:simplePos x="0" y="0"/>
            <wp:positionH relativeFrom="margin">
              <wp:align>center</wp:align>
            </wp:positionH>
            <wp:positionV relativeFrom="paragraph">
              <wp:posOffset>429982</wp:posOffset>
            </wp:positionV>
            <wp:extent cx="2479040" cy="2516505"/>
            <wp:effectExtent l="171450" t="171450" r="359410" b="360045"/>
            <wp:wrapTopAndBottom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5" t="15528" r="4828" b="20562"/>
                    <a:stretch/>
                  </pic:blipFill>
                  <pic:spPr bwMode="auto">
                    <a:xfrm>
                      <a:off x="0" y="0"/>
                      <a:ext cx="2479040" cy="2516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6D5">
        <w:rPr>
          <w:noProof/>
          <w:color w:val="auto"/>
          <w:lang w:bidi="es-ES"/>
        </w:rPr>
        <w:t xml:space="preserve">Empezamos con el primer equipo, que se conecta a la </w:t>
      </w:r>
      <w:r w:rsidR="001376D5" w:rsidRPr="00242AF5">
        <w:rPr>
          <w:b/>
          <w:bCs/>
          <w:noProof/>
          <w:color w:val="auto"/>
          <w:lang w:bidi="es-ES"/>
        </w:rPr>
        <w:t>interfaz FA 0/0</w:t>
      </w:r>
      <w:r w:rsidR="001376D5">
        <w:rPr>
          <w:noProof/>
          <w:color w:val="auto"/>
          <w:lang w:bidi="es-ES"/>
        </w:rPr>
        <w:t>:</w:t>
      </w:r>
    </w:p>
    <w:p w14:paraId="01E00D08" w14:textId="1946A65C" w:rsidR="00C2202F" w:rsidRDefault="00C2202F" w:rsidP="00C2202F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Luego el segundo equipo, que se conecta a la </w:t>
      </w:r>
      <w:r w:rsidRPr="00242AF5">
        <w:rPr>
          <w:b/>
          <w:bCs/>
          <w:noProof/>
          <w:color w:val="auto"/>
          <w:lang w:bidi="es-ES"/>
        </w:rPr>
        <w:t>interfaz FA 0/1</w:t>
      </w:r>
      <w:r>
        <w:rPr>
          <w:noProof/>
          <w:color w:val="auto"/>
          <w:lang w:bidi="es-ES"/>
        </w:rPr>
        <w:t>:</w:t>
      </w:r>
    </w:p>
    <w:p w14:paraId="187E0F47" w14:textId="5DF5D39E" w:rsidR="009D5C77" w:rsidRDefault="007A2FEA" w:rsidP="00BA3580">
      <w:pPr>
        <w:pStyle w:val="Contenido"/>
        <w:jc w:val="both"/>
        <w:rPr>
          <w:noProof/>
        </w:rPr>
      </w:pPr>
      <w:r w:rsidRPr="007A2FEA">
        <w:rPr>
          <w:noProof/>
          <w:color w:val="auto"/>
          <w:lang w:bidi="es-ES"/>
        </w:rPr>
        <w:drawing>
          <wp:anchor distT="0" distB="0" distL="114300" distR="114300" simplePos="0" relativeHeight="251924992" behindDoc="0" locked="0" layoutInCell="1" allowOverlap="1" wp14:anchorId="5D190162" wp14:editId="3AC44CE2">
            <wp:simplePos x="0" y="0"/>
            <wp:positionH relativeFrom="page">
              <wp:align>center</wp:align>
            </wp:positionH>
            <wp:positionV relativeFrom="paragraph">
              <wp:posOffset>160874</wp:posOffset>
            </wp:positionV>
            <wp:extent cx="2404110" cy="2696210"/>
            <wp:effectExtent l="152400" t="152400" r="358140" b="370840"/>
            <wp:wrapNone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2696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B3DC4" w14:textId="596A20D1" w:rsidR="001376D5" w:rsidRDefault="001376D5" w:rsidP="00BA3580">
      <w:pPr>
        <w:pStyle w:val="Contenido"/>
        <w:jc w:val="both"/>
        <w:rPr>
          <w:noProof/>
          <w:color w:val="auto"/>
          <w:lang w:bidi="es-ES"/>
        </w:rPr>
      </w:pPr>
    </w:p>
    <w:p w14:paraId="2F9D816B" w14:textId="0B2C4F37" w:rsidR="00BA3580" w:rsidRDefault="00BA3580" w:rsidP="00BA3580">
      <w:pPr>
        <w:rPr>
          <w:lang w:bidi="es-ES"/>
        </w:rPr>
      </w:pPr>
    </w:p>
    <w:p w14:paraId="3DE79732" w14:textId="0987BCE9" w:rsidR="007A2FEA" w:rsidRDefault="007A2FEA" w:rsidP="00BA3580">
      <w:pPr>
        <w:rPr>
          <w:lang w:bidi="es-ES"/>
        </w:rPr>
      </w:pPr>
    </w:p>
    <w:p w14:paraId="3766DEE2" w14:textId="4EEE07CB" w:rsidR="007A2FEA" w:rsidRDefault="007A2FEA" w:rsidP="00BA3580">
      <w:pPr>
        <w:rPr>
          <w:lang w:bidi="es-ES"/>
        </w:rPr>
      </w:pPr>
    </w:p>
    <w:p w14:paraId="1CADC533" w14:textId="5172EFD2" w:rsidR="007A2FEA" w:rsidRDefault="007A2FEA" w:rsidP="00BA3580">
      <w:pPr>
        <w:rPr>
          <w:lang w:bidi="es-ES"/>
        </w:rPr>
      </w:pPr>
    </w:p>
    <w:p w14:paraId="41673144" w14:textId="77777777" w:rsidR="007A2FEA" w:rsidRPr="00BA3580" w:rsidRDefault="007A2FEA" w:rsidP="00BA3580">
      <w:pPr>
        <w:rPr>
          <w:lang w:bidi="es-ES"/>
        </w:rPr>
      </w:pPr>
    </w:p>
    <w:p w14:paraId="44AF4547" w14:textId="50DEBA9D" w:rsidR="00355839" w:rsidRDefault="00355839" w:rsidP="00CF5AB0">
      <w:pPr>
        <w:pStyle w:val="Contenido"/>
        <w:jc w:val="both"/>
        <w:rPr>
          <w:noProof/>
          <w:lang w:bidi="es-ES"/>
        </w:rPr>
      </w:pPr>
    </w:p>
    <w:p w14:paraId="0BA9FAAC" w14:textId="13023F9A" w:rsidR="007A2FEA" w:rsidRDefault="007A2FEA" w:rsidP="00CF5AB0">
      <w:pPr>
        <w:pStyle w:val="Contenido"/>
        <w:jc w:val="both"/>
        <w:rPr>
          <w:noProof/>
          <w:lang w:bidi="es-ES"/>
        </w:rPr>
      </w:pPr>
    </w:p>
    <w:p w14:paraId="584EA360" w14:textId="1C955D24" w:rsidR="007A2FEA" w:rsidRDefault="007A2FEA" w:rsidP="00CF5AB0">
      <w:pPr>
        <w:pStyle w:val="Contenido"/>
        <w:jc w:val="both"/>
        <w:rPr>
          <w:noProof/>
          <w:lang w:bidi="es-ES"/>
        </w:rPr>
      </w:pPr>
    </w:p>
    <w:p w14:paraId="2922E29B" w14:textId="3A5C1473" w:rsidR="007A2FEA" w:rsidRDefault="007A2FEA" w:rsidP="00CF5AB0">
      <w:pPr>
        <w:pStyle w:val="Contenido"/>
        <w:jc w:val="both"/>
        <w:rPr>
          <w:noProof/>
          <w:lang w:bidi="es-ES"/>
        </w:rPr>
      </w:pPr>
    </w:p>
    <w:p w14:paraId="798945D5" w14:textId="626C75E5" w:rsidR="007A2FEA" w:rsidRDefault="007A2FEA" w:rsidP="00CF5AB0">
      <w:pPr>
        <w:pStyle w:val="Contenido"/>
        <w:jc w:val="both"/>
        <w:rPr>
          <w:noProof/>
          <w:lang w:bidi="es-ES"/>
        </w:rPr>
      </w:pPr>
    </w:p>
    <w:p w14:paraId="75F3C50E" w14:textId="7A7E7B7A" w:rsidR="007A2FEA" w:rsidRDefault="007A2FEA" w:rsidP="00CF5AB0">
      <w:pPr>
        <w:pStyle w:val="Contenido"/>
        <w:jc w:val="both"/>
        <w:rPr>
          <w:noProof/>
          <w:lang w:bidi="es-ES"/>
        </w:rPr>
      </w:pPr>
    </w:p>
    <w:p w14:paraId="61BDC844" w14:textId="6777A8CE" w:rsidR="007A2FEA" w:rsidRDefault="007A2FEA" w:rsidP="007A2FEA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lastRenderedPageBreak/>
        <w:t xml:space="preserve">Una vez tengamos los equipos configurados, coenctaremos al cable de red a cada puerto correspondiente e iniciaremos </w:t>
      </w:r>
      <w:r w:rsidRPr="00242AF5">
        <w:rPr>
          <w:b/>
          <w:bCs/>
          <w:noProof/>
          <w:color w:val="auto"/>
          <w:lang w:bidi="es-ES"/>
        </w:rPr>
        <w:t>Putty</w:t>
      </w:r>
      <w:r>
        <w:rPr>
          <w:noProof/>
          <w:color w:val="auto"/>
          <w:lang w:bidi="es-ES"/>
        </w:rPr>
        <w:t>.</w:t>
      </w:r>
    </w:p>
    <w:p w14:paraId="7493DC65" w14:textId="677B0EAB" w:rsidR="007A2FEA" w:rsidRDefault="007A2FEA" w:rsidP="007A2FEA">
      <w:pPr>
        <w:pStyle w:val="Contenido"/>
        <w:jc w:val="both"/>
        <w:rPr>
          <w:noProof/>
          <w:color w:val="auto"/>
          <w:lang w:bidi="es-ES"/>
        </w:rPr>
      </w:pPr>
    </w:p>
    <w:p w14:paraId="76EE9940" w14:textId="1E8B3D01" w:rsidR="007A2FEA" w:rsidRDefault="007A2FEA" w:rsidP="007A2FEA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Cuando estemos en </w:t>
      </w:r>
      <w:r w:rsidRPr="00242AF5">
        <w:rPr>
          <w:b/>
          <w:bCs/>
          <w:noProof/>
          <w:color w:val="auto"/>
          <w:lang w:bidi="es-ES"/>
        </w:rPr>
        <w:t>Putty</w:t>
      </w:r>
      <w:r>
        <w:rPr>
          <w:noProof/>
          <w:color w:val="auto"/>
          <w:lang w:bidi="es-ES"/>
        </w:rPr>
        <w:t xml:space="preserve">, </w:t>
      </w:r>
      <w:r w:rsidR="00BD6849">
        <w:rPr>
          <w:noProof/>
          <w:color w:val="auto"/>
          <w:lang w:bidi="es-ES"/>
        </w:rPr>
        <w:t xml:space="preserve">escribimos la </w:t>
      </w:r>
      <w:r w:rsidR="00BD6849" w:rsidRPr="00242AF5">
        <w:rPr>
          <w:b/>
          <w:bCs/>
          <w:noProof/>
          <w:color w:val="auto"/>
          <w:lang w:bidi="es-ES"/>
        </w:rPr>
        <w:t>puerta de enlace</w:t>
      </w:r>
      <w:r w:rsidR="00BD6849">
        <w:rPr>
          <w:noProof/>
          <w:color w:val="auto"/>
          <w:lang w:bidi="es-ES"/>
        </w:rPr>
        <w:t xml:space="preserve"> de la interfaz a la que el equipo esté conectado </w:t>
      </w:r>
      <w:r w:rsidR="00EC68FE">
        <w:rPr>
          <w:noProof/>
          <w:color w:val="auto"/>
          <w:lang w:bidi="es-ES"/>
        </w:rPr>
        <w:t xml:space="preserve">y en el apartado de tipo de conexión, seleccionaremos </w:t>
      </w:r>
      <w:r w:rsidR="00EC68FE" w:rsidRPr="00242AF5">
        <w:rPr>
          <w:b/>
          <w:bCs/>
          <w:i/>
          <w:iCs/>
          <w:noProof/>
          <w:color w:val="auto"/>
          <w:lang w:bidi="es-ES"/>
        </w:rPr>
        <w:t>Other</w:t>
      </w:r>
      <w:r w:rsidR="00EC68FE">
        <w:rPr>
          <w:noProof/>
          <w:color w:val="auto"/>
          <w:lang w:bidi="es-ES"/>
        </w:rPr>
        <w:t xml:space="preserve">, por defecto se selecciona </w:t>
      </w:r>
      <w:r w:rsidR="00EC68FE" w:rsidRPr="00242AF5">
        <w:rPr>
          <w:b/>
          <w:bCs/>
          <w:i/>
          <w:iCs/>
          <w:noProof/>
          <w:color w:val="auto"/>
          <w:lang w:bidi="es-ES"/>
        </w:rPr>
        <w:t>Telnet</w:t>
      </w:r>
      <w:r w:rsidR="0059657C">
        <w:rPr>
          <w:noProof/>
          <w:color w:val="auto"/>
          <w:lang w:bidi="es-ES"/>
        </w:rPr>
        <w:t xml:space="preserve"> y por último, le damos a </w:t>
      </w:r>
      <w:r w:rsidR="0059657C" w:rsidRPr="00242AF5">
        <w:rPr>
          <w:b/>
          <w:bCs/>
          <w:i/>
          <w:iCs/>
          <w:noProof/>
          <w:color w:val="auto"/>
          <w:lang w:bidi="es-ES"/>
        </w:rPr>
        <w:t>open</w:t>
      </w:r>
      <w:r w:rsidR="00EC68FE">
        <w:rPr>
          <w:noProof/>
          <w:color w:val="auto"/>
          <w:lang w:bidi="es-ES"/>
        </w:rPr>
        <w:t>.</w:t>
      </w:r>
    </w:p>
    <w:p w14:paraId="086DF3AD" w14:textId="513D2D50" w:rsidR="00FD4EB5" w:rsidRDefault="00FD4EB5" w:rsidP="007A2FEA">
      <w:pPr>
        <w:pStyle w:val="Contenido"/>
        <w:jc w:val="both"/>
        <w:rPr>
          <w:noProof/>
          <w:color w:val="auto"/>
          <w:lang w:bidi="es-ES"/>
        </w:rPr>
      </w:pPr>
    </w:p>
    <w:p w14:paraId="6153F679" w14:textId="5DE9F900" w:rsidR="007A2FEA" w:rsidRDefault="00774CAE" w:rsidP="00CF5AB0">
      <w:pPr>
        <w:pStyle w:val="Contenido"/>
        <w:jc w:val="both"/>
        <w:rPr>
          <w:noProof/>
        </w:rPr>
      </w:pPr>
      <w:r w:rsidRPr="00774CAE">
        <w:rPr>
          <w:noProof/>
          <w:lang w:bidi="es-ES"/>
        </w:rPr>
        <w:drawing>
          <wp:anchor distT="0" distB="0" distL="114300" distR="114300" simplePos="0" relativeHeight="251926016" behindDoc="0" locked="0" layoutInCell="1" allowOverlap="1" wp14:anchorId="6881BF1A" wp14:editId="1387DB05">
            <wp:simplePos x="0" y="0"/>
            <wp:positionH relativeFrom="margin">
              <wp:posOffset>3664957</wp:posOffset>
            </wp:positionH>
            <wp:positionV relativeFrom="paragraph">
              <wp:posOffset>127723</wp:posOffset>
            </wp:positionV>
            <wp:extent cx="2433955" cy="2488324"/>
            <wp:effectExtent l="152400" t="152400" r="366395" b="369570"/>
            <wp:wrapNone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545" cy="2490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57C" w:rsidRPr="0059657C">
        <w:rPr>
          <w:noProof/>
          <w:lang w:bidi="es-ES"/>
        </w:rPr>
        <w:drawing>
          <wp:inline distT="0" distB="0" distL="0" distR="0" wp14:anchorId="54B066A1" wp14:editId="6417DE1F">
            <wp:extent cx="2425768" cy="2435772"/>
            <wp:effectExtent l="152400" t="152400" r="355600" b="3651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9475" cy="24394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74CAE">
        <w:rPr>
          <w:noProof/>
        </w:rPr>
        <w:t xml:space="preserve"> </w:t>
      </w:r>
    </w:p>
    <w:p w14:paraId="3446E90B" w14:textId="5901E769" w:rsidR="00774CAE" w:rsidRDefault="00774CAE" w:rsidP="00774CAE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Se nos debería de abrir una terminal en cada uno, pidiendo la </w:t>
      </w:r>
      <w:r w:rsidRPr="00242AF5">
        <w:rPr>
          <w:b/>
          <w:bCs/>
          <w:noProof/>
          <w:color w:val="auto"/>
          <w:lang w:bidi="es-ES"/>
        </w:rPr>
        <w:t>contraseña</w:t>
      </w:r>
      <w:r>
        <w:rPr>
          <w:noProof/>
          <w:color w:val="auto"/>
          <w:lang w:bidi="es-ES"/>
        </w:rPr>
        <w:t xml:space="preserve"> configurada anteriormente en los </w:t>
      </w:r>
      <w:r w:rsidRPr="00242AF5">
        <w:rPr>
          <w:b/>
          <w:bCs/>
          <w:noProof/>
          <w:color w:val="auto"/>
          <w:lang w:bidi="es-ES"/>
        </w:rPr>
        <w:t>puertos virtuales</w:t>
      </w:r>
      <w:r>
        <w:rPr>
          <w:noProof/>
          <w:color w:val="auto"/>
          <w:lang w:bidi="es-ES"/>
        </w:rPr>
        <w:t>.</w:t>
      </w:r>
    </w:p>
    <w:p w14:paraId="740258F4" w14:textId="77777777" w:rsidR="00774CAE" w:rsidRDefault="00774CAE" w:rsidP="00CF5AB0">
      <w:pPr>
        <w:pStyle w:val="Contenido"/>
        <w:jc w:val="both"/>
        <w:rPr>
          <w:noProof/>
          <w:lang w:bidi="es-ES"/>
        </w:rPr>
      </w:pPr>
    </w:p>
    <w:p w14:paraId="5E8EC9FC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22194170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6ACF125C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427B1D2D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169896F6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1F2A3CA4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2954DA66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1510F6EF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45EF786A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74C08689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37DE384D" w14:textId="77777777" w:rsidR="0081464F" w:rsidRDefault="0081464F" w:rsidP="00CF5AB0">
      <w:pPr>
        <w:pStyle w:val="Contenido"/>
        <w:jc w:val="both"/>
        <w:rPr>
          <w:noProof/>
          <w:lang w:bidi="es-ES"/>
        </w:rPr>
      </w:pPr>
    </w:p>
    <w:p w14:paraId="5317C482" w14:textId="1F401DA0" w:rsidR="00CB0E3E" w:rsidRDefault="00CB0E3E" w:rsidP="00CF5AB0">
      <w:pPr>
        <w:pStyle w:val="Ttulo1"/>
        <w:jc w:val="both"/>
        <w:rPr>
          <w:rFonts w:ascii="Bahnschrift" w:hAnsi="Bahnschrift"/>
          <w:noProof/>
          <w:color w:val="9A0000"/>
          <w:sz w:val="48"/>
          <w:szCs w:val="28"/>
          <w:lang w:bidi="es-ES"/>
        </w:rPr>
      </w:pPr>
      <w:bookmarkStart w:id="18" w:name="_Toc130557106"/>
      <w:r>
        <w:rPr>
          <w:rFonts w:ascii="Bahnschrift" w:hAnsi="Bahnschrift"/>
          <w:noProof/>
          <w:color w:val="9A0000"/>
          <w:sz w:val="48"/>
          <w:szCs w:val="28"/>
          <w:lang w:bidi="es-ES"/>
        </w:rPr>
        <w:lastRenderedPageBreak/>
        <w:t>Actividad 6.3</w:t>
      </w:r>
      <w:r w:rsidR="00FD076B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 </w:t>
      </w:r>
      <w:r w:rsidR="00FD076B" w:rsidRPr="00FD076B">
        <w:rPr>
          <w:rFonts w:ascii="Bahnschrift" w:hAnsi="Bahnschrift"/>
          <w:noProof/>
          <w:color w:val="9A0000"/>
          <w:sz w:val="48"/>
          <w:szCs w:val="28"/>
          <w:lang w:bidi="es-ES"/>
        </w:rPr>
        <w:t>Acceso seguro al router C</w:t>
      </w:r>
      <w:r w:rsidR="00FD076B">
        <w:rPr>
          <w:rFonts w:ascii="Bahnschrift" w:hAnsi="Bahnschrift"/>
          <w:noProof/>
          <w:color w:val="9A0000"/>
          <w:sz w:val="48"/>
          <w:szCs w:val="28"/>
          <w:lang w:bidi="es-ES"/>
        </w:rPr>
        <w:t>isco:</w:t>
      </w:r>
      <w:bookmarkEnd w:id="18"/>
    </w:p>
    <w:p w14:paraId="7603A47E" w14:textId="65CFEADE" w:rsidR="00CB76B2" w:rsidRDefault="003C7BDB" w:rsidP="00CB76B2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19" w:name="_Toc130557107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Introducción</w:t>
      </w:r>
      <w:r w:rsidR="00CB76B2"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19"/>
    </w:p>
    <w:p w14:paraId="74722B46" w14:textId="3B4AE86D" w:rsidR="003C7BDB" w:rsidRPr="00265DDF" w:rsidRDefault="003C7BDB" w:rsidP="003C7BDB">
      <w:pPr>
        <w:rPr>
          <w:sz w:val="20"/>
          <w:szCs w:val="16"/>
          <w:lang w:bidi="es-ES"/>
        </w:rPr>
      </w:pPr>
    </w:p>
    <w:p w14:paraId="39B918AA" w14:textId="0D3298AD" w:rsidR="003C7BDB" w:rsidRDefault="00AB0194" w:rsidP="003C7BDB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Esta actividad se hará mediante simulación en </w:t>
      </w:r>
      <w:r w:rsidRPr="00265DDF">
        <w:rPr>
          <w:b/>
          <w:bCs/>
          <w:noProof/>
          <w:color w:val="auto"/>
          <w:lang w:bidi="es-ES"/>
        </w:rPr>
        <w:t>Cisco Packet Tracer</w:t>
      </w:r>
      <w:r>
        <w:rPr>
          <w:noProof/>
          <w:color w:val="auto"/>
          <w:lang w:bidi="es-ES"/>
        </w:rPr>
        <w:t>, ya que los modelos de routers que hay en clase para las prácticas no permiten</w:t>
      </w:r>
      <w:r w:rsidR="005C2037">
        <w:rPr>
          <w:noProof/>
          <w:color w:val="auto"/>
          <w:lang w:bidi="es-ES"/>
        </w:rPr>
        <w:t xml:space="preserve"> realizar </w:t>
      </w:r>
      <w:r w:rsidR="005C2037" w:rsidRPr="00265DDF">
        <w:rPr>
          <w:b/>
          <w:bCs/>
          <w:noProof/>
          <w:color w:val="auto"/>
          <w:lang w:bidi="es-ES"/>
        </w:rPr>
        <w:t>conexiones cifradas con SSH</w:t>
      </w:r>
      <w:r w:rsidR="005C2037">
        <w:rPr>
          <w:noProof/>
          <w:color w:val="auto"/>
          <w:lang w:bidi="es-ES"/>
        </w:rPr>
        <w:t>.</w:t>
      </w:r>
    </w:p>
    <w:p w14:paraId="274EBC73" w14:textId="5ACAEECD" w:rsidR="005C2037" w:rsidRDefault="005C2037" w:rsidP="003C7BDB">
      <w:pPr>
        <w:pStyle w:val="Contenido"/>
        <w:jc w:val="both"/>
        <w:rPr>
          <w:noProof/>
          <w:color w:val="auto"/>
          <w:lang w:bidi="es-ES"/>
        </w:rPr>
      </w:pPr>
    </w:p>
    <w:p w14:paraId="3B04245D" w14:textId="1026441A" w:rsidR="00180DB1" w:rsidRPr="00180DB1" w:rsidRDefault="00180DB1" w:rsidP="00180DB1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En resumen, en esta actividad, vamos a </w:t>
      </w:r>
      <w:r w:rsidRPr="00180DB1">
        <w:rPr>
          <w:noProof/>
          <w:color w:val="auto"/>
          <w:lang w:bidi="es-ES"/>
        </w:rPr>
        <w:t xml:space="preserve">configurar un </w:t>
      </w:r>
      <w:r w:rsidRPr="00265DDF">
        <w:rPr>
          <w:b/>
          <w:bCs/>
          <w:noProof/>
          <w:color w:val="auto"/>
          <w:lang w:bidi="es-ES"/>
        </w:rPr>
        <w:t>hostname</w:t>
      </w:r>
      <w:r w:rsidRPr="00180DB1">
        <w:rPr>
          <w:noProof/>
          <w:color w:val="auto"/>
          <w:lang w:bidi="es-ES"/>
        </w:rPr>
        <w:t xml:space="preserve"> en el router</w:t>
      </w:r>
      <w:r>
        <w:rPr>
          <w:noProof/>
          <w:color w:val="auto"/>
          <w:lang w:bidi="es-ES"/>
        </w:rPr>
        <w:t xml:space="preserve"> </w:t>
      </w:r>
      <w:r w:rsidRPr="00180DB1">
        <w:rPr>
          <w:noProof/>
          <w:color w:val="auto"/>
          <w:lang w:bidi="es-ES"/>
        </w:rPr>
        <w:t xml:space="preserve">luego añadirle un </w:t>
      </w:r>
      <w:r w:rsidRPr="00265DDF">
        <w:rPr>
          <w:b/>
          <w:bCs/>
          <w:noProof/>
          <w:color w:val="auto"/>
          <w:lang w:bidi="es-ES"/>
        </w:rPr>
        <w:t>nombre de dominio</w:t>
      </w:r>
      <w:r>
        <w:rPr>
          <w:noProof/>
          <w:color w:val="auto"/>
          <w:lang w:bidi="es-ES"/>
        </w:rPr>
        <w:t xml:space="preserve">, </w:t>
      </w:r>
      <w:r w:rsidRPr="00180DB1">
        <w:rPr>
          <w:noProof/>
          <w:color w:val="auto"/>
          <w:lang w:bidi="es-ES"/>
        </w:rPr>
        <w:t xml:space="preserve">generar la </w:t>
      </w:r>
      <w:r w:rsidRPr="00265DDF">
        <w:rPr>
          <w:b/>
          <w:bCs/>
          <w:noProof/>
          <w:color w:val="auto"/>
          <w:lang w:bidi="es-ES"/>
        </w:rPr>
        <w:t>llave/key ssh</w:t>
      </w:r>
      <w:r w:rsidRPr="00180DB1">
        <w:rPr>
          <w:noProof/>
          <w:color w:val="auto"/>
          <w:lang w:bidi="es-ES"/>
        </w:rPr>
        <w:t xml:space="preserve">, luego activar el </w:t>
      </w:r>
      <w:r w:rsidRPr="00265DDF">
        <w:rPr>
          <w:b/>
          <w:bCs/>
          <w:noProof/>
          <w:color w:val="auto"/>
          <w:lang w:bidi="es-ES"/>
        </w:rPr>
        <w:t>ssh</w:t>
      </w:r>
      <w:r>
        <w:rPr>
          <w:noProof/>
          <w:color w:val="auto"/>
          <w:lang w:bidi="es-ES"/>
        </w:rPr>
        <w:t>, p</w:t>
      </w:r>
      <w:r w:rsidRPr="00180DB1">
        <w:rPr>
          <w:noProof/>
          <w:color w:val="auto"/>
          <w:lang w:bidi="es-ES"/>
        </w:rPr>
        <w:t>or</w:t>
      </w:r>
    </w:p>
    <w:p w14:paraId="5F810A64" w14:textId="164E0DAE" w:rsidR="00180DB1" w:rsidRDefault="00180DB1" w:rsidP="00180DB1">
      <w:pPr>
        <w:pStyle w:val="Contenido"/>
        <w:jc w:val="both"/>
        <w:rPr>
          <w:noProof/>
          <w:color w:val="auto"/>
          <w:lang w:bidi="es-ES"/>
        </w:rPr>
      </w:pPr>
      <w:r w:rsidRPr="00180DB1">
        <w:rPr>
          <w:noProof/>
          <w:color w:val="auto"/>
          <w:lang w:bidi="es-ES"/>
        </w:rPr>
        <w:t xml:space="preserve">último crear un usuario para el servicio </w:t>
      </w:r>
      <w:r>
        <w:rPr>
          <w:noProof/>
          <w:color w:val="auto"/>
          <w:lang w:bidi="es-ES"/>
        </w:rPr>
        <w:t>y finalmente, comprobaremos que nos podemos conectar.</w:t>
      </w:r>
    </w:p>
    <w:p w14:paraId="501C3376" w14:textId="77777777" w:rsidR="00180DB1" w:rsidRDefault="00180DB1" w:rsidP="003C7BDB">
      <w:pPr>
        <w:pStyle w:val="Contenido"/>
        <w:jc w:val="both"/>
        <w:rPr>
          <w:noProof/>
          <w:color w:val="auto"/>
          <w:lang w:bidi="es-ES"/>
        </w:rPr>
      </w:pPr>
    </w:p>
    <w:p w14:paraId="2CBF883A" w14:textId="6EC2A4BB" w:rsidR="005C2037" w:rsidRDefault="00D83DAC" w:rsidP="003C7BDB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Básicamente</w:t>
      </w:r>
      <w:r w:rsidR="00B62817">
        <w:rPr>
          <w:noProof/>
          <w:color w:val="auto"/>
          <w:lang w:bidi="es-ES"/>
        </w:rPr>
        <w:t>, esta actividad tratará de c</w:t>
      </w:r>
      <w:r w:rsidR="00B62817" w:rsidRPr="00F42824">
        <w:rPr>
          <w:b/>
          <w:bCs/>
          <w:noProof/>
          <w:color w:val="auto"/>
          <w:lang w:bidi="es-ES"/>
        </w:rPr>
        <w:t>onectarnos de forma remota y cifrada con SSH a un router</w:t>
      </w:r>
      <w:r w:rsidR="00B62817">
        <w:rPr>
          <w:noProof/>
          <w:color w:val="auto"/>
          <w:lang w:bidi="es-ES"/>
        </w:rPr>
        <w:t xml:space="preserve"> y para ello simplemente necesitaremos un equipo y un router como se ve </w:t>
      </w:r>
      <w:r w:rsidR="006907E3">
        <w:rPr>
          <w:noProof/>
          <w:color w:val="auto"/>
          <w:lang w:bidi="es-ES"/>
        </w:rPr>
        <w:t>en la siguiente figura:</w:t>
      </w:r>
    </w:p>
    <w:p w14:paraId="7F0A6331" w14:textId="3C368BAD" w:rsidR="006907E3" w:rsidRDefault="00D83DAC" w:rsidP="003C7BDB">
      <w:pPr>
        <w:pStyle w:val="Contenido"/>
        <w:jc w:val="both"/>
        <w:rPr>
          <w:noProof/>
          <w:color w:val="auto"/>
          <w:lang w:bidi="es-ES"/>
        </w:rPr>
      </w:pPr>
      <w:r w:rsidRPr="00D733D1">
        <w:rPr>
          <w:noProof/>
          <w:color w:val="auto"/>
          <w:lang w:bidi="es-ES"/>
        </w:rPr>
        <w:drawing>
          <wp:anchor distT="0" distB="0" distL="114300" distR="114300" simplePos="0" relativeHeight="251890176" behindDoc="0" locked="0" layoutInCell="1" allowOverlap="1" wp14:anchorId="1E101507" wp14:editId="13993B80">
            <wp:simplePos x="0" y="0"/>
            <wp:positionH relativeFrom="page">
              <wp:align>center</wp:align>
            </wp:positionH>
            <wp:positionV relativeFrom="paragraph">
              <wp:posOffset>364861</wp:posOffset>
            </wp:positionV>
            <wp:extent cx="4177665" cy="1845945"/>
            <wp:effectExtent l="152400" t="152400" r="356235" b="36385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1845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FF194" w14:textId="32098D84" w:rsidR="006907E3" w:rsidRDefault="008D53C3" w:rsidP="00D92714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La conexión es muy similar a cuando nos conectamos por </w:t>
      </w:r>
      <w:r w:rsidRPr="00F42824">
        <w:rPr>
          <w:b/>
          <w:bCs/>
          <w:noProof/>
          <w:color w:val="auto"/>
          <w:lang w:bidi="es-ES"/>
        </w:rPr>
        <w:t>Telnet</w:t>
      </w:r>
      <w:r>
        <w:rPr>
          <w:noProof/>
          <w:color w:val="auto"/>
          <w:lang w:bidi="es-ES"/>
        </w:rPr>
        <w:t xml:space="preserve"> de manera remota, pero la diferencia de </w:t>
      </w:r>
      <w:r w:rsidRPr="00F42824">
        <w:rPr>
          <w:b/>
          <w:bCs/>
          <w:noProof/>
          <w:color w:val="auto"/>
          <w:lang w:bidi="es-ES"/>
        </w:rPr>
        <w:t>Telnet</w:t>
      </w:r>
      <w:r>
        <w:rPr>
          <w:noProof/>
          <w:color w:val="auto"/>
          <w:lang w:bidi="es-ES"/>
        </w:rPr>
        <w:t xml:space="preserve"> con </w:t>
      </w:r>
      <w:r w:rsidRPr="00F42824">
        <w:rPr>
          <w:b/>
          <w:bCs/>
          <w:noProof/>
          <w:color w:val="auto"/>
          <w:lang w:bidi="es-ES"/>
        </w:rPr>
        <w:t>SSH</w:t>
      </w:r>
      <w:r w:rsidR="00D92714">
        <w:rPr>
          <w:noProof/>
          <w:color w:val="auto"/>
          <w:lang w:bidi="es-ES"/>
        </w:rPr>
        <w:t xml:space="preserve"> </w:t>
      </w:r>
      <w:r w:rsidR="00D92714" w:rsidRPr="00D92714">
        <w:rPr>
          <w:noProof/>
          <w:color w:val="auto"/>
          <w:lang w:bidi="es-ES"/>
        </w:rPr>
        <w:t xml:space="preserve">es que </w:t>
      </w:r>
      <w:r w:rsidR="00D92714" w:rsidRPr="00F42824">
        <w:rPr>
          <w:b/>
          <w:bCs/>
          <w:noProof/>
          <w:color w:val="auto"/>
          <w:lang w:bidi="es-ES"/>
        </w:rPr>
        <w:t>SSH</w:t>
      </w:r>
      <w:r w:rsidR="00D92714" w:rsidRPr="00D92714">
        <w:rPr>
          <w:noProof/>
          <w:color w:val="auto"/>
          <w:lang w:bidi="es-ES"/>
        </w:rPr>
        <w:t xml:space="preserve"> usa </w:t>
      </w:r>
      <w:r w:rsidR="00D92714" w:rsidRPr="00F42824">
        <w:rPr>
          <w:b/>
          <w:bCs/>
          <w:noProof/>
          <w:color w:val="auto"/>
          <w:lang w:bidi="es-ES"/>
        </w:rPr>
        <w:t>técnicas de cifrado</w:t>
      </w:r>
      <w:r w:rsidR="00D92714" w:rsidRPr="00D92714">
        <w:rPr>
          <w:noProof/>
          <w:color w:val="auto"/>
          <w:lang w:bidi="es-ES"/>
        </w:rPr>
        <w:t xml:space="preserve"> que hacen que la</w:t>
      </w:r>
      <w:r w:rsidR="00D92714">
        <w:rPr>
          <w:noProof/>
          <w:color w:val="auto"/>
          <w:lang w:bidi="es-ES"/>
        </w:rPr>
        <w:t xml:space="preserve"> </w:t>
      </w:r>
      <w:r w:rsidR="00D92714" w:rsidRPr="00D92714">
        <w:rPr>
          <w:noProof/>
          <w:color w:val="auto"/>
          <w:lang w:bidi="es-ES"/>
        </w:rPr>
        <w:t>información que viaja por el medio de comunicación vaya de manera no</w:t>
      </w:r>
      <w:r w:rsidR="00D92714">
        <w:rPr>
          <w:noProof/>
          <w:color w:val="auto"/>
          <w:lang w:bidi="es-ES"/>
        </w:rPr>
        <w:t xml:space="preserve"> </w:t>
      </w:r>
      <w:r w:rsidR="00D92714" w:rsidRPr="00D92714">
        <w:rPr>
          <w:noProof/>
          <w:color w:val="auto"/>
          <w:lang w:bidi="es-ES"/>
        </w:rPr>
        <w:t>legible, evitando que terceras personas puedan descubrir el usuario y</w:t>
      </w:r>
      <w:r w:rsidR="00D92714">
        <w:rPr>
          <w:noProof/>
          <w:color w:val="auto"/>
          <w:lang w:bidi="es-ES"/>
        </w:rPr>
        <w:t xml:space="preserve"> </w:t>
      </w:r>
      <w:r w:rsidR="00D92714" w:rsidRPr="00D92714">
        <w:rPr>
          <w:noProof/>
          <w:color w:val="auto"/>
          <w:lang w:bidi="es-ES"/>
        </w:rPr>
        <w:t>contraseña de la conexión ni lo que se escribe durante toda la sesión</w:t>
      </w:r>
      <w:r w:rsidR="00D92714">
        <w:rPr>
          <w:noProof/>
          <w:color w:val="auto"/>
          <w:lang w:bidi="es-ES"/>
        </w:rPr>
        <w:t>.</w:t>
      </w:r>
    </w:p>
    <w:p w14:paraId="19768D95" w14:textId="74224ADE" w:rsidR="00DF1115" w:rsidRDefault="00DF1115" w:rsidP="003C7BDB">
      <w:pPr>
        <w:rPr>
          <w:lang w:bidi="es-ES"/>
        </w:rPr>
      </w:pPr>
    </w:p>
    <w:p w14:paraId="38DC5271" w14:textId="77777777" w:rsidR="0081464F" w:rsidRDefault="0081464F" w:rsidP="003C7BDB">
      <w:pPr>
        <w:rPr>
          <w:lang w:bidi="es-ES"/>
        </w:rPr>
      </w:pPr>
    </w:p>
    <w:p w14:paraId="0CBF60AC" w14:textId="29690284" w:rsidR="00DF1115" w:rsidRDefault="00DF1115" w:rsidP="00DF1115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0" w:name="_Toc130557108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Configuración de</w:t>
      </w:r>
      <w:r w:rsidR="00453B1B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 xml:space="preserve"> la interfaz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20"/>
    </w:p>
    <w:p w14:paraId="629F1A43" w14:textId="53A4E5C4" w:rsidR="00DF1115" w:rsidRDefault="00DF1115" w:rsidP="003C7BDB">
      <w:pPr>
        <w:rPr>
          <w:lang w:bidi="es-ES"/>
        </w:rPr>
      </w:pPr>
    </w:p>
    <w:p w14:paraId="02A336D4" w14:textId="045BA75C" w:rsidR="00453B1B" w:rsidRDefault="00453B1B" w:rsidP="00453B1B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Obviamente, necesitaremos configurar la interfaz a la que el equipo se va a conectar para tener conexión con el router y poder acceder por SSH a él.</w:t>
      </w:r>
    </w:p>
    <w:p w14:paraId="4B301D4B" w14:textId="0FE0B688" w:rsidR="00453B1B" w:rsidRDefault="00453B1B" w:rsidP="00453B1B">
      <w:pPr>
        <w:pStyle w:val="Contenido"/>
        <w:jc w:val="both"/>
        <w:rPr>
          <w:noProof/>
          <w:color w:val="auto"/>
          <w:lang w:bidi="es-ES"/>
        </w:rPr>
      </w:pPr>
    </w:p>
    <w:p w14:paraId="6746FFA6" w14:textId="46FD0B8C" w:rsidR="00677B61" w:rsidRDefault="00366A0B" w:rsidP="00677B61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366A0B">
        <w:rPr>
          <w:noProof/>
          <w:lang w:bidi="es-ES"/>
        </w:rPr>
        <w:drawing>
          <wp:anchor distT="0" distB="0" distL="114300" distR="114300" simplePos="0" relativeHeight="251901440" behindDoc="0" locked="0" layoutInCell="1" allowOverlap="1" wp14:anchorId="7177C623" wp14:editId="74B0DBCA">
            <wp:simplePos x="0" y="0"/>
            <wp:positionH relativeFrom="page">
              <wp:align>center</wp:align>
            </wp:positionH>
            <wp:positionV relativeFrom="paragraph">
              <wp:posOffset>974917</wp:posOffset>
            </wp:positionV>
            <wp:extent cx="5126966" cy="217637"/>
            <wp:effectExtent l="152400" t="152400" r="340995" b="35433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t="-8014" b="-2"/>
                    <a:stretch/>
                  </pic:blipFill>
                  <pic:spPr bwMode="auto">
                    <a:xfrm>
                      <a:off x="0" y="0"/>
                      <a:ext cx="5126966" cy="2176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7B61">
        <w:rPr>
          <w:noProof/>
          <w:color w:val="auto"/>
          <w:lang w:bidi="es-ES"/>
        </w:rPr>
        <w:t xml:space="preserve">Para eso, hay que estar en el modo privilegiado con el comando </w:t>
      </w:r>
      <w:r w:rsidR="00677B61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677B61">
        <w:rPr>
          <w:noProof/>
          <w:color w:val="auto"/>
          <w:lang w:bidi="es-ES"/>
        </w:rPr>
        <w:t xml:space="preserve"> ponerlo en modo de configuración global con </w:t>
      </w:r>
      <w:r w:rsidR="00677B61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677B61">
        <w:rPr>
          <w:noProof/>
          <w:color w:val="auto"/>
          <w:lang w:bidi="es-ES"/>
        </w:rPr>
        <w:t xml:space="preserve">, y ya ponemos el comando de configuración de la interfaz </w:t>
      </w:r>
      <w:r w:rsidR="00677B61" w:rsidRPr="00664B23">
        <w:rPr>
          <w:b/>
          <w:bCs/>
          <w:i/>
          <w:iCs/>
          <w:noProof/>
          <w:color w:val="auto"/>
          <w:lang w:bidi="es-ES"/>
        </w:rPr>
        <w:t>&lt;&lt; interface &lt;id&gt; &gt;&gt;</w:t>
      </w:r>
      <w:r w:rsidR="00677B61">
        <w:rPr>
          <w:b/>
          <w:bCs/>
          <w:i/>
          <w:iCs/>
          <w:noProof/>
          <w:color w:val="auto"/>
          <w:lang w:bidi="es-ES"/>
        </w:rPr>
        <w:t>.</w:t>
      </w:r>
    </w:p>
    <w:p w14:paraId="780F6BB0" w14:textId="31246977" w:rsidR="00453B1B" w:rsidRDefault="00453B1B" w:rsidP="003C7BDB">
      <w:pPr>
        <w:rPr>
          <w:lang w:bidi="es-ES"/>
        </w:rPr>
      </w:pPr>
    </w:p>
    <w:p w14:paraId="1B3CBBEE" w14:textId="77777777" w:rsidR="00366A0B" w:rsidRDefault="00366A0B" w:rsidP="00366A0B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Una vez ya hayamos entrado al apartado de configuración de la interfaz, vamos a establecerle una dirección IP, le diremos que no se apague la interfaz y guardaremos la configuración, todo paso a paso con los siguientes comandos respectivamente:</w:t>
      </w:r>
    </w:p>
    <w:p w14:paraId="04026A16" w14:textId="77777777" w:rsidR="00366A0B" w:rsidRPr="00881750" w:rsidRDefault="00366A0B" w:rsidP="00366A0B">
      <w:pPr>
        <w:pStyle w:val="Contenido"/>
        <w:jc w:val="both"/>
        <w:rPr>
          <w:noProof/>
          <w:color w:val="auto"/>
          <w:sz w:val="22"/>
          <w:szCs w:val="18"/>
          <w:lang w:bidi="es-ES"/>
        </w:rPr>
      </w:pPr>
    </w:p>
    <w:p w14:paraId="6BAC928D" w14:textId="77777777" w:rsidR="00366A0B" w:rsidRPr="005A1E2C" w:rsidRDefault="00366A0B" w:rsidP="00366A0B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A1E2C">
        <w:rPr>
          <w:b/>
          <w:bCs/>
          <w:i/>
          <w:iCs/>
          <w:noProof/>
          <w:color w:val="auto"/>
          <w:lang w:bidi="es-ES"/>
        </w:rPr>
        <w:t>&lt;&lt; ip address &lt;ip&gt; &lt;máscara&gt; &gt;&gt;</w:t>
      </w:r>
    </w:p>
    <w:p w14:paraId="6DF87900" w14:textId="0869EB89" w:rsidR="00507DE9" w:rsidRDefault="00507DE9" w:rsidP="00366A0B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07DE9">
        <w:rPr>
          <w:b/>
          <w:bCs/>
          <w:i/>
          <w:iCs/>
          <w:noProof/>
          <w:color w:val="auto"/>
          <w:lang w:bidi="es-ES"/>
        </w:rPr>
        <w:drawing>
          <wp:anchor distT="0" distB="0" distL="114300" distR="114300" simplePos="0" relativeHeight="251906560" behindDoc="0" locked="0" layoutInCell="1" allowOverlap="1" wp14:anchorId="4C9BB187" wp14:editId="47EFF17C">
            <wp:simplePos x="0" y="0"/>
            <wp:positionH relativeFrom="margin">
              <wp:align>center</wp:align>
            </wp:positionH>
            <wp:positionV relativeFrom="paragraph">
              <wp:posOffset>473482</wp:posOffset>
            </wp:positionV>
            <wp:extent cx="4629987" cy="212713"/>
            <wp:effectExtent l="133350" t="114300" r="304165" b="35941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-29839" b="-1"/>
                    <a:stretch/>
                  </pic:blipFill>
                  <pic:spPr bwMode="auto">
                    <a:xfrm>
                      <a:off x="0" y="0"/>
                      <a:ext cx="4629987" cy="2127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1A1B50" w14:textId="77777777" w:rsidR="00366A0B" w:rsidRDefault="00366A0B" w:rsidP="00366A0B">
      <w:pPr>
        <w:pStyle w:val="Contenido"/>
        <w:jc w:val="both"/>
        <w:rPr>
          <w:noProof/>
          <w:color w:val="auto"/>
          <w:lang w:bidi="es-ES"/>
        </w:rPr>
      </w:pPr>
    </w:p>
    <w:p w14:paraId="7B96B0EA" w14:textId="4DBAB484" w:rsidR="00366A0B" w:rsidRPr="009A24A8" w:rsidRDefault="00366A0B" w:rsidP="00366A0B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9A24A8">
        <w:rPr>
          <w:b/>
          <w:bCs/>
          <w:i/>
          <w:iCs/>
          <w:noProof/>
          <w:color w:val="auto"/>
          <w:lang w:bidi="es-ES"/>
        </w:rPr>
        <w:t>&lt;&lt; no shutdown &gt;&gt;</w:t>
      </w:r>
    </w:p>
    <w:p w14:paraId="34602840" w14:textId="596C68D2" w:rsidR="00366A0B" w:rsidRDefault="005472E5" w:rsidP="00366A0B">
      <w:pPr>
        <w:pStyle w:val="Contenido"/>
        <w:jc w:val="both"/>
        <w:rPr>
          <w:noProof/>
          <w:color w:val="auto"/>
          <w:lang w:bidi="es-ES"/>
        </w:rPr>
      </w:pPr>
      <w:r w:rsidRPr="005472E5">
        <w:rPr>
          <w:noProof/>
          <w:color w:val="auto"/>
          <w:lang w:bidi="es-ES"/>
        </w:rPr>
        <w:drawing>
          <wp:anchor distT="0" distB="0" distL="114300" distR="114300" simplePos="0" relativeHeight="251907584" behindDoc="0" locked="0" layoutInCell="1" allowOverlap="1" wp14:anchorId="50061E41" wp14:editId="66374A68">
            <wp:simplePos x="0" y="0"/>
            <wp:positionH relativeFrom="margin">
              <wp:align>center</wp:align>
            </wp:positionH>
            <wp:positionV relativeFrom="paragraph">
              <wp:posOffset>364490</wp:posOffset>
            </wp:positionV>
            <wp:extent cx="3260725" cy="215265"/>
            <wp:effectExtent l="152400" t="152400" r="339725" b="35623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215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BD8F3" w14:textId="615D94A2" w:rsidR="00CB76B2" w:rsidRPr="00F538FF" w:rsidRDefault="00F538FF" w:rsidP="00F538FF">
      <w:pPr>
        <w:pStyle w:val="Contenido"/>
        <w:jc w:val="both"/>
        <w:rPr>
          <w:noProof/>
          <w:color w:val="auto"/>
          <w:lang w:bidi="es-ES"/>
        </w:rPr>
      </w:pPr>
      <w:r w:rsidRPr="00F538FF">
        <w:rPr>
          <w:noProof/>
          <w:lang w:bidi="es-ES"/>
        </w:rPr>
        <w:drawing>
          <wp:anchor distT="0" distB="0" distL="114300" distR="114300" simplePos="0" relativeHeight="251908608" behindDoc="0" locked="0" layoutInCell="1" allowOverlap="1" wp14:anchorId="068866E0" wp14:editId="737F9C13">
            <wp:simplePos x="0" y="0"/>
            <wp:positionH relativeFrom="page">
              <wp:align>center</wp:align>
            </wp:positionH>
            <wp:positionV relativeFrom="paragraph">
              <wp:posOffset>559747</wp:posOffset>
            </wp:positionV>
            <wp:extent cx="3452495" cy="718820"/>
            <wp:effectExtent l="152400" t="152400" r="357505" b="36703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718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A0B" w:rsidRPr="009A24A8">
        <w:rPr>
          <w:b/>
          <w:bCs/>
          <w:i/>
          <w:iCs/>
          <w:noProof/>
          <w:color w:val="auto"/>
          <w:lang w:bidi="es-ES"/>
        </w:rPr>
        <w:t>&lt;&lt; copy running-config startup-config &gt;&gt;</w:t>
      </w:r>
      <w:r w:rsidR="00366A0B">
        <w:rPr>
          <w:noProof/>
          <w:color w:val="auto"/>
          <w:lang w:bidi="es-ES"/>
        </w:rPr>
        <w:t xml:space="preserve"> </w:t>
      </w:r>
      <w:r w:rsidR="00366A0B" w:rsidRPr="009A24A8">
        <w:rPr>
          <w:noProof/>
          <w:color w:val="auto"/>
          <w:sz w:val="24"/>
          <w:szCs w:val="20"/>
          <w:lang w:bidi="es-ES"/>
        </w:rPr>
        <w:t>(Este comando se ejecuta sobre el modo privilegiado)</w:t>
      </w:r>
    </w:p>
    <w:p w14:paraId="54107912" w14:textId="1701978F" w:rsidR="00D83DAC" w:rsidRDefault="00D83DAC" w:rsidP="00CF5AB0">
      <w:pPr>
        <w:pStyle w:val="Contenido"/>
        <w:rPr>
          <w:noProof/>
          <w:lang w:bidi="es-ES"/>
        </w:rPr>
      </w:pPr>
    </w:p>
    <w:p w14:paraId="0BEF5431" w14:textId="2F0FAF8E" w:rsidR="00D83DAC" w:rsidRDefault="00D83DAC" w:rsidP="00D83DAC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1" w:name="_Toc130557109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Configuración del hostname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21"/>
    </w:p>
    <w:p w14:paraId="332011A1" w14:textId="59F16F79" w:rsidR="00D83DAC" w:rsidRPr="00FD5DC3" w:rsidRDefault="00D83DAC" w:rsidP="00CF5AB0">
      <w:pPr>
        <w:pStyle w:val="Contenido"/>
        <w:rPr>
          <w:noProof/>
          <w:sz w:val="12"/>
          <w:szCs w:val="8"/>
          <w:lang w:bidi="es-ES"/>
        </w:rPr>
      </w:pPr>
    </w:p>
    <w:p w14:paraId="1E4E6DBE" w14:textId="3882F6E8" w:rsidR="00D83DAC" w:rsidRPr="00FD5DC3" w:rsidRDefault="00FD5DC3" w:rsidP="0081464F">
      <w:pPr>
        <w:pStyle w:val="Contenido"/>
        <w:jc w:val="both"/>
        <w:rPr>
          <w:noProof/>
          <w:color w:val="auto"/>
          <w:lang w:bidi="es-ES"/>
        </w:rPr>
      </w:pPr>
      <w:r w:rsidRPr="00AF6CBE">
        <w:rPr>
          <w:noProof/>
          <w:lang w:eastAsia="zh-CN"/>
        </w:rPr>
        <w:drawing>
          <wp:anchor distT="0" distB="0" distL="114300" distR="114300" simplePos="0" relativeHeight="251891200" behindDoc="0" locked="0" layoutInCell="1" allowOverlap="1" wp14:anchorId="3A0660CE" wp14:editId="174AE958">
            <wp:simplePos x="0" y="0"/>
            <wp:positionH relativeFrom="margin">
              <wp:posOffset>1241701</wp:posOffset>
            </wp:positionH>
            <wp:positionV relativeFrom="paragraph">
              <wp:posOffset>1193690</wp:posOffset>
            </wp:positionV>
            <wp:extent cx="3501971" cy="465826"/>
            <wp:effectExtent l="152400" t="133350" r="365760" b="35369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" t="-3565"/>
                    <a:stretch/>
                  </pic:blipFill>
                  <pic:spPr bwMode="auto">
                    <a:xfrm>
                      <a:off x="0" y="0"/>
                      <a:ext cx="3501971" cy="465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83DAC">
        <w:rPr>
          <w:noProof/>
          <w:color w:val="auto"/>
          <w:lang w:bidi="es-ES"/>
        </w:rPr>
        <w:t xml:space="preserve">Para cambiar el hostname por defecto de un router Cisco, tenemos que entrar en la terminal, entrar en el modo privilegiado con el comando </w:t>
      </w:r>
      <w:r w:rsidR="00D83DAC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D83DAC">
        <w:rPr>
          <w:noProof/>
          <w:color w:val="auto"/>
          <w:lang w:bidi="es-ES"/>
        </w:rPr>
        <w:t xml:space="preserve"> ponerlo en modo de configuración global con </w:t>
      </w:r>
      <w:r w:rsidR="00D83DAC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D83DAC">
        <w:rPr>
          <w:noProof/>
          <w:color w:val="auto"/>
          <w:lang w:bidi="es-ES"/>
        </w:rPr>
        <w:t xml:space="preserve"> y al final, cambiaremos el hostname con el comando </w:t>
      </w:r>
      <w:r w:rsidR="00D83DAC" w:rsidRPr="00B815B8">
        <w:rPr>
          <w:b/>
          <w:bCs/>
          <w:i/>
          <w:iCs/>
          <w:noProof/>
          <w:color w:val="auto"/>
          <w:lang w:bidi="es-ES"/>
        </w:rPr>
        <w:t>&lt;&lt; hostname &lt;nombre&gt; &gt;&gt;.</w:t>
      </w:r>
    </w:p>
    <w:p w14:paraId="127F379E" w14:textId="0E62BE7B" w:rsidR="0018297B" w:rsidRDefault="0018297B" w:rsidP="0018297B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2" w:name="_Toc130557110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del nombre de dominio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22"/>
    </w:p>
    <w:p w14:paraId="5BEFABF8" w14:textId="14A520B0" w:rsidR="00921C87" w:rsidRPr="00FD5DC3" w:rsidRDefault="00921C87" w:rsidP="00921C87">
      <w:pPr>
        <w:rPr>
          <w:noProof/>
          <w:sz w:val="12"/>
          <w:szCs w:val="8"/>
          <w:lang w:bidi="es-ES"/>
        </w:rPr>
      </w:pPr>
    </w:p>
    <w:p w14:paraId="60558932" w14:textId="38F484B9" w:rsidR="004B0556" w:rsidRDefault="004B0556" w:rsidP="002A702C">
      <w:pPr>
        <w:pStyle w:val="Contenido"/>
        <w:jc w:val="both"/>
        <w:rPr>
          <w:noProof/>
          <w:color w:val="auto"/>
          <w:lang w:bidi="es-ES"/>
        </w:rPr>
      </w:pPr>
      <w:r w:rsidRPr="004B0556">
        <w:rPr>
          <w:noProof/>
          <w:color w:val="auto"/>
          <w:lang w:bidi="es-ES"/>
        </w:rPr>
        <w:t xml:space="preserve">Un </w:t>
      </w:r>
      <w:r w:rsidRPr="00FD5DC3">
        <w:rPr>
          <w:b/>
          <w:bCs/>
          <w:noProof/>
          <w:color w:val="auto"/>
          <w:lang w:bidi="es-ES"/>
        </w:rPr>
        <w:t>nombre de dominio</w:t>
      </w:r>
      <w:r w:rsidRPr="004B0556">
        <w:rPr>
          <w:noProof/>
          <w:color w:val="auto"/>
          <w:lang w:bidi="es-ES"/>
        </w:rPr>
        <w:t xml:space="preserve"> es un nombre fácil de recordar asociado a una </w:t>
      </w:r>
      <w:r w:rsidRPr="00FD5DC3">
        <w:rPr>
          <w:b/>
          <w:bCs/>
          <w:noProof/>
          <w:color w:val="auto"/>
          <w:lang w:bidi="es-ES"/>
        </w:rPr>
        <w:t>dirección IP</w:t>
      </w:r>
      <w:r w:rsidRPr="004B0556">
        <w:rPr>
          <w:noProof/>
          <w:color w:val="auto"/>
          <w:lang w:bidi="es-ES"/>
        </w:rPr>
        <w:t>.</w:t>
      </w:r>
      <w:r w:rsidR="00C5572E">
        <w:rPr>
          <w:noProof/>
          <w:color w:val="auto"/>
          <w:lang w:bidi="es-ES"/>
        </w:rPr>
        <w:t xml:space="preserve"> En nuestro caso, le asignaremos un </w:t>
      </w:r>
      <w:r w:rsidR="00C5572E" w:rsidRPr="00FD5DC3">
        <w:rPr>
          <w:b/>
          <w:bCs/>
          <w:noProof/>
          <w:color w:val="auto"/>
          <w:lang w:bidi="es-ES"/>
        </w:rPr>
        <w:t>nombre de dominio</w:t>
      </w:r>
      <w:r w:rsidR="00C5572E">
        <w:rPr>
          <w:noProof/>
          <w:color w:val="auto"/>
          <w:lang w:bidi="es-ES"/>
        </w:rPr>
        <w:t xml:space="preserve"> a nuestra red, para que así, podamos sustituirla por nuestra IP en caso  de conectarnos por </w:t>
      </w:r>
      <w:r w:rsidR="00C5572E" w:rsidRPr="00FD5DC3">
        <w:rPr>
          <w:b/>
          <w:bCs/>
          <w:noProof/>
          <w:color w:val="auto"/>
          <w:lang w:bidi="es-ES"/>
        </w:rPr>
        <w:t>SSH</w:t>
      </w:r>
      <w:r w:rsidR="00C5572E">
        <w:rPr>
          <w:noProof/>
          <w:color w:val="auto"/>
          <w:lang w:bidi="es-ES"/>
        </w:rPr>
        <w:t>.</w:t>
      </w:r>
    </w:p>
    <w:p w14:paraId="7B4C4D4D" w14:textId="77777777" w:rsidR="004B0556" w:rsidRDefault="004B0556" w:rsidP="002A702C">
      <w:pPr>
        <w:pStyle w:val="Contenido"/>
        <w:jc w:val="both"/>
        <w:rPr>
          <w:noProof/>
          <w:color w:val="auto"/>
          <w:lang w:bidi="es-ES"/>
        </w:rPr>
      </w:pPr>
    </w:p>
    <w:p w14:paraId="68AF4186" w14:textId="37CAC1AE" w:rsidR="002A702C" w:rsidRDefault="002A702C" w:rsidP="002A702C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cambiar el nombre de dominio </w:t>
      </w:r>
      <w:r w:rsidR="00C5572E">
        <w:rPr>
          <w:noProof/>
          <w:color w:val="auto"/>
          <w:lang w:bidi="es-ES"/>
        </w:rPr>
        <w:t xml:space="preserve">en </w:t>
      </w:r>
      <w:r>
        <w:rPr>
          <w:noProof/>
          <w:color w:val="auto"/>
          <w:lang w:bidi="es-ES"/>
        </w:rPr>
        <w:t xml:space="preserve">un router Cisco, tenemos que entrar en la terminal, entrar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 y al final, cambiaremos el </w:t>
      </w:r>
      <w:r w:rsidR="00CF27B4">
        <w:rPr>
          <w:noProof/>
          <w:color w:val="auto"/>
          <w:lang w:bidi="es-ES"/>
        </w:rPr>
        <w:t>nombre de dominio</w:t>
      </w:r>
      <w:r>
        <w:rPr>
          <w:noProof/>
          <w:color w:val="auto"/>
          <w:lang w:bidi="es-ES"/>
        </w:rPr>
        <w:t xml:space="preserve"> con el comando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EB1CF9">
        <w:rPr>
          <w:b/>
          <w:bCs/>
          <w:i/>
          <w:iCs/>
          <w:noProof/>
          <w:color w:val="auto"/>
          <w:lang w:bidi="es-ES"/>
        </w:rPr>
        <w:t>ip domain-name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&lt;nombre&gt; &gt;&gt;.</w:t>
      </w:r>
    </w:p>
    <w:p w14:paraId="4F36CE30" w14:textId="073A3735" w:rsidR="008E717E" w:rsidRDefault="00DD698A" w:rsidP="00921C87">
      <w:pPr>
        <w:rPr>
          <w:noProof/>
          <w:lang w:bidi="es-ES"/>
        </w:rPr>
      </w:pPr>
      <w:r w:rsidRPr="00DD698A">
        <w:rPr>
          <w:noProof/>
          <w:lang w:bidi="es-ES"/>
        </w:rPr>
        <w:drawing>
          <wp:anchor distT="0" distB="0" distL="114300" distR="114300" simplePos="0" relativeHeight="251892224" behindDoc="0" locked="0" layoutInCell="1" allowOverlap="1" wp14:anchorId="49E4E15F" wp14:editId="75055473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3582670" cy="200660"/>
            <wp:effectExtent l="152400" t="152400" r="341630" b="37084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00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A7B07" w14:textId="77777777" w:rsidR="00452002" w:rsidRDefault="00452002" w:rsidP="00452002">
      <w:pPr>
        <w:pStyle w:val="Contenido"/>
        <w:rPr>
          <w:noProof/>
          <w:lang w:bidi="es-ES"/>
        </w:rPr>
      </w:pPr>
      <w:bookmarkStart w:id="23" w:name="_Toc130557111"/>
    </w:p>
    <w:p w14:paraId="229742EC" w14:textId="77777777" w:rsidR="00452002" w:rsidRDefault="00452002" w:rsidP="00452002">
      <w:pPr>
        <w:pStyle w:val="Contenido"/>
        <w:rPr>
          <w:noProof/>
          <w:lang w:bidi="es-ES"/>
        </w:rPr>
      </w:pPr>
    </w:p>
    <w:p w14:paraId="3396055F" w14:textId="77777777" w:rsidR="00452002" w:rsidRDefault="00452002" w:rsidP="00452002">
      <w:pPr>
        <w:pStyle w:val="Contenido"/>
        <w:rPr>
          <w:noProof/>
          <w:lang w:bidi="es-ES"/>
        </w:rPr>
      </w:pPr>
    </w:p>
    <w:p w14:paraId="76993A66" w14:textId="77777777" w:rsidR="00452002" w:rsidRDefault="00452002" w:rsidP="00452002">
      <w:pPr>
        <w:pStyle w:val="Contenido"/>
        <w:rPr>
          <w:noProof/>
          <w:lang w:bidi="es-ES"/>
        </w:rPr>
      </w:pPr>
    </w:p>
    <w:p w14:paraId="2A738ED0" w14:textId="77777777" w:rsidR="00452002" w:rsidRDefault="00452002" w:rsidP="00452002">
      <w:pPr>
        <w:pStyle w:val="Contenido"/>
        <w:rPr>
          <w:noProof/>
          <w:lang w:bidi="es-ES"/>
        </w:rPr>
      </w:pPr>
    </w:p>
    <w:p w14:paraId="16D36DD6" w14:textId="77777777" w:rsidR="00452002" w:rsidRDefault="00452002" w:rsidP="00452002">
      <w:pPr>
        <w:pStyle w:val="Contenido"/>
        <w:rPr>
          <w:noProof/>
          <w:lang w:bidi="es-ES"/>
        </w:rPr>
      </w:pPr>
    </w:p>
    <w:p w14:paraId="7A0FADF9" w14:textId="77777777" w:rsidR="00452002" w:rsidRDefault="00452002" w:rsidP="00452002">
      <w:pPr>
        <w:pStyle w:val="Contenido"/>
        <w:rPr>
          <w:noProof/>
          <w:lang w:bidi="es-ES"/>
        </w:rPr>
      </w:pPr>
    </w:p>
    <w:p w14:paraId="6EDF5AF3" w14:textId="77777777" w:rsidR="00452002" w:rsidRDefault="00452002" w:rsidP="00452002">
      <w:pPr>
        <w:pStyle w:val="Contenido"/>
        <w:rPr>
          <w:noProof/>
          <w:lang w:bidi="es-ES"/>
        </w:rPr>
      </w:pPr>
    </w:p>
    <w:p w14:paraId="6B64C36E" w14:textId="77777777" w:rsidR="00452002" w:rsidRDefault="00452002" w:rsidP="00452002">
      <w:pPr>
        <w:pStyle w:val="Contenido"/>
        <w:rPr>
          <w:noProof/>
          <w:lang w:bidi="es-ES"/>
        </w:rPr>
      </w:pPr>
    </w:p>
    <w:p w14:paraId="05D58026" w14:textId="77777777" w:rsidR="00452002" w:rsidRDefault="00452002" w:rsidP="00452002">
      <w:pPr>
        <w:pStyle w:val="Contenido"/>
        <w:rPr>
          <w:noProof/>
          <w:lang w:bidi="es-ES"/>
        </w:rPr>
      </w:pPr>
    </w:p>
    <w:p w14:paraId="5DF48333" w14:textId="77777777" w:rsidR="00452002" w:rsidRDefault="00452002" w:rsidP="00452002">
      <w:pPr>
        <w:pStyle w:val="Contenido"/>
        <w:rPr>
          <w:noProof/>
          <w:lang w:bidi="es-ES"/>
        </w:rPr>
      </w:pPr>
    </w:p>
    <w:p w14:paraId="42BCE8D9" w14:textId="242B9406" w:rsidR="008E717E" w:rsidRDefault="008E717E" w:rsidP="008E717E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Generación de claves de seguridad SSH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23"/>
    </w:p>
    <w:p w14:paraId="47F9519E" w14:textId="2AEA8697" w:rsidR="008E717E" w:rsidRPr="00FD5DC3" w:rsidRDefault="008E717E" w:rsidP="00921C87">
      <w:pPr>
        <w:rPr>
          <w:noProof/>
          <w:sz w:val="14"/>
          <w:szCs w:val="10"/>
          <w:lang w:bidi="es-ES"/>
        </w:rPr>
      </w:pPr>
    </w:p>
    <w:p w14:paraId="43E2CF04" w14:textId="217169AE" w:rsidR="008B1DDF" w:rsidRDefault="008B1DDF" w:rsidP="008E717E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Generando </w:t>
      </w:r>
      <w:r w:rsidRPr="00452002">
        <w:rPr>
          <w:b/>
          <w:bCs/>
          <w:noProof/>
          <w:color w:val="auto"/>
          <w:lang w:bidi="es-ES"/>
        </w:rPr>
        <w:t>claves de seguridad</w:t>
      </w:r>
      <w:r>
        <w:rPr>
          <w:noProof/>
          <w:color w:val="auto"/>
          <w:lang w:bidi="es-ES"/>
        </w:rPr>
        <w:t xml:space="preserve">, </w:t>
      </w:r>
      <w:r w:rsidR="00536B48">
        <w:rPr>
          <w:noProof/>
          <w:color w:val="auto"/>
          <w:lang w:bidi="es-ES"/>
        </w:rPr>
        <w:t xml:space="preserve">haremos que nuestra conexión </w:t>
      </w:r>
      <w:r w:rsidR="00536B48" w:rsidRPr="00452002">
        <w:rPr>
          <w:b/>
          <w:bCs/>
          <w:noProof/>
          <w:color w:val="auto"/>
          <w:lang w:bidi="es-ES"/>
        </w:rPr>
        <w:t>punto a punto</w:t>
      </w:r>
      <w:r w:rsidR="00536B48">
        <w:rPr>
          <w:noProof/>
          <w:color w:val="auto"/>
          <w:lang w:bidi="es-ES"/>
        </w:rPr>
        <w:t xml:space="preserve"> entre el equipo y el router se vea totalmente </w:t>
      </w:r>
      <w:r w:rsidR="00536B48" w:rsidRPr="00452002">
        <w:rPr>
          <w:b/>
          <w:bCs/>
          <w:noProof/>
          <w:color w:val="auto"/>
          <w:lang w:bidi="es-ES"/>
        </w:rPr>
        <w:t>cifrada</w:t>
      </w:r>
      <w:r w:rsidR="00536B48">
        <w:rPr>
          <w:noProof/>
          <w:color w:val="auto"/>
          <w:lang w:bidi="es-ES"/>
        </w:rPr>
        <w:t xml:space="preserve">, haciendola ilegible para los agentes externos que puedan </w:t>
      </w:r>
      <w:r w:rsidR="00B9016C">
        <w:rPr>
          <w:noProof/>
          <w:color w:val="auto"/>
          <w:lang w:bidi="es-ES"/>
        </w:rPr>
        <w:t>entrometerse en dicha conexión.</w:t>
      </w:r>
    </w:p>
    <w:p w14:paraId="0054F9F2" w14:textId="714F118E" w:rsidR="00452002" w:rsidRDefault="008E717E" w:rsidP="008E717E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</w:t>
      </w:r>
      <w:r w:rsidR="00B9016C">
        <w:rPr>
          <w:noProof/>
          <w:color w:val="auto"/>
          <w:lang w:bidi="es-ES"/>
        </w:rPr>
        <w:t xml:space="preserve">generar un </w:t>
      </w:r>
      <w:r w:rsidR="00B9016C" w:rsidRPr="00452002">
        <w:rPr>
          <w:b/>
          <w:bCs/>
          <w:noProof/>
          <w:color w:val="auto"/>
          <w:lang w:bidi="es-ES"/>
        </w:rPr>
        <w:t>par de claves (privada/pública)</w:t>
      </w:r>
      <w:r w:rsidR="00B9016C">
        <w:rPr>
          <w:noProof/>
          <w:color w:val="auto"/>
          <w:lang w:bidi="es-ES"/>
        </w:rPr>
        <w:t xml:space="preserve"> que será</w:t>
      </w:r>
      <w:r w:rsidR="00452002">
        <w:rPr>
          <w:noProof/>
          <w:color w:val="auto"/>
          <w:lang w:bidi="es-ES"/>
        </w:rPr>
        <w:t>n</w:t>
      </w:r>
      <w:r w:rsidR="00B9016C">
        <w:rPr>
          <w:noProof/>
          <w:color w:val="auto"/>
          <w:lang w:bidi="es-ES"/>
        </w:rPr>
        <w:t xml:space="preserve"> utilizadas para la autenticación y el intercambio seguro de información en la comunicación</w:t>
      </w:r>
      <w:r w:rsidR="004B2D7A">
        <w:rPr>
          <w:noProof/>
          <w:color w:val="auto"/>
          <w:lang w:bidi="es-ES"/>
        </w:rPr>
        <w:t xml:space="preserve"> utilizado por el </w:t>
      </w:r>
      <w:r w:rsidR="004B2D7A" w:rsidRPr="00452002">
        <w:rPr>
          <w:b/>
          <w:bCs/>
          <w:noProof/>
          <w:color w:val="auto"/>
          <w:lang w:bidi="es-ES"/>
        </w:rPr>
        <w:t>protocolo asimétrico</w:t>
      </w:r>
      <w:r w:rsidR="004B2D7A">
        <w:rPr>
          <w:noProof/>
          <w:color w:val="auto"/>
          <w:lang w:bidi="es-ES"/>
        </w:rPr>
        <w:t xml:space="preserve"> para el cifrado de la información</w:t>
      </w:r>
      <w:r w:rsidR="00452002">
        <w:rPr>
          <w:noProof/>
          <w:color w:val="auto"/>
          <w:lang w:bidi="es-ES"/>
        </w:rPr>
        <w:t>.</w:t>
      </w:r>
    </w:p>
    <w:p w14:paraId="0E916BC2" w14:textId="77777777" w:rsidR="00452002" w:rsidRDefault="00452002" w:rsidP="008E717E">
      <w:pPr>
        <w:pStyle w:val="Contenido"/>
        <w:jc w:val="both"/>
        <w:rPr>
          <w:noProof/>
          <w:color w:val="auto"/>
          <w:lang w:bidi="es-ES"/>
        </w:rPr>
      </w:pPr>
    </w:p>
    <w:p w14:paraId="0AD9561E" w14:textId="04E2B81A" w:rsidR="008E717E" w:rsidRDefault="00452002" w:rsidP="00452002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T</w:t>
      </w:r>
      <w:r w:rsidR="008E717E">
        <w:rPr>
          <w:noProof/>
          <w:color w:val="auto"/>
          <w:lang w:bidi="es-ES"/>
        </w:rPr>
        <w:t xml:space="preserve">enemos que entrar en la terminal, entrar en el modo privilegiado con el comando </w:t>
      </w:r>
      <w:r w:rsidR="008E717E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FD5DC3">
        <w:rPr>
          <w:noProof/>
          <w:color w:val="auto"/>
          <w:lang w:bidi="es-ES"/>
        </w:rPr>
        <w:t xml:space="preserve"> </w:t>
      </w:r>
      <w:r w:rsidR="008E717E">
        <w:rPr>
          <w:noProof/>
          <w:color w:val="auto"/>
          <w:lang w:bidi="es-ES"/>
        </w:rPr>
        <w:t xml:space="preserve">ponerlo en modo de configuración global con </w:t>
      </w:r>
      <w:r w:rsidR="008E717E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8E717E">
        <w:rPr>
          <w:noProof/>
          <w:color w:val="auto"/>
          <w:lang w:bidi="es-ES"/>
        </w:rPr>
        <w:t xml:space="preserve"> y al final, </w:t>
      </w:r>
      <w:r w:rsidR="00CF27B4">
        <w:rPr>
          <w:noProof/>
          <w:color w:val="auto"/>
          <w:lang w:bidi="es-ES"/>
        </w:rPr>
        <w:t>generaremos</w:t>
      </w:r>
      <w:r w:rsidR="008E717E">
        <w:rPr>
          <w:noProof/>
          <w:color w:val="auto"/>
          <w:lang w:bidi="es-ES"/>
        </w:rPr>
        <w:t xml:space="preserve"> </w:t>
      </w:r>
      <w:r w:rsidR="00CF27B4">
        <w:rPr>
          <w:noProof/>
          <w:color w:val="auto"/>
          <w:lang w:bidi="es-ES"/>
        </w:rPr>
        <w:t xml:space="preserve">el par de claves </w:t>
      </w:r>
      <w:r w:rsidR="008E717E">
        <w:rPr>
          <w:noProof/>
          <w:color w:val="auto"/>
          <w:lang w:bidi="es-ES"/>
        </w:rPr>
        <w:t xml:space="preserve">con el comando </w:t>
      </w:r>
      <w:r w:rsidR="008E717E" w:rsidRPr="00B815B8">
        <w:rPr>
          <w:b/>
          <w:bCs/>
          <w:i/>
          <w:iCs/>
          <w:noProof/>
          <w:color w:val="auto"/>
          <w:lang w:bidi="es-ES"/>
        </w:rPr>
        <w:t>&lt;&lt; hostname &lt;nombre&gt; &gt;&gt;.</w:t>
      </w:r>
    </w:p>
    <w:p w14:paraId="023A1F8F" w14:textId="220E4675" w:rsidR="008E717E" w:rsidRDefault="00D0148C" w:rsidP="00921C87">
      <w:pPr>
        <w:rPr>
          <w:noProof/>
          <w:lang w:bidi="es-ES"/>
        </w:rPr>
      </w:pPr>
      <w:r w:rsidRPr="00D0148C">
        <w:rPr>
          <w:noProof/>
          <w:lang w:bidi="es-ES"/>
        </w:rPr>
        <w:drawing>
          <wp:anchor distT="0" distB="0" distL="114300" distR="114300" simplePos="0" relativeHeight="251893248" behindDoc="0" locked="0" layoutInCell="1" allowOverlap="1" wp14:anchorId="4010E8A4" wp14:editId="21E87DAA">
            <wp:simplePos x="0" y="0"/>
            <wp:positionH relativeFrom="page">
              <wp:align>center</wp:align>
            </wp:positionH>
            <wp:positionV relativeFrom="paragraph">
              <wp:posOffset>383433</wp:posOffset>
            </wp:positionV>
            <wp:extent cx="5001895" cy="951230"/>
            <wp:effectExtent l="152400" t="152400" r="370205" b="36322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951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D8851" w14:textId="38B16CC8" w:rsidR="00921C87" w:rsidRDefault="00921C87" w:rsidP="00921C87">
      <w:pPr>
        <w:rPr>
          <w:noProof/>
          <w:lang w:bidi="es-ES"/>
        </w:rPr>
      </w:pPr>
    </w:p>
    <w:p w14:paraId="1843EAE1" w14:textId="252E17D3" w:rsidR="002753AC" w:rsidRDefault="00001483" w:rsidP="002753AC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4" w:name="_Toc130557112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del tiempo de espera</w:t>
      </w:r>
      <w:r w:rsidR="002753AC"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24"/>
    </w:p>
    <w:p w14:paraId="09A7031C" w14:textId="7B211D42" w:rsidR="002753AC" w:rsidRDefault="002753AC" w:rsidP="00921C87">
      <w:pPr>
        <w:rPr>
          <w:noProof/>
          <w:lang w:bidi="es-ES"/>
        </w:rPr>
      </w:pPr>
    </w:p>
    <w:p w14:paraId="739C21BB" w14:textId="03781FE9" w:rsidR="00F25303" w:rsidRDefault="004446E8" w:rsidP="00F25303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La configuración del </w:t>
      </w:r>
      <w:r w:rsidRPr="00452002">
        <w:rPr>
          <w:b/>
          <w:bCs/>
          <w:noProof/>
          <w:color w:val="auto"/>
          <w:lang w:bidi="es-ES"/>
        </w:rPr>
        <w:t>tiempo de espera</w:t>
      </w:r>
      <w:r>
        <w:rPr>
          <w:noProof/>
          <w:color w:val="auto"/>
          <w:lang w:bidi="es-ES"/>
        </w:rPr>
        <w:t xml:space="preserve"> viene dada, para que al momento de inicializar la sesión un cliente, si no se autentica en </w:t>
      </w:r>
      <w:r w:rsidR="00871C29">
        <w:rPr>
          <w:noProof/>
          <w:color w:val="auto"/>
          <w:lang w:bidi="es-ES"/>
        </w:rPr>
        <w:t>el tiempo configurado</w:t>
      </w:r>
      <w:r>
        <w:rPr>
          <w:noProof/>
          <w:color w:val="auto"/>
          <w:lang w:bidi="es-ES"/>
        </w:rPr>
        <w:t>, el router termina la sesión.</w:t>
      </w:r>
    </w:p>
    <w:p w14:paraId="7E9C6313" w14:textId="5091BE1F" w:rsidR="004446E8" w:rsidRDefault="004446E8" w:rsidP="00F25303">
      <w:pPr>
        <w:pStyle w:val="Contenido"/>
        <w:jc w:val="both"/>
        <w:rPr>
          <w:noProof/>
          <w:color w:val="auto"/>
          <w:lang w:bidi="es-ES"/>
        </w:rPr>
      </w:pPr>
    </w:p>
    <w:p w14:paraId="406C5D4B" w14:textId="22A3A10D" w:rsidR="002753AC" w:rsidRPr="005F3348" w:rsidRDefault="005F3348" w:rsidP="005F3348">
      <w:pPr>
        <w:pStyle w:val="Contenido"/>
        <w:jc w:val="both"/>
        <w:rPr>
          <w:noProof/>
          <w:color w:val="auto"/>
          <w:lang w:bidi="es-ES"/>
        </w:rPr>
      </w:pPr>
      <w:r w:rsidRPr="005F3348">
        <w:rPr>
          <w:noProof/>
          <w:color w:val="auto"/>
          <w:lang w:bidi="es-ES"/>
        </w:rPr>
        <w:drawing>
          <wp:anchor distT="0" distB="0" distL="114300" distR="114300" simplePos="0" relativeHeight="251894272" behindDoc="0" locked="0" layoutInCell="1" allowOverlap="1" wp14:anchorId="6CBA532B" wp14:editId="400DBEC4">
            <wp:simplePos x="0" y="0"/>
            <wp:positionH relativeFrom="page">
              <wp:align>center</wp:align>
            </wp:positionH>
            <wp:positionV relativeFrom="paragraph">
              <wp:posOffset>1546704</wp:posOffset>
            </wp:positionV>
            <wp:extent cx="3438310" cy="218536"/>
            <wp:effectExtent l="152400" t="152400" r="334010" b="35306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310" cy="218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446E8">
        <w:rPr>
          <w:noProof/>
          <w:color w:val="auto"/>
          <w:lang w:bidi="es-ES"/>
        </w:rPr>
        <w:t xml:space="preserve">Para </w:t>
      </w:r>
      <w:r w:rsidR="00557A8E">
        <w:rPr>
          <w:noProof/>
          <w:color w:val="auto"/>
          <w:lang w:bidi="es-ES"/>
        </w:rPr>
        <w:t>el tiempo de espera de sesión</w:t>
      </w:r>
      <w:r w:rsidR="004446E8">
        <w:rPr>
          <w:noProof/>
          <w:color w:val="auto"/>
          <w:lang w:bidi="es-ES"/>
        </w:rPr>
        <w:t xml:space="preserve"> en un router Cisco, tenemos que entrar en la terminal, entrar en el modo privilegiado con el comando </w:t>
      </w:r>
      <w:r w:rsidR="004446E8"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 w:rsidR="004446E8">
        <w:rPr>
          <w:noProof/>
          <w:color w:val="auto"/>
          <w:lang w:bidi="es-ES"/>
        </w:rPr>
        <w:t xml:space="preserve"> ponerlo en modo de configuración global con </w:t>
      </w:r>
      <w:r w:rsidR="004446E8"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 w:rsidR="004446E8">
        <w:rPr>
          <w:noProof/>
          <w:color w:val="auto"/>
          <w:lang w:bidi="es-ES"/>
        </w:rPr>
        <w:t xml:space="preserve"> y al final, </w:t>
      </w:r>
      <w:r w:rsidR="00557A8E">
        <w:rPr>
          <w:noProof/>
          <w:color w:val="auto"/>
          <w:lang w:bidi="es-ES"/>
        </w:rPr>
        <w:t>configuraremos el tiempo de espera con el siguiente comando</w:t>
      </w:r>
      <w:r w:rsidR="00B43553">
        <w:rPr>
          <w:noProof/>
          <w:color w:val="auto"/>
          <w:lang w:bidi="es-ES"/>
        </w:rPr>
        <w:t xml:space="preserve">: </w:t>
      </w:r>
      <w:r w:rsidR="004446E8"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4446E8">
        <w:rPr>
          <w:b/>
          <w:bCs/>
          <w:i/>
          <w:iCs/>
          <w:noProof/>
          <w:color w:val="auto"/>
          <w:lang w:bidi="es-ES"/>
        </w:rPr>
        <w:t xml:space="preserve">ip </w:t>
      </w:r>
      <w:r w:rsidR="00D14E0D">
        <w:rPr>
          <w:b/>
          <w:bCs/>
          <w:i/>
          <w:iCs/>
          <w:noProof/>
          <w:color w:val="auto"/>
          <w:lang w:bidi="es-ES"/>
        </w:rPr>
        <w:t>ssh time-out &lt;segundos</w:t>
      </w:r>
      <w:r w:rsidR="004446E8" w:rsidRPr="00B815B8">
        <w:rPr>
          <w:b/>
          <w:bCs/>
          <w:i/>
          <w:iCs/>
          <w:noProof/>
          <w:color w:val="auto"/>
          <w:lang w:bidi="es-ES"/>
        </w:rPr>
        <w:t>&gt; &gt;&gt;.</w:t>
      </w:r>
      <w:r w:rsidR="00D14E0D">
        <w:rPr>
          <w:b/>
          <w:bCs/>
          <w:i/>
          <w:iCs/>
          <w:noProof/>
          <w:color w:val="auto"/>
          <w:lang w:bidi="es-ES"/>
        </w:rPr>
        <w:t xml:space="preserve"> </w:t>
      </w:r>
      <w:r w:rsidR="00D14E0D">
        <w:rPr>
          <w:noProof/>
          <w:color w:val="auto"/>
          <w:lang w:bidi="es-ES"/>
        </w:rPr>
        <w:t xml:space="preserve">Por ejemplo, vamos a establecer treinta </w:t>
      </w:r>
      <w:r w:rsidR="00871C29">
        <w:rPr>
          <w:noProof/>
          <w:color w:val="auto"/>
          <w:lang w:bidi="es-ES"/>
        </w:rPr>
        <w:t>segundos de tiempo de espera:</w:t>
      </w:r>
    </w:p>
    <w:p w14:paraId="28B1EF17" w14:textId="7872E047" w:rsidR="00001483" w:rsidRDefault="00001483" w:rsidP="00001483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5" w:name="_Toc130557113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Establecimiento de intentos máximos:</w:t>
      </w:r>
      <w:bookmarkEnd w:id="25"/>
    </w:p>
    <w:p w14:paraId="6A1306EA" w14:textId="76FD3A69" w:rsidR="008F16C3" w:rsidRDefault="008F16C3" w:rsidP="008F16C3">
      <w:pPr>
        <w:rPr>
          <w:lang w:bidi="es-ES"/>
        </w:rPr>
      </w:pPr>
    </w:p>
    <w:p w14:paraId="385609A6" w14:textId="658D6CE5" w:rsidR="008F16C3" w:rsidRDefault="008F16C3" w:rsidP="008F16C3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Se estable un </w:t>
      </w:r>
      <w:r w:rsidRPr="00452002">
        <w:rPr>
          <w:b/>
          <w:bCs/>
          <w:noProof/>
          <w:color w:val="auto"/>
          <w:lang w:bidi="es-ES"/>
        </w:rPr>
        <w:t>número de intentos máximos de inicio de sesión</w:t>
      </w:r>
      <w:r>
        <w:rPr>
          <w:noProof/>
          <w:color w:val="auto"/>
          <w:lang w:bidi="es-ES"/>
        </w:rPr>
        <w:t xml:space="preserve">, para que en el caso </w:t>
      </w:r>
      <w:r w:rsidR="00B808D7">
        <w:rPr>
          <w:noProof/>
          <w:color w:val="auto"/>
          <w:lang w:bidi="es-ES"/>
        </w:rPr>
        <w:t xml:space="preserve">de que se produzca un ataque por fuerza bruta/diccionario, el atacante no pueda </w:t>
      </w:r>
      <w:r w:rsidR="002B7768">
        <w:rPr>
          <w:noProof/>
          <w:color w:val="auto"/>
          <w:lang w:bidi="es-ES"/>
        </w:rPr>
        <w:t>introducir más de un nº configurado de intentos y se bloquee su sesión</w:t>
      </w:r>
      <w:r w:rsidR="00154249">
        <w:rPr>
          <w:noProof/>
          <w:color w:val="auto"/>
          <w:lang w:bidi="es-ES"/>
        </w:rPr>
        <w:t>.</w:t>
      </w:r>
    </w:p>
    <w:p w14:paraId="6A30852B" w14:textId="77777777" w:rsidR="00154249" w:rsidRDefault="00154249" w:rsidP="008F16C3">
      <w:pPr>
        <w:pStyle w:val="Contenido"/>
        <w:jc w:val="both"/>
        <w:rPr>
          <w:noProof/>
          <w:color w:val="auto"/>
          <w:lang w:bidi="es-ES"/>
        </w:rPr>
      </w:pPr>
    </w:p>
    <w:p w14:paraId="67F5F786" w14:textId="78FEC6B7" w:rsidR="00154249" w:rsidRPr="005F3348" w:rsidRDefault="00154249" w:rsidP="00154249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Para establecer un número de intentos máximos de inicio de sesión en SSH</w:t>
      </w:r>
      <w:r w:rsidR="001669C4">
        <w:rPr>
          <w:noProof/>
          <w:color w:val="auto"/>
          <w:lang w:bidi="es-ES"/>
        </w:rPr>
        <w:t xml:space="preserve"> </w:t>
      </w:r>
      <w:r>
        <w:rPr>
          <w:noProof/>
          <w:color w:val="auto"/>
          <w:lang w:bidi="es-ES"/>
        </w:rPr>
        <w:t xml:space="preserve">en un router Cisco, tenemos que entrar en la terminal, entrar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 y al final, </w:t>
      </w:r>
      <w:r w:rsidR="001669C4">
        <w:rPr>
          <w:noProof/>
          <w:color w:val="auto"/>
          <w:lang w:bidi="es-ES"/>
        </w:rPr>
        <w:t>estableceremos los intentos máximos con el comando</w:t>
      </w:r>
      <w:r>
        <w:rPr>
          <w:noProof/>
          <w:color w:val="auto"/>
          <w:lang w:bidi="es-ES"/>
        </w:rPr>
        <w:t xml:space="preserve">: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>
        <w:rPr>
          <w:b/>
          <w:bCs/>
          <w:i/>
          <w:iCs/>
          <w:noProof/>
          <w:color w:val="auto"/>
          <w:lang w:bidi="es-ES"/>
        </w:rPr>
        <w:t xml:space="preserve">ip ssh </w:t>
      </w:r>
      <w:r w:rsidR="001669C4">
        <w:rPr>
          <w:b/>
          <w:bCs/>
          <w:i/>
          <w:iCs/>
          <w:noProof/>
          <w:color w:val="auto"/>
          <w:lang w:bidi="es-ES"/>
        </w:rPr>
        <w:t>authentication-retries</w:t>
      </w:r>
      <w:r>
        <w:rPr>
          <w:b/>
          <w:bCs/>
          <w:i/>
          <w:iCs/>
          <w:noProof/>
          <w:color w:val="auto"/>
          <w:lang w:bidi="es-ES"/>
        </w:rPr>
        <w:t xml:space="preserve"> &lt;</w:t>
      </w:r>
      <w:r w:rsidR="001669C4">
        <w:rPr>
          <w:b/>
          <w:bCs/>
          <w:i/>
          <w:iCs/>
          <w:noProof/>
          <w:color w:val="auto"/>
          <w:lang w:bidi="es-ES"/>
        </w:rPr>
        <w:t>nº intentos</w:t>
      </w:r>
      <w:r w:rsidRPr="00B815B8">
        <w:rPr>
          <w:b/>
          <w:bCs/>
          <w:i/>
          <w:iCs/>
          <w:noProof/>
          <w:color w:val="auto"/>
          <w:lang w:bidi="es-ES"/>
        </w:rPr>
        <w:t>&gt; &gt;&gt;.</w:t>
      </w:r>
      <w:r>
        <w:rPr>
          <w:b/>
          <w:bCs/>
          <w:i/>
          <w:iCs/>
          <w:noProof/>
          <w:color w:val="auto"/>
          <w:lang w:bidi="es-ES"/>
        </w:rPr>
        <w:t xml:space="preserve"> </w:t>
      </w:r>
      <w:r>
        <w:rPr>
          <w:noProof/>
          <w:color w:val="auto"/>
          <w:lang w:bidi="es-ES"/>
        </w:rPr>
        <w:t xml:space="preserve">Por ejemplo, vamos a establecer </w:t>
      </w:r>
      <w:r w:rsidR="001669C4">
        <w:rPr>
          <w:noProof/>
          <w:color w:val="auto"/>
          <w:lang w:bidi="es-ES"/>
        </w:rPr>
        <w:t>tres intentos</w:t>
      </w:r>
      <w:r>
        <w:rPr>
          <w:noProof/>
          <w:color w:val="auto"/>
          <w:lang w:bidi="es-ES"/>
        </w:rPr>
        <w:t>:</w:t>
      </w:r>
    </w:p>
    <w:p w14:paraId="2FA5B944" w14:textId="68694E1B" w:rsidR="005E2404" w:rsidRDefault="00C94F9A" w:rsidP="00921C87">
      <w:pPr>
        <w:rPr>
          <w:lang w:bidi="es-ES"/>
        </w:rPr>
      </w:pPr>
      <w:r w:rsidRPr="00C94F9A">
        <w:rPr>
          <w:noProof/>
          <w:lang w:bidi="es-ES"/>
        </w:rPr>
        <w:drawing>
          <wp:anchor distT="0" distB="0" distL="114300" distR="114300" simplePos="0" relativeHeight="251895296" behindDoc="0" locked="0" layoutInCell="1" allowOverlap="1" wp14:anchorId="1A4D1D2C" wp14:editId="06B89C68">
            <wp:simplePos x="0" y="0"/>
            <wp:positionH relativeFrom="margin">
              <wp:align>center</wp:align>
            </wp:positionH>
            <wp:positionV relativeFrom="paragraph">
              <wp:posOffset>437084</wp:posOffset>
            </wp:positionV>
            <wp:extent cx="4123426" cy="206657"/>
            <wp:effectExtent l="152400" t="152400" r="334645" b="365125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3227" b="-1"/>
                    <a:stretch/>
                  </pic:blipFill>
                  <pic:spPr bwMode="auto">
                    <a:xfrm>
                      <a:off x="0" y="0"/>
                      <a:ext cx="4123426" cy="206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6E2F33" w14:textId="77777777" w:rsidR="005E2404" w:rsidRPr="0081464F" w:rsidRDefault="005E2404" w:rsidP="00921C87">
      <w:pPr>
        <w:rPr>
          <w:noProof/>
          <w:sz w:val="14"/>
          <w:szCs w:val="10"/>
          <w:lang w:bidi="es-ES"/>
        </w:rPr>
      </w:pPr>
    </w:p>
    <w:p w14:paraId="63ED9825" w14:textId="66CD672C" w:rsidR="00001483" w:rsidRDefault="00001483" w:rsidP="00001483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6" w:name="_Toc130557114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Establecimiento de la versión SSH:</w:t>
      </w:r>
      <w:bookmarkEnd w:id="26"/>
    </w:p>
    <w:p w14:paraId="5826CF5A" w14:textId="497BAEC9" w:rsidR="00001483" w:rsidRDefault="00001483" w:rsidP="00921C87">
      <w:pPr>
        <w:rPr>
          <w:noProof/>
          <w:lang w:bidi="es-ES"/>
        </w:rPr>
      </w:pPr>
    </w:p>
    <w:p w14:paraId="64B95618" w14:textId="42DB9590" w:rsidR="0084130C" w:rsidRDefault="0084130C" w:rsidP="0084130C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que todo funcione correctamente y tengamos mayor seguridad, tendremos que seleccionar la </w:t>
      </w:r>
      <w:r w:rsidR="00CE3702">
        <w:rPr>
          <w:noProof/>
          <w:color w:val="auto"/>
          <w:lang w:bidi="es-ES"/>
        </w:rPr>
        <w:t xml:space="preserve">última versión del </w:t>
      </w:r>
      <w:r w:rsidR="00CE3702" w:rsidRPr="00452002">
        <w:rPr>
          <w:b/>
          <w:bCs/>
          <w:noProof/>
          <w:color w:val="auto"/>
          <w:lang w:bidi="es-ES"/>
        </w:rPr>
        <w:t>protocolo</w:t>
      </w:r>
      <w:r w:rsidR="00CE3702">
        <w:rPr>
          <w:noProof/>
          <w:color w:val="auto"/>
          <w:lang w:bidi="es-ES"/>
        </w:rPr>
        <w:t xml:space="preserve"> </w:t>
      </w:r>
      <w:r w:rsidR="00CE3702" w:rsidRPr="00452002">
        <w:rPr>
          <w:b/>
          <w:bCs/>
          <w:noProof/>
          <w:color w:val="auto"/>
          <w:lang w:bidi="es-ES"/>
        </w:rPr>
        <w:t>SSH</w:t>
      </w:r>
      <w:r w:rsidR="00CE3702">
        <w:rPr>
          <w:noProof/>
          <w:color w:val="auto"/>
          <w:lang w:bidi="es-ES"/>
        </w:rPr>
        <w:t xml:space="preserve">, que es la versión </w:t>
      </w:r>
      <w:r w:rsidR="00CE3702" w:rsidRPr="00452002">
        <w:rPr>
          <w:b/>
          <w:bCs/>
          <w:noProof/>
          <w:color w:val="auto"/>
          <w:lang w:bidi="es-ES"/>
        </w:rPr>
        <w:t>2</w:t>
      </w:r>
      <w:r w:rsidR="00CE3702">
        <w:rPr>
          <w:noProof/>
          <w:color w:val="auto"/>
          <w:lang w:bidi="es-ES"/>
        </w:rPr>
        <w:t>.</w:t>
      </w:r>
    </w:p>
    <w:p w14:paraId="7D059B10" w14:textId="5B1AA847" w:rsidR="00CE3702" w:rsidRDefault="00CE3702" w:rsidP="0084130C">
      <w:pPr>
        <w:pStyle w:val="Contenido"/>
        <w:jc w:val="both"/>
        <w:rPr>
          <w:noProof/>
          <w:color w:val="auto"/>
          <w:lang w:bidi="es-ES"/>
        </w:rPr>
      </w:pPr>
    </w:p>
    <w:p w14:paraId="1B030C1A" w14:textId="7085C9F7" w:rsidR="00CE3702" w:rsidRPr="005F3348" w:rsidRDefault="00CE3702" w:rsidP="00CE3702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seleccionar o cambiar la versión del </w:t>
      </w:r>
      <w:r w:rsidRPr="00452002">
        <w:rPr>
          <w:b/>
          <w:bCs/>
          <w:noProof/>
          <w:color w:val="auto"/>
          <w:lang w:bidi="es-ES"/>
        </w:rPr>
        <w:t>protocolo SSH</w:t>
      </w:r>
      <w:r>
        <w:rPr>
          <w:noProof/>
          <w:color w:val="auto"/>
          <w:lang w:bidi="es-ES"/>
        </w:rPr>
        <w:t xml:space="preserve"> un router Cisco, tenemos que entrar en la terminal, entrar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 y al final, seleccionaremos la versión de SSH con el siguiente comando: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>
        <w:rPr>
          <w:b/>
          <w:bCs/>
          <w:i/>
          <w:iCs/>
          <w:noProof/>
          <w:color w:val="auto"/>
          <w:lang w:bidi="es-ES"/>
        </w:rPr>
        <w:t xml:space="preserve">ip ssh </w:t>
      </w:r>
      <w:r w:rsidR="009A7DAA">
        <w:rPr>
          <w:b/>
          <w:bCs/>
          <w:i/>
          <w:iCs/>
          <w:noProof/>
          <w:color w:val="auto"/>
          <w:lang w:bidi="es-ES"/>
        </w:rPr>
        <w:t>version</w:t>
      </w:r>
      <w:r>
        <w:rPr>
          <w:b/>
          <w:bCs/>
          <w:i/>
          <w:iCs/>
          <w:noProof/>
          <w:color w:val="auto"/>
          <w:lang w:bidi="es-ES"/>
        </w:rPr>
        <w:t xml:space="preserve"> &lt;</w:t>
      </w:r>
      <w:r w:rsidR="009A7DAA">
        <w:rPr>
          <w:b/>
          <w:bCs/>
          <w:i/>
          <w:iCs/>
          <w:noProof/>
          <w:color w:val="auto"/>
          <w:lang w:bidi="es-ES"/>
        </w:rPr>
        <w:t>versión</w:t>
      </w:r>
      <w:r w:rsidRPr="00B815B8">
        <w:rPr>
          <w:b/>
          <w:bCs/>
          <w:i/>
          <w:iCs/>
          <w:noProof/>
          <w:color w:val="auto"/>
          <w:lang w:bidi="es-ES"/>
        </w:rPr>
        <w:t>&gt; &gt;&gt;.</w:t>
      </w:r>
      <w:r>
        <w:rPr>
          <w:b/>
          <w:bCs/>
          <w:i/>
          <w:iCs/>
          <w:noProof/>
          <w:color w:val="auto"/>
          <w:lang w:bidi="es-ES"/>
        </w:rPr>
        <w:t xml:space="preserve"> </w:t>
      </w:r>
    </w:p>
    <w:p w14:paraId="28B68230" w14:textId="7BDFBA74" w:rsidR="00CE3702" w:rsidRDefault="006B2E46" w:rsidP="0084130C">
      <w:pPr>
        <w:pStyle w:val="Contenido"/>
        <w:jc w:val="both"/>
        <w:rPr>
          <w:noProof/>
          <w:color w:val="auto"/>
          <w:lang w:bidi="es-ES"/>
        </w:rPr>
      </w:pPr>
      <w:r w:rsidRPr="006B2E46">
        <w:rPr>
          <w:noProof/>
          <w:lang w:bidi="es-ES"/>
        </w:rPr>
        <w:drawing>
          <wp:anchor distT="0" distB="0" distL="114300" distR="114300" simplePos="0" relativeHeight="251896320" behindDoc="0" locked="0" layoutInCell="1" allowOverlap="1" wp14:anchorId="64FA973B" wp14:editId="5BA41C08">
            <wp:simplePos x="0" y="0"/>
            <wp:positionH relativeFrom="page">
              <wp:align>center</wp:align>
            </wp:positionH>
            <wp:positionV relativeFrom="paragraph">
              <wp:posOffset>388884</wp:posOffset>
            </wp:positionV>
            <wp:extent cx="3804249" cy="234623"/>
            <wp:effectExtent l="152400" t="152400" r="330200" b="356235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49" cy="2346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7FB96B" w14:textId="77777777" w:rsidR="006B2E46" w:rsidRPr="0081464F" w:rsidRDefault="006B2E46" w:rsidP="005E2404">
      <w:pPr>
        <w:ind w:firstLine="720"/>
        <w:rPr>
          <w:noProof/>
          <w:sz w:val="2"/>
          <w:szCs w:val="2"/>
          <w:lang w:bidi="es-ES"/>
        </w:rPr>
      </w:pPr>
    </w:p>
    <w:p w14:paraId="436B787D" w14:textId="77777777" w:rsidR="00452002" w:rsidRDefault="00452002" w:rsidP="00452002">
      <w:pPr>
        <w:rPr>
          <w:noProof/>
          <w:lang w:bidi="es-ES"/>
        </w:rPr>
      </w:pPr>
      <w:bookmarkStart w:id="27" w:name="_Toc130557115"/>
    </w:p>
    <w:p w14:paraId="754D7A6B" w14:textId="77777777" w:rsidR="00452002" w:rsidRDefault="00452002" w:rsidP="00452002">
      <w:pPr>
        <w:rPr>
          <w:noProof/>
          <w:lang w:bidi="es-ES"/>
        </w:rPr>
      </w:pPr>
    </w:p>
    <w:p w14:paraId="157449B0" w14:textId="77777777" w:rsidR="00452002" w:rsidRDefault="00452002" w:rsidP="00452002">
      <w:pPr>
        <w:rPr>
          <w:noProof/>
          <w:lang w:bidi="es-ES"/>
        </w:rPr>
      </w:pPr>
    </w:p>
    <w:p w14:paraId="71246BB7" w14:textId="77777777" w:rsidR="00452002" w:rsidRDefault="00452002" w:rsidP="00452002">
      <w:pPr>
        <w:rPr>
          <w:noProof/>
          <w:lang w:bidi="es-ES"/>
        </w:rPr>
      </w:pPr>
    </w:p>
    <w:p w14:paraId="1C6451EB" w14:textId="03C54EC4" w:rsidR="00001483" w:rsidRDefault="00001483" w:rsidP="00001483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Creación de las credenciales de usuario:</w:t>
      </w:r>
      <w:bookmarkEnd w:id="27"/>
    </w:p>
    <w:p w14:paraId="4E315550" w14:textId="2F3E1A2B" w:rsidR="005C4601" w:rsidRPr="0081464F" w:rsidRDefault="005C4601" w:rsidP="005C4601">
      <w:pPr>
        <w:rPr>
          <w:sz w:val="20"/>
          <w:szCs w:val="16"/>
          <w:lang w:bidi="es-ES"/>
        </w:rPr>
      </w:pPr>
    </w:p>
    <w:p w14:paraId="2265AA01" w14:textId="6DCC7649" w:rsidR="00125E1F" w:rsidRDefault="00125E1F" w:rsidP="00125E1F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Últimando la configuraciones previas de SSH, ahora configuraremos las credenciales de inicio de sesión, es decir, un usuario y contraseña.</w:t>
      </w:r>
    </w:p>
    <w:p w14:paraId="7C7EAAA6" w14:textId="77777777" w:rsidR="00125E1F" w:rsidRDefault="00125E1F" w:rsidP="005C4601">
      <w:pPr>
        <w:rPr>
          <w:lang w:bidi="es-ES"/>
        </w:rPr>
      </w:pPr>
    </w:p>
    <w:p w14:paraId="698752DB" w14:textId="421096DF" w:rsidR="00FB6B81" w:rsidRDefault="00125E1F" w:rsidP="00125E1F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</w:t>
      </w:r>
      <w:r w:rsidR="00947A09">
        <w:rPr>
          <w:noProof/>
          <w:color w:val="auto"/>
          <w:lang w:bidi="es-ES"/>
        </w:rPr>
        <w:t>crear las credenciales de usuario para SSH</w:t>
      </w:r>
      <w:r>
        <w:rPr>
          <w:noProof/>
          <w:color w:val="auto"/>
          <w:lang w:bidi="es-ES"/>
        </w:rPr>
        <w:t xml:space="preserve">, tenemos que entrar en la terminal, entrar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 y al final, </w:t>
      </w:r>
      <w:r w:rsidR="00947A09">
        <w:rPr>
          <w:noProof/>
          <w:color w:val="auto"/>
          <w:lang w:bidi="es-ES"/>
        </w:rPr>
        <w:t>crearemos un usuario</w:t>
      </w:r>
      <w:r w:rsidR="00A11697">
        <w:rPr>
          <w:noProof/>
          <w:color w:val="auto"/>
          <w:lang w:bidi="es-ES"/>
        </w:rPr>
        <w:t xml:space="preserve"> (con ciertos privilegios)</w:t>
      </w:r>
      <w:r w:rsidR="00947A09">
        <w:rPr>
          <w:noProof/>
          <w:color w:val="auto"/>
          <w:lang w:bidi="es-ES"/>
        </w:rPr>
        <w:t xml:space="preserve"> y contraseña con el comando</w:t>
      </w:r>
      <w:r>
        <w:rPr>
          <w:noProof/>
          <w:color w:val="auto"/>
          <w:lang w:bidi="es-ES"/>
        </w:rPr>
        <w:t xml:space="preserve">: 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947A09">
        <w:rPr>
          <w:b/>
          <w:bCs/>
          <w:i/>
          <w:iCs/>
          <w:noProof/>
          <w:color w:val="auto"/>
          <w:lang w:bidi="es-ES"/>
        </w:rPr>
        <w:t>username</w:t>
      </w:r>
      <w:r>
        <w:rPr>
          <w:b/>
          <w:bCs/>
          <w:i/>
          <w:iCs/>
          <w:noProof/>
          <w:color w:val="auto"/>
          <w:lang w:bidi="es-ES"/>
        </w:rPr>
        <w:t xml:space="preserve"> &lt;</w:t>
      </w:r>
      <w:r w:rsidR="00947A09">
        <w:rPr>
          <w:b/>
          <w:bCs/>
          <w:i/>
          <w:iCs/>
          <w:noProof/>
          <w:color w:val="auto"/>
          <w:lang w:bidi="es-ES"/>
        </w:rPr>
        <w:t>nombre</w:t>
      </w:r>
      <w:r w:rsidRPr="00B815B8">
        <w:rPr>
          <w:b/>
          <w:bCs/>
          <w:i/>
          <w:iCs/>
          <w:noProof/>
          <w:color w:val="auto"/>
          <w:lang w:bidi="es-ES"/>
        </w:rPr>
        <w:t>&gt;</w:t>
      </w:r>
      <w:r w:rsidR="00A11697">
        <w:rPr>
          <w:b/>
          <w:bCs/>
          <w:i/>
          <w:iCs/>
          <w:noProof/>
          <w:color w:val="auto"/>
          <w:lang w:bidi="es-ES"/>
        </w:rPr>
        <w:t xml:space="preserve"> privilege</w:t>
      </w:r>
      <w:r w:rsidR="00FB6B81">
        <w:rPr>
          <w:b/>
          <w:bCs/>
          <w:i/>
          <w:iCs/>
          <w:noProof/>
          <w:color w:val="auto"/>
          <w:lang w:bidi="es-ES"/>
        </w:rPr>
        <w:t xml:space="preserve"> &lt;nivel de privilegio&gt; password &lt;contraseña&gt;</w:t>
      </w:r>
      <w:r w:rsidRPr="00B815B8">
        <w:rPr>
          <w:b/>
          <w:bCs/>
          <w:i/>
          <w:iCs/>
          <w:noProof/>
          <w:color w:val="auto"/>
          <w:lang w:bidi="es-ES"/>
        </w:rPr>
        <w:t xml:space="preserve"> &gt;&gt;.</w:t>
      </w:r>
      <w:r>
        <w:rPr>
          <w:b/>
          <w:bCs/>
          <w:i/>
          <w:iCs/>
          <w:noProof/>
          <w:color w:val="auto"/>
          <w:lang w:bidi="es-ES"/>
        </w:rPr>
        <w:t xml:space="preserve"> </w:t>
      </w:r>
    </w:p>
    <w:p w14:paraId="5272130E" w14:textId="2FD1C54F" w:rsidR="00FB6B81" w:rsidRDefault="0081464F" w:rsidP="00FB6B81">
      <w:pPr>
        <w:pStyle w:val="Contenido"/>
        <w:jc w:val="both"/>
        <w:rPr>
          <w:noProof/>
          <w:color w:val="auto"/>
          <w:lang w:bidi="es-ES"/>
        </w:rPr>
      </w:pPr>
      <w:r w:rsidRPr="00966E1F">
        <w:rPr>
          <w:noProof/>
          <w:color w:val="auto"/>
          <w:lang w:bidi="es-ES"/>
        </w:rPr>
        <w:drawing>
          <wp:anchor distT="0" distB="0" distL="114300" distR="114300" simplePos="0" relativeHeight="251931136" behindDoc="0" locked="0" layoutInCell="1" allowOverlap="1" wp14:anchorId="64020D58" wp14:editId="08B3797A">
            <wp:simplePos x="0" y="0"/>
            <wp:positionH relativeFrom="margin">
              <wp:posOffset>1263292</wp:posOffset>
            </wp:positionH>
            <wp:positionV relativeFrom="paragraph">
              <wp:posOffset>643200</wp:posOffset>
            </wp:positionV>
            <wp:extent cx="4821149" cy="141798"/>
            <wp:effectExtent l="133350" t="152400" r="322580" b="35369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49" cy="1417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B81">
        <w:rPr>
          <w:noProof/>
          <w:color w:val="auto"/>
          <w:lang w:bidi="es-ES"/>
        </w:rPr>
        <w:t>Como se puede observar, se le deben de poner unos privilegios al usuario, los niveles de privilegios en Cisco van desde el 0 al 15</w:t>
      </w:r>
      <w:r w:rsidR="00020C80">
        <w:rPr>
          <w:noProof/>
          <w:color w:val="auto"/>
          <w:lang w:bidi="es-ES"/>
        </w:rPr>
        <w:t>, siendo el nivel 0 con ningún privilegios y 15 el que más.</w:t>
      </w:r>
    </w:p>
    <w:p w14:paraId="054AA9E4" w14:textId="644CF26D" w:rsidR="00001483" w:rsidRDefault="00001483" w:rsidP="00921C87">
      <w:pPr>
        <w:rPr>
          <w:noProof/>
          <w:lang w:bidi="es-ES"/>
        </w:rPr>
      </w:pPr>
    </w:p>
    <w:p w14:paraId="6BFB735A" w14:textId="3C93E095" w:rsidR="006D388E" w:rsidRDefault="006D388E" w:rsidP="006D388E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8" w:name="_Toc130557116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Habilitación y configuración de puertos virtuales:</w:t>
      </w:r>
      <w:bookmarkEnd w:id="28"/>
    </w:p>
    <w:p w14:paraId="101B8461" w14:textId="0AB24553" w:rsidR="00966E1F" w:rsidRDefault="00966E1F" w:rsidP="00966E1F">
      <w:pPr>
        <w:rPr>
          <w:lang w:bidi="es-ES"/>
        </w:rPr>
      </w:pPr>
    </w:p>
    <w:p w14:paraId="3ADB5145" w14:textId="146DB3C1" w:rsidR="00603E1E" w:rsidRDefault="00603E1E" w:rsidP="00603E1E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Primero de todo,</w:t>
      </w:r>
      <w:r w:rsidR="002A0125">
        <w:rPr>
          <w:noProof/>
          <w:color w:val="auto"/>
          <w:lang w:bidi="es-ES"/>
        </w:rPr>
        <w:t xml:space="preserve"> debemos de acceder y habilitar los puertos virtuales que vamos a utilizar para realizar la conexión remota con SSH.</w:t>
      </w:r>
    </w:p>
    <w:p w14:paraId="741A2A96" w14:textId="77777777" w:rsidR="00966E1F" w:rsidRPr="00966E1F" w:rsidRDefault="00966E1F" w:rsidP="00966E1F">
      <w:pPr>
        <w:rPr>
          <w:lang w:bidi="es-ES"/>
        </w:rPr>
      </w:pPr>
    </w:p>
    <w:p w14:paraId="3F452100" w14:textId="71898868" w:rsidR="002A0125" w:rsidRDefault="002A0125" w:rsidP="002A0125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habilitar los puertos virtuales, tenemos que entrar en la terminal, entrar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 y al final, entrera</w:t>
      </w:r>
      <w:r w:rsidR="009875D6">
        <w:rPr>
          <w:noProof/>
          <w:color w:val="auto"/>
          <w:lang w:bidi="es-ES"/>
        </w:rPr>
        <w:t>mos al modo de configuración de los puertos con el comando</w:t>
      </w:r>
      <w:r>
        <w:rPr>
          <w:noProof/>
          <w:color w:val="auto"/>
          <w:lang w:bidi="es-ES"/>
        </w:rPr>
        <w:t xml:space="preserve">: </w:t>
      </w:r>
      <w:r w:rsidRPr="00B815B8">
        <w:rPr>
          <w:b/>
          <w:bCs/>
          <w:i/>
          <w:iCs/>
          <w:noProof/>
          <w:color w:val="auto"/>
          <w:lang w:bidi="es-ES"/>
        </w:rPr>
        <w:t>&lt;&lt;</w:t>
      </w:r>
      <w:r w:rsidR="009875D6">
        <w:rPr>
          <w:b/>
          <w:bCs/>
          <w:i/>
          <w:iCs/>
          <w:noProof/>
          <w:color w:val="auto"/>
          <w:lang w:bidi="es-ES"/>
        </w:rPr>
        <w:t xml:space="preserve"> line vty &lt;nº puertos&gt; </w:t>
      </w:r>
      <w:r w:rsidRPr="00B815B8">
        <w:rPr>
          <w:b/>
          <w:bCs/>
          <w:i/>
          <w:iCs/>
          <w:noProof/>
          <w:color w:val="auto"/>
          <w:lang w:bidi="es-ES"/>
        </w:rPr>
        <w:t>&gt;&gt;.</w:t>
      </w:r>
      <w:r>
        <w:rPr>
          <w:b/>
          <w:bCs/>
          <w:i/>
          <w:iCs/>
          <w:noProof/>
          <w:color w:val="auto"/>
          <w:lang w:bidi="es-ES"/>
        </w:rPr>
        <w:t xml:space="preserve"> </w:t>
      </w:r>
    </w:p>
    <w:p w14:paraId="4442FE82" w14:textId="592A9D76" w:rsidR="009875D6" w:rsidRDefault="009875D6" w:rsidP="002A0125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</w:p>
    <w:p w14:paraId="61B4916B" w14:textId="7CE68AF7" w:rsidR="009875D6" w:rsidRDefault="005D4C62" w:rsidP="009875D6">
      <w:pPr>
        <w:pStyle w:val="Contenido"/>
        <w:jc w:val="both"/>
        <w:rPr>
          <w:noProof/>
          <w:color w:val="auto"/>
          <w:lang w:bidi="es-ES"/>
        </w:rPr>
      </w:pPr>
      <w:r w:rsidRPr="005D4C62">
        <w:rPr>
          <w:noProof/>
          <w:lang w:bidi="es-ES"/>
        </w:rPr>
        <w:drawing>
          <wp:anchor distT="0" distB="0" distL="114300" distR="114300" simplePos="0" relativeHeight="251897344" behindDoc="0" locked="0" layoutInCell="1" allowOverlap="1" wp14:anchorId="12FE7550" wp14:editId="336E1CDE">
            <wp:simplePos x="0" y="0"/>
            <wp:positionH relativeFrom="page">
              <wp:align>center</wp:align>
            </wp:positionH>
            <wp:positionV relativeFrom="paragraph">
              <wp:posOffset>546423</wp:posOffset>
            </wp:positionV>
            <wp:extent cx="3335655" cy="457200"/>
            <wp:effectExtent l="152400" t="152400" r="360045" b="36195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45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5D6">
        <w:rPr>
          <w:noProof/>
          <w:color w:val="auto"/>
          <w:lang w:bidi="es-ES"/>
        </w:rPr>
        <w:t>Por ejemplo, vamos a habilitar cinco puertos o líneas virtuales:</w:t>
      </w:r>
    </w:p>
    <w:p w14:paraId="06CF3EF4" w14:textId="0400FC96" w:rsidR="006757C6" w:rsidRDefault="006757C6" w:rsidP="006757C6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Ahora, en este modo, activaremos </w:t>
      </w:r>
      <w:r w:rsidR="006173E1">
        <w:rPr>
          <w:noProof/>
          <w:color w:val="auto"/>
          <w:lang w:bidi="es-ES"/>
        </w:rPr>
        <w:t xml:space="preserve">SSH para conexiones remotas con el comando: </w:t>
      </w:r>
    </w:p>
    <w:p w14:paraId="52E7A8B5" w14:textId="66D63ADB" w:rsidR="009875D6" w:rsidRDefault="00435A5D" w:rsidP="002A0125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435A5D">
        <w:rPr>
          <w:noProof/>
          <w:lang w:bidi="es-ES"/>
        </w:rPr>
        <w:drawing>
          <wp:anchor distT="0" distB="0" distL="114300" distR="114300" simplePos="0" relativeHeight="251898368" behindDoc="0" locked="0" layoutInCell="1" allowOverlap="1" wp14:anchorId="678E3685" wp14:editId="439CD11B">
            <wp:simplePos x="0" y="0"/>
            <wp:positionH relativeFrom="page">
              <wp:align>center</wp:align>
            </wp:positionH>
            <wp:positionV relativeFrom="paragraph">
              <wp:posOffset>587279</wp:posOffset>
            </wp:positionV>
            <wp:extent cx="4156796" cy="224287"/>
            <wp:effectExtent l="152400" t="152400" r="339090" b="36639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96" cy="224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173E1" w:rsidRPr="00B815B8">
        <w:rPr>
          <w:b/>
          <w:bCs/>
          <w:i/>
          <w:iCs/>
          <w:noProof/>
          <w:color w:val="auto"/>
          <w:lang w:bidi="es-ES"/>
        </w:rPr>
        <w:t>&lt;</w:t>
      </w:r>
      <w:r w:rsidR="006173E1">
        <w:rPr>
          <w:b/>
          <w:bCs/>
          <w:i/>
          <w:iCs/>
          <w:noProof/>
          <w:color w:val="auto"/>
          <w:lang w:bidi="es-ES"/>
        </w:rPr>
        <w:t xml:space="preserve"> transport input ssh </w:t>
      </w:r>
      <w:r w:rsidR="006173E1" w:rsidRPr="00B815B8">
        <w:rPr>
          <w:b/>
          <w:bCs/>
          <w:i/>
          <w:iCs/>
          <w:noProof/>
          <w:color w:val="auto"/>
          <w:lang w:bidi="es-ES"/>
        </w:rPr>
        <w:t>&gt;&gt;.</w:t>
      </w:r>
    </w:p>
    <w:p w14:paraId="62AD03EB" w14:textId="6DC5A7E4" w:rsidR="00435A5D" w:rsidRDefault="00435A5D" w:rsidP="00435A5D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lastRenderedPageBreak/>
        <w:t>En el modo de configuración line vty se permite utilizar el comando</w:t>
      </w:r>
      <w:r w:rsidRPr="00552A2F">
        <w:rPr>
          <w:b/>
          <w:bCs/>
          <w:i/>
          <w:iCs/>
          <w:noProof/>
          <w:color w:val="auto"/>
          <w:lang w:bidi="es-ES"/>
        </w:rPr>
        <w:t xml:space="preserve"> </w:t>
      </w:r>
      <w:r w:rsidR="00552A2F" w:rsidRPr="00552A2F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Pr="00552A2F">
        <w:rPr>
          <w:b/>
          <w:bCs/>
          <w:i/>
          <w:iCs/>
          <w:noProof/>
          <w:color w:val="auto"/>
          <w:lang w:bidi="es-ES"/>
        </w:rPr>
        <w:t>transport input all</w:t>
      </w:r>
      <w:r w:rsidR="00552A2F">
        <w:rPr>
          <w:noProof/>
          <w:color w:val="auto"/>
          <w:lang w:bidi="es-ES"/>
        </w:rPr>
        <w:t xml:space="preserve"> &gt;&gt;</w:t>
      </w:r>
      <w:r>
        <w:rPr>
          <w:noProof/>
          <w:color w:val="auto"/>
          <w:lang w:bidi="es-ES"/>
        </w:rPr>
        <w:t xml:space="preserve">, para permitir tanto </w:t>
      </w:r>
      <w:r w:rsidRPr="00552A2F">
        <w:rPr>
          <w:b/>
          <w:bCs/>
          <w:noProof/>
          <w:color w:val="auto"/>
          <w:lang w:bidi="es-ES"/>
        </w:rPr>
        <w:t>SSH</w:t>
      </w:r>
      <w:r>
        <w:rPr>
          <w:noProof/>
          <w:color w:val="auto"/>
          <w:lang w:bidi="es-ES"/>
        </w:rPr>
        <w:t xml:space="preserve"> como </w:t>
      </w:r>
      <w:r w:rsidRPr="00552A2F">
        <w:rPr>
          <w:b/>
          <w:bCs/>
          <w:noProof/>
          <w:color w:val="auto"/>
          <w:lang w:bidi="es-ES"/>
        </w:rPr>
        <w:t>telnet</w:t>
      </w:r>
      <w:r w:rsidR="00552A2F">
        <w:rPr>
          <w:noProof/>
          <w:color w:val="auto"/>
          <w:lang w:bidi="es-ES"/>
        </w:rPr>
        <w:t xml:space="preserve"> o </w:t>
      </w:r>
      <w:r w:rsidR="00552A2F" w:rsidRPr="00552A2F">
        <w:rPr>
          <w:b/>
          <w:bCs/>
          <w:i/>
          <w:iCs/>
          <w:noProof/>
          <w:color w:val="auto"/>
          <w:lang w:bidi="es-ES"/>
        </w:rPr>
        <w:t>&lt;&lt; transport input Telnet &gt;&gt;</w:t>
      </w:r>
      <w:r w:rsidR="00552A2F">
        <w:rPr>
          <w:noProof/>
          <w:color w:val="auto"/>
          <w:lang w:bidi="es-ES"/>
        </w:rPr>
        <w:t xml:space="preserve">, para permitir solamente </w:t>
      </w:r>
      <w:r w:rsidR="00552A2F" w:rsidRPr="00552A2F">
        <w:rPr>
          <w:b/>
          <w:bCs/>
          <w:noProof/>
          <w:color w:val="auto"/>
          <w:lang w:bidi="es-ES"/>
        </w:rPr>
        <w:t>Telnet</w:t>
      </w:r>
      <w:r w:rsidR="00552A2F">
        <w:rPr>
          <w:noProof/>
          <w:color w:val="auto"/>
          <w:lang w:bidi="es-ES"/>
        </w:rPr>
        <w:t>.</w:t>
      </w:r>
    </w:p>
    <w:p w14:paraId="76FD3C33" w14:textId="447BA8D7" w:rsidR="006D388E" w:rsidRDefault="006D388E" w:rsidP="00921C87">
      <w:pPr>
        <w:rPr>
          <w:noProof/>
          <w:lang w:bidi="es-ES"/>
        </w:rPr>
      </w:pPr>
    </w:p>
    <w:p w14:paraId="06C0C22A" w14:textId="1A261502" w:rsidR="005E2404" w:rsidRPr="0081464F" w:rsidRDefault="00442E52" w:rsidP="0081464F">
      <w:pPr>
        <w:pStyle w:val="Contenido"/>
        <w:jc w:val="both"/>
        <w:rPr>
          <w:noProof/>
          <w:color w:val="auto"/>
          <w:lang w:bidi="es-ES"/>
        </w:rPr>
      </w:pPr>
      <w:r w:rsidRPr="00442E52">
        <w:rPr>
          <w:noProof/>
          <w:lang w:bidi="es-ES"/>
        </w:rPr>
        <w:drawing>
          <wp:anchor distT="0" distB="0" distL="114300" distR="114300" simplePos="0" relativeHeight="251899392" behindDoc="0" locked="0" layoutInCell="1" allowOverlap="1" wp14:anchorId="4058A5F1" wp14:editId="2FCD1BB1">
            <wp:simplePos x="0" y="0"/>
            <wp:positionH relativeFrom="page">
              <wp:align>center</wp:align>
            </wp:positionH>
            <wp:positionV relativeFrom="paragraph">
              <wp:posOffset>798866</wp:posOffset>
            </wp:positionV>
            <wp:extent cx="3825240" cy="235585"/>
            <wp:effectExtent l="152400" t="152400" r="346710" b="35496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35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415">
        <w:rPr>
          <w:noProof/>
          <w:color w:val="auto"/>
          <w:lang w:bidi="es-ES"/>
        </w:rPr>
        <w:t xml:space="preserve">Como la autenticación de los usuarios será local, es decir, las cuentas de los usuarios  estarán dentro del router, pondremos el comando </w:t>
      </w:r>
      <w:r w:rsidR="00C74415" w:rsidRPr="00C74415">
        <w:rPr>
          <w:b/>
          <w:bCs/>
          <w:i/>
          <w:iCs/>
          <w:noProof/>
          <w:color w:val="auto"/>
          <w:lang w:bidi="es-ES"/>
        </w:rPr>
        <w:t>&lt;&lt;login local&gt;&gt;</w:t>
      </w:r>
    </w:p>
    <w:p w14:paraId="72E969A7" w14:textId="77777777" w:rsidR="0081464F" w:rsidRDefault="0081464F" w:rsidP="0081464F">
      <w:pPr>
        <w:rPr>
          <w:noProof/>
          <w:lang w:bidi="es-ES"/>
        </w:rPr>
      </w:pPr>
    </w:p>
    <w:p w14:paraId="188F5E6B" w14:textId="609A6A00" w:rsidR="00121C47" w:rsidRDefault="00121C47" w:rsidP="00121C47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29" w:name="_Toc130557117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Comprobación de funcionamiento:</w:t>
      </w:r>
      <w:bookmarkEnd w:id="29"/>
    </w:p>
    <w:p w14:paraId="14CFCEF3" w14:textId="2FB0F5DA" w:rsidR="00121C47" w:rsidRPr="0081464F" w:rsidRDefault="00121C47" w:rsidP="00921C87">
      <w:pPr>
        <w:rPr>
          <w:noProof/>
          <w:sz w:val="18"/>
          <w:szCs w:val="14"/>
          <w:lang w:bidi="es-ES"/>
        </w:rPr>
      </w:pPr>
    </w:p>
    <w:p w14:paraId="1CB9C95E" w14:textId="64C32AE9" w:rsidR="009832CF" w:rsidRDefault="009832CF" w:rsidP="009832CF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Si queremos ver si el servicio SSH está configurado como queriamos y funcionando, utilizaremos los comandos </w:t>
      </w:r>
      <w:r w:rsidRPr="00E85CFB">
        <w:rPr>
          <w:b/>
          <w:bCs/>
          <w:i/>
          <w:iCs/>
          <w:noProof/>
          <w:color w:val="auto"/>
          <w:lang w:bidi="es-ES"/>
        </w:rPr>
        <w:t>&lt;&lt;</w:t>
      </w:r>
      <w:r w:rsidR="00E85CFB" w:rsidRPr="00E85CFB">
        <w:rPr>
          <w:b/>
          <w:bCs/>
          <w:i/>
          <w:iCs/>
          <w:noProof/>
          <w:color w:val="auto"/>
          <w:lang w:bidi="es-ES"/>
        </w:rPr>
        <w:t>ip ssh&gt;&gt;</w:t>
      </w:r>
      <w:r w:rsidR="00E85CFB">
        <w:rPr>
          <w:noProof/>
          <w:color w:val="auto"/>
          <w:lang w:bidi="es-ES"/>
        </w:rPr>
        <w:t xml:space="preserve"> y </w:t>
      </w:r>
      <w:r w:rsidR="00E85CFB" w:rsidRPr="00E85CFB">
        <w:rPr>
          <w:b/>
          <w:bCs/>
          <w:i/>
          <w:iCs/>
          <w:noProof/>
          <w:color w:val="auto"/>
          <w:lang w:bidi="es-ES"/>
        </w:rPr>
        <w:t>&lt;&lt;show ssh&gt;&gt;</w:t>
      </w:r>
      <w:r w:rsidR="00E85CFB">
        <w:rPr>
          <w:noProof/>
          <w:color w:val="auto"/>
          <w:lang w:bidi="es-ES"/>
        </w:rPr>
        <w:t xml:space="preserve"> desde el modo de configuración global </w:t>
      </w:r>
      <w:r w:rsidR="00E85CFB" w:rsidRPr="00E85CFB">
        <w:rPr>
          <w:b/>
          <w:bCs/>
          <w:i/>
          <w:iCs/>
          <w:noProof/>
          <w:color w:val="auto"/>
          <w:lang w:bidi="es-ES"/>
        </w:rPr>
        <w:t>&lt;&lt;configure terminal&gt;&gt;.</w:t>
      </w:r>
    </w:p>
    <w:p w14:paraId="38A6D4F3" w14:textId="2FC06BDF" w:rsidR="00C347A0" w:rsidRPr="005E2404" w:rsidRDefault="00C347A0" w:rsidP="009832CF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C347A0">
        <w:rPr>
          <w:noProof/>
          <w:color w:val="auto"/>
          <w:lang w:bidi="es-ES"/>
        </w:rPr>
        <w:drawing>
          <wp:anchor distT="0" distB="0" distL="114300" distR="114300" simplePos="0" relativeHeight="251900416" behindDoc="0" locked="0" layoutInCell="1" allowOverlap="1" wp14:anchorId="7D77E446" wp14:editId="3719828E">
            <wp:simplePos x="0" y="0"/>
            <wp:positionH relativeFrom="page">
              <wp:align>center</wp:align>
            </wp:positionH>
            <wp:positionV relativeFrom="paragraph">
              <wp:posOffset>472871</wp:posOffset>
            </wp:positionV>
            <wp:extent cx="4451867" cy="1003539"/>
            <wp:effectExtent l="152400" t="152400" r="368300" b="36830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867" cy="10035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C30C85A" w14:textId="2415B0C7" w:rsidR="00C347A0" w:rsidRDefault="00C347A0" w:rsidP="009832CF">
      <w:pPr>
        <w:pStyle w:val="Contenido"/>
        <w:jc w:val="both"/>
        <w:rPr>
          <w:noProof/>
          <w:color w:val="auto"/>
          <w:lang w:bidi="es-ES"/>
        </w:rPr>
      </w:pPr>
    </w:p>
    <w:p w14:paraId="20FDEBF5" w14:textId="2E520A9B" w:rsidR="00C347A0" w:rsidRDefault="001552DA" w:rsidP="00C347A0">
      <w:pPr>
        <w:pStyle w:val="Contenido"/>
        <w:jc w:val="both"/>
        <w:rPr>
          <w:noProof/>
          <w:color w:val="auto"/>
          <w:lang w:bidi="es-ES"/>
        </w:rPr>
      </w:pPr>
      <w:r w:rsidRPr="004000CE">
        <w:rPr>
          <w:noProof/>
          <w:color w:val="auto"/>
          <w:lang w:bidi="es-ES"/>
        </w:rPr>
        <w:drawing>
          <wp:anchor distT="0" distB="0" distL="114300" distR="114300" simplePos="0" relativeHeight="251909632" behindDoc="0" locked="0" layoutInCell="1" allowOverlap="1" wp14:anchorId="456FE13E" wp14:editId="1C6DAD9C">
            <wp:simplePos x="0" y="0"/>
            <wp:positionH relativeFrom="margin">
              <wp:align>center</wp:align>
            </wp:positionH>
            <wp:positionV relativeFrom="paragraph">
              <wp:posOffset>697203</wp:posOffset>
            </wp:positionV>
            <wp:extent cx="2607945" cy="2141220"/>
            <wp:effectExtent l="152400" t="152400" r="363855" b="35433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2141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913">
        <w:rPr>
          <w:noProof/>
          <w:color w:val="auto"/>
          <w:lang w:bidi="es-ES"/>
        </w:rPr>
        <w:t xml:space="preserve">Ahora, vamos a comprobar que funciona, para eso, primero tendremos que configurar </w:t>
      </w:r>
      <w:r w:rsidR="00F71279">
        <w:rPr>
          <w:noProof/>
          <w:color w:val="auto"/>
          <w:lang w:bidi="es-ES"/>
        </w:rPr>
        <w:t>el adaptador de red del equipo, configurando su dirección IP, Máscara de red y puerta de enlace:</w:t>
      </w:r>
    </w:p>
    <w:p w14:paraId="262649A6" w14:textId="09429D99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3C24307B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5AF9337D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1AC9D741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3BBF2533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204967F1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203D160B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6512BF5E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28FC70E4" w14:textId="77777777" w:rsidR="001552DA" w:rsidRDefault="001552DA" w:rsidP="00C347A0">
      <w:pPr>
        <w:pStyle w:val="Contenido"/>
        <w:jc w:val="both"/>
        <w:rPr>
          <w:noProof/>
          <w:color w:val="auto"/>
          <w:lang w:bidi="es-ES"/>
        </w:rPr>
      </w:pPr>
    </w:p>
    <w:p w14:paraId="099ABD71" w14:textId="7DC96053" w:rsidR="001552DA" w:rsidRDefault="004000CE" w:rsidP="004000CE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lastRenderedPageBreak/>
        <w:t xml:space="preserve">Una vez ya con todo conectado y configurado correctamente, nos iremos a la terminal del equipo y ejecutaremos el comando </w:t>
      </w:r>
      <w:r w:rsidRPr="00136EE6">
        <w:rPr>
          <w:b/>
          <w:bCs/>
          <w:i/>
          <w:iCs/>
          <w:noProof/>
          <w:color w:val="auto"/>
          <w:lang w:bidi="es-ES"/>
        </w:rPr>
        <w:t xml:space="preserve">&lt;&lt; </w:t>
      </w:r>
      <w:r w:rsidR="004F07D0" w:rsidRPr="00136EE6">
        <w:rPr>
          <w:b/>
          <w:bCs/>
          <w:i/>
          <w:iCs/>
          <w:noProof/>
          <w:color w:val="auto"/>
          <w:lang w:bidi="es-ES"/>
        </w:rPr>
        <w:t xml:space="preserve">ssh -l </w:t>
      </w:r>
      <w:r w:rsidR="00136EE6" w:rsidRPr="00136EE6">
        <w:rPr>
          <w:b/>
          <w:bCs/>
          <w:i/>
          <w:iCs/>
          <w:noProof/>
          <w:color w:val="auto"/>
          <w:lang w:bidi="es-ES"/>
        </w:rPr>
        <w:t>&lt;usuario&gt; &lt;ip/domino&gt; &gt;&gt;</w:t>
      </w:r>
      <w:r w:rsidR="00136EE6">
        <w:rPr>
          <w:b/>
          <w:bCs/>
          <w:i/>
          <w:iCs/>
          <w:noProof/>
          <w:color w:val="auto"/>
          <w:lang w:bidi="es-ES"/>
        </w:rPr>
        <w:t>:</w:t>
      </w:r>
    </w:p>
    <w:p w14:paraId="16DF7217" w14:textId="75F08221" w:rsidR="00136EE6" w:rsidRDefault="00136EE6" w:rsidP="004000CE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</w:p>
    <w:p w14:paraId="4FD5138B" w14:textId="13016233" w:rsidR="00136EE6" w:rsidRPr="00136EE6" w:rsidRDefault="005E2404" w:rsidP="004000CE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ED30B7">
        <w:rPr>
          <w:b/>
          <w:bCs/>
          <w:i/>
          <w:iCs/>
          <w:noProof/>
          <w:color w:val="auto"/>
          <w:lang w:bidi="es-ES"/>
        </w:rPr>
        <w:drawing>
          <wp:anchor distT="0" distB="0" distL="114300" distR="114300" simplePos="0" relativeHeight="251910656" behindDoc="0" locked="0" layoutInCell="1" allowOverlap="1" wp14:anchorId="7C77561B" wp14:editId="3720ED0F">
            <wp:simplePos x="0" y="0"/>
            <wp:positionH relativeFrom="page">
              <wp:align>center</wp:align>
            </wp:positionH>
            <wp:positionV relativeFrom="paragraph">
              <wp:posOffset>19685</wp:posOffset>
            </wp:positionV>
            <wp:extent cx="3035935" cy="1278255"/>
            <wp:effectExtent l="152400" t="152400" r="354965" b="36004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1278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730D75" w14:textId="12FAB756" w:rsidR="004000CE" w:rsidRDefault="004000CE" w:rsidP="00C347A0">
      <w:pPr>
        <w:pStyle w:val="Contenido"/>
        <w:jc w:val="both"/>
        <w:rPr>
          <w:noProof/>
          <w:color w:val="auto"/>
          <w:lang w:bidi="es-ES"/>
        </w:rPr>
      </w:pPr>
    </w:p>
    <w:p w14:paraId="0D2EFA13" w14:textId="7B7CFD45" w:rsidR="004000CE" w:rsidRPr="0041735A" w:rsidRDefault="004000CE" w:rsidP="00C347A0">
      <w:pPr>
        <w:pStyle w:val="Contenido"/>
        <w:jc w:val="both"/>
        <w:rPr>
          <w:noProof/>
          <w:color w:val="auto"/>
          <w:lang w:bidi="es-ES"/>
        </w:rPr>
      </w:pPr>
    </w:p>
    <w:p w14:paraId="3535DB73" w14:textId="4683B424" w:rsidR="00C347A0" w:rsidRPr="0041735A" w:rsidRDefault="00C347A0" w:rsidP="009832CF">
      <w:pPr>
        <w:pStyle w:val="Contenido"/>
        <w:jc w:val="both"/>
        <w:rPr>
          <w:noProof/>
          <w:color w:val="auto"/>
          <w:lang w:bidi="es-ES"/>
        </w:rPr>
      </w:pPr>
    </w:p>
    <w:p w14:paraId="32D47C85" w14:textId="77777777" w:rsidR="009832CF" w:rsidRDefault="009832CF" w:rsidP="00921C87">
      <w:pPr>
        <w:rPr>
          <w:noProof/>
          <w:lang w:bidi="es-ES"/>
        </w:rPr>
      </w:pPr>
    </w:p>
    <w:p w14:paraId="4665224B" w14:textId="77777777" w:rsidR="001552DA" w:rsidRDefault="001552DA" w:rsidP="00921C87">
      <w:pPr>
        <w:rPr>
          <w:noProof/>
          <w:lang w:bidi="es-ES"/>
        </w:rPr>
      </w:pPr>
    </w:p>
    <w:p w14:paraId="51CAE109" w14:textId="77777777" w:rsidR="001552DA" w:rsidRDefault="001552DA" w:rsidP="00921C87">
      <w:pPr>
        <w:rPr>
          <w:noProof/>
          <w:lang w:bidi="es-ES"/>
        </w:rPr>
      </w:pPr>
    </w:p>
    <w:p w14:paraId="6D7D6DF3" w14:textId="77777777" w:rsidR="001552DA" w:rsidRDefault="001552DA" w:rsidP="00921C87">
      <w:pPr>
        <w:rPr>
          <w:noProof/>
          <w:lang w:bidi="es-ES"/>
        </w:rPr>
      </w:pPr>
    </w:p>
    <w:p w14:paraId="32F97781" w14:textId="77777777" w:rsidR="001552DA" w:rsidRDefault="001552DA" w:rsidP="00921C87">
      <w:pPr>
        <w:rPr>
          <w:noProof/>
          <w:lang w:bidi="es-ES"/>
        </w:rPr>
      </w:pPr>
    </w:p>
    <w:p w14:paraId="3751FC7B" w14:textId="77777777" w:rsidR="001552DA" w:rsidRDefault="001552DA" w:rsidP="00921C87">
      <w:pPr>
        <w:rPr>
          <w:noProof/>
          <w:lang w:bidi="es-ES"/>
        </w:rPr>
      </w:pPr>
    </w:p>
    <w:p w14:paraId="1093D8A7" w14:textId="77777777" w:rsidR="001552DA" w:rsidRDefault="001552DA" w:rsidP="00921C87">
      <w:pPr>
        <w:rPr>
          <w:noProof/>
          <w:lang w:bidi="es-ES"/>
        </w:rPr>
      </w:pPr>
    </w:p>
    <w:p w14:paraId="667EE9A0" w14:textId="77777777" w:rsidR="001552DA" w:rsidRDefault="001552DA" w:rsidP="00921C87">
      <w:pPr>
        <w:rPr>
          <w:noProof/>
          <w:lang w:bidi="es-ES"/>
        </w:rPr>
      </w:pPr>
    </w:p>
    <w:p w14:paraId="74688C8D" w14:textId="77777777" w:rsidR="001552DA" w:rsidRDefault="001552DA" w:rsidP="00921C87">
      <w:pPr>
        <w:rPr>
          <w:noProof/>
          <w:lang w:bidi="es-ES"/>
        </w:rPr>
      </w:pPr>
    </w:p>
    <w:p w14:paraId="0F262401" w14:textId="77777777" w:rsidR="001552DA" w:rsidRDefault="001552DA" w:rsidP="00921C87">
      <w:pPr>
        <w:rPr>
          <w:noProof/>
          <w:lang w:bidi="es-ES"/>
        </w:rPr>
      </w:pPr>
    </w:p>
    <w:p w14:paraId="437121CD" w14:textId="77777777" w:rsidR="001552DA" w:rsidRDefault="001552DA" w:rsidP="00921C87">
      <w:pPr>
        <w:rPr>
          <w:noProof/>
          <w:lang w:bidi="es-ES"/>
        </w:rPr>
      </w:pPr>
    </w:p>
    <w:p w14:paraId="0775BC82" w14:textId="77777777" w:rsidR="001552DA" w:rsidRDefault="001552DA" w:rsidP="00921C87">
      <w:pPr>
        <w:rPr>
          <w:noProof/>
          <w:lang w:bidi="es-ES"/>
        </w:rPr>
      </w:pPr>
    </w:p>
    <w:p w14:paraId="4933AE31" w14:textId="77777777" w:rsidR="001552DA" w:rsidRDefault="001552DA" w:rsidP="00921C87">
      <w:pPr>
        <w:rPr>
          <w:noProof/>
          <w:lang w:bidi="es-ES"/>
        </w:rPr>
      </w:pPr>
    </w:p>
    <w:p w14:paraId="61B1486F" w14:textId="77777777" w:rsidR="001552DA" w:rsidRDefault="001552DA" w:rsidP="00921C87">
      <w:pPr>
        <w:rPr>
          <w:noProof/>
          <w:lang w:bidi="es-ES"/>
        </w:rPr>
      </w:pPr>
    </w:p>
    <w:p w14:paraId="23FACBE3" w14:textId="77777777" w:rsidR="001552DA" w:rsidRDefault="001552DA" w:rsidP="00921C87">
      <w:pPr>
        <w:rPr>
          <w:noProof/>
          <w:lang w:bidi="es-ES"/>
        </w:rPr>
      </w:pPr>
    </w:p>
    <w:p w14:paraId="4BB37854" w14:textId="77777777" w:rsidR="001552DA" w:rsidRDefault="001552DA" w:rsidP="00921C87">
      <w:pPr>
        <w:rPr>
          <w:noProof/>
          <w:lang w:bidi="es-ES"/>
        </w:rPr>
      </w:pPr>
    </w:p>
    <w:p w14:paraId="31C6F93D" w14:textId="77777777" w:rsidR="001552DA" w:rsidRDefault="001552DA" w:rsidP="00921C87">
      <w:pPr>
        <w:rPr>
          <w:noProof/>
          <w:lang w:bidi="es-ES"/>
        </w:rPr>
      </w:pPr>
    </w:p>
    <w:p w14:paraId="784DF2D9" w14:textId="77777777" w:rsidR="001552DA" w:rsidRDefault="001552DA" w:rsidP="00921C87">
      <w:pPr>
        <w:rPr>
          <w:noProof/>
          <w:lang w:bidi="es-ES"/>
        </w:rPr>
      </w:pPr>
    </w:p>
    <w:p w14:paraId="4C1593E0" w14:textId="77777777" w:rsidR="001552DA" w:rsidRDefault="001552DA" w:rsidP="00921C87">
      <w:pPr>
        <w:rPr>
          <w:noProof/>
          <w:lang w:bidi="es-ES"/>
        </w:rPr>
      </w:pPr>
    </w:p>
    <w:p w14:paraId="3EBA01C8" w14:textId="77777777" w:rsidR="0080441D" w:rsidRDefault="0080441D" w:rsidP="00921C87">
      <w:pPr>
        <w:rPr>
          <w:noProof/>
          <w:lang w:bidi="es-ES"/>
        </w:rPr>
      </w:pPr>
    </w:p>
    <w:p w14:paraId="2898F62E" w14:textId="77777777" w:rsidR="0080441D" w:rsidRDefault="0080441D" w:rsidP="00921C87">
      <w:pPr>
        <w:rPr>
          <w:noProof/>
          <w:lang w:bidi="es-ES"/>
        </w:rPr>
      </w:pPr>
    </w:p>
    <w:p w14:paraId="32904011" w14:textId="77777777" w:rsidR="0080441D" w:rsidRDefault="0080441D" w:rsidP="00921C87">
      <w:pPr>
        <w:rPr>
          <w:noProof/>
          <w:lang w:bidi="es-ES"/>
        </w:rPr>
      </w:pPr>
    </w:p>
    <w:p w14:paraId="2B026C6D" w14:textId="77777777" w:rsidR="0080441D" w:rsidRDefault="0080441D" w:rsidP="00921C87">
      <w:pPr>
        <w:rPr>
          <w:noProof/>
          <w:lang w:bidi="es-ES"/>
        </w:rPr>
      </w:pPr>
    </w:p>
    <w:p w14:paraId="67E50C71" w14:textId="77777777" w:rsidR="0080441D" w:rsidRDefault="0080441D" w:rsidP="00921C87">
      <w:pPr>
        <w:rPr>
          <w:noProof/>
          <w:lang w:bidi="es-ES"/>
        </w:rPr>
      </w:pPr>
    </w:p>
    <w:p w14:paraId="03CD14B3" w14:textId="77777777" w:rsidR="0080441D" w:rsidRDefault="0080441D" w:rsidP="00921C87">
      <w:pPr>
        <w:rPr>
          <w:noProof/>
          <w:lang w:bidi="es-ES"/>
        </w:rPr>
      </w:pPr>
    </w:p>
    <w:p w14:paraId="258A6FA6" w14:textId="77777777" w:rsidR="0080441D" w:rsidRDefault="0080441D" w:rsidP="00921C87">
      <w:pPr>
        <w:rPr>
          <w:noProof/>
          <w:lang w:bidi="es-ES"/>
        </w:rPr>
      </w:pPr>
    </w:p>
    <w:p w14:paraId="3078D845" w14:textId="6A02E90C" w:rsidR="00ED30B7" w:rsidRDefault="00ED30B7" w:rsidP="00921C87">
      <w:pPr>
        <w:rPr>
          <w:noProof/>
          <w:lang w:bidi="es-ES"/>
        </w:rPr>
      </w:pPr>
    </w:p>
    <w:p w14:paraId="0E9C2A3A" w14:textId="1B4DBD79" w:rsidR="00CB0E3E" w:rsidRPr="00BB0B70" w:rsidRDefault="00CB0E3E" w:rsidP="00CF5AB0">
      <w:pPr>
        <w:pStyle w:val="Ttulo1"/>
        <w:jc w:val="both"/>
        <w:rPr>
          <w:rFonts w:ascii="Bahnschrift" w:hAnsi="Bahnschrift"/>
          <w:noProof/>
          <w:color w:val="9A0000"/>
          <w:sz w:val="48"/>
          <w:szCs w:val="28"/>
          <w:lang w:bidi="es-ES"/>
        </w:rPr>
      </w:pPr>
      <w:bookmarkStart w:id="30" w:name="_Toc130557118"/>
      <w:r>
        <w:rPr>
          <w:rFonts w:ascii="Bahnschrift" w:hAnsi="Bahnschrift"/>
          <w:noProof/>
          <w:color w:val="9A0000"/>
          <w:sz w:val="48"/>
          <w:szCs w:val="28"/>
          <w:lang w:bidi="es-ES"/>
        </w:rPr>
        <w:lastRenderedPageBreak/>
        <w:t>Actividad 6.4</w:t>
      </w:r>
      <w:r w:rsidR="00FD076B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 </w:t>
      </w:r>
      <w:r w:rsidR="00FD076B" w:rsidRPr="00FD076B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Servicios </w:t>
      </w:r>
      <w:r w:rsidR="00FD076B">
        <w:rPr>
          <w:rFonts w:ascii="Bahnschrift" w:hAnsi="Bahnschrift"/>
          <w:noProof/>
          <w:color w:val="9A0000"/>
          <w:sz w:val="48"/>
          <w:szCs w:val="28"/>
          <w:lang w:bidi="es-ES"/>
        </w:rPr>
        <w:t>DHCP</w:t>
      </w:r>
      <w:r w:rsidR="00FD076B" w:rsidRPr="00FD076B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 y </w:t>
      </w:r>
      <w:r w:rsidR="00FD076B">
        <w:rPr>
          <w:rFonts w:ascii="Bahnschrift" w:hAnsi="Bahnschrift"/>
          <w:noProof/>
          <w:color w:val="9A0000"/>
          <w:sz w:val="48"/>
          <w:szCs w:val="28"/>
          <w:lang w:bidi="es-ES"/>
        </w:rPr>
        <w:t>DNS</w:t>
      </w:r>
      <w:r w:rsidR="00DF0CF3">
        <w:rPr>
          <w:rFonts w:ascii="Bahnschrift" w:hAnsi="Bahnschrift"/>
          <w:noProof/>
          <w:color w:val="9A0000"/>
          <w:sz w:val="48"/>
          <w:szCs w:val="28"/>
          <w:lang w:bidi="es-ES"/>
        </w:rPr>
        <w:t xml:space="preserve"> (Real)</w:t>
      </w:r>
      <w:r w:rsidRPr="00BB0B70">
        <w:rPr>
          <w:rFonts w:ascii="Bahnschrift" w:hAnsi="Bahnschrift"/>
          <w:noProof/>
          <w:color w:val="9A0000"/>
          <w:sz w:val="48"/>
          <w:szCs w:val="28"/>
          <w:lang w:bidi="es-ES"/>
        </w:rPr>
        <w:t>:</w:t>
      </w:r>
      <w:bookmarkEnd w:id="30"/>
    </w:p>
    <w:p w14:paraId="637D2596" w14:textId="77777777" w:rsidR="00CB0E3E" w:rsidRPr="00BB0B70" w:rsidRDefault="00CB0E3E" w:rsidP="00CF5AB0">
      <w:pPr>
        <w:pStyle w:val="Contenido"/>
        <w:rPr>
          <w:noProof/>
          <w:lang w:bidi="es-ES"/>
        </w:rPr>
      </w:pPr>
    </w:p>
    <w:p w14:paraId="5E405D73" w14:textId="77777777" w:rsidR="005E2404" w:rsidRDefault="005E2404" w:rsidP="005E2404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1" w:name="_Toc130557119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Introducción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1"/>
    </w:p>
    <w:p w14:paraId="34973251" w14:textId="77777777" w:rsidR="00733C27" w:rsidRDefault="00733C27" w:rsidP="00733C27">
      <w:pPr>
        <w:rPr>
          <w:lang w:bidi="es-ES"/>
        </w:rPr>
      </w:pPr>
    </w:p>
    <w:p w14:paraId="432962C5" w14:textId="3911B520" w:rsidR="00B929C8" w:rsidRDefault="00733C27" w:rsidP="00733C27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En esta práctica v</w:t>
      </w:r>
      <w:r w:rsidRPr="00733C27">
        <w:rPr>
          <w:rFonts w:cstheme="minorHAnsi"/>
          <w:b w:val="0"/>
          <w:bCs/>
          <w:color w:val="auto"/>
        </w:rPr>
        <w:t xml:space="preserve">amos a ver cómo configurar un </w:t>
      </w:r>
      <w:r w:rsidRPr="0080441D">
        <w:rPr>
          <w:rFonts w:cstheme="minorHAnsi"/>
          <w:color w:val="auto"/>
        </w:rPr>
        <w:t>servicio DHCP</w:t>
      </w:r>
      <w:r w:rsidRPr="00733C27">
        <w:rPr>
          <w:rFonts w:cstheme="minorHAnsi"/>
          <w:b w:val="0"/>
          <w:bCs/>
          <w:color w:val="auto"/>
        </w:rPr>
        <w:t xml:space="preserve"> en un router </w:t>
      </w:r>
      <w:r w:rsidR="0080441D" w:rsidRPr="0080441D">
        <w:rPr>
          <w:rFonts w:cstheme="minorHAnsi"/>
          <w:color w:val="auto"/>
        </w:rPr>
        <w:t>Cisco</w:t>
      </w:r>
      <w:r w:rsidRPr="00733C27">
        <w:rPr>
          <w:rFonts w:cstheme="minorHAnsi"/>
          <w:b w:val="0"/>
          <w:bCs/>
          <w:color w:val="auto"/>
        </w:rPr>
        <w:t xml:space="preserve">, a través de comandos, para que este sirva de direcciones IP </w:t>
      </w:r>
      <w:r w:rsidR="00B929C8" w:rsidRPr="00733C27">
        <w:rPr>
          <w:rFonts w:cstheme="minorHAnsi"/>
          <w:b w:val="0"/>
          <w:bCs/>
          <w:color w:val="auto"/>
        </w:rPr>
        <w:t>a</w:t>
      </w:r>
      <w:r w:rsidR="00B929C8">
        <w:rPr>
          <w:rFonts w:cstheme="minorHAnsi"/>
          <w:b w:val="0"/>
          <w:bCs/>
          <w:color w:val="auto"/>
        </w:rPr>
        <w:t xml:space="preserve"> </w:t>
      </w:r>
      <w:r w:rsidR="00B929C8" w:rsidRPr="00733C27">
        <w:rPr>
          <w:rFonts w:cstheme="minorHAnsi"/>
          <w:b w:val="0"/>
          <w:bCs/>
          <w:color w:val="auto"/>
        </w:rPr>
        <w:t>l</w:t>
      </w:r>
      <w:r w:rsidR="00B929C8">
        <w:rPr>
          <w:rFonts w:cstheme="minorHAnsi"/>
          <w:b w:val="0"/>
          <w:bCs/>
          <w:color w:val="auto"/>
        </w:rPr>
        <w:t>os</w:t>
      </w:r>
      <w:r w:rsidR="00B929C8" w:rsidRPr="00733C27">
        <w:rPr>
          <w:rFonts w:cstheme="minorHAnsi"/>
          <w:b w:val="0"/>
          <w:bCs/>
          <w:color w:val="auto"/>
        </w:rPr>
        <w:t xml:space="preserve"> host</w:t>
      </w:r>
      <w:r w:rsidR="00B929C8">
        <w:rPr>
          <w:rFonts w:cstheme="minorHAnsi"/>
          <w:b w:val="0"/>
          <w:bCs/>
          <w:color w:val="auto"/>
        </w:rPr>
        <w:t>s</w:t>
      </w:r>
      <w:r w:rsidRPr="00733C27">
        <w:rPr>
          <w:rFonts w:cstheme="minorHAnsi"/>
          <w:b w:val="0"/>
          <w:bCs/>
          <w:color w:val="auto"/>
        </w:rPr>
        <w:t xml:space="preserve"> de su LAN que la soliciten.</w:t>
      </w:r>
      <w:r w:rsidR="00B929C8">
        <w:rPr>
          <w:rFonts w:cstheme="minorHAnsi"/>
          <w:b w:val="0"/>
          <w:bCs/>
          <w:color w:val="auto"/>
        </w:rPr>
        <w:t xml:space="preserve"> Se realizará tanto con mi pareja como </w:t>
      </w:r>
      <w:r w:rsidR="00D57F40">
        <w:rPr>
          <w:rFonts w:cstheme="minorHAnsi"/>
          <w:b w:val="0"/>
          <w:bCs/>
          <w:color w:val="auto"/>
        </w:rPr>
        <w:t xml:space="preserve">por simulación en </w:t>
      </w:r>
      <w:r w:rsidR="00D57F40" w:rsidRPr="009D1DD4">
        <w:rPr>
          <w:rFonts w:cstheme="minorHAnsi"/>
          <w:color w:val="auto"/>
        </w:rPr>
        <w:t xml:space="preserve">Cisco </w:t>
      </w:r>
      <w:proofErr w:type="spellStart"/>
      <w:r w:rsidR="00D57F40" w:rsidRPr="009D1DD4">
        <w:rPr>
          <w:rFonts w:cstheme="minorHAnsi"/>
          <w:color w:val="auto"/>
        </w:rPr>
        <w:t>Packet</w:t>
      </w:r>
      <w:proofErr w:type="spellEnd"/>
      <w:r w:rsidR="00D57F40" w:rsidRPr="009D1DD4">
        <w:rPr>
          <w:rFonts w:cstheme="minorHAnsi"/>
          <w:color w:val="auto"/>
        </w:rPr>
        <w:t xml:space="preserve"> </w:t>
      </w:r>
      <w:proofErr w:type="spellStart"/>
      <w:r w:rsidR="00D57F40" w:rsidRPr="009D1DD4">
        <w:rPr>
          <w:rFonts w:cstheme="minorHAnsi"/>
          <w:color w:val="auto"/>
        </w:rPr>
        <w:t>Tracer</w:t>
      </w:r>
      <w:proofErr w:type="spellEnd"/>
      <w:r w:rsidR="00D57F40">
        <w:rPr>
          <w:rFonts w:cstheme="minorHAnsi"/>
          <w:b w:val="0"/>
          <w:bCs/>
          <w:color w:val="auto"/>
        </w:rPr>
        <w:t>.</w:t>
      </w:r>
    </w:p>
    <w:p w14:paraId="78E66ADF" w14:textId="77777777" w:rsidR="00D57F40" w:rsidRDefault="00D57F40" w:rsidP="00733C27">
      <w:pPr>
        <w:jc w:val="both"/>
        <w:rPr>
          <w:rFonts w:cstheme="minorHAnsi"/>
          <w:b w:val="0"/>
          <w:bCs/>
          <w:color w:val="auto"/>
        </w:rPr>
      </w:pPr>
    </w:p>
    <w:p w14:paraId="7EABA0F7" w14:textId="05575513" w:rsidR="00D57F40" w:rsidRDefault="00D57F40" w:rsidP="00733C27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Como por parejas ya tenemos configuradas las interfaces del router, directamente comenzaremos con la configuración del servicio DHCP.</w:t>
      </w:r>
    </w:p>
    <w:p w14:paraId="429B4CE3" w14:textId="77777777" w:rsidR="000F0DB9" w:rsidRDefault="000F0DB9" w:rsidP="00733C27">
      <w:pPr>
        <w:jc w:val="both"/>
        <w:rPr>
          <w:rFonts w:cstheme="minorHAnsi"/>
          <w:b w:val="0"/>
          <w:bCs/>
          <w:color w:val="auto"/>
        </w:rPr>
      </w:pPr>
    </w:p>
    <w:p w14:paraId="1DD34041" w14:textId="2618BADB" w:rsidR="000F0DB9" w:rsidRDefault="000F0DB9" w:rsidP="000F0DB9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2" w:name="_Toc130557120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Definir la red DHCP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2"/>
    </w:p>
    <w:p w14:paraId="15DEC25E" w14:textId="77777777" w:rsidR="000F0DB9" w:rsidRPr="0081464F" w:rsidRDefault="000F0DB9" w:rsidP="00733C27">
      <w:pPr>
        <w:jc w:val="both"/>
        <w:rPr>
          <w:rFonts w:cstheme="minorHAnsi"/>
          <w:b w:val="0"/>
          <w:bCs/>
          <w:color w:val="auto"/>
          <w:sz w:val="20"/>
          <w:szCs w:val="16"/>
        </w:rPr>
      </w:pPr>
    </w:p>
    <w:p w14:paraId="3F740565" w14:textId="3386AE8C" w:rsidR="000F0DB9" w:rsidRDefault="00570FCB" w:rsidP="000F0DB9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Para que establezca </w:t>
      </w:r>
      <w:r w:rsidR="008B214B">
        <w:rPr>
          <w:rFonts w:cstheme="minorHAnsi"/>
          <w:b w:val="0"/>
          <w:bCs/>
          <w:color w:val="auto"/>
        </w:rPr>
        <w:t xml:space="preserve">el </w:t>
      </w:r>
      <w:r w:rsidR="008B214B" w:rsidRPr="00805D8F">
        <w:rPr>
          <w:rFonts w:cstheme="minorHAnsi"/>
          <w:color w:val="auto"/>
        </w:rPr>
        <w:t xml:space="preserve">rango de </w:t>
      </w:r>
      <w:r w:rsidRPr="00805D8F">
        <w:rPr>
          <w:rFonts w:cstheme="minorHAnsi"/>
          <w:color w:val="auto"/>
        </w:rPr>
        <w:t>direcciones IP</w:t>
      </w:r>
      <w:r w:rsidR="008B214B">
        <w:rPr>
          <w:rFonts w:cstheme="minorHAnsi"/>
          <w:b w:val="0"/>
          <w:bCs/>
          <w:color w:val="auto"/>
        </w:rPr>
        <w:t xml:space="preserve">, el servicio </w:t>
      </w:r>
      <w:r w:rsidR="008B214B" w:rsidRPr="00805D8F">
        <w:rPr>
          <w:rFonts w:cstheme="minorHAnsi"/>
          <w:color w:val="auto"/>
        </w:rPr>
        <w:t>DHCP</w:t>
      </w:r>
      <w:r w:rsidR="008B214B">
        <w:rPr>
          <w:rFonts w:cstheme="minorHAnsi"/>
          <w:b w:val="0"/>
          <w:bCs/>
          <w:color w:val="auto"/>
        </w:rPr>
        <w:t xml:space="preserve"> debe saber </w:t>
      </w:r>
      <w:r w:rsidR="00EF6779">
        <w:rPr>
          <w:rFonts w:cstheme="minorHAnsi"/>
          <w:b w:val="0"/>
          <w:bCs/>
          <w:color w:val="auto"/>
        </w:rPr>
        <w:t>a qué red debe servir.</w:t>
      </w:r>
    </w:p>
    <w:p w14:paraId="0C5F8955" w14:textId="096D4E93" w:rsidR="00EF6779" w:rsidRDefault="00EF6779" w:rsidP="000F0DB9">
      <w:pPr>
        <w:jc w:val="both"/>
        <w:rPr>
          <w:rFonts w:cstheme="minorHAnsi"/>
          <w:b w:val="0"/>
          <w:bCs/>
          <w:color w:val="auto"/>
        </w:rPr>
      </w:pPr>
    </w:p>
    <w:p w14:paraId="389B9B7A" w14:textId="0CFCE1DC" w:rsidR="00EF6779" w:rsidRDefault="00EF6779" w:rsidP="00EF6779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Para establecer este rango, tendremos que acceder a la terminal del router con el </w:t>
      </w:r>
      <w:r w:rsidRPr="000A5714">
        <w:rPr>
          <w:rFonts w:cstheme="minorHAnsi"/>
          <w:color w:val="auto"/>
        </w:rPr>
        <w:t>modo privilegiado</w:t>
      </w:r>
      <w:r>
        <w:rPr>
          <w:rFonts w:cstheme="minorHAnsi"/>
          <w:b w:val="0"/>
          <w:bCs/>
          <w:color w:val="auto"/>
        </w:rPr>
        <w:t xml:space="preserve"> y en el </w:t>
      </w:r>
      <w:r w:rsidRPr="000A5714">
        <w:rPr>
          <w:rFonts w:cstheme="minorHAnsi"/>
          <w:color w:val="auto"/>
        </w:rPr>
        <w:t>modo de configuración global</w:t>
      </w:r>
      <w:r>
        <w:rPr>
          <w:rFonts w:cstheme="minorHAnsi"/>
          <w:b w:val="0"/>
          <w:bCs/>
          <w:color w:val="auto"/>
        </w:rPr>
        <w:t xml:space="preserve">. Ahí pondremos el comando para establecer el rango de IP: </w:t>
      </w:r>
      <w:r w:rsidRPr="009D1DD4">
        <w:rPr>
          <w:rFonts w:cstheme="minorHAnsi"/>
          <w:i/>
          <w:iCs/>
          <w:color w:val="auto"/>
        </w:rPr>
        <w:t>&lt;&lt;</w:t>
      </w:r>
      <w:r w:rsidR="0007061F" w:rsidRPr="009D1DD4">
        <w:rPr>
          <w:i/>
          <w:iCs/>
        </w:rPr>
        <w:t xml:space="preserve"> </w:t>
      </w:r>
      <w:proofErr w:type="spellStart"/>
      <w:r w:rsidR="0007061F" w:rsidRPr="009D1DD4">
        <w:rPr>
          <w:rFonts w:cstheme="minorHAnsi"/>
          <w:i/>
          <w:iCs/>
          <w:color w:val="auto"/>
        </w:rPr>
        <w:t>network</w:t>
      </w:r>
      <w:proofErr w:type="spellEnd"/>
      <w:r w:rsidR="0007061F" w:rsidRPr="009D1DD4">
        <w:rPr>
          <w:rFonts w:cstheme="minorHAnsi"/>
          <w:i/>
          <w:iCs/>
          <w:color w:val="auto"/>
        </w:rPr>
        <w:t xml:space="preserve"> 192.X.Y.0 255.255.255.0 </w:t>
      </w:r>
      <w:r w:rsidRPr="009D1DD4">
        <w:rPr>
          <w:rFonts w:cstheme="minorHAnsi"/>
          <w:i/>
          <w:iCs/>
          <w:color w:val="auto"/>
        </w:rPr>
        <w:t>&gt;&gt;</w:t>
      </w:r>
    </w:p>
    <w:p w14:paraId="3483582A" w14:textId="77777777" w:rsidR="00545425" w:rsidRPr="0081464F" w:rsidRDefault="00545425" w:rsidP="00EF6779">
      <w:pPr>
        <w:jc w:val="both"/>
        <w:rPr>
          <w:rFonts w:cstheme="minorHAnsi"/>
          <w:b w:val="0"/>
          <w:bCs/>
          <w:color w:val="auto"/>
          <w:sz w:val="12"/>
          <w:szCs w:val="8"/>
        </w:rPr>
      </w:pPr>
    </w:p>
    <w:p w14:paraId="2413D453" w14:textId="4C48DFA0" w:rsidR="00545425" w:rsidRDefault="00545425" w:rsidP="00EF6779">
      <w:pPr>
        <w:jc w:val="both"/>
        <w:rPr>
          <w:rFonts w:cstheme="minorHAnsi"/>
          <w:b w:val="0"/>
          <w:bCs/>
          <w:color w:val="auto"/>
        </w:rPr>
      </w:pPr>
      <w:r w:rsidRPr="00545425">
        <w:rPr>
          <w:rFonts w:cstheme="minorHAnsi"/>
          <w:b w:val="0"/>
          <w:bCs/>
          <w:noProof/>
          <w:color w:val="auto"/>
        </w:rPr>
        <w:drawing>
          <wp:inline distT="0" distB="0" distL="0" distR="0" wp14:anchorId="22B7E188" wp14:editId="79A18893">
            <wp:extent cx="6245860" cy="262890"/>
            <wp:effectExtent l="152400" t="152400" r="345440" b="36576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2628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3CE97" w14:textId="7B115CD4" w:rsidR="00545425" w:rsidRDefault="00545425" w:rsidP="00545425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También le debemos de especificar la </w:t>
      </w:r>
      <w:r w:rsidRPr="00805D8F">
        <w:rPr>
          <w:rFonts w:cstheme="minorHAnsi"/>
          <w:color w:val="auto"/>
        </w:rPr>
        <w:t>puerta de enlace</w:t>
      </w:r>
      <w:r>
        <w:rPr>
          <w:rFonts w:cstheme="minorHAnsi"/>
          <w:b w:val="0"/>
          <w:bCs/>
          <w:color w:val="auto"/>
        </w:rPr>
        <w:t xml:space="preserve"> de la interfaz con el comando:</w:t>
      </w:r>
    </w:p>
    <w:p w14:paraId="34270E79" w14:textId="40FD1323" w:rsidR="00545425" w:rsidRPr="009D1DD4" w:rsidRDefault="00545425" w:rsidP="00545425">
      <w:pPr>
        <w:jc w:val="both"/>
        <w:rPr>
          <w:rFonts w:cstheme="minorHAnsi"/>
          <w:i/>
          <w:iCs/>
          <w:color w:val="auto"/>
        </w:rPr>
      </w:pPr>
      <w:r w:rsidRPr="009D1DD4">
        <w:rPr>
          <w:rFonts w:cstheme="minorHAnsi"/>
          <w:i/>
          <w:iCs/>
          <w:color w:val="auto"/>
        </w:rPr>
        <w:t>&lt;&lt;</w:t>
      </w:r>
      <w:r w:rsidR="009E4196" w:rsidRPr="009D1DD4">
        <w:rPr>
          <w:rFonts w:cstheme="minorHAnsi"/>
          <w:i/>
          <w:iCs/>
          <w:color w:val="auto"/>
        </w:rPr>
        <w:t>default-router 192.X.Y.1</w:t>
      </w:r>
      <w:r w:rsidRPr="009D1DD4">
        <w:rPr>
          <w:rFonts w:cstheme="minorHAnsi"/>
          <w:i/>
          <w:iCs/>
          <w:color w:val="auto"/>
        </w:rPr>
        <w:t>&gt;&gt;</w:t>
      </w:r>
      <w:r w:rsidR="009E4196" w:rsidRPr="009D1DD4">
        <w:rPr>
          <w:rFonts w:cstheme="minorHAnsi"/>
          <w:i/>
          <w:iCs/>
          <w:color w:val="auto"/>
        </w:rPr>
        <w:t>.</w:t>
      </w:r>
    </w:p>
    <w:p w14:paraId="2AA0E087" w14:textId="77777777" w:rsidR="009E4196" w:rsidRDefault="009E4196" w:rsidP="00545425">
      <w:pPr>
        <w:jc w:val="both"/>
        <w:rPr>
          <w:rFonts w:cstheme="minorHAnsi"/>
          <w:b w:val="0"/>
          <w:bCs/>
          <w:color w:val="auto"/>
        </w:rPr>
      </w:pPr>
    </w:p>
    <w:p w14:paraId="3A2BD2AF" w14:textId="728E8901" w:rsidR="009E4196" w:rsidRDefault="009E4196" w:rsidP="00545425">
      <w:pPr>
        <w:jc w:val="both"/>
        <w:rPr>
          <w:rFonts w:cstheme="minorHAnsi"/>
          <w:b w:val="0"/>
          <w:bCs/>
          <w:color w:val="auto"/>
        </w:rPr>
      </w:pPr>
      <w:r w:rsidRPr="009E4196">
        <w:rPr>
          <w:rFonts w:cstheme="minorHAnsi"/>
          <w:b w:val="0"/>
          <w:bCs/>
          <w:noProof/>
          <w:color w:val="auto"/>
        </w:rPr>
        <w:drawing>
          <wp:inline distT="0" distB="0" distL="0" distR="0" wp14:anchorId="612AECC3" wp14:editId="70711EDB">
            <wp:extent cx="6245860" cy="288925"/>
            <wp:effectExtent l="152400" t="152400" r="345440" b="3587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288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4BD6F" w14:textId="2E1D3D23" w:rsidR="000F0DB9" w:rsidRDefault="00C83B98" w:rsidP="00733C27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Por último, le tenemos que especificar la </w:t>
      </w:r>
      <w:r w:rsidRPr="00805D8F">
        <w:rPr>
          <w:rFonts w:cstheme="minorHAnsi"/>
          <w:color w:val="auto"/>
        </w:rPr>
        <w:t>dirección de nombres de dominio (DNS)</w:t>
      </w:r>
      <w:r>
        <w:rPr>
          <w:rFonts w:cstheme="minorHAnsi"/>
          <w:b w:val="0"/>
          <w:bCs/>
          <w:color w:val="auto"/>
        </w:rPr>
        <w:t xml:space="preserve"> con el comando: </w:t>
      </w:r>
      <w:r w:rsidRPr="009D1DD4">
        <w:rPr>
          <w:rFonts w:cstheme="minorHAnsi"/>
          <w:i/>
          <w:iCs/>
          <w:color w:val="auto"/>
        </w:rPr>
        <w:t>&lt;&lt;</w:t>
      </w:r>
      <w:proofErr w:type="spellStart"/>
      <w:r w:rsidR="002B4256" w:rsidRPr="009D1DD4">
        <w:rPr>
          <w:rFonts w:cstheme="minorHAnsi"/>
          <w:i/>
          <w:iCs/>
          <w:color w:val="auto"/>
        </w:rPr>
        <w:t>dns</w:t>
      </w:r>
      <w:proofErr w:type="spellEnd"/>
      <w:r w:rsidR="002B4256" w:rsidRPr="009D1DD4">
        <w:rPr>
          <w:rFonts w:cstheme="minorHAnsi"/>
          <w:i/>
          <w:iCs/>
          <w:color w:val="auto"/>
        </w:rPr>
        <w:t>-server 8.8.8.8</w:t>
      </w:r>
      <w:r w:rsidRPr="009D1DD4">
        <w:rPr>
          <w:rFonts w:cstheme="minorHAnsi"/>
          <w:i/>
          <w:iCs/>
          <w:color w:val="auto"/>
        </w:rPr>
        <w:t>&gt;&gt;</w:t>
      </w:r>
    </w:p>
    <w:p w14:paraId="6BA21485" w14:textId="4A2E4555" w:rsidR="002B4256" w:rsidRDefault="002B4256" w:rsidP="00733C27">
      <w:pPr>
        <w:jc w:val="both"/>
        <w:rPr>
          <w:rFonts w:cstheme="minorHAnsi"/>
          <w:b w:val="0"/>
          <w:bCs/>
          <w:color w:val="auto"/>
        </w:rPr>
      </w:pPr>
      <w:r w:rsidRPr="002B4256">
        <w:rPr>
          <w:rFonts w:cstheme="minorHAnsi"/>
          <w:b w:val="0"/>
          <w:bCs/>
          <w:noProof/>
          <w:color w:val="auto"/>
        </w:rPr>
        <w:drawing>
          <wp:anchor distT="0" distB="0" distL="114300" distR="114300" simplePos="0" relativeHeight="251927040" behindDoc="0" locked="0" layoutInCell="1" allowOverlap="1" wp14:anchorId="679F88BD" wp14:editId="6F993C9E">
            <wp:simplePos x="0" y="0"/>
            <wp:positionH relativeFrom="page">
              <wp:posOffset>1519748</wp:posOffset>
            </wp:positionH>
            <wp:positionV relativeFrom="paragraph">
              <wp:posOffset>167309</wp:posOffset>
            </wp:positionV>
            <wp:extent cx="4550872" cy="262393"/>
            <wp:effectExtent l="152400" t="152400" r="345440" b="36639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872" cy="262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6B63E92" w14:textId="77777777" w:rsidR="00D57F40" w:rsidRDefault="00D57F40" w:rsidP="00733C27">
      <w:pPr>
        <w:jc w:val="both"/>
        <w:rPr>
          <w:rFonts w:cstheme="minorHAnsi"/>
          <w:b w:val="0"/>
          <w:bCs/>
          <w:color w:val="auto"/>
        </w:rPr>
      </w:pPr>
    </w:p>
    <w:p w14:paraId="65EA4AD3" w14:textId="535F60D5" w:rsidR="00DF0CF3" w:rsidRDefault="00514752" w:rsidP="00DF0CF3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3" w:name="_Toc130557121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Establecer rango de IP</w:t>
      </w:r>
      <w:r w:rsidR="00DF0CF3"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3"/>
    </w:p>
    <w:p w14:paraId="1E95AFD0" w14:textId="77777777" w:rsidR="00514752" w:rsidRDefault="00514752" w:rsidP="00514752">
      <w:pPr>
        <w:rPr>
          <w:lang w:bidi="es-ES"/>
        </w:rPr>
      </w:pPr>
    </w:p>
    <w:p w14:paraId="71DA4435" w14:textId="2CEBAD77" w:rsidR="00514752" w:rsidRDefault="00514752" w:rsidP="00514752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Necesitaremos establecer un </w:t>
      </w:r>
      <w:r w:rsidRPr="00793F5B">
        <w:rPr>
          <w:rFonts w:cstheme="minorHAnsi"/>
          <w:color w:val="auto"/>
        </w:rPr>
        <w:t xml:space="preserve">rango </w:t>
      </w:r>
      <w:r w:rsidR="00DF0093" w:rsidRPr="00793F5B">
        <w:rPr>
          <w:rFonts w:cstheme="minorHAnsi"/>
          <w:color w:val="auto"/>
        </w:rPr>
        <w:t>de direcciones IP</w:t>
      </w:r>
      <w:r w:rsidR="00DF0093">
        <w:rPr>
          <w:rFonts w:cstheme="minorHAnsi"/>
          <w:b w:val="0"/>
          <w:bCs/>
          <w:color w:val="auto"/>
        </w:rPr>
        <w:t>, para que todas las direcciones comprendidas entre estas, sean asignadas a los equipos que se conecten al router.</w:t>
      </w:r>
    </w:p>
    <w:p w14:paraId="2F66EE38" w14:textId="5BFAA738" w:rsidR="00DF0093" w:rsidRDefault="00DF0093" w:rsidP="00514752">
      <w:pPr>
        <w:jc w:val="both"/>
        <w:rPr>
          <w:rFonts w:cstheme="minorHAnsi"/>
          <w:b w:val="0"/>
          <w:bCs/>
          <w:color w:val="auto"/>
        </w:rPr>
      </w:pPr>
    </w:p>
    <w:p w14:paraId="18ACC488" w14:textId="5F2ED8A1" w:rsidR="00061A05" w:rsidRDefault="00061A05" w:rsidP="00514752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Para establecer este rango, tendremos que acceder a la terminal del router</w:t>
      </w:r>
      <w:r w:rsidR="0045059F">
        <w:rPr>
          <w:rFonts w:cstheme="minorHAnsi"/>
          <w:b w:val="0"/>
          <w:bCs/>
          <w:color w:val="auto"/>
        </w:rPr>
        <w:t xml:space="preserve"> con el </w:t>
      </w:r>
      <w:r w:rsidR="0045059F" w:rsidRPr="00A34362">
        <w:rPr>
          <w:rFonts w:cstheme="minorHAnsi"/>
          <w:color w:val="auto"/>
        </w:rPr>
        <w:t>modo privilegiado</w:t>
      </w:r>
      <w:r w:rsidR="0045059F">
        <w:rPr>
          <w:rFonts w:cstheme="minorHAnsi"/>
          <w:b w:val="0"/>
          <w:bCs/>
          <w:color w:val="auto"/>
        </w:rPr>
        <w:t xml:space="preserve"> y en el </w:t>
      </w:r>
      <w:r w:rsidR="0045059F" w:rsidRPr="00A34362">
        <w:rPr>
          <w:rFonts w:cstheme="minorHAnsi"/>
          <w:color w:val="auto"/>
        </w:rPr>
        <w:t>modo de configuración global</w:t>
      </w:r>
      <w:r w:rsidR="00040F4C">
        <w:rPr>
          <w:rFonts w:cstheme="minorHAnsi"/>
          <w:b w:val="0"/>
          <w:bCs/>
          <w:color w:val="auto"/>
        </w:rPr>
        <w:t xml:space="preserve">. Ahí pondremos el comando para establecer el </w:t>
      </w:r>
      <w:r w:rsidR="00040F4C" w:rsidRPr="00A34362">
        <w:rPr>
          <w:rFonts w:cstheme="minorHAnsi"/>
          <w:color w:val="auto"/>
        </w:rPr>
        <w:t>rango de IP</w:t>
      </w:r>
      <w:r w:rsidR="00040F4C">
        <w:rPr>
          <w:rFonts w:cstheme="minorHAnsi"/>
          <w:b w:val="0"/>
          <w:bCs/>
          <w:color w:val="auto"/>
        </w:rPr>
        <w:t xml:space="preserve">: </w:t>
      </w:r>
      <w:r w:rsidR="0060760B" w:rsidRPr="00793F5B">
        <w:rPr>
          <w:rFonts w:cstheme="minorHAnsi"/>
          <w:i/>
          <w:iCs/>
          <w:color w:val="auto"/>
        </w:rPr>
        <w:t>&lt;&lt;</w:t>
      </w:r>
      <w:proofErr w:type="spellStart"/>
      <w:r w:rsidR="0060760B" w:rsidRPr="00793F5B">
        <w:rPr>
          <w:rFonts w:cstheme="minorHAnsi"/>
          <w:i/>
          <w:iCs/>
          <w:color w:val="auto"/>
        </w:rPr>
        <w:t>ip</w:t>
      </w:r>
      <w:proofErr w:type="spellEnd"/>
      <w:r w:rsidR="0060760B" w:rsidRPr="00793F5B">
        <w:rPr>
          <w:rFonts w:cstheme="minorHAnsi"/>
          <w:i/>
          <w:iCs/>
          <w:color w:val="auto"/>
        </w:rPr>
        <w:t xml:space="preserve"> </w:t>
      </w:r>
      <w:proofErr w:type="spellStart"/>
      <w:r w:rsidR="0060760B" w:rsidRPr="00793F5B">
        <w:rPr>
          <w:rFonts w:cstheme="minorHAnsi"/>
          <w:i/>
          <w:iCs/>
          <w:color w:val="auto"/>
        </w:rPr>
        <w:t>dhcp</w:t>
      </w:r>
      <w:proofErr w:type="spellEnd"/>
      <w:r w:rsidR="0060760B" w:rsidRPr="00793F5B">
        <w:rPr>
          <w:rFonts w:cstheme="minorHAnsi"/>
          <w:i/>
          <w:iCs/>
          <w:color w:val="auto"/>
        </w:rPr>
        <w:t xml:space="preserve"> </w:t>
      </w:r>
      <w:proofErr w:type="spellStart"/>
      <w:r w:rsidR="0060760B" w:rsidRPr="00793F5B">
        <w:rPr>
          <w:rFonts w:cstheme="minorHAnsi"/>
          <w:i/>
          <w:iCs/>
          <w:color w:val="auto"/>
        </w:rPr>
        <w:t>excluded-addres</w:t>
      </w:r>
      <w:proofErr w:type="spellEnd"/>
      <w:r w:rsidR="0060760B" w:rsidRPr="00793F5B">
        <w:rPr>
          <w:rFonts w:cstheme="minorHAnsi"/>
          <w:i/>
          <w:iCs/>
          <w:color w:val="auto"/>
        </w:rPr>
        <w:t xml:space="preserve"> 192.X.Y.1 </w:t>
      </w:r>
      <w:proofErr w:type="gramStart"/>
      <w:r w:rsidR="0060760B" w:rsidRPr="00793F5B">
        <w:rPr>
          <w:rFonts w:cstheme="minorHAnsi"/>
          <w:i/>
          <w:iCs/>
          <w:color w:val="auto"/>
        </w:rPr>
        <w:t>192.X.Y.</w:t>
      </w:r>
      <w:proofErr w:type="gramEnd"/>
      <w:r w:rsidR="0060760B" w:rsidRPr="00793F5B">
        <w:rPr>
          <w:rFonts w:cstheme="minorHAnsi"/>
          <w:i/>
          <w:iCs/>
          <w:color w:val="auto"/>
        </w:rPr>
        <w:t>10&gt;&gt;</w:t>
      </w:r>
    </w:p>
    <w:p w14:paraId="3F2DE674" w14:textId="77777777" w:rsidR="0060760B" w:rsidRDefault="0060760B" w:rsidP="00514752">
      <w:pPr>
        <w:jc w:val="both"/>
        <w:rPr>
          <w:noProof/>
        </w:rPr>
      </w:pPr>
    </w:p>
    <w:p w14:paraId="148E357C" w14:textId="751621CC" w:rsidR="00E33503" w:rsidRDefault="00E33503" w:rsidP="00514752">
      <w:pPr>
        <w:jc w:val="both"/>
        <w:rPr>
          <w:rFonts w:cstheme="minorHAnsi"/>
          <w:b w:val="0"/>
          <w:bCs/>
          <w:color w:val="auto"/>
        </w:rPr>
      </w:pPr>
      <w:r w:rsidRPr="00E33503">
        <w:rPr>
          <w:rFonts w:cstheme="minorHAnsi"/>
          <w:b w:val="0"/>
          <w:bCs/>
          <w:noProof/>
          <w:color w:val="auto"/>
        </w:rPr>
        <w:drawing>
          <wp:inline distT="0" distB="0" distL="0" distR="0" wp14:anchorId="1D7C48A8" wp14:editId="7A5612EA">
            <wp:extent cx="5962139" cy="369754"/>
            <wp:effectExtent l="152400" t="152400" r="362585" b="35433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4544" cy="383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1C092" w14:textId="27C58292" w:rsidR="00ED4F58" w:rsidRDefault="00ED4F58" w:rsidP="00ED4F58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Le pondremos un nombre a este rango que hemos establecido con el comando</w:t>
      </w:r>
      <w:r w:rsidR="00793F5B">
        <w:rPr>
          <w:rFonts w:cstheme="minorHAnsi"/>
          <w:b w:val="0"/>
          <w:bCs/>
          <w:color w:val="auto"/>
        </w:rPr>
        <w:t>:</w:t>
      </w:r>
      <w:r>
        <w:rPr>
          <w:rFonts w:cstheme="minorHAnsi"/>
          <w:b w:val="0"/>
          <w:bCs/>
          <w:color w:val="auto"/>
        </w:rPr>
        <w:t xml:space="preserve"> </w:t>
      </w:r>
      <w:r w:rsidR="00DE6DA7">
        <w:rPr>
          <w:rFonts w:cstheme="minorHAnsi"/>
          <w:b w:val="0"/>
          <w:bCs/>
          <w:color w:val="auto"/>
        </w:rPr>
        <w:t xml:space="preserve">              </w:t>
      </w:r>
      <w:r w:rsidRPr="00793F5B">
        <w:rPr>
          <w:rFonts w:cstheme="minorHAnsi"/>
          <w:i/>
          <w:iCs/>
          <w:color w:val="auto"/>
        </w:rPr>
        <w:t>&lt;&lt;</w:t>
      </w:r>
      <w:r w:rsidR="00DE6DA7" w:rsidRPr="00793F5B">
        <w:rPr>
          <w:i/>
          <w:iCs/>
        </w:rPr>
        <w:t xml:space="preserve"> </w:t>
      </w:r>
      <w:proofErr w:type="spellStart"/>
      <w:r w:rsidR="00DE6DA7" w:rsidRPr="00793F5B">
        <w:rPr>
          <w:rFonts w:cstheme="minorHAnsi"/>
          <w:i/>
          <w:iCs/>
          <w:color w:val="auto"/>
        </w:rPr>
        <w:t>ip</w:t>
      </w:r>
      <w:proofErr w:type="spellEnd"/>
      <w:r w:rsidR="00DE6DA7" w:rsidRPr="00793F5B">
        <w:rPr>
          <w:rFonts w:cstheme="minorHAnsi"/>
          <w:i/>
          <w:iCs/>
          <w:color w:val="auto"/>
        </w:rPr>
        <w:t xml:space="preserve"> </w:t>
      </w:r>
      <w:proofErr w:type="spellStart"/>
      <w:r w:rsidR="00DE6DA7" w:rsidRPr="00793F5B">
        <w:rPr>
          <w:rFonts w:cstheme="minorHAnsi"/>
          <w:i/>
          <w:iCs/>
          <w:color w:val="auto"/>
        </w:rPr>
        <w:t>dhcp</w:t>
      </w:r>
      <w:proofErr w:type="spellEnd"/>
      <w:r w:rsidR="00DE6DA7" w:rsidRPr="00793F5B">
        <w:rPr>
          <w:rFonts w:cstheme="minorHAnsi"/>
          <w:i/>
          <w:iCs/>
          <w:color w:val="auto"/>
        </w:rPr>
        <w:t xml:space="preserve"> pool </w:t>
      </w:r>
      <w:proofErr w:type="spellStart"/>
      <w:r w:rsidR="00DE6DA7" w:rsidRPr="00793F5B">
        <w:rPr>
          <w:rFonts w:cstheme="minorHAnsi"/>
          <w:i/>
          <w:iCs/>
          <w:color w:val="auto"/>
        </w:rPr>
        <w:t>dhcp</w:t>
      </w:r>
      <w:proofErr w:type="spellEnd"/>
      <w:r w:rsidR="00DE6DA7" w:rsidRPr="00793F5B">
        <w:rPr>
          <w:rFonts w:cstheme="minorHAnsi"/>
          <w:i/>
          <w:iCs/>
          <w:color w:val="auto"/>
        </w:rPr>
        <w:t xml:space="preserve"> &lt;nombre&gt;</w:t>
      </w:r>
      <w:r w:rsidRPr="00793F5B">
        <w:rPr>
          <w:rFonts w:cstheme="minorHAnsi"/>
          <w:i/>
          <w:iCs/>
          <w:color w:val="auto"/>
        </w:rPr>
        <w:t>&gt;&gt;</w:t>
      </w:r>
    </w:p>
    <w:p w14:paraId="02C8EEF5" w14:textId="75439881" w:rsidR="00D57F40" w:rsidRDefault="00D57F40" w:rsidP="00733C27">
      <w:pPr>
        <w:jc w:val="both"/>
        <w:rPr>
          <w:rFonts w:cstheme="minorHAnsi"/>
          <w:b w:val="0"/>
          <w:bCs/>
          <w:color w:val="auto"/>
        </w:rPr>
      </w:pPr>
    </w:p>
    <w:p w14:paraId="6125129F" w14:textId="05FA642E" w:rsidR="00DF0CF3" w:rsidRDefault="000B1794" w:rsidP="00733C27">
      <w:pPr>
        <w:jc w:val="both"/>
        <w:rPr>
          <w:rFonts w:cstheme="minorHAnsi"/>
          <w:b w:val="0"/>
          <w:bCs/>
          <w:color w:val="auto"/>
        </w:rPr>
      </w:pPr>
      <w:r w:rsidRPr="000B1794">
        <w:rPr>
          <w:rFonts w:cstheme="minorHAnsi"/>
          <w:b w:val="0"/>
          <w:bCs/>
          <w:noProof/>
          <w:color w:val="auto"/>
        </w:rPr>
        <w:drawing>
          <wp:inline distT="0" distB="0" distL="0" distR="0" wp14:anchorId="71E1EA29" wp14:editId="46959486">
            <wp:extent cx="5945036" cy="505292"/>
            <wp:effectExtent l="152400" t="152400" r="360680" b="3714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68818" cy="515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06D73" w14:textId="6D536694" w:rsidR="00793F5B" w:rsidRDefault="008A4968" w:rsidP="008A4968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Por último, guardaremos la configuración con el conocido comando</w:t>
      </w:r>
      <w:r w:rsidR="00793F5B">
        <w:rPr>
          <w:rFonts w:cstheme="minorHAnsi"/>
          <w:b w:val="0"/>
          <w:bCs/>
          <w:color w:val="auto"/>
        </w:rPr>
        <w:t>:</w:t>
      </w:r>
    </w:p>
    <w:p w14:paraId="3D8A46FE" w14:textId="0F64BB49" w:rsidR="008A4968" w:rsidRPr="00793F5B" w:rsidRDefault="00793F5B" w:rsidP="008A4968">
      <w:pPr>
        <w:jc w:val="both"/>
        <w:rPr>
          <w:rFonts w:cstheme="minorHAnsi"/>
          <w:i/>
          <w:iCs/>
          <w:color w:val="auto"/>
        </w:rPr>
      </w:pPr>
      <w:r w:rsidRPr="001175FD">
        <w:rPr>
          <w:rFonts w:cstheme="minorHAnsi"/>
          <w:b w:val="0"/>
          <w:bCs/>
          <w:noProof/>
          <w:color w:val="auto"/>
        </w:rPr>
        <w:drawing>
          <wp:anchor distT="0" distB="0" distL="114300" distR="114300" simplePos="0" relativeHeight="251928064" behindDoc="0" locked="0" layoutInCell="1" allowOverlap="1" wp14:anchorId="167AA173" wp14:editId="6F724B31">
            <wp:simplePos x="0" y="0"/>
            <wp:positionH relativeFrom="page">
              <wp:posOffset>1344295</wp:posOffset>
            </wp:positionH>
            <wp:positionV relativeFrom="paragraph">
              <wp:posOffset>552450</wp:posOffset>
            </wp:positionV>
            <wp:extent cx="4565650" cy="1003935"/>
            <wp:effectExtent l="152400" t="152400" r="368300" b="367665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1003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968">
        <w:rPr>
          <w:rFonts w:cstheme="minorHAnsi"/>
          <w:b w:val="0"/>
          <w:bCs/>
          <w:color w:val="auto"/>
        </w:rPr>
        <w:t xml:space="preserve"> </w:t>
      </w:r>
      <w:r w:rsidR="008A4968" w:rsidRPr="00793F5B">
        <w:rPr>
          <w:rFonts w:cstheme="minorHAnsi"/>
          <w:i/>
          <w:iCs/>
          <w:color w:val="auto"/>
        </w:rPr>
        <w:t>&lt;&lt;</w:t>
      </w:r>
      <w:proofErr w:type="spellStart"/>
      <w:r w:rsidR="001175FD" w:rsidRPr="00793F5B">
        <w:rPr>
          <w:rFonts w:cstheme="minorHAnsi"/>
          <w:i/>
          <w:iCs/>
          <w:color w:val="auto"/>
        </w:rPr>
        <w:t>copy</w:t>
      </w:r>
      <w:proofErr w:type="spellEnd"/>
      <w:r w:rsidR="001175FD" w:rsidRPr="00793F5B">
        <w:rPr>
          <w:rFonts w:cstheme="minorHAnsi"/>
          <w:i/>
          <w:iCs/>
          <w:color w:val="auto"/>
        </w:rPr>
        <w:t xml:space="preserve"> running-</w:t>
      </w:r>
      <w:proofErr w:type="spellStart"/>
      <w:r w:rsidR="001175FD" w:rsidRPr="00793F5B">
        <w:rPr>
          <w:rFonts w:cstheme="minorHAnsi"/>
          <w:i/>
          <w:iCs/>
          <w:color w:val="auto"/>
        </w:rPr>
        <w:t>config</w:t>
      </w:r>
      <w:proofErr w:type="spellEnd"/>
      <w:r w:rsidR="001175FD" w:rsidRPr="00793F5B">
        <w:rPr>
          <w:rFonts w:cstheme="minorHAnsi"/>
          <w:i/>
          <w:iCs/>
          <w:color w:val="auto"/>
        </w:rPr>
        <w:t xml:space="preserve"> startup-</w:t>
      </w:r>
      <w:proofErr w:type="spellStart"/>
      <w:r w:rsidR="001175FD" w:rsidRPr="00793F5B">
        <w:rPr>
          <w:rFonts w:cstheme="minorHAnsi"/>
          <w:i/>
          <w:iCs/>
          <w:color w:val="auto"/>
        </w:rPr>
        <w:t>config</w:t>
      </w:r>
      <w:proofErr w:type="spellEnd"/>
      <w:r w:rsidR="008A4968" w:rsidRPr="00793F5B">
        <w:rPr>
          <w:rFonts w:cstheme="minorHAnsi"/>
          <w:i/>
          <w:iCs/>
          <w:color w:val="auto"/>
        </w:rPr>
        <w:t>&gt;&gt;</w:t>
      </w:r>
    </w:p>
    <w:p w14:paraId="7E77F033" w14:textId="37CB5ABC" w:rsidR="001175FD" w:rsidRDefault="001175FD" w:rsidP="008A4968">
      <w:pPr>
        <w:jc w:val="both"/>
        <w:rPr>
          <w:rFonts w:cstheme="minorHAnsi"/>
          <w:b w:val="0"/>
          <w:bCs/>
          <w:color w:val="auto"/>
        </w:rPr>
      </w:pPr>
    </w:p>
    <w:p w14:paraId="6A58FBE2" w14:textId="45592D96" w:rsidR="001175FD" w:rsidRDefault="001175FD" w:rsidP="008A4968">
      <w:pPr>
        <w:jc w:val="both"/>
        <w:rPr>
          <w:rFonts w:cstheme="minorHAnsi"/>
          <w:b w:val="0"/>
          <w:bCs/>
          <w:color w:val="auto"/>
        </w:rPr>
      </w:pPr>
    </w:p>
    <w:p w14:paraId="2F7742FD" w14:textId="77777777" w:rsidR="00CF39AB" w:rsidRDefault="00CF39AB" w:rsidP="008A4968">
      <w:pPr>
        <w:jc w:val="both"/>
        <w:rPr>
          <w:rFonts w:cstheme="minorHAnsi"/>
          <w:b w:val="0"/>
          <w:bCs/>
          <w:color w:val="auto"/>
        </w:rPr>
      </w:pPr>
    </w:p>
    <w:p w14:paraId="11D2987B" w14:textId="77777777" w:rsidR="00CF39AB" w:rsidRDefault="00CF39AB" w:rsidP="008A4968">
      <w:pPr>
        <w:jc w:val="both"/>
        <w:rPr>
          <w:rFonts w:cstheme="minorHAnsi"/>
          <w:b w:val="0"/>
          <w:bCs/>
          <w:color w:val="auto"/>
        </w:rPr>
      </w:pPr>
    </w:p>
    <w:p w14:paraId="74D1AAA2" w14:textId="77777777" w:rsidR="00CF39AB" w:rsidRDefault="00CF39AB" w:rsidP="008A4968">
      <w:pPr>
        <w:jc w:val="both"/>
        <w:rPr>
          <w:rFonts w:cstheme="minorHAnsi"/>
          <w:b w:val="0"/>
          <w:bCs/>
          <w:color w:val="auto"/>
        </w:rPr>
      </w:pPr>
    </w:p>
    <w:p w14:paraId="5795033B" w14:textId="77777777" w:rsidR="00CF39AB" w:rsidRDefault="00CF39AB" w:rsidP="008A4968">
      <w:pPr>
        <w:jc w:val="both"/>
        <w:rPr>
          <w:rFonts w:cstheme="minorHAnsi"/>
          <w:b w:val="0"/>
          <w:bCs/>
          <w:color w:val="auto"/>
        </w:rPr>
      </w:pPr>
    </w:p>
    <w:p w14:paraId="08E32663" w14:textId="5D804B8B" w:rsidR="00B929C8" w:rsidRDefault="00CF39AB" w:rsidP="00A6221E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4" w:name="_Toc130557122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Comprobación de funcionamiento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4"/>
    </w:p>
    <w:p w14:paraId="73584D66" w14:textId="77777777" w:rsidR="006D4178" w:rsidRPr="0081464F" w:rsidRDefault="006D4178" w:rsidP="006D4178">
      <w:pPr>
        <w:rPr>
          <w:sz w:val="12"/>
          <w:szCs w:val="8"/>
          <w:lang w:bidi="es-ES"/>
        </w:rPr>
      </w:pPr>
    </w:p>
    <w:p w14:paraId="3A7CEBEF" w14:textId="7D89B66F" w:rsidR="00CB0E3E" w:rsidRDefault="00A75BAF" w:rsidP="00A17640">
      <w:pPr>
        <w:rPr>
          <w:lang w:eastAsia="zh-CN"/>
        </w:rPr>
      </w:pPr>
      <w:r w:rsidRPr="00A75BAF">
        <w:rPr>
          <w:rFonts w:cstheme="minorHAnsi"/>
          <w:b w:val="0"/>
          <w:bCs/>
          <w:noProof/>
          <w:color w:val="auto"/>
        </w:rPr>
        <w:drawing>
          <wp:anchor distT="0" distB="0" distL="114300" distR="114300" simplePos="0" relativeHeight="251929088" behindDoc="0" locked="0" layoutInCell="1" allowOverlap="1" wp14:anchorId="2EBC89F8" wp14:editId="5691B75A">
            <wp:simplePos x="0" y="0"/>
            <wp:positionH relativeFrom="margin">
              <wp:posOffset>3990174</wp:posOffset>
            </wp:positionH>
            <wp:positionV relativeFrom="paragraph">
              <wp:posOffset>198120</wp:posOffset>
            </wp:positionV>
            <wp:extent cx="2269633" cy="1590261"/>
            <wp:effectExtent l="152400" t="152400" r="359410" b="353060"/>
            <wp:wrapSquare wrapText="bothSides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633" cy="159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4C64BB2" w14:textId="608C32E7" w:rsidR="00A6221E" w:rsidRDefault="00A6221E" w:rsidP="00A6221E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Simplemente, ahora debemos conectar un equipo a la interfaz del router correspondiente,</w:t>
      </w:r>
      <w:r w:rsidR="00E17E0B">
        <w:rPr>
          <w:rFonts w:cstheme="minorHAnsi"/>
          <w:b w:val="0"/>
          <w:bCs/>
          <w:color w:val="auto"/>
        </w:rPr>
        <w:t xml:space="preserve"> posteriormente, debemos de cerciorarnos de que tenemos la configuración de red de nuestro equipo en </w:t>
      </w:r>
      <w:r w:rsidR="00E17E0B" w:rsidRPr="00547683">
        <w:rPr>
          <w:rFonts w:cstheme="minorHAnsi"/>
          <w:color w:val="auto"/>
        </w:rPr>
        <w:t>DHCP</w:t>
      </w:r>
      <w:r w:rsidR="00E17E0B">
        <w:rPr>
          <w:rFonts w:cstheme="minorHAnsi"/>
          <w:b w:val="0"/>
          <w:bCs/>
          <w:color w:val="auto"/>
        </w:rPr>
        <w:t>, para recibir de forma automática la dirección IP y demás configuraciones realizadas</w:t>
      </w:r>
      <w:r w:rsidR="0020064D">
        <w:rPr>
          <w:rFonts w:cstheme="minorHAnsi"/>
          <w:b w:val="0"/>
          <w:bCs/>
          <w:color w:val="auto"/>
        </w:rPr>
        <w:t>.</w:t>
      </w:r>
    </w:p>
    <w:p w14:paraId="250FC0FE" w14:textId="788241D7" w:rsidR="0020064D" w:rsidRDefault="0020064D" w:rsidP="00A6221E">
      <w:pPr>
        <w:jc w:val="both"/>
        <w:rPr>
          <w:rFonts w:cstheme="minorHAnsi"/>
          <w:b w:val="0"/>
          <w:bCs/>
          <w:color w:val="auto"/>
        </w:rPr>
      </w:pPr>
    </w:p>
    <w:p w14:paraId="0486D66D" w14:textId="19B259C4" w:rsidR="0020064D" w:rsidRDefault="0020064D" w:rsidP="00A6221E">
      <w:pPr>
        <w:jc w:val="both"/>
        <w:rPr>
          <w:rFonts w:cstheme="minorHAnsi"/>
          <w:b w:val="0"/>
          <w:bCs/>
          <w:color w:val="auto"/>
        </w:rPr>
      </w:pPr>
    </w:p>
    <w:p w14:paraId="701554A9" w14:textId="174CD517" w:rsidR="00A75BAF" w:rsidRDefault="00726093" w:rsidP="00A75BAF">
      <w:pPr>
        <w:jc w:val="both"/>
        <w:rPr>
          <w:rFonts w:cstheme="minorHAnsi"/>
          <w:b w:val="0"/>
          <w:bCs/>
          <w:color w:val="auto"/>
        </w:rPr>
      </w:pPr>
      <w:r>
        <w:rPr>
          <w:noProof/>
        </w:rPr>
        <w:drawing>
          <wp:anchor distT="0" distB="0" distL="114300" distR="114300" simplePos="0" relativeHeight="251930112" behindDoc="0" locked="0" layoutInCell="1" allowOverlap="1" wp14:anchorId="287F63F3" wp14:editId="7997833B">
            <wp:simplePos x="0" y="0"/>
            <wp:positionH relativeFrom="page">
              <wp:align>center</wp:align>
            </wp:positionH>
            <wp:positionV relativeFrom="paragraph">
              <wp:posOffset>734612</wp:posOffset>
            </wp:positionV>
            <wp:extent cx="4676377" cy="3506332"/>
            <wp:effectExtent l="152400" t="152400" r="353060" b="361315"/>
            <wp:wrapTopAndBottom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77" cy="35063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B65E2">
        <w:rPr>
          <w:rFonts w:cstheme="minorHAnsi"/>
          <w:b w:val="0"/>
          <w:bCs/>
          <w:color w:val="auto"/>
        </w:rPr>
        <w:t xml:space="preserve">Ahora, accedemos a una terminal y con el comando </w:t>
      </w:r>
      <w:r w:rsidR="00CB65E2" w:rsidRPr="00547683">
        <w:rPr>
          <w:rFonts w:cstheme="minorHAnsi"/>
          <w:i/>
          <w:iCs/>
          <w:color w:val="auto"/>
        </w:rPr>
        <w:t>&lt;&lt;</w:t>
      </w:r>
      <w:proofErr w:type="spellStart"/>
      <w:r w:rsidR="00CB65E2" w:rsidRPr="00547683">
        <w:rPr>
          <w:rFonts w:cstheme="minorHAnsi"/>
          <w:i/>
          <w:iCs/>
          <w:color w:val="auto"/>
        </w:rPr>
        <w:t>ipconfig</w:t>
      </w:r>
      <w:proofErr w:type="spellEnd"/>
      <w:r w:rsidR="00CB65E2" w:rsidRPr="00547683">
        <w:rPr>
          <w:rFonts w:cstheme="minorHAnsi"/>
          <w:i/>
          <w:iCs/>
          <w:color w:val="auto"/>
        </w:rPr>
        <w:t xml:space="preserve"> /</w:t>
      </w:r>
      <w:proofErr w:type="spellStart"/>
      <w:r w:rsidR="00CB65E2" w:rsidRPr="00547683">
        <w:rPr>
          <w:rFonts w:cstheme="minorHAnsi"/>
          <w:i/>
          <w:iCs/>
          <w:color w:val="auto"/>
        </w:rPr>
        <w:t>all</w:t>
      </w:r>
      <w:proofErr w:type="spellEnd"/>
      <w:r w:rsidR="00CB65E2" w:rsidRPr="00547683">
        <w:rPr>
          <w:rFonts w:cstheme="minorHAnsi"/>
          <w:i/>
          <w:iCs/>
          <w:color w:val="auto"/>
        </w:rPr>
        <w:t>&gt;&gt;</w:t>
      </w:r>
      <w:r w:rsidR="00CB65E2">
        <w:rPr>
          <w:rFonts w:cstheme="minorHAnsi"/>
          <w:b w:val="0"/>
          <w:bCs/>
          <w:color w:val="auto"/>
        </w:rPr>
        <w:t>, veremos la configuración que se ha establecido automáticamente.</w:t>
      </w:r>
    </w:p>
    <w:p w14:paraId="70DA7BF3" w14:textId="7F2A5D5E" w:rsidR="00CB65E2" w:rsidRDefault="00CB65E2" w:rsidP="00A75BAF">
      <w:pPr>
        <w:jc w:val="both"/>
        <w:rPr>
          <w:rFonts w:cstheme="minorHAnsi"/>
          <w:b w:val="0"/>
          <w:bCs/>
          <w:color w:val="auto"/>
        </w:rPr>
      </w:pPr>
    </w:p>
    <w:p w14:paraId="15E3B649" w14:textId="6C97D720" w:rsidR="00726093" w:rsidRDefault="00726093" w:rsidP="00726093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Nos fijamos que en la dirección IP que obtiene el equipo es la primera disponible dentro del rango de direcciones que hemos configurado, a parte de la puerta de enlace y la dirección DNS.</w:t>
      </w:r>
    </w:p>
    <w:p w14:paraId="1B561163" w14:textId="77777777" w:rsidR="00726093" w:rsidRDefault="00726093" w:rsidP="00A75BAF">
      <w:pPr>
        <w:jc w:val="both"/>
        <w:rPr>
          <w:rFonts w:cstheme="minorHAnsi"/>
          <w:b w:val="0"/>
          <w:bCs/>
          <w:color w:val="auto"/>
        </w:rPr>
      </w:pPr>
    </w:p>
    <w:p w14:paraId="57205DFA" w14:textId="77777777" w:rsidR="00726093" w:rsidRDefault="00726093" w:rsidP="00A75BAF">
      <w:pPr>
        <w:jc w:val="both"/>
        <w:rPr>
          <w:rFonts w:cstheme="minorHAnsi"/>
          <w:b w:val="0"/>
          <w:bCs/>
          <w:color w:val="auto"/>
        </w:rPr>
      </w:pPr>
    </w:p>
    <w:p w14:paraId="114748F4" w14:textId="1557742D" w:rsidR="00726093" w:rsidRDefault="00726093" w:rsidP="00726093">
      <w:pPr>
        <w:pStyle w:val="Ttulo1"/>
        <w:jc w:val="both"/>
        <w:rPr>
          <w:rFonts w:ascii="Bahnschrift" w:hAnsi="Bahnschrift"/>
          <w:noProof/>
          <w:color w:val="9A0000"/>
          <w:sz w:val="44"/>
          <w:szCs w:val="44"/>
          <w:lang w:bidi="es-ES"/>
        </w:rPr>
      </w:pPr>
      <w:bookmarkStart w:id="35" w:name="_Toc130557123"/>
      <w:r w:rsidRPr="00726093">
        <w:rPr>
          <w:rFonts w:ascii="Bahnschrift" w:hAnsi="Bahnschrift"/>
          <w:noProof/>
          <w:color w:val="9A0000"/>
          <w:sz w:val="44"/>
          <w:szCs w:val="44"/>
          <w:lang w:bidi="es-ES"/>
        </w:rPr>
        <w:lastRenderedPageBreak/>
        <w:t>Actividad 6.4 Servicios DHCP y DNS (Simulación):</w:t>
      </w:r>
      <w:bookmarkEnd w:id="35"/>
    </w:p>
    <w:p w14:paraId="3A81973B" w14:textId="77777777" w:rsidR="00500010" w:rsidRDefault="00500010" w:rsidP="00500010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6" w:name="_Toc130557124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Introducción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6"/>
    </w:p>
    <w:p w14:paraId="1893847C" w14:textId="77777777" w:rsidR="00500010" w:rsidRDefault="00500010" w:rsidP="00500010">
      <w:pPr>
        <w:rPr>
          <w:lang w:bidi="es-ES"/>
        </w:rPr>
      </w:pPr>
    </w:p>
    <w:p w14:paraId="6E4E388D" w14:textId="7886F739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En esta práctica v</w:t>
      </w:r>
      <w:r w:rsidRPr="00733C27">
        <w:rPr>
          <w:rFonts w:cstheme="minorHAnsi"/>
          <w:b w:val="0"/>
          <w:bCs/>
          <w:color w:val="auto"/>
        </w:rPr>
        <w:t xml:space="preserve">amos a ver cómo configurar un servicio </w:t>
      </w:r>
      <w:r w:rsidRPr="009A21B6">
        <w:rPr>
          <w:rFonts w:cstheme="minorHAnsi"/>
          <w:color w:val="auto"/>
        </w:rPr>
        <w:t>DHCP</w:t>
      </w:r>
      <w:r>
        <w:rPr>
          <w:rFonts w:cstheme="minorHAnsi"/>
          <w:b w:val="0"/>
          <w:bCs/>
          <w:color w:val="auto"/>
        </w:rPr>
        <w:t xml:space="preserve">, </w:t>
      </w:r>
      <w:r w:rsidRPr="009A21B6">
        <w:rPr>
          <w:rFonts w:cstheme="minorHAnsi"/>
          <w:color w:val="auto"/>
        </w:rPr>
        <w:t>DNS</w:t>
      </w:r>
      <w:r>
        <w:rPr>
          <w:rFonts w:cstheme="minorHAnsi"/>
          <w:b w:val="0"/>
          <w:bCs/>
          <w:color w:val="auto"/>
        </w:rPr>
        <w:t xml:space="preserve"> y </w:t>
      </w:r>
      <w:r w:rsidRPr="009A21B6">
        <w:rPr>
          <w:rFonts w:cstheme="minorHAnsi"/>
          <w:color w:val="auto"/>
        </w:rPr>
        <w:t>HTTP</w:t>
      </w:r>
      <w:r>
        <w:rPr>
          <w:rFonts w:cstheme="minorHAnsi"/>
          <w:b w:val="0"/>
          <w:bCs/>
          <w:color w:val="auto"/>
        </w:rPr>
        <w:t xml:space="preserve">, pero esta vez, en una simulación con </w:t>
      </w:r>
      <w:r w:rsidRPr="009A21B6">
        <w:rPr>
          <w:rFonts w:cstheme="minorHAnsi"/>
          <w:color w:val="auto"/>
        </w:rPr>
        <w:t xml:space="preserve">Cisco </w:t>
      </w:r>
      <w:proofErr w:type="spellStart"/>
      <w:r w:rsidRPr="009A21B6">
        <w:rPr>
          <w:rFonts w:cstheme="minorHAnsi"/>
          <w:color w:val="auto"/>
        </w:rPr>
        <w:t>Packet</w:t>
      </w:r>
      <w:proofErr w:type="spellEnd"/>
      <w:r w:rsidRPr="009A21B6">
        <w:rPr>
          <w:rFonts w:cstheme="minorHAnsi"/>
          <w:color w:val="auto"/>
        </w:rPr>
        <w:t xml:space="preserve"> </w:t>
      </w:r>
      <w:proofErr w:type="spellStart"/>
      <w:r w:rsidRPr="009A21B6">
        <w:rPr>
          <w:rFonts w:cstheme="minorHAnsi"/>
          <w:color w:val="auto"/>
        </w:rPr>
        <w:t>Tracer</w:t>
      </w:r>
      <w:proofErr w:type="spellEnd"/>
      <w:r w:rsidR="00317270">
        <w:rPr>
          <w:rFonts w:cstheme="minorHAnsi"/>
          <w:b w:val="0"/>
          <w:bCs/>
          <w:color w:val="auto"/>
        </w:rPr>
        <w:t>.</w:t>
      </w:r>
    </w:p>
    <w:p w14:paraId="49DC5935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07156719" w14:textId="2375AA85" w:rsidR="00326DF4" w:rsidRDefault="00317270" w:rsidP="00500010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Necesitaremos una simulación </w:t>
      </w:r>
      <w:r w:rsidR="002C51EE">
        <w:rPr>
          <w:rFonts w:cstheme="minorHAnsi"/>
          <w:b w:val="0"/>
          <w:bCs/>
          <w:color w:val="auto"/>
        </w:rPr>
        <w:t xml:space="preserve">que contendrá dos redes unidas por un router, una con mi IP X e Y, </w:t>
      </w:r>
      <w:r w:rsidR="002C51EE" w:rsidRPr="009A21B6">
        <w:rPr>
          <w:rFonts w:cstheme="minorHAnsi"/>
          <w:color w:val="auto"/>
        </w:rPr>
        <w:t>192.26.134.0/24</w:t>
      </w:r>
      <w:r w:rsidR="002C51EE">
        <w:rPr>
          <w:rFonts w:cstheme="minorHAnsi"/>
          <w:b w:val="0"/>
          <w:bCs/>
          <w:color w:val="auto"/>
        </w:rPr>
        <w:t xml:space="preserve"> y otra que corresponderá </w:t>
      </w:r>
      <w:r w:rsidR="00594FA5">
        <w:rPr>
          <w:rFonts w:cstheme="minorHAnsi"/>
          <w:b w:val="0"/>
          <w:bCs/>
          <w:color w:val="auto"/>
        </w:rPr>
        <w:t xml:space="preserve">a X módulo de </w:t>
      </w:r>
      <w:r w:rsidR="009A21B6">
        <w:rPr>
          <w:rFonts w:cstheme="minorHAnsi"/>
          <w:b w:val="0"/>
          <w:bCs/>
          <w:color w:val="auto"/>
        </w:rPr>
        <w:t>ciento veinte</w:t>
      </w:r>
      <w:r w:rsidR="002C51EE">
        <w:rPr>
          <w:rFonts w:cstheme="minorHAnsi"/>
          <w:b w:val="0"/>
          <w:bCs/>
          <w:color w:val="auto"/>
        </w:rPr>
        <w:t xml:space="preserve"> </w:t>
      </w:r>
      <w:r w:rsidR="00594FA5">
        <w:rPr>
          <w:rFonts w:cstheme="minorHAnsi"/>
          <w:b w:val="0"/>
          <w:bCs/>
          <w:color w:val="auto"/>
        </w:rPr>
        <w:t xml:space="preserve">más cinco, que corresponde a 31, siendo </w:t>
      </w:r>
      <w:r w:rsidR="00594FA5" w:rsidRPr="009A21B6">
        <w:rPr>
          <w:rFonts w:cstheme="minorHAnsi"/>
          <w:color w:val="auto"/>
        </w:rPr>
        <w:t>31.0.0.0/8</w:t>
      </w:r>
      <w:r w:rsidR="00326DF4">
        <w:rPr>
          <w:rFonts w:cstheme="minorHAnsi"/>
          <w:b w:val="0"/>
          <w:bCs/>
          <w:color w:val="auto"/>
        </w:rPr>
        <w:t>.</w:t>
      </w:r>
    </w:p>
    <w:p w14:paraId="184AB854" w14:textId="35F2697A" w:rsidR="00326DF4" w:rsidRDefault="00326DF4" w:rsidP="00500010">
      <w:pPr>
        <w:jc w:val="both"/>
        <w:rPr>
          <w:rFonts w:cstheme="minorHAnsi"/>
          <w:b w:val="0"/>
          <w:bCs/>
          <w:color w:val="auto"/>
        </w:rPr>
      </w:pPr>
    </w:p>
    <w:p w14:paraId="255713F5" w14:textId="602D4CDB" w:rsidR="00500010" w:rsidRDefault="00326DF4" w:rsidP="00500010">
      <w:pPr>
        <w:jc w:val="both"/>
        <w:rPr>
          <w:rFonts w:cstheme="minorHAnsi"/>
          <w:b w:val="0"/>
          <w:bCs/>
          <w:color w:val="auto"/>
        </w:rPr>
      </w:pPr>
      <w:r w:rsidRPr="00606B16">
        <w:rPr>
          <w:noProof/>
          <w:lang w:eastAsia="zh-CN"/>
        </w:rPr>
        <w:drawing>
          <wp:anchor distT="0" distB="0" distL="114300" distR="114300" simplePos="0" relativeHeight="251937280" behindDoc="0" locked="0" layoutInCell="1" allowOverlap="1" wp14:anchorId="53652BE0" wp14:editId="6ED13EF5">
            <wp:simplePos x="0" y="0"/>
            <wp:positionH relativeFrom="page">
              <wp:align>center</wp:align>
            </wp:positionH>
            <wp:positionV relativeFrom="paragraph">
              <wp:posOffset>770729</wp:posOffset>
            </wp:positionV>
            <wp:extent cx="4733290" cy="3457575"/>
            <wp:effectExtent l="152400" t="152400" r="353060" b="371475"/>
            <wp:wrapTopAndBottom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3457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 w:val="0"/>
          <w:bCs/>
          <w:color w:val="auto"/>
        </w:rPr>
        <w:t xml:space="preserve">La primera red contendrá dos equipos que recibirán su dirección de forma dinámica, es decir, por </w:t>
      </w:r>
      <w:r w:rsidRPr="009A21B6">
        <w:rPr>
          <w:rFonts w:cstheme="minorHAnsi"/>
          <w:color w:val="auto"/>
        </w:rPr>
        <w:t>DHCP</w:t>
      </w:r>
      <w:r>
        <w:rPr>
          <w:rFonts w:cstheme="minorHAnsi"/>
          <w:b w:val="0"/>
          <w:bCs/>
          <w:color w:val="auto"/>
        </w:rPr>
        <w:t xml:space="preserve"> y la otra red, contendrá dos servidores, un </w:t>
      </w:r>
      <w:r w:rsidRPr="009A21B6">
        <w:rPr>
          <w:rFonts w:cstheme="minorHAnsi"/>
          <w:color w:val="auto"/>
        </w:rPr>
        <w:t>DNS</w:t>
      </w:r>
      <w:r>
        <w:rPr>
          <w:rFonts w:cstheme="minorHAnsi"/>
          <w:b w:val="0"/>
          <w:bCs/>
          <w:color w:val="auto"/>
        </w:rPr>
        <w:t xml:space="preserve"> y otro </w:t>
      </w:r>
      <w:r w:rsidRPr="009A21B6">
        <w:rPr>
          <w:rFonts w:cstheme="minorHAnsi"/>
          <w:color w:val="auto"/>
        </w:rPr>
        <w:t>HTTP</w:t>
      </w:r>
      <w:r w:rsidR="00317270">
        <w:rPr>
          <w:rFonts w:cstheme="minorHAnsi"/>
          <w:b w:val="0"/>
          <w:bCs/>
          <w:color w:val="auto"/>
        </w:rPr>
        <w:t>:</w:t>
      </w:r>
    </w:p>
    <w:p w14:paraId="6D4E0615" w14:textId="6EAC39AB" w:rsidR="00317270" w:rsidRDefault="00317270" w:rsidP="00500010">
      <w:pPr>
        <w:jc w:val="both"/>
        <w:rPr>
          <w:rFonts w:cstheme="minorHAnsi"/>
          <w:b w:val="0"/>
          <w:bCs/>
          <w:color w:val="auto"/>
        </w:rPr>
      </w:pPr>
    </w:p>
    <w:p w14:paraId="46D24DD0" w14:textId="6FE2D733" w:rsidR="00317270" w:rsidRDefault="00317270" w:rsidP="00500010">
      <w:pPr>
        <w:jc w:val="both"/>
        <w:rPr>
          <w:rFonts w:cstheme="minorHAnsi"/>
          <w:b w:val="0"/>
          <w:bCs/>
          <w:color w:val="auto"/>
        </w:rPr>
      </w:pPr>
    </w:p>
    <w:p w14:paraId="185BBA3F" w14:textId="77777777" w:rsidR="00326DF4" w:rsidRDefault="00326DF4" w:rsidP="00500010">
      <w:pPr>
        <w:jc w:val="both"/>
        <w:rPr>
          <w:rFonts w:cstheme="minorHAnsi"/>
          <w:b w:val="0"/>
          <w:bCs/>
          <w:color w:val="auto"/>
        </w:rPr>
      </w:pPr>
    </w:p>
    <w:p w14:paraId="3FDB7876" w14:textId="77777777" w:rsidR="00326DF4" w:rsidRDefault="00326DF4" w:rsidP="00500010">
      <w:pPr>
        <w:jc w:val="both"/>
        <w:rPr>
          <w:rFonts w:cstheme="minorHAnsi"/>
          <w:b w:val="0"/>
          <w:bCs/>
          <w:color w:val="auto"/>
        </w:rPr>
      </w:pPr>
    </w:p>
    <w:p w14:paraId="31F39EEF" w14:textId="77777777" w:rsidR="00326DF4" w:rsidRDefault="00326DF4" w:rsidP="00500010">
      <w:pPr>
        <w:jc w:val="both"/>
        <w:rPr>
          <w:rFonts w:cstheme="minorHAnsi"/>
          <w:b w:val="0"/>
          <w:bCs/>
          <w:color w:val="auto"/>
        </w:rPr>
      </w:pPr>
    </w:p>
    <w:p w14:paraId="51B5EEBA" w14:textId="77777777" w:rsidR="00C10335" w:rsidRDefault="00C10335" w:rsidP="00500010">
      <w:pPr>
        <w:jc w:val="both"/>
        <w:rPr>
          <w:rFonts w:cstheme="minorHAnsi"/>
          <w:b w:val="0"/>
          <w:bCs/>
          <w:color w:val="auto"/>
        </w:rPr>
      </w:pPr>
    </w:p>
    <w:p w14:paraId="7B96535C" w14:textId="619E5F1E" w:rsidR="00C10335" w:rsidRDefault="00C10335" w:rsidP="00C10335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7" w:name="_Toc130557125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Definir la interfaz de red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7"/>
    </w:p>
    <w:p w14:paraId="5AC77FFC" w14:textId="1CA543A5" w:rsidR="00597E79" w:rsidRDefault="00597E79" w:rsidP="00597E7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>
        <w:rPr>
          <w:noProof/>
          <w:color w:val="auto"/>
          <w:lang w:bidi="es-ES"/>
        </w:rPr>
        <w:t xml:space="preserve">Para eso, hay que estar en el modo privilegiado con el comando </w:t>
      </w:r>
      <w:r w:rsidRPr="00B815B8">
        <w:rPr>
          <w:b/>
          <w:bCs/>
          <w:i/>
          <w:iCs/>
          <w:noProof/>
          <w:color w:val="auto"/>
          <w:lang w:bidi="es-ES"/>
        </w:rPr>
        <w:t>&lt;&lt; enable &gt;&gt;,</w:t>
      </w:r>
      <w:r>
        <w:rPr>
          <w:noProof/>
          <w:color w:val="auto"/>
          <w:lang w:bidi="es-ES"/>
        </w:rPr>
        <w:t xml:space="preserve"> ponerlo en modo de configuración global con </w:t>
      </w:r>
      <w:r w:rsidRPr="00B815B8">
        <w:rPr>
          <w:b/>
          <w:bCs/>
          <w:i/>
          <w:iCs/>
          <w:noProof/>
          <w:color w:val="auto"/>
          <w:lang w:bidi="es-ES"/>
        </w:rPr>
        <w:t>&lt;&lt; configure terminal &gt;&gt;</w:t>
      </w:r>
      <w:r>
        <w:rPr>
          <w:noProof/>
          <w:color w:val="auto"/>
          <w:lang w:bidi="es-ES"/>
        </w:rPr>
        <w:t xml:space="preserve">, y ya ponemos el comando de configuración de la interfaz </w:t>
      </w:r>
      <w:r w:rsidRPr="00664B23">
        <w:rPr>
          <w:b/>
          <w:bCs/>
          <w:i/>
          <w:iCs/>
          <w:noProof/>
          <w:color w:val="auto"/>
          <w:lang w:bidi="es-ES"/>
        </w:rPr>
        <w:t>&lt;&lt; interface &lt;id&gt; &gt;&gt;</w:t>
      </w:r>
      <w:r>
        <w:rPr>
          <w:b/>
          <w:bCs/>
          <w:i/>
          <w:iCs/>
          <w:noProof/>
          <w:color w:val="auto"/>
          <w:lang w:bidi="es-ES"/>
        </w:rPr>
        <w:t>.</w:t>
      </w:r>
    </w:p>
    <w:p w14:paraId="3285BE97" w14:textId="77777777" w:rsidR="00597E79" w:rsidRDefault="00597E79" w:rsidP="00597E79">
      <w:pPr>
        <w:rPr>
          <w:lang w:bidi="es-ES"/>
        </w:rPr>
      </w:pPr>
    </w:p>
    <w:p w14:paraId="4FED6ABD" w14:textId="7A1B3644" w:rsidR="00597E79" w:rsidRDefault="00597E79" w:rsidP="00597E79">
      <w:pPr>
        <w:pStyle w:val="Contenido"/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Una vez ya hayamos entrado al apartado de configuración de la interfaz, vamos a establecerle una dirección IP, le diremos que no se apague la interfaz,</w:t>
      </w:r>
      <w:r w:rsidR="00D60190">
        <w:rPr>
          <w:noProof/>
          <w:color w:val="auto"/>
          <w:lang w:bidi="es-ES"/>
        </w:rPr>
        <w:t xml:space="preserve"> la primera que vamos a configurar es la red </w:t>
      </w:r>
      <w:r w:rsidR="00D60190" w:rsidRPr="009A21B6">
        <w:rPr>
          <w:b/>
          <w:bCs/>
          <w:noProof/>
          <w:color w:val="auto"/>
          <w:lang w:bidi="es-ES"/>
        </w:rPr>
        <w:t>192.X.Y.0/24</w:t>
      </w:r>
      <w:r w:rsidR="00D60190">
        <w:rPr>
          <w:noProof/>
          <w:color w:val="auto"/>
          <w:lang w:bidi="es-ES"/>
        </w:rPr>
        <w:t xml:space="preserve"> y la segunda red será la </w:t>
      </w:r>
      <w:r w:rsidR="00D60190" w:rsidRPr="009A21B6">
        <w:rPr>
          <w:b/>
          <w:bCs/>
          <w:noProof/>
          <w:color w:val="auto"/>
          <w:lang w:bidi="es-ES"/>
        </w:rPr>
        <w:t>Z.0.0.0/8</w:t>
      </w:r>
      <w:r>
        <w:rPr>
          <w:noProof/>
          <w:color w:val="auto"/>
          <w:lang w:bidi="es-ES"/>
        </w:rPr>
        <w:t xml:space="preserve"> todo paso a paso con los siguientes comandos respectivamente:</w:t>
      </w:r>
    </w:p>
    <w:p w14:paraId="6224C43A" w14:textId="77777777" w:rsidR="00597E79" w:rsidRPr="00881750" w:rsidRDefault="00597E79" w:rsidP="00597E79">
      <w:pPr>
        <w:pStyle w:val="Contenido"/>
        <w:jc w:val="both"/>
        <w:rPr>
          <w:noProof/>
          <w:color w:val="auto"/>
          <w:sz w:val="22"/>
          <w:szCs w:val="18"/>
          <w:lang w:bidi="es-ES"/>
        </w:rPr>
      </w:pPr>
    </w:p>
    <w:p w14:paraId="10E58A0F" w14:textId="39FBDBCA" w:rsidR="00C10335" w:rsidRDefault="00597E79" w:rsidP="00597E7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5A1E2C">
        <w:rPr>
          <w:b/>
          <w:bCs/>
          <w:i/>
          <w:iCs/>
          <w:noProof/>
          <w:color w:val="auto"/>
          <w:lang w:bidi="es-ES"/>
        </w:rPr>
        <w:t>&lt;&lt; ip address &lt;ip&gt; &lt;máscara&gt; &gt;&gt;</w:t>
      </w:r>
      <w:r>
        <w:rPr>
          <w:b/>
          <w:bCs/>
          <w:i/>
          <w:iCs/>
          <w:noProof/>
          <w:color w:val="auto"/>
          <w:lang w:bidi="es-ES"/>
        </w:rPr>
        <w:t xml:space="preserve"> </w:t>
      </w:r>
      <w:r w:rsidRPr="009A24A8">
        <w:rPr>
          <w:b/>
          <w:bCs/>
          <w:i/>
          <w:iCs/>
          <w:noProof/>
          <w:color w:val="auto"/>
          <w:lang w:bidi="es-ES"/>
        </w:rPr>
        <w:t>&lt;&lt; no shutdown &gt;&gt;</w:t>
      </w:r>
    </w:p>
    <w:p w14:paraId="045ED564" w14:textId="2FC94E6F" w:rsidR="006141D6" w:rsidRPr="00597E79" w:rsidRDefault="006141D6" w:rsidP="00597E79">
      <w:pPr>
        <w:pStyle w:val="Contenido"/>
        <w:jc w:val="both"/>
        <w:rPr>
          <w:b/>
          <w:bCs/>
          <w:i/>
          <w:iCs/>
          <w:noProof/>
          <w:color w:val="auto"/>
          <w:lang w:bidi="es-ES"/>
        </w:rPr>
      </w:pPr>
      <w:r w:rsidRPr="006141D6">
        <w:rPr>
          <w:rFonts w:cstheme="minorHAnsi"/>
          <w:bCs/>
          <w:noProof/>
          <w:color w:val="auto"/>
        </w:rPr>
        <w:drawing>
          <wp:anchor distT="0" distB="0" distL="114300" distR="114300" simplePos="0" relativeHeight="251943424" behindDoc="0" locked="0" layoutInCell="1" allowOverlap="1" wp14:anchorId="58D2B337" wp14:editId="7F1E4FE1">
            <wp:simplePos x="0" y="0"/>
            <wp:positionH relativeFrom="margin">
              <wp:posOffset>1110082</wp:posOffset>
            </wp:positionH>
            <wp:positionV relativeFrom="paragraph">
              <wp:posOffset>156413</wp:posOffset>
            </wp:positionV>
            <wp:extent cx="4213047" cy="438237"/>
            <wp:effectExtent l="152400" t="152400" r="359410" b="361950"/>
            <wp:wrapNone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65" cy="441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55F58" w14:textId="5351458D" w:rsidR="00500010" w:rsidRDefault="006141D6" w:rsidP="00500010">
      <w:pPr>
        <w:jc w:val="both"/>
        <w:rPr>
          <w:rFonts w:cstheme="minorHAnsi"/>
          <w:b w:val="0"/>
          <w:bCs/>
          <w:color w:val="auto"/>
        </w:rPr>
      </w:pPr>
      <w:r w:rsidRPr="00566DFE">
        <w:rPr>
          <w:noProof/>
          <w:lang w:eastAsia="zh-CN"/>
        </w:rPr>
        <w:drawing>
          <wp:anchor distT="0" distB="0" distL="114300" distR="114300" simplePos="0" relativeHeight="251939328" behindDoc="0" locked="0" layoutInCell="1" allowOverlap="1" wp14:anchorId="66363FCD" wp14:editId="49DA6DE5">
            <wp:simplePos x="0" y="0"/>
            <wp:positionH relativeFrom="page">
              <wp:posOffset>1692504</wp:posOffset>
            </wp:positionH>
            <wp:positionV relativeFrom="paragraph">
              <wp:posOffset>644906</wp:posOffset>
            </wp:positionV>
            <wp:extent cx="4235450" cy="509270"/>
            <wp:effectExtent l="152400" t="152400" r="355600" b="367030"/>
            <wp:wrapTopAndBottom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" r="1"/>
                    <a:stretch/>
                  </pic:blipFill>
                  <pic:spPr bwMode="auto">
                    <a:xfrm>
                      <a:off x="0" y="0"/>
                      <a:ext cx="4235450" cy="509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8BD35" w14:textId="77777777" w:rsidR="006141D6" w:rsidRDefault="006141D6" w:rsidP="006141D6">
      <w:pPr>
        <w:rPr>
          <w:noProof/>
          <w:lang w:bidi="es-ES"/>
        </w:rPr>
      </w:pPr>
    </w:p>
    <w:p w14:paraId="783A0040" w14:textId="77777777" w:rsidR="006141D6" w:rsidRDefault="006141D6" w:rsidP="006141D6">
      <w:pPr>
        <w:rPr>
          <w:noProof/>
          <w:lang w:bidi="es-ES"/>
        </w:rPr>
      </w:pPr>
    </w:p>
    <w:p w14:paraId="05EABC02" w14:textId="77777777" w:rsidR="006141D6" w:rsidRDefault="006141D6" w:rsidP="006141D6">
      <w:pPr>
        <w:rPr>
          <w:noProof/>
          <w:lang w:bidi="es-ES"/>
        </w:rPr>
      </w:pPr>
    </w:p>
    <w:p w14:paraId="15B2F85D" w14:textId="77777777" w:rsidR="006141D6" w:rsidRDefault="006141D6" w:rsidP="006141D6">
      <w:pPr>
        <w:rPr>
          <w:noProof/>
          <w:lang w:bidi="es-ES"/>
        </w:rPr>
      </w:pPr>
    </w:p>
    <w:p w14:paraId="1BF45B1B" w14:textId="77777777" w:rsidR="006141D6" w:rsidRDefault="006141D6" w:rsidP="006141D6">
      <w:pPr>
        <w:rPr>
          <w:noProof/>
          <w:lang w:bidi="es-ES"/>
        </w:rPr>
      </w:pPr>
    </w:p>
    <w:p w14:paraId="3006C4DA" w14:textId="77777777" w:rsidR="006141D6" w:rsidRDefault="006141D6" w:rsidP="006141D6">
      <w:pPr>
        <w:rPr>
          <w:noProof/>
          <w:lang w:bidi="es-ES"/>
        </w:rPr>
      </w:pPr>
    </w:p>
    <w:p w14:paraId="2890AB87" w14:textId="77777777" w:rsidR="006141D6" w:rsidRDefault="006141D6" w:rsidP="006141D6">
      <w:pPr>
        <w:rPr>
          <w:noProof/>
          <w:lang w:bidi="es-ES"/>
        </w:rPr>
      </w:pPr>
    </w:p>
    <w:p w14:paraId="17574C72" w14:textId="77777777" w:rsidR="006141D6" w:rsidRDefault="006141D6" w:rsidP="006141D6">
      <w:pPr>
        <w:rPr>
          <w:noProof/>
          <w:lang w:bidi="es-ES"/>
        </w:rPr>
      </w:pPr>
    </w:p>
    <w:p w14:paraId="5E9BCADD" w14:textId="77777777" w:rsidR="006141D6" w:rsidRDefault="006141D6" w:rsidP="006141D6">
      <w:pPr>
        <w:rPr>
          <w:noProof/>
          <w:lang w:bidi="es-ES"/>
        </w:rPr>
      </w:pPr>
    </w:p>
    <w:p w14:paraId="54387F0F" w14:textId="77777777" w:rsidR="006141D6" w:rsidRDefault="006141D6" w:rsidP="006141D6">
      <w:pPr>
        <w:rPr>
          <w:noProof/>
          <w:lang w:bidi="es-ES"/>
        </w:rPr>
      </w:pPr>
    </w:p>
    <w:p w14:paraId="43F2D9DB" w14:textId="77777777" w:rsidR="006141D6" w:rsidRDefault="006141D6" w:rsidP="006141D6">
      <w:pPr>
        <w:rPr>
          <w:noProof/>
          <w:lang w:bidi="es-ES"/>
        </w:rPr>
      </w:pPr>
    </w:p>
    <w:p w14:paraId="4F3860BB" w14:textId="77777777" w:rsidR="006141D6" w:rsidRDefault="006141D6" w:rsidP="006141D6">
      <w:pPr>
        <w:rPr>
          <w:noProof/>
          <w:lang w:bidi="es-ES"/>
        </w:rPr>
      </w:pPr>
    </w:p>
    <w:p w14:paraId="7E886658" w14:textId="77777777" w:rsidR="006141D6" w:rsidRDefault="006141D6" w:rsidP="006141D6">
      <w:pPr>
        <w:rPr>
          <w:noProof/>
          <w:lang w:bidi="es-ES"/>
        </w:rPr>
      </w:pPr>
    </w:p>
    <w:p w14:paraId="7E2843A0" w14:textId="77777777" w:rsidR="006141D6" w:rsidRDefault="006141D6" w:rsidP="006141D6">
      <w:pPr>
        <w:rPr>
          <w:noProof/>
          <w:lang w:bidi="es-ES"/>
        </w:rPr>
      </w:pPr>
    </w:p>
    <w:p w14:paraId="38B4F578" w14:textId="77777777" w:rsidR="006141D6" w:rsidRDefault="006141D6" w:rsidP="006141D6">
      <w:pPr>
        <w:rPr>
          <w:noProof/>
          <w:lang w:bidi="es-ES"/>
        </w:rPr>
      </w:pPr>
    </w:p>
    <w:p w14:paraId="6FC7F5D1" w14:textId="77777777" w:rsidR="006141D6" w:rsidRDefault="006141D6" w:rsidP="006141D6">
      <w:pPr>
        <w:rPr>
          <w:noProof/>
          <w:lang w:bidi="es-ES"/>
        </w:rPr>
      </w:pPr>
    </w:p>
    <w:p w14:paraId="3BBF5B9A" w14:textId="77777777" w:rsidR="006141D6" w:rsidRDefault="006141D6" w:rsidP="006141D6">
      <w:pPr>
        <w:rPr>
          <w:noProof/>
          <w:lang w:bidi="es-ES"/>
        </w:rPr>
      </w:pPr>
    </w:p>
    <w:p w14:paraId="1B47756F" w14:textId="068D95CE" w:rsidR="00500010" w:rsidRDefault="00500010" w:rsidP="00500010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8" w:name="_Toc130557126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Definir la red DHCP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8"/>
    </w:p>
    <w:p w14:paraId="1F70DB39" w14:textId="77777777" w:rsidR="00500010" w:rsidRPr="0081464F" w:rsidRDefault="00500010" w:rsidP="00500010">
      <w:pPr>
        <w:jc w:val="both"/>
        <w:rPr>
          <w:rFonts w:cstheme="minorHAnsi"/>
          <w:b w:val="0"/>
          <w:bCs/>
          <w:color w:val="auto"/>
          <w:sz w:val="20"/>
          <w:szCs w:val="16"/>
        </w:rPr>
      </w:pPr>
    </w:p>
    <w:p w14:paraId="4796E084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Para que establezca el </w:t>
      </w:r>
      <w:r w:rsidRPr="009A21B6">
        <w:rPr>
          <w:rFonts w:cstheme="minorHAnsi"/>
          <w:color w:val="auto"/>
        </w:rPr>
        <w:t>rango de direcciones IP</w:t>
      </w:r>
      <w:r>
        <w:rPr>
          <w:rFonts w:cstheme="minorHAnsi"/>
          <w:b w:val="0"/>
          <w:bCs/>
          <w:color w:val="auto"/>
        </w:rPr>
        <w:t xml:space="preserve">, el </w:t>
      </w:r>
      <w:r w:rsidRPr="00E51A73">
        <w:rPr>
          <w:rFonts w:cstheme="minorHAnsi"/>
          <w:color w:val="auto"/>
        </w:rPr>
        <w:t>servicio DHCP</w:t>
      </w:r>
      <w:r>
        <w:rPr>
          <w:rFonts w:cstheme="minorHAnsi"/>
          <w:b w:val="0"/>
          <w:bCs/>
          <w:color w:val="auto"/>
        </w:rPr>
        <w:t xml:space="preserve"> debe saber a qué red debe servir.</w:t>
      </w:r>
    </w:p>
    <w:p w14:paraId="022FF462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1278DF44" w14:textId="72073D2B" w:rsidR="00500010" w:rsidRPr="00E51A73" w:rsidRDefault="00746410" w:rsidP="00500010">
      <w:pPr>
        <w:jc w:val="both"/>
        <w:rPr>
          <w:rFonts w:cstheme="minorHAnsi"/>
          <w:i/>
          <w:iCs/>
          <w:color w:val="auto"/>
        </w:rPr>
      </w:pPr>
      <w:r w:rsidRPr="00D266DF">
        <w:rPr>
          <w:noProof/>
          <w:lang w:eastAsia="zh-CN"/>
        </w:rPr>
        <w:drawing>
          <wp:anchor distT="0" distB="0" distL="114300" distR="114300" simplePos="0" relativeHeight="251940352" behindDoc="0" locked="0" layoutInCell="1" allowOverlap="1" wp14:anchorId="2EF4ACD6" wp14:editId="79B8701B">
            <wp:simplePos x="0" y="0"/>
            <wp:positionH relativeFrom="margin">
              <wp:align>right</wp:align>
            </wp:positionH>
            <wp:positionV relativeFrom="paragraph">
              <wp:posOffset>980389</wp:posOffset>
            </wp:positionV>
            <wp:extent cx="5543198" cy="154838"/>
            <wp:effectExtent l="133350" t="152400" r="324485" b="360045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198" cy="1548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00010">
        <w:rPr>
          <w:rFonts w:cstheme="minorHAnsi"/>
          <w:b w:val="0"/>
          <w:bCs/>
          <w:color w:val="auto"/>
        </w:rPr>
        <w:t xml:space="preserve">Para establecer este rango, tendremos que acceder a la terminal del router con el </w:t>
      </w:r>
      <w:r w:rsidR="00500010" w:rsidRPr="00E51A73">
        <w:rPr>
          <w:rFonts w:cstheme="minorHAnsi"/>
          <w:color w:val="auto"/>
        </w:rPr>
        <w:t xml:space="preserve">modo privilegiado </w:t>
      </w:r>
      <w:r w:rsidR="00500010">
        <w:rPr>
          <w:rFonts w:cstheme="minorHAnsi"/>
          <w:b w:val="0"/>
          <w:bCs/>
          <w:color w:val="auto"/>
        </w:rPr>
        <w:t xml:space="preserve">y en el </w:t>
      </w:r>
      <w:r w:rsidR="00500010" w:rsidRPr="00E51A73">
        <w:rPr>
          <w:rFonts w:cstheme="minorHAnsi"/>
          <w:color w:val="auto"/>
        </w:rPr>
        <w:t>modo de configuración global</w:t>
      </w:r>
      <w:r w:rsidR="00500010">
        <w:rPr>
          <w:rFonts w:cstheme="minorHAnsi"/>
          <w:b w:val="0"/>
          <w:bCs/>
          <w:color w:val="auto"/>
        </w:rPr>
        <w:t xml:space="preserve">. Ahí pondremos el comando para establecer el rango de IP: </w:t>
      </w:r>
      <w:r w:rsidR="00500010" w:rsidRPr="00E51A73">
        <w:rPr>
          <w:rFonts w:cstheme="minorHAnsi"/>
          <w:i/>
          <w:iCs/>
          <w:color w:val="auto"/>
        </w:rPr>
        <w:t>&lt;&lt;</w:t>
      </w:r>
      <w:r w:rsidR="00500010" w:rsidRPr="00E51A73">
        <w:rPr>
          <w:i/>
          <w:iCs/>
        </w:rPr>
        <w:t xml:space="preserve"> </w:t>
      </w:r>
      <w:proofErr w:type="spellStart"/>
      <w:r w:rsidR="00EC4980" w:rsidRPr="00E51A73">
        <w:rPr>
          <w:rFonts w:cstheme="minorHAnsi"/>
          <w:i/>
          <w:iCs/>
          <w:color w:val="auto"/>
        </w:rPr>
        <w:t>ip</w:t>
      </w:r>
      <w:proofErr w:type="spellEnd"/>
      <w:r w:rsidR="00EC4980" w:rsidRPr="00E51A73">
        <w:rPr>
          <w:rFonts w:cstheme="minorHAnsi"/>
          <w:i/>
          <w:iCs/>
          <w:color w:val="auto"/>
        </w:rPr>
        <w:t xml:space="preserve"> </w:t>
      </w:r>
      <w:proofErr w:type="spellStart"/>
      <w:r w:rsidRPr="00E51A73">
        <w:rPr>
          <w:rFonts w:cstheme="minorHAnsi"/>
          <w:i/>
          <w:iCs/>
          <w:color w:val="auto"/>
        </w:rPr>
        <w:t>dhcp</w:t>
      </w:r>
      <w:proofErr w:type="spellEnd"/>
      <w:r w:rsidRPr="00E51A73">
        <w:rPr>
          <w:rFonts w:cstheme="minorHAnsi"/>
          <w:i/>
          <w:iCs/>
          <w:color w:val="auto"/>
        </w:rPr>
        <w:t xml:space="preserve"> </w:t>
      </w:r>
      <w:proofErr w:type="spellStart"/>
      <w:r w:rsidRPr="00E51A73">
        <w:rPr>
          <w:rFonts w:cstheme="minorHAnsi"/>
          <w:i/>
          <w:iCs/>
          <w:color w:val="auto"/>
        </w:rPr>
        <w:t>excluded-address</w:t>
      </w:r>
      <w:proofErr w:type="spellEnd"/>
      <w:r w:rsidRPr="00E51A73">
        <w:rPr>
          <w:rFonts w:cstheme="minorHAnsi"/>
          <w:i/>
          <w:iCs/>
          <w:color w:val="auto"/>
        </w:rPr>
        <w:t xml:space="preserve"> </w:t>
      </w:r>
      <w:r w:rsidR="00500010" w:rsidRPr="00E51A73">
        <w:rPr>
          <w:rFonts w:cstheme="minorHAnsi"/>
          <w:i/>
          <w:iCs/>
          <w:color w:val="auto"/>
        </w:rPr>
        <w:t>192.X.Y.0 255.255.255.0 &gt;&gt;</w:t>
      </w:r>
    </w:p>
    <w:p w14:paraId="31BD55EA" w14:textId="77777777" w:rsidR="00751A45" w:rsidRDefault="00751A45" w:rsidP="00500010">
      <w:pPr>
        <w:jc w:val="both"/>
        <w:rPr>
          <w:rFonts w:cstheme="minorHAnsi"/>
          <w:b w:val="0"/>
          <w:bCs/>
          <w:color w:val="auto"/>
        </w:rPr>
      </w:pPr>
    </w:p>
    <w:p w14:paraId="59696D9D" w14:textId="08C78087" w:rsidR="00751A45" w:rsidRDefault="00751A45" w:rsidP="00500010">
      <w:pPr>
        <w:jc w:val="both"/>
        <w:rPr>
          <w:rFonts w:cstheme="minorHAnsi"/>
          <w:b w:val="0"/>
          <w:bCs/>
          <w:color w:val="auto"/>
        </w:rPr>
      </w:pPr>
      <w:r w:rsidRPr="0088535B">
        <w:rPr>
          <w:noProof/>
          <w:lang w:eastAsia="zh-CN"/>
        </w:rPr>
        <w:drawing>
          <wp:anchor distT="0" distB="0" distL="114300" distR="114300" simplePos="0" relativeHeight="251944448" behindDoc="0" locked="0" layoutInCell="1" allowOverlap="1" wp14:anchorId="0224267B" wp14:editId="08CCC38F">
            <wp:simplePos x="0" y="0"/>
            <wp:positionH relativeFrom="margin">
              <wp:posOffset>443865</wp:posOffset>
            </wp:positionH>
            <wp:positionV relativeFrom="paragraph">
              <wp:posOffset>776605</wp:posOffset>
            </wp:positionV>
            <wp:extent cx="5450840" cy="194945"/>
            <wp:effectExtent l="152400" t="152400" r="340360" b="357505"/>
            <wp:wrapTopAndBottom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" t="5120" r="1" b="69250"/>
                    <a:stretch/>
                  </pic:blipFill>
                  <pic:spPr bwMode="auto">
                    <a:xfrm>
                      <a:off x="0" y="0"/>
                      <a:ext cx="5450840" cy="194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 w:val="0"/>
          <w:bCs/>
          <w:color w:val="auto"/>
        </w:rPr>
        <w:t xml:space="preserve">Le pondremos un nombre a este rango que hemos establecido con el </w:t>
      </w:r>
      <w:proofErr w:type="gramStart"/>
      <w:r>
        <w:rPr>
          <w:rFonts w:cstheme="minorHAnsi"/>
          <w:b w:val="0"/>
          <w:bCs/>
          <w:color w:val="auto"/>
        </w:rPr>
        <w:t xml:space="preserve">comando,   </w:t>
      </w:r>
      <w:proofErr w:type="gramEnd"/>
      <w:r>
        <w:rPr>
          <w:rFonts w:cstheme="minorHAnsi"/>
          <w:b w:val="0"/>
          <w:bCs/>
          <w:color w:val="auto"/>
        </w:rPr>
        <w:t xml:space="preserve">            </w:t>
      </w:r>
      <w:r w:rsidRPr="00E51A73">
        <w:rPr>
          <w:rFonts w:cstheme="minorHAnsi"/>
          <w:i/>
          <w:iCs/>
          <w:color w:val="auto"/>
        </w:rPr>
        <w:t>&lt;&lt;</w:t>
      </w:r>
      <w:r w:rsidRPr="00E51A73">
        <w:rPr>
          <w:i/>
          <w:iCs/>
        </w:rPr>
        <w:t xml:space="preserve"> </w:t>
      </w:r>
      <w:proofErr w:type="spellStart"/>
      <w:r w:rsidRPr="00E51A73">
        <w:rPr>
          <w:rFonts w:cstheme="minorHAnsi"/>
          <w:i/>
          <w:iCs/>
          <w:color w:val="auto"/>
        </w:rPr>
        <w:t>ip</w:t>
      </w:r>
      <w:proofErr w:type="spellEnd"/>
      <w:r w:rsidRPr="00E51A73">
        <w:rPr>
          <w:rFonts w:cstheme="minorHAnsi"/>
          <w:i/>
          <w:iCs/>
          <w:color w:val="auto"/>
        </w:rPr>
        <w:t xml:space="preserve"> </w:t>
      </w:r>
      <w:proofErr w:type="spellStart"/>
      <w:r w:rsidRPr="00E51A73">
        <w:rPr>
          <w:rFonts w:cstheme="minorHAnsi"/>
          <w:i/>
          <w:iCs/>
          <w:color w:val="auto"/>
        </w:rPr>
        <w:t>dhcp</w:t>
      </w:r>
      <w:proofErr w:type="spellEnd"/>
      <w:r w:rsidRPr="00E51A73">
        <w:rPr>
          <w:rFonts w:cstheme="minorHAnsi"/>
          <w:i/>
          <w:iCs/>
          <w:color w:val="auto"/>
        </w:rPr>
        <w:t xml:space="preserve"> pool </w:t>
      </w:r>
      <w:proofErr w:type="spellStart"/>
      <w:r w:rsidRPr="00E51A73">
        <w:rPr>
          <w:rFonts w:cstheme="minorHAnsi"/>
          <w:i/>
          <w:iCs/>
          <w:color w:val="auto"/>
        </w:rPr>
        <w:t>dhcp</w:t>
      </w:r>
      <w:proofErr w:type="spellEnd"/>
      <w:r w:rsidRPr="00E51A73">
        <w:rPr>
          <w:rFonts w:cstheme="minorHAnsi"/>
          <w:i/>
          <w:iCs/>
          <w:color w:val="auto"/>
        </w:rPr>
        <w:t xml:space="preserve"> &lt;nombre&gt;&gt;&gt;</w:t>
      </w:r>
    </w:p>
    <w:p w14:paraId="4219F7B3" w14:textId="6B554C3E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También le debemos de especificar la </w:t>
      </w:r>
      <w:r w:rsidRPr="00E51A73">
        <w:rPr>
          <w:rFonts w:cstheme="minorHAnsi"/>
          <w:color w:val="auto"/>
        </w:rPr>
        <w:t>puerta de enlace</w:t>
      </w:r>
      <w:r>
        <w:rPr>
          <w:rFonts w:cstheme="minorHAnsi"/>
          <w:b w:val="0"/>
          <w:bCs/>
          <w:color w:val="auto"/>
        </w:rPr>
        <w:t xml:space="preserve"> de la interfaz con el comando:</w:t>
      </w:r>
    </w:p>
    <w:p w14:paraId="38D03AEC" w14:textId="425ACDDA" w:rsidR="00500010" w:rsidRPr="00E51A73" w:rsidRDefault="00E51A73" w:rsidP="00500010">
      <w:pPr>
        <w:jc w:val="both"/>
        <w:rPr>
          <w:rFonts w:cstheme="minorHAnsi"/>
          <w:i/>
          <w:iCs/>
          <w:color w:val="auto"/>
        </w:rPr>
      </w:pPr>
      <w:r w:rsidRPr="00E51A73">
        <w:rPr>
          <w:i/>
          <w:iCs/>
          <w:noProof/>
          <w:lang w:eastAsia="zh-CN"/>
        </w:rPr>
        <w:drawing>
          <wp:anchor distT="0" distB="0" distL="114300" distR="114300" simplePos="0" relativeHeight="251941376" behindDoc="0" locked="0" layoutInCell="1" allowOverlap="1" wp14:anchorId="6D01653A" wp14:editId="3DA945F1">
            <wp:simplePos x="0" y="0"/>
            <wp:positionH relativeFrom="margin">
              <wp:posOffset>487680</wp:posOffset>
            </wp:positionH>
            <wp:positionV relativeFrom="paragraph">
              <wp:posOffset>397510</wp:posOffset>
            </wp:positionV>
            <wp:extent cx="5403215" cy="192405"/>
            <wp:effectExtent l="152400" t="152400" r="349885" b="360045"/>
            <wp:wrapTopAndBottom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" t="56379" r="1" b="17983"/>
                    <a:stretch/>
                  </pic:blipFill>
                  <pic:spPr bwMode="auto">
                    <a:xfrm>
                      <a:off x="0" y="0"/>
                      <a:ext cx="5403215" cy="192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010" w:rsidRPr="00E51A73">
        <w:rPr>
          <w:rFonts w:cstheme="minorHAnsi"/>
          <w:i/>
          <w:iCs/>
          <w:color w:val="auto"/>
        </w:rPr>
        <w:t>&lt;&lt;default-router 192.X.Y.1&gt;&gt;</w:t>
      </w:r>
    </w:p>
    <w:p w14:paraId="3CF002CE" w14:textId="29CD5DCA" w:rsidR="00500010" w:rsidRDefault="00751A45" w:rsidP="00500010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Por último</w:t>
      </w:r>
      <w:r w:rsidR="00490A4F">
        <w:rPr>
          <w:rFonts w:cstheme="minorHAnsi"/>
          <w:b w:val="0"/>
          <w:bCs/>
          <w:color w:val="auto"/>
        </w:rPr>
        <w:t>,</w:t>
      </w:r>
      <w:r w:rsidR="00500010">
        <w:rPr>
          <w:rFonts w:cstheme="minorHAnsi"/>
          <w:b w:val="0"/>
          <w:bCs/>
          <w:color w:val="auto"/>
        </w:rPr>
        <w:t xml:space="preserve"> tenemos que especificar la </w:t>
      </w:r>
      <w:r w:rsidR="00500010" w:rsidRPr="00E51A73">
        <w:rPr>
          <w:rFonts w:cstheme="minorHAnsi"/>
          <w:color w:val="auto"/>
        </w:rPr>
        <w:t>dirección de nombres de dominio (DNS)</w:t>
      </w:r>
      <w:r w:rsidR="00500010">
        <w:rPr>
          <w:rFonts w:cstheme="minorHAnsi"/>
          <w:b w:val="0"/>
          <w:bCs/>
          <w:color w:val="auto"/>
        </w:rPr>
        <w:t xml:space="preserve"> con el comando: </w:t>
      </w:r>
      <w:r w:rsidR="00500010" w:rsidRPr="00E51A73">
        <w:rPr>
          <w:rFonts w:cstheme="minorHAnsi"/>
          <w:i/>
          <w:iCs/>
          <w:color w:val="auto"/>
        </w:rPr>
        <w:t>&lt;&lt;</w:t>
      </w:r>
      <w:proofErr w:type="spellStart"/>
      <w:r w:rsidR="00500010" w:rsidRPr="00E51A73">
        <w:rPr>
          <w:rFonts w:cstheme="minorHAnsi"/>
          <w:i/>
          <w:iCs/>
          <w:color w:val="auto"/>
        </w:rPr>
        <w:t>dns</w:t>
      </w:r>
      <w:proofErr w:type="spellEnd"/>
      <w:r w:rsidR="00500010" w:rsidRPr="00E51A73">
        <w:rPr>
          <w:rFonts w:cstheme="minorHAnsi"/>
          <w:i/>
          <w:iCs/>
          <w:color w:val="auto"/>
        </w:rPr>
        <w:t xml:space="preserve">-server </w:t>
      </w:r>
      <w:r w:rsidR="00746410" w:rsidRPr="00E51A73">
        <w:rPr>
          <w:rFonts w:cstheme="minorHAnsi"/>
          <w:i/>
          <w:iCs/>
          <w:color w:val="auto"/>
        </w:rPr>
        <w:t>Z.0.0.3</w:t>
      </w:r>
      <w:r w:rsidR="00500010" w:rsidRPr="00E51A73">
        <w:rPr>
          <w:rFonts w:cstheme="minorHAnsi"/>
          <w:i/>
          <w:iCs/>
          <w:color w:val="auto"/>
        </w:rPr>
        <w:t>&gt;&gt;</w:t>
      </w:r>
    </w:p>
    <w:p w14:paraId="24C565FA" w14:textId="5B244E59" w:rsidR="00746410" w:rsidRDefault="00746410" w:rsidP="00500010">
      <w:pPr>
        <w:jc w:val="both"/>
        <w:rPr>
          <w:noProof/>
          <w:lang w:eastAsia="zh-CN"/>
        </w:rPr>
      </w:pPr>
      <w:r w:rsidRPr="0088535B">
        <w:rPr>
          <w:noProof/>
          <w:lang w:eastAsia="zh-CN"/>
        </w:rPr>
        <w:drawing>
          <wp:anchor distT="0" distB="0" distL="114300" distR="114300" simplePos="0" relativeHeight="251942400" behindDoc="0" locked="0" layoutInCell="1" allowOverlap="1" wp14:anchorId="34868BA8" wp14:editId="69F9456D">
            <wp:simplePos x="0" y="0"/>
            <wp:positionH relativeFrom="margin">
              <wp:posOffset>533857</wp:posOffset>
            </wp:positionH>
            <wp:positionV relativeFrom="paragraph">
              <wp:posOffset>192608</wp:posOffset>
            </wp:positionV>
            <wp:extent cx="5360162" cy="174238"/>
            <wp:effectExtent l="133350" t="152400" r="335915" b="359410"/>
            <wp:wrapNone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" t="76883" r="1"/>
                    <a:stretch/>
                  </pic:blipFill>
                  <pic:spPr bwMode="auto">
                    <a:xfrm>
                      <a:off x="0" y="0"/>
                      <a:ext cx="6049044" cy="196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E89E2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02BDC84B" w14:textId="77777777" w:rsidR="006141D6" w:rsidRDefault="006141D6" w:rsidP="006141D6">
      <w:pPr>
        <w:pStyle w:val="Contenido"/>
        <w:rPr>
          <w:noProof/>
          <w:lang w:bidi="es-ES"/>
        </w:rPr>
      </w:pPr>
    </w:p>
    <w:p w14:paraId="3634B8A6" w14:textId="4693E30D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1F9C8422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3DE77CB1" w14:textId="77777777" w:rsidR="00490A4F" w:rsidRDefault="00490A4F" w:rsidP="00500010">
      <w:pPr>
        <w:jc w:val="both"/>
        <w:rPr>
          <w:noProof/>
          <w:lang w:eastAsia="zh-CN"/>
        </w:rPr>
      </w:pPr>
    </w:p>
    <w:p w14:paraId="77AF2003" w14:textId="035E1185" w:rsidR="00490A4F" w:rsidRDefault="00490A4F" w:rsidP="00500010">
      <w:pPr>
        <w:jc w:val="both"/>
        <w:rPr>
          <w:rFonts w:cstheme="minorHAnsi"/>
          <w:b w:val="0"/>
          <w:bCs/>
          <w:color w:val="auto"/>
        </w:rPr>
      </w:pPr>
    </w:p>
    <w:p w14:paraId="5285DF4C" w14:textId="735277EA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74D4435E" w14:textId="7D5A6F99" w:rsidR="00500010" w:rsidRDefault="00500010" w:rsidP="00490A4F">
      <w:pPr>
        <w:ind w:firstLine="720"/>
        <w:jc w:val="both"/>
        <w:rPr>
          <w:rFonts w:cstheme="minorHAnsi"/>
          <w:b w:val="0"/>
          <w:bCs/>
          <w:color w:val="auto"/>
        </w:rPr>
      </w:pPr>
    </w:p>
    <w:p w14:paraId="0E296869" w14:textId="73E6AEB8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65972FFA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6F76C0BD" w14:textId="7777777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</w:p>
    <w:p w14:paraId="1AF37351" w14:textId="0EBED4B9" w:rsidR="00500010" w:rsidRDefault="00500010" w:rsidP="008F3332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39" w:name="_Toc130557127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Comprobación de funcionamiento</w:t>
      </w:r>
      <w:r w:rsidR="0000542F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 xml:space="preserve"> del DHCP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39"/>
    </w:p>
    <w:p w14:paraId="52D16D21" w14:textId="77777777" w:rsidR="005625B6" w:rsidRPr="005625B6" w:rsidRDefault="005625B6" w:rsidP="005625B6">
      <w:pPr>
        <w:rPr>
          <w:sz w:val="20"/>
          <w:szCs w:val="16"/>
          <w:lang w:bidi="es-ES"/>
        </w:rPr>
      </w:pPr>
    </w:p>
    <w:p w14:paraId="089BA540" w14:textId="5E14EE27" w:rsidR="00500010" w:rsidRDefault="00500010" w:rsidP="00500010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Simplemente, debemos cerciorarnos de que tenemos la configuración de red de </w:t>
      </w:r>
      <w:r w:rsidR="00DD3D21">
        <w:rPr>
          <w:rFonts w:cstheme="minorHAnsi"/>
          <w:b w:val="0"/>
          <w:bCs/>
          <w:color w:val="auto"/>
        </w:rPr>
        <w:t xml:space="preserve">los </w:t>
      </w:r>
      <w:r>
        <w:rPr>
          <w:rFonts w:cstheme="minorHAnsi"/>
          <w:b w:val="0"/>
          <w:bCs/>
          <w:color w:val="auto"/>
        </w:rPr>
        <w:t>equipo</w:t>
      </w:r>
      <w:r w:rsidR="00DD3D21">
        <w:rPr>
          <w:rFonts w:cstheme="minorHAnsi"/>
          <w:b w:val="0"/>
          <w:bCs/>
          <w:color w:val="auto"/>
        </w:rPr>
        <w:t>s</w:t>
      </w:r>
      <w:r>
        <w:rPr>
          <w:rFonts w:cstheme="minorHAnsi"/>
          <w:b w:val="0"/>
          <w:bCs/>
          <w:color w:val="auto"/>
        </w:rPr>
        <w:t xml:space="preserve"> en </w:t>
      </w:r>
      <w:r w:rsidRPr="00E51A73">
        <w:rPr>
          <w:rFonts w:cstheme="minorHAnsi"/>
          <w:color w:val="auto"/>
        </w:rPr>
        <w:t>DHCP</w:t>
      </w:r>
      <w:r>
        <w:rPr>
          <w:rFonts w:cstheme="minorHAnsi"/>
          <w:b w:val="0"/>
          <w:bCs/>
          <w:color w:val="auto"/>
        </w:rPr>
        <w:t>, para recibir de forma automática la dirección IP y demás configuraciones realizadas.</w:t>
      </w:r>
      <w:r w:rsidR="00DD3D21">
        <w:rPr>
          <w:rFonts w:cstheme="minorHAnsi"/>
          <w:b w:val="0"/>
          <w:bCs/>
          <w:color w:val="auto"/>
        </w:rPr>
        <w:t xml:space="preserve"> Para verlo, tendremos que hacer entrar en el equipo, dentro del apartado </w:t>
      </w:r>
      <w:r w:rsidR="00DD3D21" w:rsidRPr="00E51A73">
        <w:rPr>
          <w:rFonts w:cstheme="minorHAnsi"/>
          <w:i/>
          <w:iCs/>
          <w:color w:val="auto"/>
        </w:rPr>
        <w:t>Desktop</w:t>
      </w:r>
      <w:r w:rsidR="00DD3D21">
        <w:rPr>
          <w:rFonts w:cstheme="minorHAnsi"/>
          <w:b w:val="0"/>
          <w:bCs/>
          <w:color w:val="auto"/>
        </w:rPr>
        <w:t xml:space="preserve">, nos iremos a </w:t>
      </w:r>
      <w:r w:rsidR="00DD3D21" w:rsidRPr="00E51A73">
        <w:rPr>
          <w:rFonts w:cstheme="minorHAnsi"/>
          <w:i/>
          <w:iCs/>
          <w:color w:val="auto"/>
        </w:rPr>
        <w:t xml:space="preserve">IP </w:t>
      </w:r>
      <w:proofErr w:type="spellStart"/>
      <w:r w:rsidR="00DD3D21" w:rsidRPr="00E51A73">
        <w:rPr>
          <w:rFonts w:cstheme="minorHAnsi"/>
          <w:i/>
          <w:iCs/>
          <w:color w:val="auto"/>
        </w:rPr>
        <w:t>Configuration</w:t>
      </w:r>
      <w:proofErr w:type="spellEnd"/>
      <w:r w:rsidR="00DD3D21">
        <w:rPr>
          <w:rFonts w:cstheme="minorHAnsi"/>
          <w:b w:val="0"/>
          <w:bCs/>
          <w:color w:val="auto"/>
        </w:rPr>
        <w:t xml:space="preserve"> y ahí lo podremos seleccionar.</w:t>
      </w:r>
    </w:p>
    <w:p w14:paraId="72BAC5A8" w14:textId="6401320C" w:rsidR="00DD3D21" w:rsidRDefault="005625B6" w:rsidP="00500010">
      <w:pPr>
        <w:jc w:val="both"/>
        <w:rPr>
          <w:rFonts w:cstheme="minorHAnsi"/>
          <w:b w:val="0"/>
          <w:bCs/>
          <w:color w:val="auto"/>
        </w:rPr>
      </w:pPr>
      <w:r w:rsidRPr="008F3332">
        <w:rPr>
          <w:rFonts w:cstheme="minorHAnsi"/>
          <w:b w:val="0"/>
          <w:bCs/>
          <w:noProof/>
          <w:color w:val="auto"/>
        </w:rPr>
        <w:drawing>
          <wp:anchor distT="0" distB="0" distL="114300" distR="114300" simplePos="0" relativeHeight="251947520" behindDoc="0" locked="0" layoutInCell="1" allowOverlap="1" wp14:anchorId="2BC0BCE3" wp14:editId="1CE9D512">
            <wp:simplePos x="0" y="0"/>
            <wp:positionH relativeFrom="page">
              <wp:align>center</wp:align>
            </wp:positionH>
            <wp:positionV relativeFrom="paragraph">
              <wp:posOffset>157633</wp:posOffset>
            </wp:positionV>
            <wp:extent cx="4637405" cy="1092835"/>
            <wp:effectExtent l="152400" t="152400" r="353695" b="354965"/>
            <wp:wrapNone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1092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3BC9A" w14:textId="1FD4B7F0" w:rsidR="00DD3D21" w:rsidRDefault="00DD3D21" w:rsidP="00500010">
      <w:pPr>
        <w:jc w:val="both"/>
        <w:rPr>
          <w:rFonts w:cstheme="minorHAnsi"/>
          <w:b w:val="0"/>
          <w:bCs/>
          <w:color w:val="auto"/>
        </w:rPr>
      </w:pPr>
    </w:p>
    <w:p w14:paraId="09CE932A" w14:textId="77777777" w:rsidR="008F3332" w:rsidRDefault="008F3332" w:rsidP="00500010">
      <w:pPr>
        <w:jc w:val="both"/>
        <w:rPr>
          <w:rFonts w:cstheme="minorHAnsi"/>
          <w:b w:val="0"/>
          <w:bCs/>
          <w:color w:val="auto"/>
        </w:rPr>
      </w:pPr>
    </w:p>
    <w:p w14:paraId="2366E024" w14:textId="77777777" w:rsidR="005625B6" w:rsidRDefault="005625B6" w:rsidP="00500010">
      <w:pPr>
        <w:jc w:val="both"/>
        <w:rPr>
          <w:rFonts w:cstheme="minorHAnsi"/>
          <w:b w:val="0"/>
          <w:bCs/>
          <w:color w:val="auto"/>
        </w:rPr>
      </w:pPr>
    </w:p>
    <w:p w14:paraId="6DF1A411" w14:textId="77777777" w:rsidR="005625B6" w:rsidRDefault="005625B6" w:rsidP="00500010">
      <w:pPr>
        <w:jc w:val="both"/>
        <w:rPr>
          <w:rFonts w:cstheme="minorHAnsi"/>
          <w:b w:val="0"/>
          <w:bCs/>
          <w:color w:val="auto"/>
        </w:rPr>
      </w:pPr>
    </w:p>
    <w:p w14:paraId="53347C89" w14:textId="77777777" w:rsidR="005625B6" w:rsidRDefault="005625B6" w:rsidP="00500010">
      <w:pPr>
        <w:jc w:val="both"/>
        <w:rPr>
          <w:rFonts w:cstheme="minorHAnsi"/>
          <w:b w:val="0"/>
          <w:bCs/>
          <w:color w:val="auto"/>
        </w:rPr>
      </w:pPr>
    </w:p>
    <w:p w14:paraId="4783DEE6" w14:textId="42AD0A8A" w:rsidR="008F3332" w:rsidRDefault="008F3332" w:rsidP="008F3332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Ahora, teniendo los equipos en </w:t>
      </w:r>
      <w:r w:rsidRPr="00E51A73">
        <w:rPr>
          <w:rFonts w:cstheme="minorHAnsi"/>
          <w:color w:val="auto"/>
        </w:rPr>
        <w:t>DHCP</w:t>
      </w:r>
      <w:r>
        <w:rPr>
          <w:rFonts w:cstheme="minorHAnsi"/>
          <w:b w:val="0"/>
          <w:bCs/>
          <w:color w:val="auto"/>
        </w:rPr>
        <w:t xml:space="preserve">, </w:t>
      </w:r>
      <w:r w:rsidR="009E1E77">
        <w:rPr>
          <w:rFonts w:cstheme="minorHAnsi"/>
          <w:b w:val="0"/>
          <w:bCs/>
          <w:color w:val="auto"/>
        </w:rPr>
        <w:t xml:space="preserve">si dejamos el mouse encima del equipo, nos aparecerá las direcciones asignadas, junto </w:t>
      </w:r>
      <w:r w:rsidR="009E1E77" w:rsidRPr="00E51A73">
        <w:rPr>
          <w:rFonts w:cstheme="minorHAnsi"/>
          <w:color w:val="auto"/>
        </w:rPr>
        <w:t>DNS</w:t>
      </w:r>
      <w:r w:rsidR="009E1E77">
        <w:rPr>
          <w:rFonts w:cstheme="minorHAnsi"/>
          <w:b w:val="0"/>
          <w:bCs/>
          <w:color w:val="auto"/>
        </w:rPr>
        <w:t xml:space="preserve">, </w:t>
      </w:r>
      <w:r w:rsidR="009E1E77" w:rsidRPr="00E51A73">
        <w:rPr>
          <w:rFonts w:cstheme="minorHAnsi"/>
          <w:color w:val="auto"/>
        </w:rPr>
        <w:t>Gateway</w:t>
      </w:r>
      <w:r w:rsidR="009E1E77">
        <w:rPr>
          <w:rFonts w:cstheme="minorHAnsi"/>
          <w:b w:val="0"/>
          <w:bCs/>
          <w:color w:val="auto"/>
        </w:rPr>
        <w:t>, etc.</w:t>
      </w:r>
    </w:p>
    <w:p w14:paraId="2053AE9C" w14:textId="708C4F83" w:rsidR="009E1E77" w:rsidRDefault="009E1E77" w:rsidP="008F3332">
      <w:pPr>
        <w:jc w:val="both"/>
        <w:rPr>
          <w:rFonts w:cstheme="minorHAnsi"/>
          <w:b w:val="0"/>
          <w:bCs/>
          <w:color w:val="auto"/>
        </w:rPr>
      </w:pPr>
    </w:p>
    <w:p w14:paraId="4F1870EA" w14:textId="51D340B6" w:rsidR="009E1E77" w:rsidRDefault="009E1E77" w:rsidP="008F3332">
      <w:pPr>
        <w:jc w:val="both"/>
        <w:rPr>
          <w:rFonts w:cstheme="minorHAnsi"/>
          <w:b w:val="0"/>
          <w:bCs/>
          <w:color w:val="auto"/>
        </w:rPr>
      </w:pPr>
      <w:r w:rsidRPr="00AE2132">
        <w:rPr>
          <w:noProof/>
          <w:lang w:eastAsia="zh-CN"/>
        </w:rPr>
        <w:drawing>
          <wp:anchor distT="0" distB="0" distL="114300" distR="114300" simplePos="0" relativeHeight="251945472" behindDoc="1" locked="0" layoutInCell="1" allowOverlap="1" wp14:anchorId="7C0F7743" wp14:editId="30666427">
            <wp:simplePos x="0" y="0"/>
            <wp:positionH relativeFrom="margin">
              <wp:align>left</wp:align>
            </wp:positionH>
            <wp:positionV relativeFrom="paragraph">
              <wp:posOffset>177597</wp:posOffset>
            </wp:positionV>
            <wp:extent cx="3475939" cy="1538484"/>
            <wp:effectExtent l="152400" t="152400" r="353695" b="367030"/>
            <wp:wrapNone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39" cy="15384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FF8D5" w14:textId="6F27AF99" w:rsidR="000B1794" w:rsidRDefault="000B1794" w:rsidP="00A17640">
      <w:pPr>
        <w:rPr>
          <w:lang w:eastAsia="zh-CN"/>
        </w:rPr>
      </w:pPr>
    </w:p>
    <w:p w14:paraId="68FD0CB4" w14:textId="2A7E9325" w:rsidR="008408AD" w:rsidRPr="008408AD" w:rsidRDefault="008408AD" w:rsidP="008408AD">
      <w:pPr>
        <w:rPr>
          <w:lang w:eastAsia="zh-CN"/>
        </w:rPr>
      </w:pPr>
    </w:p>
    <w:p w14:paraId="1721B3D5" w14:textId="48400AB6" w:rsidR="008408AD" w:rsidRDefault="008408AD" w:rsidP="008408AD">
      <w:pPr>
        <w:rPr>
          <w:lang w:eastAsia="zh-CN"/>
        </w:rPr>
      </w:pPr>
    </w:p>
    <w:p w14:paraId="321A4CBB" w14:textId="59E25B9D" w:rsidR="008408AD" w:rsidRDefault="008408AD" w:rsidP="008408AD">
      <w:pPr>
        <w:rPr>
          <w:lang w:eastAsia="zh-CN"/>
        </w:rPr>
      </w:pPr>
    </w:p>
    <w:p w14:paraId="1D6A8E1B" w14:textId="495719F6" w:rsidR="0088535B" w:rsidRDefault="0088535B" w:rsidP="008408AD">
      <w:pPr>
        <w:rPr>
          <w:lang w:eastAsia="zh-CN"/>
        </w:rPr>
      </w:pPr>
    </w:p>
    <w:p w14:paraId="63FA4233" w14:textId="77777777" w:rsidR="00D266DF" w:rsidRDefault="00D266DF" w:rsidP="008408AD">
      <w:pPr>
        <w:rPr>
          <w:lang w:eastAsia="zh-CN"/>
        </w:rPr>
      </w:pPr>
    </w:p>
    <w:p w14:paraId="26B54D44" w14:textId="71D35C7E" w:rsidR="0088535B" w:rsidRDefault="0088535B" w:rsidP="008408AD">
      <w:pPr>
        <w:rPr>
          <w:lang w:eastAsia="zh-CN"/>
        </w:rPr>
      </w:pPr>
    </w:p>
    <w:p w14:paraId="1DAC72A6" w14:textId="037A31C5" w:rsidR="006E0C5D" w:rsidRDefault="009E1E77" w:rsidP="008408AD">
      <w:pPr>
        <w:rPr>
          <w:lang w:eastAsia="zh-CN"/>
        </w:rPr>
      </w:pPr>
      <w:r w:rsidRPr="00713F2D">
        <w:rPr>
          <w:noProof/>
          <w:lang w:eastAsia="zh-CN"/>
        </w:rPr>
        <w:drawing>
          <wp:anchor distT="0" distB="0" distL="114300" distR="114300" simplePos="0" relativeHeight="251946496" behindDoc="0" locked="0" layoutInCell="1" allowOverlap="1" wp14:anchorId="748F72A3" wp14:editId="5F7B943D">
            <wp:simplePos x="0" y="0"/>
            <wp:positionH relativeFrom="margin">
              <wp:align>right</wp:align>
            </wp:positionH>
            <wp:positionV relativeFrom="paragraph">
              <wp:posOffset>67792</wp:posOffset>
            </wp:positionV>
            <wp:extent cx="3585667" cy="1484748"/>
            <wp:effectExtent l="152400" t="152400" r="358140" b="363220"/>
            <wp:wrapNone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67" cy="1484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F7580" w14:textId="77777777" w:rsidR="006E0C5D" w:rsidRDefault="006E0C5D" w:rsidP="008408AD">
      <w:pPr>
        <w:rPr>
          <w:lang w:eastAsia="zh-CN"/>
        </w:rPr>
      </w:pPr>
    </w:p>
    <w:p w14:paraId="1AF7FC7E" w14:textId="2812FDF8" w:rsidR="006E0C5D" w:rsidRDefault="006E0C5D" w:rsidP="008408AD">
      <w:pPr>
        <w:rPr>
          <w:lang w:eastAsia="zh-CN"/>
        </w:rPr>
      </w:pPr>
    </w:p>
    <w:p w14:paraId="6ED22C75" w14:textId="77777777" w:rsidR="00EB3E9D" w:rsidRDefault="00EB3E9D" w:rsidP="008408AD">
      <w:pPr>
        <w:rPr>
          <w:lang w:eastAsia="zh-CN"/>
        </w:rPr>
      </w:pPr>
    </w:p>
    <w:p w14:paraId="7ED326CA" w14:textId="594F1102" w:rsidR="00EB3E9D" w:rsidRDefault="00EB3E9D" w:rsidP="008408AD">
      <w:pPr>
        <w:rPr>
          <w:lang w:eastAsia="zh-CN"/>
        </w:rPr>
      </w:pPr>
    </w:p>
    <w:p w14:paraId="08422268" w14:textId="77777777" w:rsidR="002E10AE" w:rsidRDefault="002E10AE" w:rsidP="002E10AE">
      <w:pPr>
        <w:rPr>
          <w:lang w:eastAsia="zh-CN"/>
        </w:rPr>
      </w:pPr>
    </w:p>
    <w:p w14:paraId="5561FF54" w14:textId="77B09752" w:rsidR="002E10AE" w:rsidRDefault="002E10AE" w:rsidP="002E10AE">
      <w:pPr>
        <w:rPr>
          <w:lang w:eastAsia="zh-CN"/>
        </w:rPr>
      </w:pPr>
    </w:p>
    <w:p w14:paraId="5F18D803" w14:textId="77777777" w:rsidR="00AE2132" w:rsidRDefault="00AE2132" w:rsidP="00AE2132">
      <w:pPr>
        <w:rPr>
          <w:lang w:eastAsia="zh-CN"/>
        </w:rPr>
      </w:pPr>
    </w:p>
    <w:p w14:paraId="42B517CA" w14:textId="247D4E83" w:rsidR="00AE2132" w:rsidRDefault="00AE2132" w:rsidP="00AE2132">
      <w:pPr>
        <w:rPr>
          <w:lang w:eastAsia="zh-CN"/>
        </w:rPr>
      </w:pPr>
    </w:p>
    <w:p w14:paraId="141E41E3" w14:textId="77777777" w:rsidR="00713F2D" w:rsidRDefault="00713F2D" w:rsidP="00713F2D">
      <w:pPr>
        <w:rPr>
          <w:lang w:eastAsia="zh-CN"/>
        </w:rPr>
      </w:pPr>
    </w:p>
    <w:p w14:paraId="4D708FEA" w14:textId="77777777" w:rsidR="00566DFE" w:rsidRPr="00566DFE" w:rsidRDefault="00566DFE" w:rsidP="00566DFE">
      <w:pPr>
        <w:rPr>
          <w:lang w:eastAsia="zh-CN"/>
        </w:rPr>
      </w:pPr>
    </w:p>
    <w:p w14:paraId="1B02FD94" w14:textId="42F73040" w:rsidR="0000542F" w:rsidRPr="008F3332" w:rsidRDefault="0000542F" w:rsidP="0000542F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40" w:name="_Toc130557128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lastRenderedPageBreak/>
        <w:t>Configuración del servidor HTTP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40"/>
    </w:p>
    <w:p w14:paraId="6E4933D1" w14:textId="7A181797" w:rsidR="00585F2B" w:rsidRDefault="005625B6" w:rsidP="005625B6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En esta práctica también</w:t>
      </w:r>
      <w:r w:rsidR="007C32B4">
        <w:rPr>
          <w:rFonts w:cstheme="minorHAnsi"/>
          <w:b w:val="0"/>
          <w:bCs/>
          <w:color w:val="auto"/>
        </w:rPr>
        <w:t xml:space="preserve"> se crean dos servidores</w:t>
      </w:r>
      <w:r w:rsidR="00D841E9">
        <w:rPr>
          <w:rFonts w:cstheme="minorHAnsi"/>
          <w:b w:val="0"/>
          <w:bCs/>
          <w:color w:val="auto"/>
        </w:rPr>
        <w:t xml:space="preserve">, un </w:t>
      </w:r>
      <w:r w:rsidR="00D841E9" w:rsidRPr="00E51A73">
        <w:rPr>
          <w:rFonts w:cstheme="minorHAnsi"/>
          <w:color w:val="auto"/>
        </w:rPr>
        <w:t>HTTP</w:t>
      </w:r>
      <w:r w:rsidR="00D841E9">
        <w:rPr>
          <w:rFonts w:cstheme="minorHAnsi"/>
          <w:b w:val="0"/>
          <w:bCs/>
          <w:color w:val="auto"/>
        </w:rPr>
        <w:t xml:space="preserve"> y otro </w:t>
      </w:r>
      <w:r w:rsidR="00D841E9" w:rsidRPr="00E51A73">
        <w:rPr>
          <w:rFonts w:cstheme="minorHAnsi"/>
          <w:color w:val="auto"/>
        </w:rPr>
        <w:t>DNS</w:t>
      </w:r>
      <w:r w:rsidR="00D841E9">
        <w:rPr>
          <w:rFonts w:cstheme="minorHAnsi"/>
          <w:b w:val="0"/>
          <w:bCs/>
          <w:color w:val="auto"/>
        </w:rPr>
        <w:t xml:space="preserve">, en este apartado vamos a aprender como se crea un servidor </w:t>
      </w:r>
      <w:r w:rsidR="00D841E9" w:rsidRPr="00E51A73">
        <w:rPr>
          <w:rFonts w:cstheme="minorHAnsi"/>
          <w:color w:val="auto"/>
        </w:rPr>
        <w:t>HTTP</w:t>
      </w:r>
      <w:r w:rsidR="00D841E9">
        <w:rPr>
          <w:rFonts w:cstheme="minorHAnsi"/>
          <w:b w:val="0"/>
          <w:bCs/>
          <w:color w:val="auto"/>
        </w:rPr>
        <w:t xml:space="preserve"> en </w:t>
      </w:r>
      <w:r w:rsidR="00D841E9" w:rsidRPr="00E51A73">
        <w:rPr>
          <w:rFonts w:cstheme="minorHAnsi"/>
          <w:color w:val="auto"/>
        </w:rPr>
        <w:t xml:space="preserve">Cisco </w:t>
      </w:r>
      <w:proofErr w:type="spellStart"/>
      <w:r w:rsidR="00D841E9" w:rsidRPr="00E51A73">
        <w:rPr>
          <w:rFonts w:cstheme="minorHAnsi"/>
          <w:color w:val="auto"/>
        </w:rPr>
        <w:t>Packet</w:t>
      </w:r>
      <w:proofErr w:type="spellEnd"/>
      <w:r w:rsidR="00D841E9" w:rsidRPr="00E51A73">
        <w:rPr>
          <w:rFonts w:cstheme="minorHAnsi"/>
          <w:color w:val="auto"/>
        </w:rPr>
        <w:t xml:space="preserve"> </w:t>
      </w:r>
      <w:proofErr w:type="spellStart"/>
      <w:r w:rsidR="00D841E9" w:rsidRPr="00E51A73">
        <w:rPr>
          <w:rFonts w:cstheme="minorHAnsi"/>
          <w:color w:val="auto"/>
        </w:rPr>
        <w:t>Tracer</w:t>
      </w:r>
      <w:proofErr w:type="spellEnd"/>
      <w:r w:rsidR="00D841E9">
        <w:rPr>
          <w:rFonts w:cstheme="minorHAnsi"/>
          <w:b w:val="0"/>
          <w:bCs/>
          <w:color w:val="auto"/>
        </w:rPr>
        <w:t xml:space="preserve"> y como realizarle una configuración mínima para que muestre una página sencilla.</w:t>
      </w:r>
    </w:p>
    <w:p w14:paraId="0E5BADC1" w14:textId="77777777" w:rsidR="00585F2B" w:rsidRDefault="00585F2B" w:rsidP="005625B6">
      <w:pPr>
        <w:jc w:val="both"/>
        <w:rPr>
          <w:rFonts w:cstheme="minorHAnsi"/>
          <w:b w:val="0"/>
          <w:bCs/>
          <w:color w:val="auto"/>
        </w:rPr>
      </w:pPr>
    </w:p>
    <w:p w14:paraId="1AEC6F2D" w14:textId="7B5C35D3" w:rsidR="00585F2B" w:rsidRDefault="00585F2B" w:rsidP="00585F2B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Primero de todo, tendremos que asignarle una </w:t>
      </w:r>
      <w:r w:rsidRPr="00E51A73">
        <w:rPr>
          <w:rFonts w:cstheme="minorHAnsi"/>
          <w:color w:val="auto"/>
        </w:rPr>
        <w:t>IP estática</w:t>
      </w:r>
      <w:r>
        <w:rPr>
          <w:rFonts w:cstheme="minorHAnsi"/>
          <w:b w:val="0"/>
          <w:bCs/>
          <w:color w:val="auto"/>
        </w:rPr>
        <w:t xml:space="preserve">, ya que no hemos configurado </w:t>
      </w:r>
      <w:r w:rsidRPr="00E51A73">
        <w:rPr>
          <w:rFonts w:cstheme="minorHAnsi"/>
          <w:color w:val="auto"/>
        </w:rPr>
        <w:t>DHCP</w:t>
      </w:r>
      <w:r>
        <w:rPr>
          <w:rFonts w:cstheme="minorHAnsi"/>
          <w:b w:val="0"/>
          <w:bCs/>
          <w:color w:val="auto"/>
        </w:rPr>
        <w:t xml:space="preserve"> para la interfaz de la red </w:t>
      </w:r>
      <w:r w:rsidRPr="00E51A73">
        <w:rPr>
          <w:rFonts w:cstheme="minorHAnsi"/>
          <w:color w:val="auto"/>
        </w:rPr>
        <w:t>Z.0.0.0/8</w:t>
      </w:r>
      <w:r>
        <w:rPr>
          <w:rFonts w:cstheme="minorHAnsi"/>
          <w:b w:val="0"/>
          <w:bCs/>
          <w:color w:val="auto"/>
        </w:rPr>
        <w:t xml:space="preserve">, entonces, </w:t>
      </w:r>
      <w:r w:rsidR="00EF4F57">
        <w:rPr>
          <w:rFonts w:cstheme="minorHAnsi"/>
          <w:b w:val="0"/>
          <w:bCs/>
          <w:color w:val="auto"/>
        </w:rPr>
        <w:t xml:space="preserve">para configurar su IP, nos iremos al apartado de </w:t>
      </w:r>
      <w:r w:rsidR="00EF4F57" w:rsidRPr="00E51A73">
        <w:rPr>
          <w:rFonts w:cstheme="minorHAnsi"/>
          <w:i/>
          <w:iCs/>
          <w:color w:val="auto"/>
        </w:rPr>
        <w:t>Desktop</w:t>
      </w:r>
      <w:r w:rsidR="00EF4F57">
        <w:rPr>
          <w:rFonts w:cstheme="minorHAnsi"/>
          <w:b w:val="0"/>
          <w:bCs/>
          <w:color w:val="auto"/>
        </w:rPr>
        <w:t xml:space="preserve">, </w:t>
      </w:r>
      <w:r w:rsidR="00EF4F57" w:rsidRPr="00E51A73">
        <w:rPr>
          <w:rFonts w:cstheme="minorHAnsi"/>
          <w:i/>
          <w:iCs/>
          <w:color w:val="auto"/>
        </w:rPr>
        <w:t xml:space="preserve">IP </w:t>
      </w:r>
      <w:proofErr w:type="spellStart"/>
      <w:r w:rsidR="00EF4F57" w:rsidRPr="00E51A73">
        <w:rPr>
          <w:rFonts w:cstheme="minorHAnsi"/>
          <w:i/>
          <w:iCs/>
          <w:color w:val="auto"/>
        </w:rPr>
        <w:t>Configuration</w:t>
      </w:r>
      <w:proofErr w:type="spellEnd"/>
      <w:r w:rsidR="00EF4F57">
        <w:rPr>
          <w:rFonts w:cstheme="minorHAnsi"/>
          <w:b w:val="0"/>
          <w:bCs/>
          <w:color w:val="auto"/>
        </w:rPr>
        <w:t xml:space="preserve">, lo pondremos en </w:t>
      </w:r>
      <w:r w:rsidR="00EF4F57" w:rsidRPr="00E51A73">
        <w:rPr>
          <w:rFonts w:cstheme="minorHAnsi"/>
          <w:color w:val="auto"/>
        </w:rPr>
        <w:t>IP estática</w:t>
      </w:r>
      <w:r w:rsidR="00EF4F57">
        <w:rPr>
          <w:rFonts w:cstheme="minorHAnsi"/>
          <w:b w:val="0"/>
          <w:bCs/>
          <w:color w:val="auto"/>
        </w:rPr>
        <w:t xml:space="preserve"> y ahí lo configuramos todo:</w:t>
      </w:r>
    </w:p>
    <w:p w14:paraId="68B6912E" w14:textId="0D52E264" w:rsidR="0037390B" w:rsidRDefault="0037390B" w:rsidP="00585F2B">
      <w:pPr>
        <w:jc w:val="both"/>
        <w:rPr>
          <w:rFonts w:cstheme="minorHAnsi"/>
          <w:b w:val="0"/>
          <w:bCs/>
          <w:color w:val="auto"/>
        </w:rPr>
      </w:pPr>
      <w:r w:rsidRPr="0037390B">
        <w:rPr>
          <w:rFonts w:cstheme="minorHAnsi"/>
          <w:b w:val="0"/>
          <w:bCs/>
          <w:noProof/>
          <w:color w:val="auto"/>
        </w:rPr>
        <w:drawing>
          <wp:anchor distT="0" distB="0" distL="114300" distR="114300" simplePos="0" relativeHeight="251955712" behindDoc="0" locked="0" layoutInCell="1" allowOverlap="1" wp14:anchorId="0BBC9AF8" wp14:editId="4EE6B977">
            <wp:simplePos x="0" y="0"/>
            <wp:positionH relativeFrom="page">
              <wp:align>center</wp:align>
            </wp:positionH>
            <wp:positionV relativeFrom="paragraph">
              <wp:posOffset>155347</wp:posOffset>
            </wp:positionV>
            <wp:extent cx="4215407" cy="1610563"/>
            <wp:effectExtent l="152400" t="152400" r="356870" b="370840"/>
            <wp:wrapNone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407" cy="16105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145569C" w14:textId="06BCA000" w:rsidR="0037390B" w:rsidRDefault="0037390B" w:rsidP="00585F2B">
      <w:pPr>
        <w:jc w:val="both"/>
        <w:rPr>
          <w:rFonts w:cstheme="minorHAnsi"/>
          <w:b w:val="0"/>
          <w:bCs/>
          <w:color w:val="auto"/>
        </w:rPr>
      </w:pPr>
    </w:p>
    <w:p w14:paraId="2E1A2FD5" w14:textId="77777777" w:rsidR="00585F2B" w:rsidRDefault="00585F2B" w:rsidP="005625B6">
      <w:pPr>
        <w:jc w:val="both"/>
        <w:rPr>
          <w:rFonts w:cstheme="minorHAnsi"/>
          <w:b w:val="0"/>
          <w:bCs/>
          <w:color w:val="auto"/>
        </w:rPr>
      </w:pPr>
    </w:p>
    <w:p w14:paraId="3EC3F0A7" w14:textId="77777777" w:rsidR="00D841E9" w:rsidRDefault="00D841E9" w:rsidP="005625B6">
      <w:pPr>
        <w:jc w:val="both"/>
        <w:rPr>
          <w:rFonts w:cstheme="minorHAnsi"/>
          <w:b w:val="0"/>
          <w:bCs/>
          <w:color w:val="auto"/>
        </w:rPr>
      </w:pPr>
    </w:p>
    <w:p w14:paraId="63E30555" w14:textId="77777777" w:rsidR="0037390B" w:rsidRDefault="0037390B" w:rsidP="005625B6">
      <w:pPr>
        <w:jc w:val="both"/>
        <w:rPr>
          <w:rFonts w:cstheme="minorHAnsi"/>
          <w:b w:val="0"/>
          <w:bCs/>
          <w:color w:val="auto"/>
        </w:rPr>
      </w:pPr>
    </w:p>
    <w:p w14:paraId="6D3155EB" w14:textId="77777777" w:rsidR="0037390B" w:rsidRDefault="0037390B" w:rsidP="005625B6">
      <w:pPr>
        <w:jc w:val="both"/>
        <w:rPr>
          <w:rFonts w:cstheme="minorHAnsi"/>
          <w:b w:val="0"/>
          <w:bCs/>
          <w:color w:val="auto"/>
        </w:rPr>
      </w:pPr>
    </w:p>
    <w:p w14:paraId="0039853B" w14:textId="77777777" w:rsidR="0037390B" w:rsidRDefault="0037390B" w:rsidP="005625B6">
      <w:pPr>
        <w:jc w:val="both"/>
        <w:rPr>
          <w:rFonts w:cstheme="minorHAnsi"/>
          <w:b w:val="0"/>
          <w:bCs/>
          <w:color w:val="auto"/>
        </w:rPr>
      </w:pPr>
    </w:p>
    <w:p w14:paraId="057458D4" w14:textId="77777777" w:rsidR="0037390B" w:rsidRDefault="0037390B" w:rsidP="005625B6">
      <w:pPr>
        <w:jc w:val="both"/>
        <w:rPr>
          <w:rFonts w:cstheme="minorHAnsi"/>
          <w:b w:val="0"/>
          <w:bCs/>
          <w:color w:val="auto"/>
        </w:rPr>
      </w:pPr>
    </w:p>
    <w:p w14:paraId="696B4350" w14:textId="77777777" w:rsidR="0037390B" w:rsidRDefault="0037390B" w:rsidP="005625B6">
      <w:pPr>
        <w:jc w:val="both"/>
        <w:rPr>
          <w:rFonts w:cstheme="minorHAnsi"/>
          <w:b w:val="0"/>
          <w:bCs/>
          <w:color w:val="auto"/>
        </w:rPr>
      </w:pPr>
    </w:p>
    <w:p w14:paraId="16F93F1A" w14:textId="1B627B16" w:rsidR="00D841E9" w:rsidRDefault="00DE2D16" w:rsidP="005625B6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Para configurarlo, simplemente haremos </w:t>
      </w:r>
      <w:proofErr w:type="spellStart"/>
      <w:r w:rsidRPr="0083242F">
        <w:rPr>
          <w:rFonts w:cstheme="minorHAnsi"/>
          <w:color w:val="auto"/>
        </w:rPr>
        <w:t>click</w:t>
      </w:r>
      <w:proofErr w:type="spellEnd"/>
      <w:r w:rsidRPr="0083242F">
        <w:rPr>
          <w:rFonts w:cstheme="minorHAnsi"/>
          <w:color w:val="auto"/>
        </w:rPr>
        <w:t xml:space="preserve"> sobre el servidor</w:t>
      </w:r>
      <w:r>
        <w:rPr>
          <w:rFonts w:cstheme="minorHAnsi"/>
          <w:b w:val="0"/>
          <w:bCs/>
          <w:color w:val="auto"/>
        </w:rPr>
        <w:t xml:space="preserve"> y nos iremos al apartado de </w:t>
      </w:r>
      <w:r w:rsidRPr="0083242F">
        <w:rPr>
          <w:rFonts w:cstheme="minorHAnsi"/>
          <w:i/>
          <w:iCs/>
          <w:color w:val="auto"/>
        </w:rPr>
        <w:t>servicios</w:t>
      </w:r>
      <w:r>
        <w:rPr>
          <w:rFonts w:cstheme="minorHAnsi"/>
          <w:b w:val="0"/>
          <w:bCs/>
          <w:color w:val="auto"/>
        </w:rPr>
        <w:t xml:space="preserve">, dentro de este, la primera opción es </w:t>
      </w:r>
      <w:r w:rsidRPr="0083242F">
        <w:rPr>
          <w:rFonts w:cstheme="minorHAnsi"/>
          <w:i/>
          <w:iCs/>
          <w:color w:val="auto"/>
        </w:rPr>
        <w:t>HTTP</w:t>
      </w:r>
      <w:r>
        <w:rPr>
          <w:rFonts w:cstheme="minorHAnsi"/>
          <w:b w:val="0"/>
          <w:bCs/>
          <w:color w:val="auto"/>
        </w:rPr>
        <w:t xml:space="preserve">, lo encenderemos y </w:t>
      </w:r>
      <w:r w:rsidR="000E63CA">
        <w:rPr>
          <w:rFonts w:cstheme="minorHAnsi"/>
          <w:b w:val="0"/>
          <w:bCs/>
          <w:color w:val="auto"/>
        </w:rPr>
        <w:t xml:space="preserve">le daremos a editar al fichero que se llama </w:t>
      </w:r>
      <w:r w:rsidR="000E63CA" w:rsidRPr="0083242F">
        <w:rPr>
          <w:rFonts w:cstheme="minorHAnsi"/>
          <w:i/>
          <w:iCs/>
          <w:color w:val="auto"/>
        </w:rPr>
        <w:t>index.html</w:t>
      </w:r>
      <w:r w:rsidR="000E63CA">
        <w:rPr>
          <w:rFonts w:cstheme="minorHAnsi"/>
          <w:b w:val="0"/>
          <w:bCs/>
          <w:color w:val="auto"/>
        </w:rPr>
        <w:t>, este contendrá la página por defecto del servidor.</w:t>
      </w:r>
    </w:p>
    <w:p w14:paraId="338BF9BE" w14:textId="22D1AA79" w:rsidR="00566DFE" w:rsidRDefault="00585F2B" w:rsidP="00566DFE">
      <w:pPr>
        <w:rPr>
          <w:lang w:eastAsia="zh-CN"/>
        </w:rPr>
      </w:pPr>
      <w:r w:rsidRPr="006B28D3">
        <w:rPr>
          <w:noProof/>
          <w:lang w:eastAsia="zh-CN"/>
        </w:rPr>
        <w:drawing>
          <wp:anchor distT="0" distB="0" distL="114300" distR="114300" simplePos="0" relativeHeight="251948544" behindDoc="0" locked="0" layoutInCell="1" allowOverlap="1" wp14:anchorId="62182A5C" wp14:editId="6B3BEE04">
            <wp:simplePos x="0" y="0"/>
            <wp:positionH relativeFrom="page">
              <wp:align>center</wp:align>
            </wp:positionH>
            <wp:positionV relativeFrom="paragraph">
              <wp:posOffset>206782</wp:posOffset>
            </wp:positionV>
            <wp:extent cx="3684568" cy="2283562"/>
            <wp:effectExtent l="152400" t="152400" r="354330" b="364490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568" cy="2283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053CA" w14:textId="6782DFD4" w:rsidR="00566DFE" w:rsidRDefault="00566DFE" w:rsidP="00566DFE">
      <w:pPr>
        <w:tabs>
          <w:tab w:val="left" w:pos="2281"/>
        </w:tabs>
        <w:rPr>
          <w:lang w:eastAsia="zh-CN"/>
        </w:rPr>
      </w:pPr>
      <w:r>
        <w:rPr>
          <w:lang w:eastAsia="zh-CN"/>
        </w:rPr>
        <w:tab/>
      </w:r>
    </w:p>
    <w:p w14:paraId="7DF94B5F" w14:textId="74561BEA" w:rsidR="002B44FB" w:rsidRDefault="002B44FB" w:rsidP="00566DFE">
      <w:pPr>
        <w:tabs>
          <w:tab w:val="left" w:pos="2281"/>
        </w:tabs>
        <w:rPr>
          <w:lang w:eastAsia="zh-CN"/>
        </w:rPr>
      </w:pPr>
    </w:p>
    <w:p w14:paraId="05FBBCFD" w14:textId="046CBC2A" w:rsidR="006B28D3" w:rsidRDefault="00585F2B" w:rsidP="00566DFE">
      <w:pPr>
        <w:tabs>
          <w:tab w:val="left" w:pos="2281"/>
        </w:tabs>
        <w:rPr>
          <w:lang w:eastAsia="zh-CN"/>
        </w:rPr>
      </w:pPr>
      <w:r>
        <w:rPr>
          <w:rFonts w:cstheme="minorHAnsi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B7D7513" wp14:editId="35DCB72C">
                <wp:simplePos x="0" y="0"/>
                <wp:positionH relativeFrom="column">
                  <wp:posOffset>2075688</wp:posOffset>
                </wp:positionH>
                <wp:positionV relativeFrom="paragraph">
                  <wp:posOffset>30302</wp:posOffset>
                </wp:positionV>
                <wp:extent cx="2721255" cy="350749"/>
                <wp:effectExtent l="0" t="0" r="22225" b="11430"/>
                <wp:wrapNone/>
                <wp:docPr id="225" name="Rectá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255" cy="350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8829" id="Rectángulo 225" o:spid="_x0000_s1026" style="position:absolute;margin-left:163.45pt;margin-top:2.4pt;width:214.25pt;height:27.6pt;z-index:25195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" filled="f" strokecolor="red" strokeweight="2pt"/>
            </w:pict>
          </mc:Fallback>
        </mc:AlternateContent>
      </w:r>
    </w:p>
    <w:p w14:paraId="685515B5" w14:textId="2C54BA8F" w:rsidR="002B44FB" w:rsidRDefault="002B44FB" w:rsidP="00566DFE">
      <w:pPr>
        <w:tabs>
          <w:tab w:val="left" w:pos="2281"/>
        </w:tabs>
        <w:rPr>
          <w:lang w:eastAsia="zh-CN"/>
        </w:rPr>
      </w:pPr>
    </w:p>
    <w:p w14:paraId="4083AA2B" w14:textId="0700B393" w:rsidR="0007039C" w:rsidRDefault="0007039C" w:rsidP="00566DFE">
      <w:pPr>
        <w:tabs>
          <w:tab w:val="left" w:pos="2281"/>
        </w:tabs>
        <w:rPr>
          <w:lang w:eastAsia="zh-CN"/>
        </w:rPr>
      </w:pPr>
    </w:p>
    <w:p w14:paraId="7DFA727F" w14:textId="4F55B9F1" w:rsidR="0007039C" w:rsidRDefault="0007039C" w:rsidP="00566DFE">
      <w:pPr>
        <w:tabs>
          <w:tab w:val="left" w:pos="2281"/>
        </w:tabs>
        <w:rPr>
          <w:lang w:eastAsia="zh-CN"/>
        </w:rPr>
      </w:pPr>
    </w:p>
    <w:p w14:paraId="29171C17" w14:textId="3B0D3310" w:rsidR="000E63CA" w:rsidRDefault="00585F2B" w:rsidP="000E63CA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4EAEB166" wp14:editId="62AB3684">
                <wp:simplePos x="0" y="0"/>
                <wp:positionH relativeFrom="column">
                  <wp:posOffset>2090318</wp:posOffset>
                </wp:positionH>
                <wp:positionV relativeFrom="paragraph">
                  <wp:posOffset>217145</wp:posOffset>
                </wp:positionV>
                <wp:extent cx="2721255" cy="219456"/>
                <wp:effectExtent l="0" t="0" r="22225" b="28575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255" cy="219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3136D" id="Rectángulo 224" o:spid="_x0000_s1026" style="position:absolute;margin-left:164.6pt;margin-top:17.1pt;width:214.25pt;height:17.3pt;z-index:2519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" filled="f" strokecolor="red" strokeweight="2pt"/>
            </w:pict>
          </mc:Fallback>
        </mc:AlternateContent>
      </w:r>
    </w:p>
    <w:p w14:paraId="0CB525EA" w14:textId="36475740" w:rsidR="000E63CA" w:rsidRDefault="000E63CA" w:rsidP="000E63CA">
      <w:pPr>
        <w:jc w:val="both"/>
        <w:rPr>
          <w:rFonts w:cstheme="minorHAnsi"/>
          <w:b w:val="0"/>
          <w:bCs/>
          <w:color w:val="auto"/>
        </w:rPr>
      </w:pPr>
    </w:p>
    <w:p w14:paraId="674D02FD" w14:textId="51CAF155" w:rsidR="000E63CA" w:rsidRDefault="000E63CA" w:rsidP="000E63CA">
      <w:pPr>
        <w:jc w:val="both"/>
        <w:rPr>
          <w:rFonts w:cstheme="minorHAnsi"/>
          <w:b w:val="0"/>
          <w:bCs/>
          <w:color w:val="auto"/>
        </w:rPr>
      </w:pPr>
    </w:p>
    <w:p w14:paraId="7C40209B" w14:textId="259ED262" w:rsidR="000E63CA" w:rsidRDefault="000E63CA" w:rsidP="000E63CA">
      <w:pPr>
        <w:jc w:val="both"/>
        <w:rPr>
          <w:rFonts w:cstheme="minorHAnsi"/>
          <w:b w:val="0"/>
          <w:bCs/>
          <w:color w:val="auto"/>
        </w:rPr>
      </w:pPr>
    </w:p>
    <w:p w14:paraId="0F24C9F3" w14:textId="77777777" w:rsidR="000E63CA" w:rsidRDefault="000E63CA" w:rsidP="000E63CA">
      <w:pPr>
        <w:jc w:val="both"/>
        <w:rPr>
          <w:rFonts w:cstheme="minorHAnsi"/>
          <w:b w:val="0"/>
          <w:bCs/>
          <w:color w:val="auto"/>
        </w:rPr>
      </w:pPr>
    </w:p>
    <w:p w14:paraId="531C6186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6BB8315A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00DCFF33" w14:textId="4F40A118" w:rsidR="000E63CA" w:rsidRDefault="00585F2B" w:rsidP="000E63CA">
      <w:pPr>
        <w:jc w:val="both"/>
        <w:rPr>
          <w:rFonts w:cstheme="minorHAnsi"/>
          <w:b w:val="0"/>
          <w:bCs/>
          <w:color w:val="auto"/>
        </w:rPr>
      </w:pPr>
      <w:r w:rsidRPr="00585F2B">
        <w:rPr>
          <w:rFonts w:cstheme="minorHAnsi"/>
          <w:b w:val="0"/>
          <w:bCs/>
          <w:noProof/>
          <w:color w:val="auto"/>
        </w:rPr>
        <w:lastRenderedPageBreak/>
        <w:drawing>
          <wp:anchor distT="0" distB="0" distL="114300" distR="114300" simplePos="0" relativeHeight="251951616" behindDoc="0" locked="0" layoutInCell="1" allowOverlap="1" wp14:anchorId="35E7906D" wp14:editId="02B212F2">
            <wp:simplePos x="0" y="0"/>
            <wp:positionH relativeFrom="margin">
              <wp:posOffset>1262482</wp:posOffset>
            </wp:positionH>
            <wp:positionV relativeFrom="paragraph">
              <wp:posOffset>489254</wp:posOffset>
            </wp:positionV>
            <wp:extent cx="3651504" cy="2672751"/>
            <wp:effectExtent l="152400" t="152400" r="368300" b="356235"/>
            <wp:wrapNone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26727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3CA">
        <w:rPr>
          <w:rFonts w:cstheme="minorHAnsi"/>
          <w:b w:val="0"/>
          <w:bCs/>
          <w:color w:val="auto"/>
        </w:rPr>
        <w:t>En la edición del fichero, haremos un</w:t>
      </w:r>
      <w:r w:rsidR="00BB1A11">
        <w:rPr>
          <w:rFonts w:cstheme="minorHAnsi"/>
          <w:b w:val="0"/>
          <w:bCs/>
          <w:color w:val="auto"/>
        </w:rPr>
        <w:t xml:space="preserve"> sencillo código que de un mensaje con nuestro nombre.</w:t>
      </w:r>
    </w:p>
    <w:p w14:paraId="324496F8" w14:textId="234954A2" w:rsidR="00585F2B" w:rsidRDefault="00585F2B" w:rsidP="000E63CA">
      <w:pPr>
        <w:jc w:val="both"/>
        <w:rPr>
          <w:rFonts w:cstheme="minorHAnsi"/>
          <w:b w:val="0"/>
          <w:bCs/>
          <w:color w:val="auto"/>
        </w:rPr>
      </w:pPr>
    </w:p>
    <w:p w14:paraId="6C546BC8" w14:textId="11E927F6" w:rsidR="00585F2B" w:rsidRDefault="00585F2B" w:rsidP="000E63CA">
      <w:pPr>
        <w:jc w:val="both"/>
        <w:rPr>
          <w:rFonts w:cstheme="minorHAnsi"/>
          <w:b w:val="0"/>
          <w:bCs/>
          <w:color w:val="auto"/>
        </w:rPr>
      </w:pPr>
    </w:p>
    <w:p w14:paraId="6CDFE734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4A51DAFF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7F7011EB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1FE7DB4E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3270B058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6D3BED8D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58E5C202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0C2CD7DC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582CCFE3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322452C0" w14:textId="77777777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0F0858CD" w14:textId="3ACE95E4" w:rsidR="0037390B" w:rsidRPr="008F3332" w:rsidRDefault="0037390B" w:rsidP="0037390B">
      <w:pPr>
        <w:pStyle w:val="Ttulo2"/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</w:pPr>
      <w:bookmarkStart w:id="41" w:name="_Toc130557129"/>
      <w:r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Configuración del servidor DNS</w:t>
      </w:r>
      <w:r w:rsidRPr="0020040C">
        <w:rPr>
          <w:rFonts w:ascii="Bahnschrift" w:hAnsi="Bahnschrift"/>
          <w:b/>
          <w:bCs/>
          <w:noProof/>
          <w:color w:val="791111"/>
          <w:sz w:val="40"/>
          <w:szCs w:val="28"/>
          <w:lang w:bidi="es-ES"/>
        </w:rPr>
        <w:t>:</w:t>
      </w:r>
      <w:bookmarkEnd w:id="41"/>
    </w:p>
    <w:p w14:paraId="5923296A" w14:textId="381EC214" w:rsidR="0037390B" w:rsidRDefault="0037390B" w:rsidP="000E63CA">
      <w:pPr>
        <w:jc w:val="both"/>
        <w:rPr>
          <w:rFonts w:cstheme="minorHAnsi"/>
          <w:b w:val="0"/>
          <w:bCs/>
          <w:color w:val="auto"/>
        </w:rPr>
      </w:pPr>
    </w:p>
    <w:p w14:paraId="61354B5D" w14:textId="01135B41" w:rsidR="0037390B" w:rsidRDefault="0037390B" w:rsidP="0037390B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Para el </w:t>
      </w:r>
      <w:r w:rsidRPr="00583F0B">
        <w:rPr>
          <w:rFonts w:cstheme="minorHAnsi"/>
          <w:color w:val="auto"/>
        </w:rPr>
        <w:t>servidor DNS</w:t>
      </w:r>
      <w:r>
        <w:rPr>
          <w:rFonts w:cstheme="minorHAnsi"/>
          <w:b w:val="0"/>
          <w:bCs/>
          <w:color w:val="auto"/>
        </w:rPr>
        <w:t xml:space="preserve"> se sigue el mismo proceso, tendremos que asignarle una </w:t>
      </w:r>
      <w:r w:rsidRPr="00583F0B">
        <w:rPr>
          <w:rFonts w:cstheme="minorHAnsi"/>
          <w:color w:val="auto"/>
        </w:rPr>
        <w:t>IP estática</w:t>
      </w:r>
      <w:r>
        <w:rPr>
          <w:rFonts w:cstheme="minorHAnsi"/>
          <w:b w:val="0"/>
          <w:bCs/>
          <w:color w:val="auto"/>
        </w:rPr>
        <w:t xml:space="preserve">, para configurar su IP, nos iremos al apartado de </w:t>
      </w:r>
      <w:r w:rsidRPr="00583F0B">
        <w:rPr>
          <w:rFonts w:cstheme="minorHAnsi"/>
          <w:i/>
          <w:iCs/>
          <w:color w:val="auto"/>
        </w:rPr>
        <w:t>Desktop</w:t>
      </w:r>
      <w:r>
        <w:rPr>
          <w:rFonts w:cstheme="minorHAnsi"/>
          <w:b w:val="0"/>
          <w:bCs/>
          <w:color w:val="auto"/>
        </w:rPr>
        <w:t xml:space="preserve">, </w:t>
      </w:r>
      <w:r w:rsidRPr="00583F0B">
        <w:rPr>
          <w:rFonts w:cstheme="minorHAnsi"/>
          <w:i/>
          <w:iCs/>
          <w:color w:val="auto"/>
        </w:rPr>
        <w:t xml:space="preserve">IP </w:t>
      </w:r>
      <w:proofErr w:type="spellStart"/>
      <w:r w:rsidRPr="00583F0B">
        <w:rPr>
          <w:rFonts w:cstheme="minorHAnsi"/>
          <w:i/>
          <w:iCs/>
          <w:color w:val="auto"/>
        </w:rPr>
        <w:t>Configuration</w:t>
      </w:r>
      <w:proofErr w:type="spellEnd"/>
      <w:r>
        <w:rPr>
          <w:rFonts w:cstheme="minorHAnsi"/>
          <w:b w:val="0"/>
          <w:bCs/>
          <w:color w:val="auto"/>
        </w:rPr>
        <w:t xml:space="preserve">, lo pondremos en </w:t>
      </w:r>
      <w:r w:rsidRPr="00D74184">
        <w:rPr>
          <w:rFonts w:cstheme="minorHAnsi"/>
          <w:i/>
          <w:iCs/>
          <w:color w:val="auto"/>
        </w:rPr>
        <w:t>IP estática</w:t>
      </w:r>
      <w:r>
        <w:rPr>
          <w:rFonts w:cstheme="minorHAnsi"/>
          <w:b w:val="0"/>
          <w:bCs/>
          <w:color w:val="auto"/>
        </w:rPr>
        <w:t xml:space="preserve"> y ahí lo configuramos todo:</w:t>
      </w:r>
    </w:p>
    <w:p w14:paraId="543ABF11" w14:textId="11149219" w:rsidR="00B857A7" w:rsidRDefault="00B857A7" w:rsidP="0037390B">
      <w:pPr>
        <w:jc w:val="both"/>
        <w:rPr>
          <w:rFonts w:cstheme="minorHAnsi"/>
          <w:b w:val="0"/>
          <w:bCs/>
          <w:color w:val="auto"/>
        </w:rPr>
      </w:pPr>
      <w:r w:rsidRPr="00B857A7">
        <w:rPr>
          <w:rFonts w:cstheme="minorHAnsi"/>
          <w:b w:val="0"/>
          <w:bCs/>
          <w:noProof/>
          <w:color w:val="auto"/>
        </w:rPr>
        <w:drawing>
          <wp:anchor distT="0" distB="0" distL="114300" distR="114300" simplePos="0" relativeHeight="251956736" behindDoc="0" locked="0" layoutInCell="1" allowOverlap="1" wp14:anchorId="6EAC388D" wp14:editId="5D359163">
            <wp:simplePos x="0" y="0"/>
            <wp:positionH relativeFrom="page">
              <wp:align>center</wp:align>
            </wp:positionH>
            <wp:positionV relativeFrom="paragraph">
              <wp:posOffset>242290</wp:posOffset>
            </wp:positionV>
            <wp:extent cx="4514698" cy="1734551"/>
            <wp:effectExtent l="152400" t="152400" r="362585" b="361315"/>
            <wp:wrapNone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698" cy="17345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C849DC3" w14:textId="4BFBAC7A" w:rsidR="00B857A7" w:rsidRDefault="00B857A7" w:rsidP="0037390B">
      <w:pPr>
        <w:jc w:val="both"/>
        <w:rPr>
          <w:rFonts w:cstheme="minorHAnsi"/>
          <w:b w:val="0"/>
          <w:bCs/>
          <w:color w:val="auto"/>
        </w:rPr>
      </w:pPr>
    </w:p>
    <w:p w14:paraId="4B3DC53E" w14:textId="61A5C46F" w:rsidR="00BD0F04" w:rsidRDefault="00BD0F04" w:rsidP="00566DFE">
      <w:pPr>
        <w:tabs>
          <w:tab w:val="left" w:pos="2281"/>
        </w:tabs>
        <w:rPr>
          <w:lang w:eastAsia="zh-CN"/>
        </w:rPr>
      </w:pPr>
    </w:p>
    <w:p w14:paraId="322948F9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320A677D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740F0982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38F549D4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60079D97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6787E19A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4C0F2F2F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6362235E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107BD9FE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4F9F7129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4B8586CC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467D86DD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49D20529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0411D1AD" w14:textId="77777777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7E2FFED3" w14:textId="56469744" w:rsidR="00B857A7" w:rsidRDefault="00B857A7" w:rsidP="00B857A7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lastRenderedPageBreak/>
        <w:t xml:space="preserve">Ahora, para configurarlo, simplemente haremos </w:t>
      </w:r>
      <w:proofErr w:type="spellStart"/>
      <w:r w:rsidRPr="00D74184">
        <w:rPr>
          <w:rFonts w:cstheme="minorHAnsi"/>
          <w:color w:val="auto"/>
        </w:rPr>
        <w:t>click</w:t>
      </w:r>
      <w:proofErr w:type="spellEnd"/>
      <w:r w:rsidRPr="00D74184">
        <w:rPr>
          <w:rFonts w:cstheme="minorHAnsi"/>
          <w:color w:val="auto"/>
        </w:rPr>
        <w:t xml:space="preserve"> sobre el servidor</w:t>
      </w:r>
      <w:r>
        <w:rPr>
          <w:rFonts w:cstheme="minorHAnsi"/>
          <w:b w:val="0"/>
          <w:bCs/>
          <w:color w:val="auto"/>
        </w:rPr>
        <w:t xml:space="preserve"> y nos iremos al apartado de </w:t>
      </w:r>
      <w:r w:rsidRPr="00D74184">
        <w:rPr>
          <w:rFonts w:cstheme="minorHAnsi"/>
          <w:i/>
          <w:iCs/>
          <w:color w:val="auto"/>
        </w:rPr>
        <w:t>servicios</w:t>
      </w:r>
      <w:r>
        <w:rPr>
          <w:rFonts w:cstheme="minorHAnsi"/>
          <w:b w:val="0"/>
          <w:bCs/>
          <w:color w:val="auto"/>
        </w:rPr>
        <w:t xml:space="preserve">, dentro de este, </w:t>
      </w:r>
      <w:r w:rsidR="000F21A4">
        <w:rPr>
          <w:rFonts w:cstheme="minorHAnsi"/>
          <w:b w:val="0"/>
          <w:bCs/>
          <w:color w:val="auto"/>
        </w:rPr>
        <w:t xml:space="preserve">buscaremos la opción que diga </w:t>
      </w:r>
      <w:r w:rsidR="000F21A4" w:rsidRPr="00D74184">
        <w:rPr>
          <w:rFonts w:cstheme="minorHAnsi"/>
          <w:i/>
          <w:iCs/>
          <w:color w:val="auto"/>
        </w:rPr>
        <w:t>DNS</w:t>
      </w:r>
      <w:r>
        <w:rPr>
          <w:rFonts w:cstheme="minorHAnsi"/>
          <w:b w:val="0"/>
          <w:bCs/>
          <w:color w:val="auto"/>
        </w:rPr>
        <w:t>, lo encenderemos</w:t>
      </w:r>
      <w:r w:rsidR="000F21A4">
        <w:rPr>
          <w:rFonts w:cstheme="minorHAnsi"/>
          <w:b w:val="0"/>
          <w:bCs/>
          <w:color w:val="auto"/>
        </w:rPr>
        <w:t xml:space="preserve"> y añadiremos un registro</w:t>
      </w:r>
      <w:r>
        <w:rPr>
          <w:rFonts w:cstheme="minorHAnsi"/>
          <w:b w:val="0"/>
          <w:bCs/>
          <w:color w:val="auto"/>
        </w:rPr>
        <w:t>.</w:t>
      </w:r>
    </w:p>
    <w:p w14:paraId="648FF863" w14:textId="77777777" w:rsidR="000F21A4" w:rsidRDefault="000F21A4" w:rsidP="00B857A7">
      <w:pPr>
        <w:jc w:val="both"/>
        <w:rPr>
          <w:rFonts w:cstheme="minorHAnsi"/>
          <w:b w:val="0"/>
          <w:bCs/>
          <w:color w:val="auto"/>
        </w:rPr>
      </w:pPr>
    </w:p>
    <w:p w14:paraId="59C2DF92" w14:textId="29BE854A" w:rsidR="000F21A4" w:rsidRDefault="000F21A4" w:rsidP="00B857A7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>Para añadirlo</w:t>
      </w:r>
      <w:r w:rsidR="004C069D">
        <w:rPr>
          <w:rFonts w:cstheme="minorHAnsi"/>
          <w:b w:val="0"/>
          <w:bCs/>
          <w:color w:val="auto"/>
        </w:rPr>
        <w:t xml:space="preserve">, en el apartado de </w:t>
      </w:r>
      <w:proofErr w:type="spellStart"/>
      <w:r w:rsidR="004C069D" w:rsidRPr="00D74184">
        <w:rPr>
          <w:rFonts w:cstheme="minorHAnsi"/>
          <w:i/>
          <w:iCs/>
          <w:color w:val="auto"/>
        </w:rPr>
        <w:t>Resource</w:t>
      </w:r>
      <w:proofErr w:type="spellEnd"/>
      <w:r w:rsidR="004C069D" w:rsidRPr="00D74184">
        <w:rPr>
          <w:rFonts w:cstheme="minorHAnsi"/>
          <w:i/>
          <w:iCs/>
          <w:color w:val="auto"/>
        </w:rPr>
        <w:t xml:space="preserve"> </w:t>
      </w:r>
      <w:proofErr w:type="spellStart"/>
      <w:r w:rsidR="004C069D" w:rsidRPr="00D74184">
        <w:rPr>
          <w:rFonts w:cstheme="minorHAnsi"/>
          <w:i/>
          <w:iCs/>
          <w:color w:val="auto"/>
        </w:rPr>
        <w:t>Records</w:t>
      </w:r>
      <w:proofErr w:type="spellEnd"/>
      <w:r w:rsidR="004C069D">
        <w:rPr>
          <w:rFonts w:cstheme="minorHAnsi"/>
          <w:b w:val="0"/>
          <w:bCs/>
          <w:color w:val="auto"/>
        </w:rPr>
        <w:t xml:space="preserve">, en </w:t>
      </w:r>
      <w:r w:rsidR="004C069D" w:rsidRPr="00D74184">
        <w:rPr>
          <w:rFonts w:cstheme="minorHAnsi"/>
          <w:i/>
          <w:iCs/>
          <w:color w:val="auto"/>
        </w:rPr>
        <w:t>Name</w:t>
      </w:r>
      <w:r w:rsidR="004C069D">
        <w:rPr>
          <w:rFonts w:cstheme="minorHAnsi"/>
          <w:b w:val="0"/>
          <w:bCs/>
          <w:color w:val="auto"/>
        </w:rPr>
        <w:t xml:space="preserve">, escribiremos el dominio del servidor HTTP, </w:t>
      </w:r>
      <w:r w:rsidR="00C11F98">
        <w:rPr>
          <w:rFonts w:cstheme="minorHAnsi"/>
          <w:b w:val="0"/>
          <w:bCs/>
          <w:color w:val="auto"/>
        </w:rPr>
        <w:t xml:space="preserve">y en </w:t>
      </w:r>
      <w:proofErr w:type="spellStart"/>
      <w:r w:rsidR="00C11F98" w:rsidRPr="00D74184">
        <w:rPr>
          <w:rFonts w:cstheme="minorHAnsi"/>
          <w:i/>
          <w:iCs/>
          <w:color w:val="auto"/>
        </w:rPr>
        <w:t>Address</w:t>
      </w:r>
      <w:proofErr w:type="spellEnd"/>
      <w:r w:rsidR="00C11F98">
        <w:rPr>
          <w:rFonts w:cstheme="minorHAnsi"/>
          <w:b w:val="0"/>
          <w:bCs/>
          <w:color w:val="auto"/>
        </w:rPr>
        <w:t>, pondremos la IP del servidor HTTP:</w:t>
      </w:r>
    </w:p>
    <w:p w14:paraId="2409957D" w14:textId="6F82BBF3" w:rsidR="00B857A7" w:rsidRDefault="00B857A7" w:rsidP="00566DFE">
      <w:pPr>
        <w:tabs>
          <w:tab w:val="left" w:pos="2281"/>
        </w:tabs>
        <w:rPr>
          <w:lang w:eastAsia="zh-CN"/>
        </w:rPr>
      </w:pPr>
    </w:p>
    <w:p w14:paraId="65239A4F" w14:textId="2DC3BE4E" w:rsidR="00BD0F04" w:rsidRDefault="00C567E3" w:rsidP="00566DFE">
      <w:pPr>
        <w:tabs>
          <w:tab w:val="left" w:pos="2281"/>
        </w:tabs>
        <w:rPr>
          <w:lang w:eastAsia="zh-CN"/>
        </w:rPr>
      </w:pPr>
      <w:r w:rsidRPr="0007039C">
        <w:rPr>
          <w:noProof/>
          <w:lang w:eastAsia="zh-CN"/>
        </w:rPr>
        <w:drawing>
          <wp:anchor distT="0" distB="0" distL="114300" distR="114300" simplePos="0" relativeHeight="251950592" behindDoc="0" locked="0" layoutInCell="1" allowOverlap="1" wp14:anchorId="7BDA992B" wp14:editId="6712A5FB">
            <wp:simplePos x="0" y="0"/>
            <wp:positionH relativeFrom="page">
              <wp:align>center</wp:align>
            </wp:positionH>
            <wp:positionV relativeFrom="paragraph">
              <wp:posOffset>87299</wp:posOffset>
            </wp:positionV>
            <wp:extent cx="4324502" cy="2503364"/>
            <wp:effectExtent l="152400" t="152400" r="361950" b="354330"/>
            <wp:wrapNone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02" cy="25033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B62F0" w14:textId="77777777" w:rsidR="00C567E3" w:rsidRPr="00C567E3" w:rsidRDefault="00C567E3" w:rsidP="00C567E3">
      <w:pPr>
        <w:rPr>
          <w:lang w:eastAsia="zh-CN"/>
        </w:rPr>
      </w:pPr>
    </w:p>
    <w:p w14:paraId="051B8339" w14:textId="77777777" w:rsidR="00C567E3" w:rsidRPr="00C567E3" w:rsidRDefault="00C567E3" w:rsidP="00C567E3">
      <w:pPr>
        <w:rPr>
          <w:lang w:eastAsia="zh-CN"/>
        </w:rPr>
      </w:pPr>
    </w:p>
    <w:p w14:paraId="2A97C37F" w14:textId="77777777" w:rsidR="00C567E3" w:rsidRPr="00C567E3" w:rsidRDefault="00C567E3" w:rsidP="00C567E3">
      <w:pPr>
        <w:rPr>
          <w:lang w:eastAsia="zh-CN"/>
        </w:rPr>
      </w:pPr>
    </w:p>
    <w:p w14:paraId="2597B6AE" w14:textId="77777777" w:rsidR="00C567E3" w:rsidRPr="00C567E3" w:rsidRDefault="00C567E3" w:rsidP="00C567E3">
      <w:pPr>
        <w:rPr>
          <w:lang w:eastAsia="zh-CN"/>
        </w:rPr>
      </w:pPr>
    </w:p>
    <w:p w14:paraId="0ED9E387" w14:textId="77777777" w:rsidR="00C567E3" w:rsidRPr="00C567E3" w:rsidRDefault="00C567E3" w:rsidP="00C567E3">
      <w:pPr>
        <w:rPr>
          <w:lang w:eastAsia="zh-CN"/>
        </w:rPr>
      </w:pPr>
    </w:p>
    <w:p w14:paraId="3CA24AA7" w14:textId="77777777" w:rsidR="00C567E3" w:rsidRPr="00C567E3" w:rsidRDefault="00C567E3" w:rsidP="00C567E3">
      <w:pPr>
        <w:rPr>
          <w:lang w:eastAsia="zh-CN"/>
        </w:rPr>
      </w:pPr>
    </w:p>
    <w:p w14:paraId="379B7922" w14:textId="77777777" w:rsidR="00C567E3" w:rsidRPr="00C567E3" w:rsidRDefault="00C567E3" w:rsidP="00C567E3">
      <w:pPr>
        <w:rPr>
          <w:lang w:eastAsia="zh-CN"/>
        </w:rPr>
      </w:pPr>
    </w:p>
    <w:p w14:paraId="53B26B8C" w14:textId="77777777" w:rsidR="00C567E3" w:rsidRPr="00C567E3" w:rsidRDefault="00C567E3" w:rsidP="00C567E3">
      <w:pPr>
        <w:rPr>
          <w:lang w:eastAsia="zh-CN"/>
        </w:rPr>
      </w:pPr>
    </w:p>
    <w:p w14:paraId="444EA58C" w14:textId="77777777" w:rsidR="00C567E3" w:rsidRPr="00C567E3" w:rsidRDefault="00C567E3" w:rsidP="00C567E3">
      <w:pPr>
        <w:rPr>
          <w:lang w:eastAsia="zh-CN"/>
        </w:rPr>
      </w:pPr>
    </w:p>
    <w:p w14:paraId="4A34E1C8" w14:textId="77777777" w:rsidR="00C567E3" w:rsidRPr="00C567E3" w:rsidRDefault="00C567E3" w:rsidP="00C567E3">
      <w:pPr>
        <w:rPr>
          <w:lang w:eastAsia="zh-CN"/>
        </w:rPr>
      </w:pPr>
    </w:p>
    <w:p w14:paraId="040B2F54" w14:textId="77777777" w:rsidR="00C567E3" w:rsidRPr="00C567E3" w:rsidRDefault="00C567E3" w:rsidP="00C567E3">
      <w:pPr>
        <w:rPr>
          <w:lang w:eastAsia="zh-CN"/>
        </w:rPr>
      </w:pPr>
    </w:p>
    <w:p w14:paraId="30CDAF50" w14:textId="77777777" w:rsidR="00C567E3" w:rsidRDefault="00C567E3" w:rsidP="00C567E3">
      <w:pPr>
        <w:rPr>
          <w:lang w:eastAsia="zh-CN"/>
        </w:rPr>
      </w:pPr>
    </w:p>
    <w:p w14:paraId="34445EDD" w14:textId="32195244" w:rsidR="00C567E3" w:rsidRDefault="00C567E3" w:rsidP="00C567E3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t xml:space="preserve">Con esto, lo mínimo también del </w:t>
      </w:r>
      <w:r w:rsidRPr="00D74184">
        <w:rPr>
          <w:rFonts w:cstheme="minorHAnsi"/>
          <w:color w:val="auto"/>
        </w:rPr>
        <w:t>servidor DNS</w:t>
      </w:r>
      <w:r>
        <w:rPr>
          <w:rFonts w:cstheme="minorHAnsi"/>
          <w:b w:val="0"/>
          <w:bCs/>
          <w:color w:val="auto"/>
        </w:rPr>
        <w:t>, ya estaría terminado y listo para comprobar que funciona.</w:t>
      </w:r>
    </w:p>
    <w:p w14:paraId="14871D3D" w14:textId="77777777" w:rsidR="00C567E3" w:rsidRDefault="00C567E3" w:rsidP="00C567E3">
      <w:pPr>
        <w:jc w:val="both"/>
        <w:rPr>
          <w:rFonts w:cstheme="minorHAnsi"/>
          <w:b w:val="0"/>
          <w:bCs/>
          <w:color w:val="auto"/>
        </w:rPr>
      </w:pPr>
    </w:p>
    <w:p w14:paraId="6C8BC0F3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77FAE5D8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0000B2AF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0E54420F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5B3548B7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20CDF26D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207FA3DE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2D980877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04E5A5AE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39D194D0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0FF6B717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0F60FA23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4C245E82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67DC9C09" w14:textId="09EB1EB3" w:rsidR="00C00983" w:rsidRDefault="00C567E3" w:rsidP="00C567E3">
      <w:pPr>
        <w:jc w:val="both"/>
        <w:rPr>
          <w:rFonts w:cstheme="minorHAnsi"/>
          <w:b w:val="0"/>
          <w:bCs/>
          <w:color w:val="auto"/>
        </w:rPr>
      </w:pPr>
      <w:r>
        <w:rPr>
          <w:rFonts w:cstheme="minorHAnsi"/>
          <w:b w:val="0"/>
          <w:bCs/>
          <w:color w:val="auto"/>
        </w:rPr>
        <w:lastRenderedPageBreak/>
        <w:t xml:space="preserve">Como cuando hemos configurado el </w:t>
      </w:r>
      <w:r w:rsidRPr="005D5D8E">
        <w:rPr>
          <w:rFonts w:cstheme="minorHAnsi"/>
          <w:color w:val="auto"/>
        </w:rPr>
        <w:t>DHCP</w:t>
      </w:r>
      <w:r>
        <w:rPr>
          <w:rFonts w:cstheme="minorHAnsi"/>
          <w:b w:val="0"/>
          <w:bCs/>
          <w:color w:val="auto"/>
        </w:rPr>
        <w:t xml:space="preserve"> de la red </w:t>
      </w:r>
      <w:r w:rsidRPr="005D5D8E">
        <w:rPr>
          <w:rFonts w:cstheme="minorHAnsi"/>
          <w:color w:val="auto"/>
        </w:rPr>
        <w:t>192.X.Y.0/24</w:t>
      </w:r>
      <w:r w:rsidR="00885B2A">
        <w:rPr>
          <w:rFonts w:cstheme="minorHAnsi"/>
          <w:b w:val="0"/>
          <w:bCs/>
          <w:color w:val="auto"/>
        </w:rPr>
        <w:t xml:space="preserve">, hemos puesto como </w:t>
      </w:r>
      <w:r w:rsidR="00885B2A" w:rsidRPr="005D5D8E">
        <w:rPr>
          <w:rFonts w:cstheme="minorHAnsi"/>
          <w:color w:val="auto"/>
        </w:rPr>
        <w:t>DNS</w:t>
      </w:r>
      <w:r w:rsidR="00885B2A">
        <w:rPr>
          <w:rFonts w:cstheme="minorHAnsi"/>
          <w:b w:val="0"/>
          <w:bCs/>
          <w:color w:val="auto"/>
        </w:rPr>
        <w:t xml:space="preserve"> la dirección del </w:t>
      </w:r>
      <w:r w:rsidR="00885B2A" w:rsidRPr="005D5D8E">
        <w:rPr>
          <w:rFonts w:cstheme="minorHAnsi"/>
          <w:color w:val="auto"/>
        </w:rPr>
        <w:t>servidor DNS</w:t>
      </w:r>
      <w:r w:rsidR="00885B2A">
        <w:rPr>
          <w:rFonts w:cstheme="minorHAnsi"/>
          <w:b w:val="0"/>
          <w:bCs/>
          <w:color w:val="auto"/>
        </w:rPr>
        <w:t xml:space="preserve"> que hemos creado ahora. Como lo hemos configurado para </w:t>
      </w:r>
      <w:r w:rsidR="00C00983">
        <w:rPr>
          <w:rFonts w:cstheme="minorHAnsi"/>
          <w:b w:val="0"/>
          <w:bCs/>
          <w:color w:val="auto"/>
        </w:rPr>
        <w:t>que,</w:t>
      </w:r>
      <w:r w:rsidR="00885B2A">
        <w:rPr>
          <w:rFonts w:cstheme="minorHAnsi"/>
          <w:b w:val="0"/>
          <w:bCs/>
          <w:color w:val="auto"/>
        </w:rPr>
        <w:t xml:space="preserve"> </w:t>
      </w:r>
      <w:r w:rsidR="00806D08">
        <w:rPr>
          <w:rFonts w:cstheme="minorHAnsi"/>
          <w:b w:val="0"/>
          <w:bCs/>
          <w:color w:val="auto"/>
        </w:rPr>
        <w:t xml:space="preserve">si escribimos el </w:t>
      </w:r>
      <w:r w:rsidR="00806D08" w:rsidRPr="005D5D8E">
        <w:rPr>
          <w:rFonts w:cstheme="minorHAnsi"/>
          <w:color w:val="auto"/>
        </w:rPr>
        <w:t>nombre de dominio</w:t>
      </w:r>
      <w:r w:rsidR="00806D08">
        <w:rPr>
          <w:rFonts w:cstheme="minorHAnsi"/>
          <w:b w:val="0"/>
          <w:bCs/>
          <w:color w:val="auto"/>
        </w:rPr>
        <w:t xml:space="preserve"> en el navegador de un equipo con la </w:t>
      </w:r>
      <w:r w:rsidR="00806D08" w:rsidRPr="005D5D8E">
        <w:rPr>
          <w:rFonts w:cstheme="minorHAnsi"/>
          <w:color w:val="auto"/>
        </w:rPr>
        <w:t>DNS</w:t>
      </w:r>
      <w:r w:rsidR="00806D08">
        <w:rPr>
          <w:rFonts w:cstheme="minorHAnsi"/>
          <w:b w:val="0"/>
          <w:bCs/>
          <w:color w:val="auto"/>
        </w:rPr>
        <w:t xml:space="preserve"> de nuestro servidor, debería de aparecer nuestra página.</w:t>
      </w:r>
    </w:p>
    <w:p w14:paraId="30D6757F" w14:textId="77777777" w:rsidR="00806D08" w:rsidRDefault="00806D08" w:rsidP="00C567E3">
      <w:pPr>
        <w:jc w:val="both"/>
        <w:rPr>
          <w:rFonts w:cstheme="minorHAnsi"/>
          <w:b w:val="0"/>
          <w:bCs/>
          <w:color w:val="auto"/>
        </w:rPr>
      </w:pPr>
    </w:p>
    <w:p w14:paraId="2868C892" w14:textId="38C1A102" w:rsidR="00806D08" w:rsidRDefault="00C00983" w:rsidP="00C567E3">
      <w:pPr>
        <w:jc w:val="both"/>
        <w:rPr>
          <w:rFonts w:cstheme="minorHAnsi"/>
          <w:b w:val="0"/>
          <w:bCs/>
          <w:color w:val="auto"/>
        </w:rPr>
      </w:pPr>
      <w:r w:rsidRPr="00BD0F04">
        <w:rPr>
          <w:noProof/>
          <w:lang w:eastAsia="zh-CN"/>
        </w:rPr>
        <w:drawing>
          <wp:anchor distT="0" distB="0" distL="114300" distR="114300" simplePos="0" relativeHeight="251957760" behindDoc="0" locked="0" layoutInCell="1" allowOverlap="1" wp14:anchorId="5439E3C7" wp14:editId="774A9913">
            <wp:simplePos x="0" y="0"/>
            <wp:positionH relativeFrom="margin">
              <wp:align>center</wp:align>
            </wp:positionH>
            <wp:positionV relativeFrom="paragraph">
              <wp:posOffset>162255</wp:posOffset>
            </wp:positionV>
            <wp:extent cx="5224272" cy="1759129"/>
            <wp:effectExtent l="152400" t="152400" r="357505" b="355600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272" cy="1759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5A83F" w14:textId="39A98E37" w:rsidR="00C567E3" w:rsidRPr="00C567E3" w:rsidRDefault="00C567E3" w:rsidP="00C567E3">
      <w:pPr>
        <w:ind w:firstLine="720"/>
        <w:rPr>
          <w:lang w:eastAsia="zh-CN"/>
        </w:rPr>
      </w:pPr>
    </w:p>
    <w:sectPr w:rsidR="00C567E3" w:rsidRPr="00C567E3" w:rsidSect="00D94A20">
      <w:headerReference w:type="default" r:id="rId82"/>
      <w:footerReference w:type="default" r:id="rId83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957C1" w14:textId="77777777" w:rsidR="004715E9" w:rsidRDefault="004715E9">
      <w:r>
        <w:separator/>
      </w:r>
    </w:p>
    <w:p w14:paraId="44D872EF" w14:textId="77777777" w:rsidR="004715E9" w:rsidRDefault="004715E9"/>
  </w:endnote>
  <w:endnote w:type="continuationSeparator" w:id="0">
    <w:p w14:paraId="1F5C1637" w14:textId="77777777" w:rsidR="004715E9" w:rsidRDefault="004715E9">
      <w:r>
        <w:continuationSeparator/>
      </w:r>
    </w:p>
    <w:p w14:paraId="2ACCF108" w14:textId="77777777" w:rsidR="004715E9" w:rsidRDefault="004715E9"/>
  </w:endnote>
  <w:endnote w:type="continuationNotice" w:id="1">
    <w:p w14:paraId="3A97A071" w14:textId="77777777" w:rsidR="004715E9" w:rsidRDefault="004715E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79FA2A7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304800" t="323850" r="314325" b="33337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rgbClr val="9A0000"/>
                            </a:solidFill>
                            <a:ln>
                              <a:noFill/>
                            </a:ln>
                            <a:effectLst>
                              <a:outerShdw blurRad="381000" sx="102000" sy="102000" algn="ctr" rotWithShape="0">
                                <a:prstClr val="black">
                                  <a:alpha val="57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B2BCB49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" fillcolor="#9a0000" stroked="f" strokeweight="2pt">
                    <v:shadow on="t" type="perspective" color="black" opacity="37355f" offset="0,0" matrix="66847f,,,66847f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B0B70" w:rsidRDefault="00394BB1">
                          <w:pPr>
                            <w:rPr>
                              <w:rFonts w:ascii="Poppins" w:hAnsi="Poppins" w:cs="Poppins"/>
                              <w:color w:val="9A0000"/>
                              <w:sz w:val="20"/>
                              <w:szCs w:val="16"/>
                            </w:rPr>
                          </w:pPr>
                          <w:r w:rsidRPr="00BB0B70">
                            <w:rPr>
                              <w:rFonts w:ascii="Poppins" w:hAnsi="Poppins" w:cs="Poppins"/>
                              <w:color w:val="9A0000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1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B0B70" w:rsidRDefault="00394BB1">
                    <w:pPr>
                      <w:rPr>
                        <w:rFonts w:ascii="Poppins" w:hAnsi="Poppins" w:cs="Poppins"/>
                        <w:color w:val="9A0000"/>
                        <w:sz w:val="20"/>
                        <w:szCs w:val="16"/>
                      </w:rPr>
                    </w:pPr>
                    <w:r w:rsidRPr="00BB0B70">
                      <w:rPr>
                        <w:rFonts w:ascii="Poppins" w:hAnsi="Poppins" w:cs="Poppins"/>
                        <w:color w:val="9A0000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BC78A" w14:textId="77777777" w:rsidR="004715E9" w:rsidRDefault="004715E9">
      <w:r>
        <w:separator/>
      </w:r>
    </w:p>
    <w:p w14:paraId="4EF2D5F8" w14:textId="77777777" w:rsidR="004715E9" w:rsidRDefault="004715E9"/>
  </w:footnote>
  <w:footnote w:type="continuationSeparator" w:id="0">
    <w:p w14:paraId="18059302" w14:textId="77777777" w:rsidR="004715E9" w:rsidRDefault="004715E9">
      <w:r>
        <w:continuationSeparator/>
      </w:r>
    </w:p>
    <w:p w14:paraId="28E56A93" w14:textId="77777777" w:rsidR="004715E9" w:rsidRDefault="004715E9"/>
  </w:footnote>
  <w:footnote w:type="continuationNotice" w:id="1">
    <w:p w14:paraId="355095C8" w14:textId="77777777" w:rsidR="004715E9" w:rsidRDefault="004715E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093784">
      <w:trPr>
        <w:trHeight w:val="978"/>
      </w:trPr>
      <w:tc>
        <w:tcPr>
          <w:tcW w:w="10035" w:type="dxa"/>
          <w:tcBorders>
            <w:top w:val="nil"/>
            <w:left w:val="nil"/>
            <w:bottom w:val="nil"/>
            <w:right w:val="nil"/>
          </w:tcBorders>
        </w:tcPr>
        <w:p w14:paraId="6FD300A8" w14:textId="4526D013" w:rsidR="00D077E9" w:rsidRPr="00BB0B70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9A0000"/>
              <w:sz w:val="20"/>
              <w:szCs w:val="16"/>
            </w:rPr>
          </w:pPr>
        </w:p>
        <w:p w14:paraId="0D5FFBA4" w14:textId="118E19F2" w:rsidR="00370673" w:rsidRPr="00BB0B70" w:rsidRDefault="00093784" w:rsidP="000C4A6A">
          <w:pPr>
            <w:spacing w:before="60"/>
            <w:rPr>
              <w:rFonts w:ascii="Poppins" w:hAnsi="Poppins" w:cs="Poppins"/>
              <w:color w:val="9A0000"/>
              <w:sz w:val="20"/>
              <w:szCs w:val="16"/>
            </w:rPr>
          </w:pPr>
          <w:r w:rsidRPr="00BB0B70">
            <w:rPr>
              <w:noProof/>
              <w:color w:val="9A0000"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BE1DB16" wp14:editId="080216BB">
                    <wp:simplePos x="0" y="0"/>
                    <wp:positionH relativeFrom="column">
                      <wp:posOffset>-36728</wp:posOffset>
                    </wp:positionH>
                    <wp:positionV relativeFrom="paragraph">
                      <wp:posOffset>317830</wp:posOffset>
                    </wp:positionV>
                    <wp:extent cx="6301282" cy="0"/>
                    <wp:effectExtent l="19050" t="19050" r="23495" b="19050"/>
                    <wp:wrapNone/>
                    <wp:docPr id="2" name="Conector recto 2" descr="divisor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6301282" cy="0"/>
                            </a:xfrm>
                            <a:prstGeom prst="line">
                              <a:avLst/>
                            </a:prstGeom>
                            <a:ln w="38100" cap="rnd">
                              <a:solidFill>
                                <a:srgbClr val="9A0000"/>
                              </a:solidFill>
                              <a:headEnd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243E575E" id="Conector recto 2" o:spid="_x0000_s1026" alt="divisor de texto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9pt,25.05pt" to="493.2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" strokecolor="#9a0000" strokeweight="3pt">
                    <v:stroke startarrowwidth="wide" startarrowlength="long" endcap="round"/>
                  </v:line>
                </w:pict>
              </mc:Fallback>
            </mc:AlternateContent>
          </w:r>
          <w:r w:rsidR="00CC784A" w:rsidRPr="00BB0B70">
            <w:rPr>
              <w:rFonts w:ascii="Poppins" w:hAnsi="Poppins" w:cs="Poppins"/>
              <w:color w:val="9A0000"/>
              <w:sz w:val="20"/>
              <w:szCs w:val="16"/>
            </w:rPr>
            <w:t xml:space="preserve">UNIDAD 6: CONJUNTO DE ACTIVIDADES                                   </w:t>
          </w:r>
          <w:r w:rsidRPr="00BB0B70">
            <w:rPr>
              <w:rFonts w:ascii="Poppins" w:hAnsi="Poppins" w:cs="Poppins"/>
              <w:color w:val="9A0000"/>
              <w:sz w:val="20"/>
              <w:szCs w:val="16"/>
            </w:rPr>
            <w:t xml:space="preserve">                                </w:t>
          </w:r>
          <w:r w:rsidR="00237644" w:rsidRPr="00BB0B70">
            <w:rPr>
              <w:rFonts w:ascii="Poppins" w:hAnsi="Poppins" w:cs="Poppins"/>
              <w:color w:val="9A0000"/>
              <w:sz w:val="20"/>
              <w:szCs w:val="16"/>
            </w:rPr>
            <w:t xml:space="preserve">        </w:t>
          </w:r>
          <w:r w:rsidR="00BE5625" w:rsidRPr="00BB0B70">
            <w:rPr>
              <w:rFonts w:ascii="Poppins" w:hAnsi="Poppins" w:cs="Poppins"/>
              <w:color w:val="9A0000"/>
              <w:sz w:val="20"/>
              <w:szCs w:val="16"/>
            </w:rPr>
            <w:t>ADMINISTRACIÓN DE REDES</w:t>
          </w:r>
        </w:p>
      </w:tc>
    </w:tr>
  </w:tbl>
  <w:p w14:paraId="23DFB0F7" w14:textId="3873B5F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3E89"/>
    <w:multiLevelType w:val="hybridMultilevel"/>
    <w:tmpl w:val="90244AF8"/>
    <w:lvl w:ilvl="0" w:tplc="3B20B00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437D8"/>
    <w:multiLevelType w:val="hybridMultilevel"/>
    <w:tmpl w:val="BB321D68"/>
    <w:lvl w:ilvl="0" w:tplc="92AC5DD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CC5BDA"/>
    <w:multiLevelType w:val="hybridMultilevel"/>
    <w:tmpl w:val="E5B6F454"/>
    <w:lvl w:ilvl="0" w:tplc="FB04674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69E1CB7"/>
    <w:multiLevelType w:val="hybridMultilevel"/>
    <w:tmpl w:val="22E28A10"/>
    <w:lvl w:ilvl="0" w:tplc="E1BEDCAA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F1778"/>
    <w:multiLevelType w:val="hybridMultilevel"/>
    <w:tmpl w:val="023887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55F87"/>
    <w:multiLevelType w:val="hybridMultilevel"/>
    <w:tmpl w:val="F3EE7E36"/>
    <w:lvl w:ilvl="0" w:tplc="3B20B00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E13D5C"/>
    <w:multiLevelType w:val="hybridMultilevel"/>
    <w:tmpl w:val="741E1D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D18D8"/>
    <w:multiLevelType w:val="hybridMultilevel"/>
    <w:tmpl w:val="0AD6F892"/>
    <w:lvl w:ilvl="0" w:tplc="C2F239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9C7116"/>
    <w:multiLevelType w:val="hybridMultilevel"/>
    <w:tmpl w:val="02AAA59E"/>
    <w:lvl w:ilvl="0" w:tplc="D674BF4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144650"/>
    <w:multiLevelType w:val="hybridMultilevel"/>
    <w:tmpl w:val="66A8A5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052652"/>
    <w:multiLevelType w:val="hybridMultilevel"/>
    <w:tmpl w:val="4AD2DC46"/>
    <w:lvl w:ilvl="0" w:tplc="2D20ADF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2004E83"/>
    <w:multiLevelType w:val="multilevel"/>
    <w:tmpl w:val="7FB48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>
      <w:numFmt w:val="decimal"/>
      <w:isLgl/>
      <w:lvlText w:val="%1.%2."/>
      <w:lvlJc w:val="left"/>
      <w:pPr>
        <w:ind w:left="1440" w:hanging="720"/>
      </w:pPr>
      <w:rPr>
        <w:rFonts w:asciiTheme="minorHAnsi" w:hAnsiTheme="minorHAnsi" w:hint="default"/>
        <w:b w:val="0"/>
        <w:color w:val="082A75" w:themeColor="text2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asciiTheme="minorHAnsi" w:hAnsiTheme="minorHAnsi" w:hint="default"/>
        <w:b w:val="0"/>
        <w:color w:val="082A75" w:themeColor="text2"/>
      </w:rPr>
    </w:lvl>
    <w:lvl w:ilvl="3">
      <w:start w:val="1"/>
      <w:numFmt w:val="decimal"/>
      <w:isLgl/>
      <w:lvlText w:val="%1.%2.%3.%4."/>
      <w:lvlJc w:val="left"/>
      <w:pPr>
        <w:ind w:left="2160" w:hanging="1440"/>
      </w:pPr>
      <w:rPr>
        <w:rFonts w:asciiTheme="minorHAnsi" w:hAnsiTheme="minorHAnsi" w:hint="default"/>
        <w:b w:val="0"/>
        <w:color w:val="082A75" w:themeColor="text2"/>
      </w:rPr>
    </w:lvl>
    <w:lvl w:ilvl="4">
      <w:start w:val="1"/>
      <w:numFmt w:val="decimal"/>
      <w:isLgl/>
      <w:lvlText w:val="%1.%2.%3.%4.%5."/>
      <w:lvlJc w:val="left"/>
      <w:pPr>
        <w:ind w:left="2520" w:hanging="1800"/>
      </w:pPr>
      <w:rPr>
        <w:rFonts w:asciiTheme="minorHAnsi" w:hAnsiTheme="minorHAnsi" w:hint="default"/>
        <w:b w:val="0"/>
        <w:color w:val="082A75" w:themeColor="text2"/>
      </w:rPr>
    </w:lvl>
    <w:lvl w:ilvl="5">
      <w:start w:val="1"/>
      <w:numFmt w:val="decimal"/>
      <w:isLgl/>
      <w:lvlText w:val="%1.%2.%3.%4.%5.%6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7">
      <w:start w:val="1"/>
      <w:numFmt w:val="decimal"/>
      <w:isLgl/>
      <w:lvlText w:val="%1.%2.%3.%4.%5.%6.%7.%8."/>
      <w:lvlJc w:val="left"/>
      <w:pPr>
        <w:ind w:left="3240" w:hanging="2520"/>
      </w:pPr>
      <w:rPr>
        <w:rFonts w:asciiTheme="minorHAnsi" w:hAnsiTheme="minorHAnsi" w:hint="default"/>
        <w:b w:val="0"/>
        <w:color w:val="082A75" w:themeColor="text2"/>
      </w:rPr>
    </w:lvl>
    <w:lvl w:ilvl="8">
      <w:start w:val="1"/>
      <w:numFmt w:val="decimal"/>
      <w:isLgl/>
      <w:lvlText w:val="%1.%2.%3.%4.%5.%6.%7.%8.%9."/>
      <w:lvlJc w:val="left"/>
      <w:pPr>
        <w:ind w:left="3600" w:hanging="2880"/>
      </w:pPr>
      <w:rPr>
        <w:rFonts w:asciiTheme="minorHAnsi" w:hAnsiTheme="minorHAnsi" w:hint="default"/>
        <w:b w:val="0"/>
        <w:color w:val="082A75" w:themeColor="text2"/>
      </w:rPr>
    </w:lvl>
  </w:abstractNum>
  <w:abstractNum w:abstractNumId="12" w15:restartNumberingAfterBreak="0">
    <w:nsid w:val="45132DC1"/>
    <w:multiLevelType w:val="multilevel"/>
    <w:tmpl w:val="B6B6D1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68F8437F"/>
    <w:multiLevelType w:val="hybridMultilevel"/>
    <w:tmpl w:val="9BD484EA"/>
    <w:lvl w:ilvl="0" w:tplc="AD260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A0932FC"/>
    <w:multiLevelType w:val="hybridMultilevel"/>
    <w:tmpl w:val="4FA62D12"/>
    <w:lvl w:ilvl="0" w:tplc="8DE629C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D715BDF"/>
    <w:multiLevelType w:val="hybridMultilevel"/>
    <w:tmpl w:val="AA864CD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E625008"/>
    <w:multiLevelType w:val="hybridMultilevel"/>
    <w:tmpl w:val="0C5C63AE"/>
    <w:lvl w:ilvl="0" w:tplc="5B927DD0">
      <w:numFmt w:val="bullet"/>
      <w:lvlText w:val="-"/>
      <w:lvlJc w:val="left"/>
      <w:pPr>
        <w:ind w:left="1080" w:hanging="360"/>
      </w:pPr>
      <w:rPr>
        <w:rFonts w:ascii="Bahnschrift" w:eastAsiaTheme="minorEastAsia" w:hAnsi="Bahnschrift" w:cstheme="minorBidi" w:hint="default"/>
      </w:rPr>
    </w:lvl>
    <w:lvl w:ilvl="1" w:tplc="6344BEA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b/>
        <w:bCs w:val="0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10"/>
  </w:num>
  <w:num w:numId="4">
    <w:abstractNumId w:val="7"/>
  </w:num>
  <w:num w:numId="5">
    <w:abstractNumId w:val="11"/>
  </w:num>
  <w:num w:numId="6">
    <w:abstractNumId w:val="13"/>
  </w:num>
  <w:num w:numId="7">
    <w:abstractNumId w:val="2"/>
  </w:num>
  <w:num w:numId="8">
    <w:abstractNumId w:val="14"/>
  </w:num>
  <w:num w:numId="9">
    <w:abstractNumId w:val="1"/>
  </w:num>
  <w:num w:numId="10">
    <w:abstractNumId w:val="4"/>
  </w:num>
  <w:num w:numId="11">
    <w:abstractNumId w:val="8"/>
  </w:num>
  <w:num w:numId="12">
    <w:abstractNumId w:val="6"/>
  </w:num>
  <w:num w:numId="13">
    <w:abstractNumId w:val="0"/>
  </w:num>
  <w:num w:numId="14">
    <w:abstractNumId w:val="5"/>
  </w:num>
  <w:num w:numId="15">
    <w:abstractNumId w:val="15"/>
  </w:num>
  <w:num w:numId="16">
    <w:abstractNumId w:val="3"/>
  </w:num>
  <w:num w:numId="17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,#fff0f0,#fff5f5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0838"/>
    <w:rsid w:val="00001483"/>
    <w:rsid w:val="00004FD7"/>
    <w:rsid w:val="0000542F"/>
    <w:rsid w:val="00005A47"/>
    <w:rsid w:val="00005B22"/>
    <w:rsid w:val="00006122"/>
    <w:rsid w:val="00011891"/>
    <w:rsid w:val="000132EB"/>
    <w:rsid w:val="00015169"/>
    <w:rsid w:val="0001561F"/>
    <w:rsid w:val="00017EAE"/>
    <w:rsid w:val="00020C80"/>
    <w:rsid w:val="00021E6D"/>
    <w:rsid w:val="0002482E"/>
    <w:rsid w:val="0002609C"/>
    <w:rsid w:val="000277FF"/>
    <w:rsid w:val="00027D0A"/>
    <w:rsid w:val="00030F59"/>
    <w:rsid w:val="00031877"/>
    <w:rsid w:val="000323BA"/>
    <w:rsid w:val="0003325A"/>
    <w:rsid w:val="0003588D"/>
    <w:rsid w:val="000366F4"/>
    <w:rsid w:val="00040F4C"/>
    <w:rsid w:val="00041B71"/>
    <w:rsid w:val="00041E66"/>
    <w:rsid w:val="00042904"/>
    <w:rsid w:val="00043A72"/>
    <w:rsid w:val="00044D7F"/>
    <w:rsid w:val="000464C4"/>
    <w:rsid w:val="00047AF3"/>
    <w:rsid w:val="00050324"/>
    <w:rsid w:val="000518CE"/>
    <w:rsid w:val="00053E14"/>
    <w:rsid w:val="000543B6"/>
    <w:rsid w:val="00061A05"/>
    <w:rsid w:val="00061F2F"/>
    <w:rsid w:val="00067046"/>
    <w:rsid w:val="0006746E"/>
    <w:rsid w:val="0007039C"/>
    <w:rsid w:val="0007061F"/>
    <w:rsid w:val="000728BC"/>
    <w:rsid w:val="00073E22"/>
    <w:rsid w:val="000747A0"/>
    <w:rsid w:val="0007650E"/>
    <w:rsid w:val="00081BF6"/>
    <w:rsid w:val="00082817"/>
    <w:rsid w:val="000903CE"/>
    <w:rsid w:val="00093784"/>
    <w:rsid w:val="00093E29"/>
    <w:rsid w:val="0009721A"/>
    <w:rsid w:val="000A0150"/>
    <w:rsid w:val="000A0A92"/>
    <w:rsid w:val="000A130C"/>
    <w:rsid w:val="000A1B32"/>
    <w:rsid w:val="000A5714"/>
    <w:rsid w:val="000A66C0"/>
    <w:rsid w:val="000A7832"/>
    <w:rsid w:val="000B1794"/>
    <w:rsid w:val="000B447D"/>
    <w:rsid w:val="000B4C7A"/>
    <w:rsid w:val="000C07A4"/>
    <w:rsid w:val="000C131E"/>
    <w:rsid w:val="000C296E"/>
    <w:rsid w:val="000C36B2"/>
    <w:rsid w:val="000C4A6A"/>
    <w:rsid w:val="000C6D20"/>
    <w:rsid w:val="000C7C28"/>
    <w:rsid w:val="000D0EA7"/>
    <w:rsid w:val="000D1BF6"/>
    <w:rsid w:val="000D2612"/>
    <w:rsid w:val="000D38C7"/>
    <w:rsid w:val="000D5D80"/>
    <w:rsid w:val="000D6E1C"/>
    <w:rsid w:val="000E0FCB"/>
    <w:rsid w:val="000E1AE4"/>
    <w:rsid w:val="000E2218"/>
    <w:rsid w:val="000E4D72"/>
    <w:rsid w:val="000E4EE3"/>
    <w:rsid w:val="000E63C9"/>
    <w:rsid w:val="000E63CA"/>
    <w:rsid w:val="000E67DC"/>
    <w:rsid w:val="000E6CF8"/>
    <w:rsid w:val="000F09D1"/>
    <w:rsid w:val="000F0DB9"/>
    <w:rsid w:val="000F1E9E"/>
    <w:rsid w:val="000F21A4"/>
    <w:rsid w:val="000F38B9"/>
    <w:rsid w:val="000F40CD"/>
    <w:rsid w:val="000F597C"/>
    <w:rsid w:val="000F5D76"/>
    <w:rsid w:val="000F7062"/>
    <w:rsid w:val="000F72CE"/>
    <w:rsid w:val="0010183B"/>
    <w:rsid w:val="00101D93"/>
    <w:rsid w:val="00101FE6"/>
    <w:rsid w:val="00102537"/>
    <w:rsid w:val="00102E84"/>
    <w:rsid w:val="00103568"/>
    <w:rsid w:val="00104419"/>
    <w:rsid w:val="001109D9"/>
    <w:rsid w:val="0011169D"/>
    <w:rsid w:val="00112B3B"/>
    <w:rsid w:val="0011339C"/>
    <w:rsid w:val="001175FD"/>
    <w:rsid w:val="001210C9"/>
    <w:rsid w:val="00121C47"/>
    <w:rsid w:val="00122B3E"/>
    <w:rsid w:val="00124324"/>
    <w:rsid w:val="00124B88"/>
    <w:rsid w:val="00125E1F"/>
    <w:rsid w:val="00130E9D"/>
    <w:rsid w:val="00132A43"/>
    <w:rsid w:val="001358E9"/>
    <w:rsid w:val="00136EE6"/>
    <w:rsid w:val="001376D5"/>
    <w:rsid w:val="001478DF"/>
    <w:rsid w:val="00150A6D"/>
    <w:rsid w:val="00151AAB"/>
    <w:rsid w:val="001529B7"/>
    <w:rsid w:val="00154249"/>
    <w:rsid w:val="00154888"/>
    <w:rsid w:val="001552DA"/>
    <w:rsid w:val="00157864"/>
    <w:rsid w:val="001669C4"/>
    <w:rsid w:val="00171B1A"/>
    <w:rsid w:val="00171B28"/>
    <w:rsid w:val="00172525"/>
    <w:rsid w:val="00175247"/>
    <w:rsid w:val="00180DB1"/>
    <w:rsid w:val="0018148E"/>
    <w:rsid w:val="0018297B"/>
    <w:rsid w:val="00185B35"/>
    <w:rsid w:val="00187877"/>
    <w:rsid w:val="0019010F"/>
    <w:rsid w:val="00191497"/>
    <w:rsid w:val="00193657"/>
    <w:rsid w:val="001949CA"/>
    <w:rsid w:val="0019621A"/>
    <w:rsid w:val="00196A7E"/>
    <w:rsid w:val="00196BEC"/>
    <w:rsid w:val="00197585"/>
    <w:rsid w:val="001A3C86"/>
    <w:rsid w:val="001A4473"/>
    <w:rsid w:val="001A7AE1"/>
    <w:rsid w:val="001B1ABB"/>
    <w:rsid w:val="001B297D"/>
    <w:rsid w:val="001B7311"/>
    <w:rsid w:val="001C50FC"/>
    <w:rsid w:val="001C6500"/>
    <w:rsid w:val="001D2D39"/>
    <w:rsid w:val="001D7815"/>
    <w:rsid w:val="001E1AD7"/>
    <w:rsid w:val="001E4D9C"/>
    <w:rsid w:val="001F2BC8"/>
    <w:rsid w:val="001F520E"/>
    <w:rsid w:val="001F54BA"/>
    <w:rsid w:val="001F5F6B"/>
    <w:rsid w:val="001F7147"/>
    <w:rsid w:val="0020040C"/>
    <w:rsid w:val="0020064D"/>
    <w:rsid w:val="0020257A"/>
    <w:rsid w:val="002042B6"/>
    <w:rsid w:val="00204849"/>
    <w:rsid w:val="0020515A"/>
    <w:rsid w:val="0020577B"/>
    <w:rsid w:val="0020608E"/>
    <w:rsid w:val="0020681F"/>
    <w:rsid w:val="002100E0"/>
    <w:rsid w:val="002109F8"/>
    <w:rsid w:val="0021582F"/>
    <w:rsid w:val="00216FA4"/>
    <w:rsid w:val="0021702B"/>
    <w:rsid w:val="00220B77"/>
    <w:rsid w:val="00224617"/>
    <w:rsid w:val="002254EC"/>
    <w:rsid w:val="00227470"/>
    <w:rsid w:val="00231152"/>
    <w:rsid w:val="00237644"/>
    <w:rsid w:val="00241F99"/>
    <w:rsid w:val="00242048"/>
    <w:rsid w:val="00242AF5"/>
    <w:rsid w:val="00242DE2"/>
    <w:rsid w:val="002438CF"/>
    <w:rsid w:val="00243EBC"/>
    <w:rsid w:val="00245EE2"/>
    <w:rsid w:val="00246A35"/>
    <w:rsid w:val="002471C4"/>
    <w:rsid w:val="00251152"/>
    <w:rsid w:val="00251232"/>
    <w:rsid w:val="00255741"/>
    <w:rsid w:val="00257EF3"/>
    <w:rsid w:val="00260A81"/>
    <w:rsid w:val="002613F0"/>
    <w:rsid w:val="00263CE4"/>
    <w:rsid w:val="00265DDF"/>
    <w:rsid w:val="00267B70"/>
    <w:rsid w:val="00267C96"/>
    <w:rsid w:val="0027037A"/>
    <w:rsid w:val="0027073D"/>
    <w:rsid w:val="00271D81"/>
    <w:rsid w:val="0027232F"/>
    <w:rsid w:val="002753AC"/>
    <w:rsid w:val="002759C4"/>
    <w:rsid w:val="00280CB0"/>
    <w:rsid w:val="00280CE7"/>
    <w:rsid w:val="00280FE4"/>
    <w:rsid w:val="002821E2"/>
    <w:rsid w:val="00282390"/>
    <w:rsid w:val="0028269F"/>
    <w:rsid w:val="00284348"/>
    <w:rsid w:val="002853D4"/>
    <w:rsid w:val="00286B8B"/>
    <w:rsid w:val="00290F8F"/>
    <w:rsid w:val="00294731"/>
    <w:rsid w:val="002A0125"/>
    <w:rsid w:val="002A1580"/>
    <w:rsid w:val="002A38FE"/>
    <w:rsid w:val="002A4922"/>
    <w:rsid w:val="002A4D68"/>
    <w:rsid w:val="002A4E33"/>
    <w:rsid w:val="002A702C"/>
    <w:rsid w:val="002B059D"/>
    <w:rsid w:val="002B110F"/>
    <w:rsid w:val="002B4256"/>
    <w:rsid w:val="002B44FB"/>
    <w:rsid w:val="002B618C"/>
    <w:rsid w:val="002B7582"/>
    <w:rsid w:val="002B7768"/>
    <w:rsid w:val="002C1DFD"/>
    <w:rsid w:val="002C4615"/>
    <w:rsid w:val="002C51EE"/>
    <w:rsid w:val="002C76BC"/>
    <w:rsid w:val="002D2507"/>
    <w:rsid w:val="002D3326"/>
    <w:rsid w:val="002D4714"/>
    <w:rsid w:val="002D560C"/>
    <w:rsid w:val="002E0066"/>
    <w:rsid w:val="002E10AE"/>
    <w:rsid w:val="002E36FC"/>
    <w:rsid w:val="002E3C29"/>
    <w:rsid w:val="002E45B3"/>
    <w:rsid w:val="002E6275"/>
    <w:rsid w:val="002E7400"/>
    <w:rsid w:val="002F1235"/>
    <w:rsid w:val="002F2347"/>
    <w:rsid w:val="002F51F5"/>
    <w:rsid w:val="002F5266"/>
    <w:rsid w:val="00303345"/>
    <w:rsid w:val="0030455F"/>
    <w:rsid w:val="0030459D"/>
    <w:rsid w:val="0030744A"/>
    <w:rsid w:val="00307775"/>
    <w:rsid w:val="00307D5F"/>
    <w:rsid w:val="00311884"/>
    <w:rsid w:val="00311911"/>
    <w:rsid w:val="00312137"/>
    <w:rsid w:val="003126B8"/>
    <w:rsid w:val="00312A9C"/>
    <w:rsid w:val="00312B97"/>
    <w:rsid w:val="00317270"/>
    <w:rsid w:val="00317721"/>
    <w:rsid w:val="00320E93"/>
    <w:rsid w:val="00320F0D"/>
    <w:rsid w:val="0032449C"/>
    <w:rsid w:val="00326764"/>
    <w:rsid w:val="00326A46"/>
    <w:rsid w:val="00326DF4"/>
    <w:rsid w:val="00330359"/>
    <w:rsid w:val="00332115"/>
    <w:rsid w:val="00333179"/>
    <w:rsid w:val="00337450"/>
    <w:rsid w:val="0033762F"/>
    <w:rsid w:val="00340B7D"/>
    <w:rsid w:val="0034188F"/>
    <w:rsid w:val="00344FF0"/>
    <w:rsid w:val="003460AC"/>
    <w:rsid w:val="00346F05"/>
    <w:rsid w:val="0034713A"/>
    <w:rsid w:val="0034714D"/>
    <w:rsid w:val="00350C36"/>
    <w:rsid w:val="00350DDE"/>
    <w:rsid w:val="00352D61"/>
    <w:rsid w:val="00355418"/>
    <w:rsid w:val="00355839"/>
    <w:rsid w:val="00355EF0"/>
    <w:rsid w:val="00360494"/>
    <w:rsid w:val="00362063"/>
    <w:rsid w:val="00364169"/>
    <w:rsid w:val="00366A0B"/>
    <w:rsid w:val="00366C7E"/>
    <w:rsid w:val="00370673"/>
    <w:rsid w:val="00371685"/>
    <w:rsid w:val="0037346B"/>
    <w:rsid w:val="00373725"/>
    <w:rsid w:val="0037390B"/>
    <w:rsid w:val="00374A3D"/>
    <w:rsid w:val="00381F38"/>
    <w:rsid w:val="00384DE3"/>
    <w:rsid w:val="00384EA3"/>
    <w:rsid w:val="00384FF8"/>
    <w:rsid w:val="003855F5"/>
    <w:rsid w:val="00391006"/>
    <w:rsid w:val="00391BFF"/>
    <w:rsid w:val="00392E25"/>
    <w:rsid w:val="00394BB1"/>
    <w:rsid w:val="0039513F"/>
    <w:rsid w:val="003A080A"/>
    <w:rsid w:val="003A2BE1"/>
    <w:rsid w:val="003A39A1"/>
    <w:rsid w:val="003A50BA"/>
    <w:rsid w:val="003A7EC2"/>
    <w:rsid w:val="003B1933"/>
    <w:rsid w:val="003B228E"/>
    <w:rsid w:val="003B2EBD"/>
    <w:rsid w:val="003B3161"/>
    <w:rsid w:val="003B41A4"/>
    <w:rsid w:val="003B62EC"/>
    <w:rsid w:val="003C1D5F"/>
    <w:rsid w:val="003C2191"/>
    <w:rsid w:val="003C2E87"/>
    <w:rsid w:val="003C47FA"/>
    <w:rsid w:val="003C545B"/>
    <w:rsid w:val="003C647A"/>
    <w:rsid w:val="003C7BDB"/>
    <w:rsid w:val="003D0B13"/>
    <w:rsid w:val="003D3863"/>
    <w:rsid w:val="003D5691"/>
    <w:rsid w:val="003D6E99"/>
    <w:rsid w:val="003E0890"/>
    <w:rsid w:val="003E0D82"/>
    <w:rsid w:val="003E1A6C"/>
    <w:rsid w:val="003E3426"/>
    <w:rsid w:val="003E787D"/>
    <w:rsid w:val="003F1321"/>
    <w:rsid w:val="003F4299"/>
    <w:rsid w:val="003F4742"/>
    <w:rsid w:val="003F75B6"/>
    <w:rsid w:val="00400070"/>
    <w:rsid w:val="004000CE"/>
    <w:rsid w:val="00400887"/>
    <w:rsid w:val="00402CB6"/>
    <w:rsid w:val="00402D6D"/>
    <w:rsid w:val="00405980"/>
    <w:rsid w:val="004110DE"/>
    <w:rsid w:val="00411D29"/>
    <w:rsid w:val="004164C9"/>
    <w:rsid w:val="0041735A"/>
    <w:rsid w:val="00425ED4"/>
    <w:rsid w:val="004273BF"/>
    <w:rsid w:val="0042750D"/>
    <w:rsid w:val="0043157B"/>
    <w:rsid w:val="0043396B"/>
    <w:rsid w:val="00435784"/>
    <w:rsid w:val="00435A5D"/>
    <w:rsid w:val="004378D5"/>
    <w:rsid w:val="0044085A"/>
    <w:rsid w:val="00442CA4"/>
    <w:rsid w:val="00442E52"/>
    <w:rsid w:val="004446E8"/>
    <w:rsid w:val="00445C9D"/>
    <w:rsid w:val="00447CB1"/>
    <w:rsid w:val="0045059F"/>
    <w:rsid w:val="00452002"/>
    <w:rsid w:val="00453B1B"/>
    <w:rsid w:val="00455B2F"/>
    <w:rsid w:val="00457083"/>
    <w:rsid w:val="00457621"/>
    <w:rsid w:val="00460955"/>
    <w:rsid w:val="00462762"/>
    <w:rsid w:val="00462B18"/>
    <w:rsid w:val="00464D5F"/>
    <w:rsid w:val="00465121"/>
    <w:rsid w:val="004655EE"/>
    <w:rsid w:val="0046765A"/>
    <w:rsid w:val="00470901"/>
    <w:rsid w:val="004715E9"/>
    <w:rsid w:val="00471776"/>
    <w:rsid w:val="00472C0B"/>
    <w:rsid w:val="00476E06"/>
    <w:rsid w:val="00480D34"/>
    <w:rsid w:val="0048477A"/>
    <w:rsid w:val="00485219"/>
    <w:rsid w:val="004876C6"/>
    <w:rsid w:val="00490A4F"/>
    <w:rsid w:val="00492165"/>
    <w:rsid w:val="00497510"/>
    <w:rsid w:val="004A1AB8"/>
    <w:rsid w:val="004A2EB5"/>
    <w:rsid w:val="004A48A8"/>
    <w:rsid w:val="004A779D"/>
    <w:rsid w:val="004A7B61"/>
    <w:rsid w:val="004B0556"/>
    <w:rsid w:val="004B21A5"/>
    <w:rsid w:val="004B2D7A"/>
    <w:rsid w:val="004B4C69"/>
    <w:rsid w:val="004B57FB"/>
    <w:rsid w:val="004C069D"/>
    <w:rsid w:val="004C5839"/>
    <w:rsid w:val="004D0FAF"/>
    <w:rsid w:val="004D2193"/>
    <w:rsid w:val="004D21AD"/>
    <w:rsid w:val="004D5A29"/>
    <w:rsid w:val="004D6A59"/>
    <w:rsid w:val="004D74BE"/>
    <w:rsid w:val="004D7827"/>
    <w:rsid w:val="004E3E82"/>
    <w:rsid w:val="004E5FEE"/>
    <w:rsid w:val="004F07D0"/>
    <w:rsid w:val="004F3B4C"/>
    <w:rsid w:val="004F3D6F"/>
    <w:rsid w:val="004F54F4"/>
    <w:rsid w:val="004F68AB"/>
    <w:rsid w:val="004F72EB"/>
    <w:rsid w:val="004F772D"/>
    <w:rsid w:val="004F7C29"/>
    <w:rsid w:val="00500010"/>
    <w:rsid w:val="005001F4"/>
    <w:rsid w:val="00500B4B"/>
    <w:rsid w:val="005037F0"/>
    <w:rsid w:val="005065A0"/>
    <w:rsid w:val="00507DE9"/>
    <w:rsid w:val="0051001F"/>
    <w:rsid w:val="005100B7"/>
    <w:rsid w:val="00510F9E"/>
    <w:rsid w:val="00512D41"/>
    <w:rsid w:val="00514752"/>
    <w:rsid w:val="005155B9"/>
    <w:rsid w:val="00516A86"/>
    <w:rsid w:val="00516CA9"/>
    <w:rsid w:val="00516F36"/>
    <w:rsid w:val="0051785F"/>
    <w:rsid w:val="00522DF5"/>
    <w:rsid w:val="0052712F"/>
    <w:rsid w:val="005275F6"/>
    <w:rsid w:val="00530175"/>
    <w:rsid w:val="00532D13"/>
    <w:rsid w:val="00533969"/>
    <w:rsid w:val="00536B48"/>
    <w:rsid w:val="00537B53"/>
    <w:rsid w:val="005416AE"/>
    <w:rsid w:val="005442CE"/>
    <w:rsid w:val="00545065"/>
    <w:rsid w:val="00545425"/>
    <w:rsid w:val="0054560C"/>
    <w:rsid w:val="005472E5"/>
    <w:rsid w:val="00547683"/>
    <w:rsid w:val="00547B37"/>
    <w:rsid w:val="00552A2F"/>
    <w:rsid w:val="005552F9"/>
    <w:rsid w:val="00556794"/>
    <w:rsid w:val="005574F9"/>
    <w:rsid w:val="00557A8E"/>
    <w:rsid w:val="00560409"/>
    <w:rsid w:val="005625B6"/>
    <w:rsid w:val="0056323E"/>
    <w:rsid w:val="00564BD6"/>
    <w:rsid w:val="00566DFE"/>
    <w:rsid w:val="005679CB"/>
    <w:rsid w:val="00570FCB"/>
    <w:rsid w:val="00572102"/>
    <w:rsid w:val="00575BE1"/>
    <w:rsid w:val="00576F44"/>
    <w:rsid w:val="0057729A"/>
    <w:rsid w:val="005776F5"/>
    <w:rsid w:val="00583F0B"/>
    <w:rsid w:val="0058487D"/>
    <w:rsid w:val="00585F2B"/>
    <w:rsid w:val="00586AE4"/>
    <w:rsid w:val="00587FBC"/>
    <w:rsid w:val="00594FA5"/>
    <w:rsid w:val="00595B01"/>
    <w:rsid w:val="0059657C"/>
    <w:rsid w:val="00596BAC"/>
    <w:rsid w:val="00597E79"/>
    <w:rsid w:val="005A1E2C"/>
    <w:rsid w:val="005A2A3A"/>
    <w:rsid w:val="005A4148"/>
    <w:rsid w:val="005B0A84"/>
    <w:rsid w:val="005B4B07"/>
    <w:rsid w:val="005B5729"/>
    <w:rsid w:val="005C1C37"/>
    <w:rsid w:val="005C2037"/>
    <w:rsid w:val="005C2949"/>
    <w:rsid w:val="005C3B74"/>
    <w:rsid w:val="005C4601"/>
    <w:rsid w:val="005C7A74"/>
    <w:rsid w:val="005C7BC5"/>
    <w:rsid w:val="005D1856"/>
    <w:rsid w:val="005D4C62"/>
    <w:rsid w:val="005D5D8E"/>
    <w:rsid w:val="005D5EF7"/>
    <w:rsid w:val="005E2404"/>
    <w:rsid w:val="005E2A09"/>
    <w:rsid w:val="005E32DB"/>
    <w:rsid w:val="005E4987"/>
    <w:rsid w:val="005E5FA9"/>
    <w:rsid w:val="005E6107"/>
    <w:rsid w:val="005F173C"/>
    <w:rsid w:val="005F1937"/>
    <w:rsid w:val="005F1BB0"/>
    <w:rsid w:val="005F3348"/>
    <w:rsid w:val="006005D9"/>
    <w:rsid w:val="00603009"/>
    <w:rsid w:val="00603E1E"/>
    <w:rsid w:val="006041D7"/>
    <w:rsid w:val="00605055"/>
    <w:rsid w:val="0060629F"/>
    <w:rsid w:val="00606B16"/>
    <w:rsid w:val="00606B91"/>
    <w:rsid w:val="00606FB2"/>
    <w:rsid w:val="0060760B"/>
    <w:rsid w:val="00611A7C"/>
    <w:rsid w:val="00612C4C"/>
    <w:rsid w:val="006141D6"/>
    <w:rsid w:val="00614CED"/>
    <w:rsid w:val="006173E1"/>
    <w:rsid w:val="00617B85"/>
    <w:rsid w:val="00622320"/>
    <w:rsid w:val="00624145"/>
    <w:rsid w:val="00624D77"/>
    <w:rsid w:val="00627870"/>
    <w:rsid w:val="006309A0"/>
    <w:rsid w:val="00630ABD"/>
    <w:rsid w:val="00631587"/>
    <w:rsid w:val="00632F61"/>
    <w:rsid w:val="00634B87"/>
    <w:rsid w:val="006409F9"/>
    <w:rsid w:val="00640ABC"/>
    <w:rsid w:val="00650401"/>
    <w:rsid w:val="0065086F"/>
    <w:rsid w:val="00650C91"/>
    <w:rsid w:val="0065203B"/>
    <w:rsid w:val="00652E16"/>
    <w:rsid w:val="00654CDF"/>
    <w:rsid w:val="0065652C"/>
    <w:rsid w:val="00656AE2"/>
    <w:rsid w:val="00656C4D"/>
    <w:rsid w:val="00661424"/>
    <w:rsid w:val="00663BBF"/>
    <w:rsid w:val="00664B23"/>
    <w:rsid w:val="006658D0"/>
    <w:rsid w:val="00666B01"/>
    <w:rsid w:val="006714DE"/>
    <w:rsid w:val="006757C6"/>
    <w:rsid w:val="00676011"/>
    <w:rsid w:val="00677B61"/>
    <w:rsid w:val="00680029"/>
    <w:rsid w:val="00680844"/>
    <w:rsid w:val="00681229"/>
    <w:rsid w:val="006829CB"/>
    <w:rsid w:val="00683F56"/>
    <w:rsid w:val="00685E16"/>
    <w:rsid w:val="00686ACF"/>
    <w:rsid w:val="006878A1"/>
    <w:rsid w:val="006907E3"/>
    <w:rsid w:val="006924BD"/>
    <w:rsid w:val="00693765"/>
    <w:rsid w:val="00696F2B"/>
    <w:rsid w:val="006A317A"/>
    <w:rsid w:val="006A53E5"/>
    <w:rsid w:val="006B1821"/>
    <w:rsid w:val="006B2803"/>
    <w:rsid w:val="006B28D3"/>
    <w:rsid w:val="006B2E46"/>
    <w:rsid w:val="006B493B"/>
    <w:rsid w:val="006C514E"/>
    <w:rsid w:val="006D05DC"/>
    <w:rsid w:val="006D0A41"/>
    <w:rsid w:val="006D1B92"/>
    <w:rsid w:val="006D35B4"/>
    <w:rsid w:val="006D388E"/>
    <w:rsid w:val="006D4178"/>
    <w:rsid w:val="006D63E1"/>
    <w:rsid w:val="006D6EFC"/>
    <w:rsid w:val="006E0C5D"/>
    <w:rsid w:val="006E22D1"/>
    <w:rsid w:val="006E4D8F"/>
    <w:rsid w:val="006E4E11"/>
    <w:rsid w:val="006E5716"/>
    <w:rsid w:val="006F02C9"/>
    <w:rsid w:val="006F0FB6"/>
    <w:rsid w:val="006F3245"/>
    <w:rsid w:val="006F53BE"/>
    <w:rsid w:val="00703F8A"/>
    <w:rsid w:val="00704F0E"/>
    <w:rsid w:val="0071181C"/>
    <w:rsid w:val="00712AA3"/>
    <w:rsid w:val="00712C35"/>
    <w:rsid w:val="00713F2D"/>
    <w:rsid w:val="0071434F"/>
    <w:rsid w:val="00717471"/>
    <w:rsid w:val="00717EA0"/>
    <w:rsid w:val="0072103C"/>
    <w:rsid w:val="00721F45"/>
    <w:rsid w:val="00724111"/>
    <w:rsid w:val="00725004"/>
    <w:rsid w:val="00725B32"/>
    <w:rsid w:val="0072604C"/>
    <w:rsid w:val="00726093"/>
    <w:rsid w:val="00727030"/>
    <w:rsid w:val="007302B3"/>
    <w:rsid w:val="00730733"/>
    <w:rsid w:val="007309A6"/>
    <w:rsid w:val="00730E3A"/>
    <w:rsid w:val="00732DBB"/>
    <w:rsid w:val="00733A01"/>
    <w:rsid w:val="00733C27"/>
    <w:rsid w:val="00734566"/>
    <w:rsid w:val="00735BB3"/>
    <w:rsid w:val="00736194"/>
    <w:rsid w:val="00736AAF"/>
    <w:rsid w:val="00741958"/>
    <w:rsid w:val="00741FD5"/>
    <w:rsid w:val="007441FE"/>
    <w:rsid w:val="007444D4"/>
    <w:rsid w:val="00745BF7"/>
    <w:rsid w:val="00746410"/>
    <w:rsid w:val="00751A45"/>
    <w:rsid w:val="007575E5"/>
    <w:rsid w:val="0076307C"/>
    <w:rsid w:val="007635E8"/>
    <w:rsid w:val="0076363A"/>
    <w:rsid w:val="00765B2A"/>
    <w:rsid w:val="00765C7B"/>
    <w:rsid w:val="007677A9"/>
    <w:rsid w:val="00771247"/>
    <w:rsid w:val="00772EB9"/>
    <w:rsid w:val="007740B7"/>
    <w:rsid w:val="00774CAE"/>
    <w:rsid w:val="00776D2D"/>
    <w:rsid w:val="00777315"/>
    <w:rsid w:val="00781727"/>
    <w:rsid w:val="00783A34"/>
    <w:rsid w:val="00786ED0"/>
    <w:rsid w:val="00790D9E"/>
    <w:rsid w:val="007937EE"/>
    <w:rsid w:val="00793F5B"/>
    <w:rsid w:val="0079449E"/>
    <w:rsid w:val="00795C68"/>
    <w:rsid w:val="00796B7E"/>
    <w:rsid w:val="007A0662"/>
    <w:rsid w:val="007A2FEA"/>
    <w:rsid w:val="007A7BC4"/>
    <w:rsid w:val="007B1AF0"/>
    <w:rsid w:val="007B1FA3"/>
    <w:rsid w:val="007B2851"/>
    <w:rsid w:val="007B33E6"/>
    <w:rsid w:val="007B3C72"/>
    <w:rsid w:val="007B6272"/>
    <w:rsid w:val="007B79BC"/>
    <w:rsid w:val="007C013A"/>
    <w:rsid w:val="007C2643"/>
    <w:rsid w:val="007C32B4"/>
    <w:rsid w:val="007C5768"/>
    <w:rsid w:val="007C6B52"/>
    <w:rsid w:val="007D06BD"/>
    <w:rsid w:val="007D06D0"/>
    <w:rsid w:val="007D16C5"/>
    <w:rsid w:val="007D1853"/>
    <w:rsid w:val="007D4502"/>
    <w:rsid w:val="007D45B1"/>
    <w:rsid w:val="007D4A03"/>
    <w:rsid w:val="007D52BC"/>
    <w:rsid w:val="007D688F"/>
    <w:rsid w:val="007D7A1C"/>
    <w:rsid w:val="007E1F09"/>
    <w:rsid w:val="007E3261"/>
    <w:rsid w:val="007E73D2"/>
    <w:rsid w:val="00802DBE"/>
    <w:rsid w:val="00803C72"/>
    <w:rsid w:val="0080441D"/>
    <w:rsid w:val="00805D8F"/>
    <w:rsid w:val="00806B57"/>
    <w:rsid w:val="00806D08"/>
    <w:rsid w:val="0081464F"/>
    <w:rsid w:val="00815A88"/>
    <w:rsid w:val="0081771B"/>
    <w:rsid w:val="00817B2F"/>
    <w:rsid w:val="00826768"/>
    <w:rsid w:val="0083242F"/>
    <w:rsid w:val="00832C57"/>
    <w:rsid w:val="00833461"/>
    <w:rsid w:val="00836391"/>
    <w:rsid w:val="00837C9A"/>
    <w:rsid w:val="008408AD"/>
    <w:rsid w:val="0084130C"/>
    <w:rsid w:val="008417B7"/>
    <w:rsid w:val="00842C3A"/>
    <w:rsid w:val="00852222"/>
    <w:rsid w:val="008528A0"/>
    <w:rsid w:val="00855732"/>
    <w:rsid w:val="00856E63"/>
    <w:rsid w:val="00860A36"/>
    <w:rsid w:val="008611B1"/>
    <w:rsid w:val="00861D22"/>
    <w:rsid w:val="008622A7"/>
    <w:rsid w:val="00862EDF"/>
    <w:rsid w:val="00862FE4"/>
    <w:rsid w:val="0086389A"/>
    <w:rsid w:val="008666F6"/>
    <w:rsid w:val="00866951"/>
    <w:rsid w:val="00867A0D"/>
    <w:rsid w:val="00870971"/>
    <w:rsid w:val="00871C29"/>
    <w:rsid w:val="00871C51"/>
    <w:rsid w:val="00872FF0"/>
    <w:rsid w:val="00874177"/>
    <w:rsid w:val="00875522"/>
    <w:rsid w:val="00875CCF"/>
    <w:rsid w:val="0087605E"/>
    <w:rsid w:val="00880DB6"/>
    <w:rsid w:val="00881750"/>
    <w:rsid w:val="0088535B"/>
    <w:rsid w:val="00885B2A"/>
    <w:rsid w:val="008941AE"/>
    <w:rsid w:val="008A1553"/>
    <w:rsid w:val="008A2D3E"/>
    <w:rsid w:val="008A4229"/>
    <w:rsid w:val="008A4936"/>
    <w:rsid w:val="008A4968"/>
    <w:rsid w:val="008A4974"/>
    <w:rsid w:val="008A4DCD"/>
    <w:rsid w:val="008A535F"/>
    <w:rsid w:val="008A681F"/>
    <w:rsid w:val="008A6825"/>
    <w:rsid w:val="008A6F3E"/>
    <w:rsid w:val="008B000E"/>
    <w:rsid w:val="008B1807"/>
    <w:rsid w:val="008B1974"/>
    <w:rsid w:val="008B1DDF"/>
    <w:rsid w:val="008B1FEE"/>
    <w:rsid w:val="008B214B"/>
    <w:rsid w:val="008B2871"/>
    <w:rsid w:val="008B323E"/>
    <w:rsid w:val="008B5C3D"/>
    <w:rsid w:val="008C4456"/>
    <w:rsid w:val="008C4F85"/>
    <w:rsid w:val="008C5047"/>
    <w:rsid w:val="008C586C"/>
    <w:rsid w:val="008D3239"/>
    <w:rsid w:val="008D380A"/>
    <w:rsid w:val="008D5038"/>
    <w:rsid w:val="008D53C3"/>
    <w:rsid w:val="008E0D26"/>
    <w:rsid w:val="008E1952"/>
    <w:rsid w:val="008E268B"/>
    <w:rsid w:val="008E441C"/>
    <w:rsid w:val="008E5351"/>
    <w:rsid w:val="008E717E"/>
    <w:rsid w:val="008E7637"/>
    <w:rsid w:val="008F06D7"/>
    <w:rsid w:val="008F16C3"/>
    <w:rsid w:val="008F16CC"/>
    <w:rsid w:val="008F1EF3"/>
    <w:rsid w:val="008F3332"/>
    <w:rsid w:val="008F56F9"/>
    <w:rsid w:val="008F6C57"/>
    <w:rsid w:val="008F7833"/>
    <w:rsid w:val="00903C32"/>
    <w:rsid w:val="00904FDB"/>
    <w:rsid w:val="00905208"/>
    <w:rsid w:val="00906B48"/>
    <w:rsid w:val="00907CDF"/>
    <w:rsid w:val="00915F6C"/>
    <w:rsid w:val="00916B16"/>
    <w:rsid w:val="009173B9"/>
    <w:rsid w:val="0092079D"/>
    <w:rsid w:val="00920F71"/>
    <w:rsid w:val="0092115A"/>
    <w:rsid w:val="00921332"/>
    <w:rsid w:val="009216AB"/>
    <w:rsid w:val="00921C87"/>
    <w:rsid w:val="00924609"/>
    <w:rsid w:val="00924C68"/>
    <w:rsid w:val="00926282"/>
    <w:rsid w:val="0093335D"/>
    <w:rsid w:val="00935C22"/>
    <w:rsid w:val="0093613E"/>
    <w:rsid w:val="0094196F"/>
    <w:rsid w:val="00941E4C"/>
    <w:rsid w:val="00942F77"/>
    <w:rsid w:val="00943026"/>
    <w:rsid w:val="00943D08"/>
    <w:rsid w:val="00947A09"/>
    <w:rsid w:val="00952C87"/>
    <w:rsid w:val="0095607C"/>
    <w:rsid w:val="00957937"/>
    <w:rsid w:val="00957B39"/>
    <w:rsid w:val="00963840"/>
    <w:rsid w:val="009640B7"/>
    <w:rsid w:val="00965C2D"/>
    <w:rsid w:val="00965CB5"/>
    <w:rsid w:val="00965ECD"/>
    <w:rsid w:val="00966B81"/>
    <w:rsid w:val="00966E1F"/>
    <w:rsid w:val="00967664"/>
    <w:rsid w:val="0097512C"/>
    <w:rsid w:val="00975429"/>
    <w:rsid w:val="00977D91"/>
    <w:rsid w:val="00977F79"/>
    <w:rsid w:val="00980108"/>
    <w:rsid w:val="00980143"/>
    <w:rsid w:val="009809D7"/>
    <w:rsid w:val="009832CF"/>
    <w:rsid w:val="00983DE2"/>
    <w:rsid w:val="009870DA"/>
    <w:rsid w:val="009875D6"/>
    <w:rsid w:val="00990E29"/>
    <w:rsid w:val="00992CB8"/>
    <w:rsid w:val="00993544"/>
    <w:rsid w:val="00993D3A"/>
    <w:rsid w:val="00994A9B"/>
    <w:rsid w:val="00995940"/>
    <w:rsid w:val="009A0E26"/>
    <w:rsid w:val="009A21B6"/>
    <w:rsid w:val="009A24A8"/>
    <w:rsid w:val="009A275F"/>
    <w:rsid w:val="009A359B"/>
    <w:rsid w:val="009A7DAA"/>
    <w:rsid w:val="009B63A2"/>
    <w:rsid w:val="009B6AB6"/>
    <w:rsid w:val="009C7720"/>
    <w:rsid w:val="009D0B05"/>
    <w:rsid w:val="009D1DD4"/>
    <w:rsid w:val="009D28B0"/>
    <w:rsid w:val="009D4B4C"/>
    <w:rsid w:val="009D56C9"/>
    <w:rsid w:val="009D5C77"/>
    <w:rsid w:val="009D6758"/>
    <w:rsid w:val="009E1E77"/>
    <w:rsid w:val="009E4196"/>
    <w:rsid w:val="009F1366"/>
    <w:rsid w:val="009F511E"/>
    <w:rsid w:val="009F52AE"/>
    <w:rsid w:val="009F73F8"/>
    <w:rsid w:val="009F78BC"/>
    <w:rsid w:val="00A01A13"/>
    <w:rsid w:val="00A01BB1"/>
    <w:rsid w:val="00A02646"/>
    <w:rsid w:val="00A02FBA"/>
    <w:rsid w:val="00A036F1"/>
    <w:rsid w:val="00A048AA"/>
    <w:rsid w:val="00A04E4B"/>
    <w:rsid w:val="00A076C3"/>
    <w:rsid w:val="00A11697"/>
    <w:rsid w:val="00A11F60"/>
    <w:rsid w:val="00A139B7"/>
    <w:rsid w:val="00A17640"/>
    <w:rsid w:val="00A20390"/>
    <w:rsid w:val="00A21069"/>
    <w:rsid w:val="00A23AFA"/>
    <w:rsid w:val="00A23BD9"/>
    <w:rsid w:val="00A267AA"/>
    <w:rsid w:val="00A2779C"/>
    <w:rsid w:val="00A279C3"/>
    <w:rsid w:val="00A3188D"/>
    <w:rsid w:val="00A31B3E"/>
    <w:rsid w:val="00A33128"/>
    <w:rsid w:val="00A33CDC"/>
    <w:rsid w:val="00A34362"/>
    <w:rsid w:val="00A34BC5"/>
    <w:rsid w:val="00A35A95"/>
    <w:rsid w:val="00A430D3"/>
    <w:rsid w:val="00A45159"/>
    <w:rsid w:val="00A47B43"/>
    <w:rsid w:val="00A52922"/>
    <w:rsid w:val="00A52EA1"/>
    <w:rsid w:val="00A532F3"/>
    <w:rsid w:val="00A54DD0"/>
    <w:rsid w:val="00A55FDD"/>
    <w:rsid w:val="00A6098F"/>
    <w:rsid w:val="00A60F15"/>
    <w:rsid w:val="00A6221E"/>
    <w:rsid w:val="00A62D41"/>
    <w:rsid w:val="00A62D93"/>
    <w:rsid w:val="00A630D7"/>
    <w:rsid w:val="00A645D7"/>
    <w:rsid w:val="00A66D22"/>
    <w:rsid w:val="00A75BAF"/>
    <w:rsid w:val="00A8489E"/>
    <w:rsid w:val="00AA1D11"/>
    <w:rsid w:val="00AA38B4"/>
    <w:rsid w:val="00AA71C9"/>
    <w:rsid w:val="00AB0194"/>
    <w:rsid w:val="00AB02A7"/>
    <w:rsid w:val="00AB0D74"/>
    <w:rsid w:val="00AB1894"/>
    <w:rsid w:val="00AB2381"/>
    <w:rsid w:val="00AB2507"/>
    <w:rsid w:val="00AB50EC"/>
    <w:rsid w:val="00AC048F"/>
    <w:rsid w:val="00AC0FD2"/>
    <w:rsid w:val="00AC29F3"/>
    <w:rsid w:val="00AC3868"/>
    <w:rsid w:val="00AC5CFF"/>
    <w:rsid w:val="00AD1780"/>
    <w:rsid w:val="00AD6CA2"/>
    <w:rsid w:val="00AD6F41"/>
    <w:rsid w:val="00AE2132"/>
    <w:rsid w:val="00AE6864"/>
    <w:rsid w:val="00AE7459"/>
    <w:rsid w:val="00AF1335"/>
    <w:rsid w:val="00AF33B8"/>
    <w:rsid w:val="00AF6CBE"/>
    <w:rsid w:val="00AF76D5"/>
    <w:rsid w:val="00B00567"/>
    <w:rsid w:val="00B01C79"/>
    <w:rsid w:val="00B07B2E"/>
    <w:rsid w:val="00B1464A"/>
    <w:rsid w:val="00B2161F"/>
    <w:rsid w:val="00B21715"/>
    <w:rsid w:val="00B2277B"/>
    <w:rsid w:val="00B231E5"/>
    <w:rsid w:val="00B24772"/>
    <w:rsid w:val="00B34C81"/>
    <w:rsid w:val="00B412EA"/>
    <w:rsid w:val="00B43553"/>
    <w:rsid w:val="00B46CCB"/>
    <w:rsid w:val="00B470DF"/>
    <w:rsid w:val="00B4788D"/>
    <w:rsid w:val="00B516EE"/>
    <w:rsid w:val="00B51935"/>
    <w:rsid w:val="00B51B54"/>
    <w:rsid w:val="00B54B5B"/>
    <w:rsid w:val="00B5586D"/>
    <w:rsid w:val="00B55AA5"/>
    <w:rsid w:val="00B55EE9"/>
    <w:rsid w:val="00B56237"/>
    <w:rsid w:val="00B56BF1"/>
    <w:rsid w:val="00B57AF8"/>
    <w:rsid w:val="00B62817"/>
    <w:rsid w:val="00B639AB"/>
    <w:rsid w:val="00B63D28"/>
    <w:rsid w:val="00B64127"/>
    <w:rsid w:val="00B65DE8"/>
    <w:rsid w:val="00B6794B"/>
    <w:rsid w:val="00B73D2F"/>
    <w:rsid w:val="00B75C3B"/>
    <w:rsid w:val="00B808D7"/>
    <w:rsid w:val="00B815B8"/>
    <w:rsid w:val="00B8160D"/>
    <w:rsid w:val="00B817F6"/>
    <w:rsid w:val="00B8491D"/>
    <w:rsid w:val="00B857A7"/>
    <w:rsid w:val="00B9016C"/>
    <w:rsid w:val="00B9053F"/>
    <w:rsid w:val="00B9253B"/>
    <w:rsid w:val="00B929C8"/>
    <w:rsid w:val="00B92B14"/>
    <w:rsid w:val="00B96A26"/>
    <w:rsid w:val="00B96E2D"/>
    <w:rsid w:val="00BA3009"/>
    <w:rsid w:val="00BA3580"/>
    <w:rsid w:val="00BB0B70"/>
    <w:rsid w:val="00BB199E"/>
    <w:rsid w:val="00BB1A11"/>
    <w:rsid w:val="00BB1EBF"/>
    <w:rsid w:val="00BB416E"/>
    <w:rsid w:val="00BB436F"/>
    <w:rsid w:val="00BC2B69"/>
    <w:rsid w:val="00BC396C"/>
    <w:rsid w:val="00BD0625"/>
    <w:rsid w:val="00BD0F04"/>
    <w:rsid w:val="00BD5ED8"/>
    <w:rsid w:val="00BD6849"/>
    <w:rsid w:val="00BE05A2"/>
    <w:rsid w:val="00BE1169"/>
    <w:rsid w:val="00BE5625"/>
    <w:rsid w:val="00BF1B1D"/>
    <w:rsid w:val="00BF5E2B"/>
    <w:rsid w:val="00BF6B78"/>
    <w:rsid w:val="00BF7753"/>
    <w:rsid w:val="00BF7A4E"/>
    <w:rsid w:val="00C00983"/>
    <w:rsid w:val="00C0148D"/>
    <w:rsid w:val="00C02B87"/>
    <w:rsid w:val="00C03733"/>
    <w:rsid w:val="00C04C2E"/>
    <w:rsid w:val="00C10335"/>
    <w:rsid w:val="00C11F98"/>
    <w:rsid w:val="00C1239C"/>
    <w:rsid w:val="00C151DD"/>
    <w:rsid w:val="00C15C71"/>
    <w:rsid w:val="00C1651F"/>
    <w:rsid w:val="00C20C36"/>
    <w:rsid w:val="00C2202F"/>
    <w:rsid w:val="00C27703"/>
    <w:rsid w:val="00C27C7D"/>
    <w:rsid w:val="00C31DDE"/>
    <w:rsid w:val="00C347A0"/>
    <w:rsid w:val="00C4086D"/>
    <w:rsid w:val="00C5013D"/>
    <w:rsid w:val="00C520C1"/>
    <w:rsid w:val="00C54E0B"/>
    <w:rsid w:val="00C5572E"/>
    <w:rsid w:val="00C56287"/>
    <w:rsid w:val="00C567E3"/>
    <w:rsid w:val="00C62900"/>
    <w:rsid w:val="00C63386"/>
    <w:rsid w:val="00C63B01"/>
    <w:rsid w:val="00C64B9C"/>
    <w:rsid w:val="00C662BF"/>
    <w:rsid w:val="00C71F50"/>
    <w:rsid w:val="00C7382A"/>
    <w:rsid w:val="00C74415"/>
    <w:rsid w:val="00C74A33"/>
    <w:rsid w:val="00C77164"/>
    <w:rsid w:val="00C77CC5"/>
    <w:rsid w:val="00C80BDE"/>
    <w:rsid w:val="00C82DD0"/>
    <w:rsid w:val="00C8362D"/>
    <w:rsid w:val="00C83B98"/>
    <w:rsid w:val="00C83D39"/>
    <w:rsid w:val="00C84AB3"/>
    <w:rsid w:val="00C84E9B"/>
    <w:rsid w:val="00C93ECB"/>
    <w:rsid w:val="00C94F9A"/>
    <w:rsid w:val="00C97AF3"/>
    <w:rsid w:val="00C97F3A"/>
    <w:rsid w:val="00CA1896"/>
    <w:rsid w:val="00CA74F5"/>
    <w:rsid w:val="00CB0E3E"/>
    <w:rsid w:val="00CB22BA"/>
    <w:rsid w:val="00CB5B28"/>
    <w:rsid w:val="00CB65E2"/>
    <w:rsid w:val="00CB76B2"/>
    <w:rsid w:val="00CC0D27"/>
    <w:rsid w:val="00CC4D15"/>
    <w:rsid w:val="00CC4E19"/>
    <w:rsid w:val="00CC784A"/>
    <w:rsid w:val="00CC79DE"/>
    <w:rsid w:val="00CD3114"/>
    <w:rsid w:val="00CD42C4"/>
    <w:rsid w:val="00CD46B1"/>
    <w:rsid w:val="00CD79C8"/>
    <w:rsid w:val="00CE14FF"/>
    <w:rsid w:val="00CE3702"/>
    <w:rsid w:val="00CE60E4"/>
    <w:rsid w:val="00CF27B4"/>
    <w:rsid w:val="00CF295F"/>
    <w:rsid w:val="00CF39AB"/>
    <w:rsid w:val="00CF5371"/>
    <w:rsid w:val="00CF5AB0"/>
    <w:rsid w:val="00CF7BF0"/>
    <w:rsid w:val="00D0148C"/>
    <w:rsid w:val="00D0323A"/>
    <w:rsid w:val="00D03E2D"/>
    <w:rsid w:val="00D0559F"/>
    <w:rsid w:val="00D0593A"/>
    <w:rsid w:val="00D064B5"/>
    <w:rsid w:val="00D077E9"/>
    <w:rsid w:val="00D11FB3"/>
    <w:rsid w:val="00D14E0D"/>
    <w:rsid w:val="00D16EF8"/>
    <w:rsid w:val="00D224EF"/>
    <w:rsid w:val="00D266DF"/>
    <w:rsid w:val="00D2787C"/>
    <w:rsid w:val="00D27BCB"/>
    <w:rsid w:val="00D3275E"/>
    <w:rsid w:val="00D34679"/>
    <w:rsid w:val="00D4036F"/>
    <w:rsid w:val="00D41411"/>
    <w:rsid w:val="00D419E8"/>
    <w:rsid w:val="00D424C4"/>
    <w:rsid w:val="00D42CB7"/>
    <w:rsid w:val="00D4633C"/>
    <w:rsid w:val="00D46D8E"/>
    <w:rsid w:val="00D471E4"/>
    <w:rsid w:val="00D50B5E"/>
    <w:rsid w:val="00D5413D"/>
    <w:rsid w:val="00D554F9"/>
    <w:rsid w:val="00D570A9"/>
    <w:rsid w:val="00D57F40"/>
    <w:rsid w:val="00D60190"/>
    <w:rsid w:val="00D62073"/>
    <w:rsid w:val="00D62EB5"/>
    <w:rsid w:val="00D670AE"/>
    <w:rsid w:val="00D70D02"/>
    <w:rsid w:val="00D733D1"/>
    <w:rsid w:val="00D73968"/>
    <w:rsid w:val="00D74184"/>
    <w:rsid w:val="00D75018"/>
    <w:rsid w:val="00D752C9"/>
    <w:rsid w:val="00D7694D"/>
    <w:rsid w:val="00D76D79"/>
    <w:rsid w:val="00D76E92"/>
    <w:rsid w:val="00D770C7"/>
    <w:rsid w:val="00D7713A"/>
    <w:rsid w:val="00D77C7A"/>
    <w:rsid w:val="00D83DAC"/>
    <w:rsid w:val="00D83F36"/>
    <w:rsid w:val="00D841E9"/>
    <w:rsid w:val="00D854AE"/>
    <w:rsid w:val="00D85632"/>
    <w:rsid w:val="00D86945"/>
    <w:rsid w:val="00D90290"/>
    <w:rsid w:val="00D91390"/>
    <w:rsid w:val="00D92714"/>
    <w:rsid w:val="00D94A20"/>
    <w:rsid w:val="00DA1D13"/>
    <w:rsid w:val="00DB186B"/>
    <w:rsid w:val="00DB5E99"/>
    <w:rsid w:val="00DB7A9F"/>
    <w:rsid w:val="00DC0A81"/>
    <w:rsid w:val="00DC706A"/>
    <w:rsid w:val="00DC72A9"/>
    <w:rsid w:val="00DC7465"/>
    <w:rsid w:val="00DD152F"/>
    <w:rsid w:val="00DD3D21"/>
    <w:rsid w:val="00DD4A7E"/>
    <w:rsid w:val="00DD60FB"/>
    <w:rsid w:val="00DD698A"/>
    <w:rsid w:val="00DE213F"/>
    <w:rsid w:val="00DE2D16"/>
    <w:rsid w:val="00DE410B"/>
    <w:rsid w:val="00DE65AE"/>
    <w:rsid w:val="00DE6DA7"/>
    <w:rsid w:val="00DE7FA2"/>
    <w:rsid w:val="00DF0093"/>
    <w:rsid w:val="00DF027C"/>
    <w:rsid w:val="00DF0CF3"/>
    <w:rsid w:val="00DF1115"/>
    <w:rsid w:val="00DF17CF"/>
    <w:rsid w:val="00DF2815"/>
    <w:rsid w:val="00DF4934"/>
    <w:rsid w:val="00E00242"/>
    <w:rsid w:val="00E00A32"/>
    <w:rsid w:val="00E02B74"/>
    <w:rsid w:val="00E0736D"/>
    <w:rsid w:val="00E07C2A"/>
    <w:rsid w:val="00E10EA7"/>
    <w:rsid w:val="00E149C9"/>
    <w:rsid w:val="00E151DA"/>
    <w:rsid w:val="00E15B09"/>
    <w:rsid w:val="00E16BC4"/>
    <w:rsid w:val="00E17913"/>
    <w:rsid w:val="00E17E0B"/>
    <w:rsid w:val="00E22ACD"/>
    <w:rsid w:val="00E23F85"/>
    <w:rsid w:val="00E25F46"/>
    <w:rsid w:val="00E33503"/>
    <w:rsid w:val="00E336E8"/>
    <w:rsid w:val="00E364DB"/>
    <w:rsid w:val="00E36ED8"/>
    <w:rsid w:val="00E448D6"/>
    <w:rsid w:val="00E45C33"/>
    <w:rsid w:val="00E4754B"/>
    <w:rsid w:val="00E47D1F"/>
    <w:rsid w:val="00E50057"/>
    <w:rsid w:val="00E514F3"/>
    <w:rsid w:val="00E51A73"/>
    <w:rsid w:val="00E543AD"/>
    <w:rsid w:val="00E54A6A"/>
    <w:rsid w:val="00E56B8D"/>
    <w:rsid w:val="00E608C9"/>
    <w:rsid w:val="00E61A64"/>
    <w:rsid w:val="00E620B0"/>
    <w:rsid w:val="00E63993"/>
    <w:rsid w:val="00E70571"/>
    <w:rsid w:val="00E74C20"/>
    <w:rsid w:val="00E81B40"/>
    <w:rsid w:val="00E843CE"/>
    <w:rsid w:val="00E856EC"/>
    <w:rsid w:val="00E85CFB"/>
    <w:rsid w:val="00E8751A"/>
    <w:rsid w:val="00E91285"/>
    <w:rsid w:val="00E91FC5"/>
    <w:rsid w:val="00EA4EC6"/>
    <w:rsid w:val="00EA5849"/>
    <w:rsid w:val="00EA5DF0"/>
    <w:rsid w:val="00EA6995"/>
    <w:rsid w:val="00EA76DD"/>
    <w:rsid w:val="00EA775C"/>
    <w:rsid w:val="00EB17FB"/>
    <w:rsid w:val="00EB1CA5"/>
    <w:rsid w:val="00EB1CF9"/>
    <w:rsid w:val="00EB36B9"/>
    <w:rsid w:val="00EB3C22"/>
    <w:rsid w:val="00EB3E9D"/>
    <w:rsid w:val="00EC0388"/>
    <w:rsid w:val="00EC2C46"/>
    <w:rsid w:val="00EC373C"/>
    <w:rsid w:val="00EC4980"/>
    <w:rsid w:val="00EC611F"/>
    <w:rsid w:val="00EC68FE"/>
    <w:rsid w:val="00ED18EE"/>
    <w:rsid w:val="00ED2357"/>
    <w:rsid w:val="00ED30B7"/>
    <w:rsid w:val="00ED4F01"/>
    <w:rsid w:val="00ED4F58"/>
    <w:rsid w:val="00EE287F"/>
    <w:rsid w:val="00EE4326"/>
    <w:rsid w:val="00EE4C14"/>
    <w:rsid w:val="00EF124C"/>
    <w:rsid w:val="00EF1714"/>
    <w:rsid w:val="00EF3151"/>
    <w:rsid w:val="00EF3E78"/>
    <w:rsid w:val="00EF4A78"/>
    <w:rsid w:val="00EF4F57"/>
    <w:rsid w:val="00EF555B"/>
    <w:rsid w:val="00EF6779"/>
    <w:rsid w:val="00F01540"/>
    <w:rsid w:val="00F027BB"/>
    <w:rsid w:val="00F06454"/>
    <w:rsid w:val="00F0728D"/>
    <w:rsid w:val="00F11B2A"/>
    <w:rsid w:val="00F11DCF"/>
    <w:rsid w:val="00F162EA"/>
    <w:rsid w:val="00F166D0"/>
    <w:rsid w:val="00F17564"/>
    <w:rsid w:val="00F21809"/>
    <w:rsid w:val="00F21AC2"/>
    <w:rsid w:val="00F242BF"/>
    <w:rsid w:val="00F25303"/>
    <w:rsid w:val="00F25EEA"/>
    <w:rsid w:val="00F2611F"/>
    <w:rsid w:val="00F26A32"/>
    <w:rsid w:val="00F30E68"/>
    <w:rsid w:val="00F315B7"/>
    <w:rsid w:val="00F315C6"/>
    <w:rsid w:val="00F37030"/>
    <w:rsid w:val="00F40210"/>
    <w:rsid w:val="00F42824"/>
    <w:rsid w:val="00F45104"/>
    <w:rsid w:val="00F45684"/>
    <w:rsid w:val="00F51C1B"/>
    <w:rsid w:val="00F52D27"/>
    <w:rsid w:val="00F5317E"/>
    <w:rsid w:val="00F538FF"/>
    <w:rsid w:val="00F54D42"/>
    <w:rsid w:val="00F5661D"/>
    <w:rsid w:val="00F60463"/>
    <w:rsid w:val="00F62281"/>
    <w:rsid w:val="00F6232A"/>
    <w:rsid w:val="00F62699"/>
    <w:rsid w:val="00F678B5"/>
    <w:rsid w:val="00F67ACB"/>
    <w:rsid w:val="00F67F9D"/>
    <w:rsid w:val="00F71279"/>
    <w:rsid w:val="00F73588"/>
    <w:rsid w:val="00F76587"/>
    <w:rsid w:val="00F76A44"/>
    <w:rsid w:val="00F77F5E"/>
    <w:rsid w:val="00F77F81"/>
    <w:rsid w:val="00F811B1"/>
    <w:rsid w:val="00F812A4"/>
    <w:rsid w:val="00F8146F"/>
    <w:rsid w:val="00F829F7"/>
    <w:rsid w:val="00F831D1"/>
    <w:rsid w:val="00F83527"/>
    <w:rsid w:val="00F839B3"/>
    <w:rsid w:val="00F90529"/>
    <w:rsid w:val="00F90595"/>
    <w:rsid w:val="00F905A1"/>
    <w:rsid w:val="00F917F4"/>
    <w:rsid w:val="00F9583B"/>
    <w:rsid w:val="00F97219"/>
    <w:rsid w:val="00F97B6B"/>
    <w:rsid w:val="00F97D12"/>
    <w:rsid w:val="00FA273C"/>
    <w:rsid w:val="00FA6982"/>
    <w:rsid w:val="00FA7C8F"/>
    <w:rsid w:val="00FB1065"/>
    <w:rsid w:val="00FB1154"/>
    <w:rsid w:val="00FB132C"/>
    <w:rsid w:val="00FB3170"/>
    <w:rsid w:val="00FB34BC"/>
    <w:rsid w:val="00FB4B12"/>
    <w:rsid w:val="00FB5667"/>
    <w:rsid w:val="00FB6B81"/>
    <w:rsid w:val="00FC0F2C"/>
    <w:rsid w:val="00FC305D"/>
    <w:rsid w:val="00FC30B8"/>
    <w:rsid w:val="00FC7613"/>
    <w:rsid w:val="00FD076B"/>
    <w:rsid w:val="00FD14AB"/>
    <w:rsid w:val="00FD2D18"/>
    <w:rsid w:val="00FD49F0"/>
    <w:rsid w:val="00FD4EB5"/>
    <w:rsid w:val="00FD583F"/>
    <w:rsid w:val="00FD5DC3"/>
    <w:rsid w:val="00FD650E"/>
    <w:rsid w:val="00FD676C"/>
    <w:rsid w:val="00FD7488"/>
    <w:rsid w:val="00FD7661"/>
    <w:rsid w:val="00FE0463"/>
    <w:rsid w:val="00FE1E44"/>
    <w:rsid w:val="00FE5957"/>
    <w:rsid w:val="00FE74FF"/>
    <w:rsid w:val="00FF0171"/>
    <w:rsid w:val="00FF16B4"/>
    <w:rsid w:val="00FF16F0"/>
    <w:rsid w:val="00FF4EBB"/>
    <w:rsid w:val="00FF586D"/>
    <w:rsid w:val="00FF7CF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,#fff0f0,#fff5f5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7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E0D26"/>
    <w:pPr>
      <w:tabs>
        <w:tab w:val="right" w:leader="dot" w:pos="9826"/>
      </w:tabs>
      <w:spacing w:after="100"/>
    </w:pPr>
    <w:rPr>
      <w:rFonts w:ascii="Bahnschrift" w:hAnsi="Bahnschrift"/>
      <w:b w:val="0"/>
      <w:bCs/>
      <w:noProof/>
      <w:color w:val="C00000"/>
      <w:sz w:val="16"/>
      <w:szCs w:val="16"/>
      <w:lang w:bidi="es-ES"/>
    </w:r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hyperlink" Target="https://www.chiark.greenend.org.uk/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653</TotalTime>
  <Pages>33</Pages>
  <Words>4520</Words>
  <Characters>23282</Characters>
  <Application>Microsoft Office Word</Application>
  <DocSecurity>0</DocSecurity>
  <Lines>970</Lines>
  <Paragraphs>283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428</cp:revision>
  <cp:lastPrinted>2022-01-14T21:13:00Z</cp:lastPrinted>
  <dcterms:created xsi:type="dcterms:W3CDTF">2023-03-04T12:00:00Z</dcterms:created>
  <dcterms:modified xsi:type="dcterms:W3CDTF">2023-03-24T13:04:00Z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